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01F" w:rsidRPr="0073201F" w:rsidRDefault="00E0257E" w:rsidP="0073201F">
      <w:pPr>
        <w:tabs>
          <w:tab w:val="center" w:pos="4252"/>
          <w:tab w:val="right" w:pos="9000"/>
        </w:tabs>
        <w:snapToGrid/>
        <w:spacing w:before="0" w:after="200"/>
        <w:ind w:leftChars="600" w:left="1200" w:rightChars="6" w:right="12"/>
        <w:jc w:val="right"/>
        <w:rPr>
          <w:rFonts w:cs="Arial"/>
          <w:sz w:val="36"/>
          <w:szCs w:val="36"/>
          <w:lang w:eastAsia="zh-TW"/>
        </w:rPr>
      </w:pPr>
      <w:r>
        <w:rPr>
          <w:rFonts w:cs="Arial"/>
          <w:sz w:val="28"/>
          <w:szCs w:val="28"/>
          <w:lang w:eastAsia="zh-CN"/>
        </w:rPr>
        <w:tab/>
      </w:r>
    </w:p>
    <w:p w:rsidR="0073201F" w:rsidRPr="00EB37E7" w:rsidRDefault="0073201F" w:rsidP="0073201F">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007166CA"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-M</w:t>
      </w:r>
      <w:r w:rsidR="008C499E">
        <w:rPr>
          <w:rFonts w:cs="Arial" w:hint="eastAsia"/>
          <w:b/>
          <w:bCs/>
          <w:sz w:val="36"/>
          <w:lang w:eastAsia="zh-TW"/>
        </w:rPr>
        <w:t>0</w:t>
      </w:r>
    </w:p>
    <w:p w:rsidR="0078095A" w:rsidRPr="00FD5C2D" w:rsidRDefault="0073201F" w:rsidP="0073201F">
      <w:pPr>
        <w:ind w:firstLineChars="1459" w:firstLine="5258"/>
        <w:jc w:val="right"/>
        <w:rPr>
          <w:rFonts w:cs="Arial"/>
          <w:sz w:val="28"/>
          <w:szCs w:val="28"/>
          <w:lang w:eastAsia="zh-TW"/>
        </w:rPr>
      </w:pPr>
      <w:r w:rsidRPr="00EB37E7">
        <w:rPr>
          <w:rFonts w:cs="Arial"/>
          <w:b/>
          <w:bCs/>
          <w:sz w:val="36"/>
          <w:lang w:eastAsia="zh-TW"/>
        </w:rPr>
        <w:t>32-bit Microcontroller</w:t>
      </w:r>
    </w:p>
    <w:p w:rsidR="0078095A" w:rsidRDefault="0078095A" w:rsidP="009712B3">
      <w:pPr>
        <w:spacing w:before="120"/>
        <w:rPr>
          <w:rFonts w:cs="Arial"/>
          <w:sz w:val="28"/>
          <w:szCs w:val="28"/>
          <w:lang w:eastAsia="zh-TW"/>
        </w:rPr>
      </w:pPr>
    </w:p>
    <w:p w:rsidR="0073201F" w:rsidRPr="0073201F" w:rsidRDefault="0073201F" w:rsidP="009712B3">
      <w:pPr>
        <w:spacing w:before="120"/>
        <w:rPr>
          <w:rFonts w:cs="Arial"/>
          <w:sz w:val="28"/>
          <w:szCs w:val="28"/>
          <w:lang w:eastAsia="zh-TW"/>
        </w:rPr>
      </w:pPr>
    </w:p>
    <w:p w:rsidR="0078095A" w:rsidRDefault="0078095A" w:rsidP="009712B3">
      <w:pPr>
        <w:spacing w:before="120"/>
        <w:rPr>
          <w:rFonts w:cs="Arial"/>
          <w:sz w:val="28"/>
          <w:szCs w:val="28"/>
          <w:lang w:eastAsia="zh-TW"/>
        </w:rPr>
      </w:pPr>
    </w:p>
    <w:p w:rsidR="0073201F" w:rsidRPr="007166CA" w:rsidRDefault="0073201F" w:rsidP="009712B3">
      <w:pPr>
        <w:spacing w:before="120"/>
        <w:rPr>
          <w:rFonts w:cs="Arial"/>
          <w:sz w:val="28"/>
          <w:szCs w:val="28"/>
          <w:lang w:eastAsia="zh-TW"/>
        </w:rPr>
      </w:pPr>
    </w:p>
    <w:p w:rsidR="00D31D91" w:rsidRPr="00C14D9B" w:rsidRDefault="001D6C58" w:rsidP="00D31D91">
      <w:pPr>
        <w:jc w:val="center"/>
        <w:rPr>
          <w:rFonts w:eastAsiaTheme="minorEastAsia"/>
          <w:b/>
          <w:sz w:val="48"/>
          <w:szCs w:val="48"/>
          <w:lang w:eastAsia="zh-TW"/>
        </w:rPr>
      </w:pPr>
      <w:r>
        <w:rPr>
          <w:rFonts w:eastAsiaTheme="minorEastAsia" w:hint="eastAsia"/>
          <w:b/>
          <w:sz w:val="48"/>
          <w:szCs w:val="48"/>
          <w:lang w:eastAsia="zh-TW"/>
        </w:rPr>
        <w:t>NANO103 CMSIS</w:t>
      </w:r>
      <w:r w:rsidR="00C14D9B">
        <w:rPr>
          <w:rFonts w:eastAsiaTheme="minorEastAsia" w:hint="eastAsia"/>
          <w:b/>
          <w:sz w:val="48"/>
          <w:szCs w:val="48"/>
          <w:lang w:eastAsia="zh-TW"/>
        </w:rPr>
        <w:t xml:space="preserve"> BSP</w:t>
      </w:r>
    </w:p>
    <w:p w:rsidR="00D31D91" w:rsidRPr="00E26347" w:rsidRDefault="00AE709F" w:rsidP="00D31D91">
      <w:pPr>
        <w:jc w:val="center"/>
        <w:rPr>
          <w:b/>
          <w:sz w:val="48"/>
          <w:szCs w:val="48"/>
          <w:lang w:eastAsia="zh-TW"/>
        </w:rPr>
      </w:pPr>
      <w:r w:rsidRPr="00E26347">
        <w:rPr>
          <w:rFonts w:eastAsia="SimSun"/>
          <w:b/>
          <w:sz w:val="48"/>
          <w:szCs w:val="48"/>
          <w:lang w:eastAsia="zh-CN"/>
        </w:rPr>
        <w:t>Revision History</w:t>
      </w:r>
    </w:p>
    <w:p w:rsidR="0078095A" w:rsidRPr="001B70ED" w:rsidRDefault="0078095A" w:rsidP="0039101A">
      <w:pPr>
        <w:rPr>
          <w:color w:val="000000"/>
          <w:sz w:val="24"/>
          <w:szCs w:val="24"/>
        </w:rPr>
      </w:pPr>
    </w:p>
    <w:p w:rsidR="0078095A" w:rsidRPr="00FD5C2D" w:rsidRDefault="0078095A" w:rsidP="0039101A">
      <w:pPr>
        <w:rPr>
          <w:sz w:val="24"/>
          <w:szCs w:val="24"/>
          <w:lang w:eastAsia="zh-TW"/>
        </w:rPr>
      </w:pPr>
    </w:p>
    <w:p w:rsidR="0078095A" w:rsidRPr="00FD5C2D" w:rsidRDefault="0078095A" w:rsidP="0039101A">
      <w:pPr>
        <w:rPr>
          <w:sz w:val="24"/>
          <w:szCs w:val="24"/>
          <w:lang w:eastAsia="zh-TW"/>
        </w:rPr>
      </w:pPr>
    </w:p>
    <w:p w:rsidR="0078095A" w:rsidRDefault="0078095A" w:rsidP="0039101A">
      <w:pPr>
        <w:rPr>
          <w:sz w:val="24"/>
          <w:szCs w:val="24"/>
          <w:lang w:eastAsia="zh-TW"/>
        </w:rPr>
      </w:pPr>
    </w:p>
    <w:p w:rsidR="0073201F" w:rsidRPr="00FD5C2D" w:rsidRDefault="0073201F" w:rsidP="0039101A">
      <w:pPr>
        <w:rPr>
          <w:sz w:val="24"/>
          <w:szCs w:val="24"/>
          <w:lang w:eastAsia="zh-TW"/>
        </w:rPr>
      </w:pPr>
    </w:p>
    <w:p w:rsidR="0078095A" w:rsidRPr="00FD5C2D" w:rsidRDefault="0078095A" w:rsidP="0039101A">
      <w:pPr>
        <w:rPr>
          <w:sz w:val="24"/>
          <w:szCs w:val="24"/>
          <w:lang w:eastAsia="zh-TW"/>
        </w:rPr>
      </w:pPr>
    </w:p>
    <w:p w:rsidR="0073201F" w:rsidRPr="001B70ED" w:rsidRDefault="0073201F" w:rsidP="0039101A">
      <w:pPr>
        <w:rPr>
          <w:sz w:val="24"/>
          <w:szCs w:val="24"/>
          <w:lang w:eastAsia="zh-TW"/>
        </w:rPr>
      </w:pPr>
    </w:p>
    <w:p w:rsidR="0078095A" w:rsidRPr="00292AF5" w:rsidRDefault="00E0257E" w:rsidP="0039101A">
      <w:pPr>
        <w:jc w:val="center"/>
        <w:rPr>
          <w:i/>
          <w:iCs/>
          <w:sz w:val="19"/>
          <w:szCs w:val="19"/>
        </w:rPr>
      </w:pPr>
      <w:r w:rsidRPr="00C22AFE">
        <w:rPr>
          <w:rFonts w:eastAsia="SimSun"/>
          <w:i/>
          <w:iCs/>
          <w:sz w:val="19"/>
          <w:szCs w:val="19"/>
          <w:lang w:eastAsia="zh-CN"/>
        </w:rPr>
        <w:t>The information described in this document is the exclusive intellectual property of</w:t>
      </w:r>
      <w:r w:rsidR="0078095A" w:rsidRPr="00292AF5">
        <w:rPr>
          <w:i/>
          <w:iCs/>
          <w:sz w:val="19"/>
          <w:szCs w:val="19"/>
        </w:rPr>
        <w:br/>
      </w:r>
      <w:r w:rsidRPr="00C22AFE">
        <w:rPr>
          <w:rFonts w:eastAsia="SimSun"/>
          <w:i/>
          <w:iCs/>
          <w:sz w:val="19"/>
          <w:szCs w:val="19"/>
          <w:lang w:eastAsia="zh-CN"/>
        </w:rPr>
        <w:t xml:space="preserve"> Nuvoton Technology Corporation and shall not be reproduced without permission from Nuvoton.</w:t>
      </w:r>
    </w:p>
    <w:p w:rsidR="0078095A" w:rsidRPr="00292AF5" w:rsidRDefault="0078095A" w:rsidP="0039101A">
      <w:pPr>
        <w:jc w:val="center"/>
        <w:rPr>
          <w:i/>
          <w:iCs/>
          <w:sz w:val="19"/>
          <w:szCs w:val="19"/>
        </w:rPr>
      </w:pPr>
    </w:p>
    <w:p w:rsidR="0078095A" w:rsidRPr="00292AF5" w:rsidRDefault="00E0257E" w:rsidP="0039101A">
      <w:pPr>
        <w:jc w:val="center"/>
        <w:rPr>
          <w:i/>
          <w:iCs/>
          <w:sz w:val="19"/>
          <w:szCs w:val="19"/>
        </w:rPr>
      </w:pPr>
      <w:r w:rsidRPr="00C22AFE">
        <w:rPr>
          <w:rFonts w:eastAsia="SimSun"/>
          <w:i/>
          <w:iCs/>
          <w:sz w:val="19"/>
          <w:szCs w:val="19"/>
          <w:lang w:eastAsia="zh-CN"/>
        </w:rPr>
        <w:t>Nuvoton is providing this document only for reference purposes of NuMicro microcontroller based system design. Nuvoton assumes no responsibility for errors or omissions.</w:t>
      </w:r>
    </w:p>
    <w:p w:rsidR="0078095A" w:rsidRPr="00292AF5" w:rsidRDefault="00E0257E" w:rsidP="0039101A">
      <w:pPr>
        <w:jc w:val="center"/>
        <w:rPr>
          <w:i/>
          <w:iCs/>
          <w:sz w:val="19"/>
          <w:szCs w:val="19"/>
        </w:rPr>
      </w:pPr>
      <w:r w:rsidRPr="00C22AFE">
        <w:rPr>
          <w:rFonts w:eastAsia="SimSun"/>
          <w:i/>
          <w:iCs/>
          <w:sz w:val="19"/>
          <w:szCs w:val="19"/>
          <w:lang w:eastAsia="zh-CN"/>
        </w:rPr>
        <w:t>All data and specifications are subject to change without notice.</w:t>
      </w:r>
    </w:p>
    <w:p w:rsidR="0078095A" w:rsidRPr="00292AF5" w:rsidRDefault="0078095A" w:rsidP="0039101A">
      <w:pPr>
        <w:jc w:val="center"/>
        <w:rPr>
          <w:i/>
          <w:sz w:val="19"/>
          <w:szCs w:val="19"/>
          <w:lang w:eastAsia="zh-TW"/>
        </w:rPr>
      </w:pPr>
    </w:p>
    <w:p w:rsidR="00652765" w:rsidRDefault="00E0257E" w:rsidP="0039101A">
      <w:pPr>
        <w:jc w:val="center"/>
        <w:rPr>
          <w:iCs/>
          <w:sz w:val="19"/>
          <w:szCs w:val="19"/>
          <w:lang w:eastAsia="zh-TW"/>
        </w:rPr>
      </w:pPr>
      <w:r w:rsidRPr="00C22AFE">
        <w:rPr>
          <w:rFonts w:eastAsia="SimSun"/>
          <w:sz w:val="19"/>
          <w:szCs w:val="19"/>
          <w:lang w:eastAsia="zh-CN"/>
        </w:rPr>
        <w:t xml:space="preserve">For additional information or questions, please contact: </w:t>
      </w:r>
      <w:r w:rsidRPr="00C22AFE">
        <w:rPr>
          <w:rFonts w:eastAsia="SimSun"/>
          <w:iCs/>
          <w:sz w:val="19"/>
          <w:szCs w:val="19"/>
          <w:lang w:eastAsia="zh-CN"/>
        </w:rPr>
        <w:t>Nuvoton Technology Corporation.</w:t>
      </w:r>
      <w:r w:rsidR="00652765">
        <w:rPr>
          <w:rFonts w:hint="eastAsia"/>
          <w:iCs/>
          <w:sz w:val="19"/>
          <w:szCs w:val="19"/>
          <w:lang w:eastAsia="zh-TW"/>
        </w:rPr>
        <w:t xml:space="preserve"> </w:t>
      </w:r>
    </w:p>
    <w:p w:rsidR="0078095A" w:rsidRDefault="006F33FB" w:rsidP="0039101A">
      <w:pPr>
        <w:jc w:val="center"/>
        <w:rPr>
          <w:iCs/>
          <w:sz w:val="19"/>
          <w:szCs w:val="19"/>
          <w:lang w:eastAsia="zh-TW"/>
        </w:rPr>
      </w:pPr>
      <w:hyperlink r:id="rId12" w:history="1">
        <w:r w:rsidR="00E0257E" w:rsidRPr="00C22AFE">
          <w:rPr>
            <w:rStyle w:val="Hyperlink"/>
            <w:rFonts w:eastAsia="SimSun"/>
            <w:iCs/>
            <w:sz w:val="19"/>
            <w:szCs w:val="19"/>
            <w:lang w:eastAsia="zh-CN"/>
          </w:rPr>
          <w:t>www.nuvoton.com</w:t>
        </w:r>
      </w:hyperlink>
    </w:p>
    <w:p w:rsidR="008D7086" w:rsidRDefault="00D56224" w:rsidP="00E26347">
      <w:pPr>
        <w:pStyle w:val="Heading3"/>
        <w:keepNext w:val="0"/>
        <w:widowControl/>
        <w:pBdr>
          <w:bottom w:val="single" w:sz="4" w:space="1" w:color="95B3D7"/>
        </w:pBdr>
        <w:overflowPunct/>
        <w:autoSpaceDE/>
        <w:autoSpaceDN/>
        <w:adjustRightInd/>
        <w:snapToGrid/>
        <w:spacing w:before="200" w:after="80"/>
        <w:jc w:val="left"/>
        <w:textAlignment w:val="auto"/>
        <w:rPr>
          <w:iCs/>
          <w:sz w:val="19"/>
          <w:szCs w:val="19"/>
        </w:rPr>
      </w:pPr>
      <w:r>
        <w:rPr>
          <w:iCs/>
          <w:sz w:val="19"/>
          <w:szCs w:val="19"/>
        </w:rPr>
        <w:br w:type="page"/>
      </w:r>
      <w:bookmarkStart w:id="0" w:name="_Toc292134986"/>
      <w:bookmarkStart w:id="1" w:name="_Toc370277753"/>
    </w:p>
    <w:bookmarkEnd w:id="0"/>
    <w:bookmarkEnd w:id="1"/>
    <w:p w:rsidR="00A8343E" w:rsidRPr="00E26347" w:rsidRDefault="00A8343E" w:rsidP="00A8343E">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8D7086">
        <w:rPr>
          <w:rFonts w:cs="Arial"/>
          <w:bCs w:val="0"/>
          <w:color w:val="4F81BD"/>
          <w:sz w:val="24"/>
          <w:szCs w:val="24"/>
          <w:lang w:val="en"/>
        </w:rPr>
        <w:lastRenderedPageBreak/>
        <w:t xml:space="preserve">Revision </w:t>
      </w:r>
      <w:r>
        <w:rPr>
          <w:rFonts w:cs="Arial" w:hint="eastAsia"/>
          <w:bCs w:val="0"/>
          <w:color w:val="4F81BD"/>
          <w:sz w:val="24"/>
          <w:szCs w:val="24"/>
          <w:lang w:val="en"/>
        </w:rPr>
        <w:t>3.00.000</w:t>
      </w:r>
      <w:r w:rsidRPr="00E26347">
        <w:rPr>
          <w:b w:val="0"/>
          <w:color w:val="4F81BD"/>
          <w:sz w:val="24"/>
          <w:szCs w:val="24"/>
          <w:lang w:val="en"/>
        </w:rPr>
        <w:t xml:space="preserve"> </w:t>
      </w:r>
      <w:r w:rsidRPr="004F0907">
        <w:rPr>
          <w:b w:val="0"/>
          <w:color w:val="984806" w:themeColor="accent6" w:themeShade="80"/>
          <w:sz w:val="22"/>
          <w:szCs w:val="22"/>
          <w:lang w:val="en"/>
        </w:rPr>
        <w:t>(Released 201</w:t>
      </w:r>
      <w:r>
        <w:rPr>
          <w:rFonts w:hint="eastAsia"/>
          <w:b w:val="0"/>
          <w:color w:val="984806" w:themeColor="accent6" w:themeShade="80"/>
          <w:sz w:val="22"/>
          <w:szCs w:val="22"/>
          <w:lang w:val="en"/>
        </w:rPr>
        <w:t>6</w:t>
      </w:r>
      <w:r w:rsidRPr="004F0907">
        <w:rPr>
          <w:b w:val="0"/>
          <w:color w:val="984806" w:themeColor="accent6" w:themeShade="80"/>
          <w:sz w:val="22"/>
          <w:szCs w:val="22"/>
          <w:lang w:val="en"/>
        </w:rPr>
        <w:t>-</w:t>
      </w:r>
      <w:r>
        <w:rPr>
          <w:rFonts w:hint="eastAsia"/>
          <w:b w:val="0"/>
          <w:color w:val="984806" w:themeColor="accent6" w:themeShade="80"/>
          <w:sz w:val="22"/>
          <w:szCs w:val="22"/>
          <w:lang w:val="en"/>
        </w:rPr>
        <w:t>3</w:t>
      </w:r>
      <w:r>
        <w:rPr>
          <w:b w:val="0"/>
          <w:color w:val="984806" w:themeColor="accent6" w:themeShade="80"/>
          <w:sz w:val="22"/>
          <w:szCs w:val="22"/>
          <w:lang w:val="en"/>
        </w:rPr>
        <w:t>-</w:t>
      </w:r>
      <w:r>
        <w:rPr>
          <w:rFonts w:hint="eastAsia"/>
          <w:b w:val="0"/>
          <w:color w:val="984806" w:themeColor="accent6" w:themeShade="80"/>
          <w:sz w:val="22"/>
          <w:szCs w:val="22"/>
          <w:lang w:val="en"/>
        </w:rPr>
        <w:t>31</w:t>
      </w:r>
      <w:r w:rsidRPr="004F0907">
        <w:rPr>
          <w:b w:val="0"/>
          <w:color w:val="984806" w:themeColor="accent6" w:themeShade="80"/>
          <w:sz w:val="22"/>
          <w:szCs w:val="22"/>
          <w:lang w:val="en"/>
        </w:rPr>
        <w:t>)</w:t>
      </w:r>
    </w:p>
    <w:p w:rsidR="00A8343E" w:rsidRPr="00EA6769" w:rsidRDefault="005203C0" w:rsidP="00A8343E">
      <w:pPr>
        <w:widowControl/>
        <w:numPr>
          <w:ilvl w:val="0"/>
          <w:numId w:val="47"/>
        </w:numPr>
        <w:overflowPunct/>
        <w:autoSpaceDE/>
        <w:autoSpaceDN/>
        <w:adjustRightInd/>
        <w:snapToGrid/>
        <w:spacing w:before="0" w:after="0"/>
        <w:textAlignment w:val="auto"/>
        <w:rPr>
          <w:rFonts w:cs="Arial"/>
          <w:bCs/>
          <w:color w:val="000000"/>
          <w:sz w:val="22"/>
          <w:szCs w:val="22"/>
        </w:rPr>
      </w:pPr>
      <w:r>
        <w:rPr>
          <w:rFonts w:cs="Arial" w:hint="eastAsia"/>
          <w:color w:val="000000"/>
          <w:sz w:val="22"/>
          <w:szCs w:val="22"/>
          <w:lang w:eastAsia="zh-TW"/>
        </w:rPr>
        <w:t>Initial release.</w:t>
      </w:r>
      <w:bookmarkStart w:id="2" w:name="_GoBack"/>
      <w:bookmarkEnd w:id="2"/>
    </w:p>
    <w:p w:rsidR="008D7086" w:rsidRDefault="008D7086">
      <w:pPr>
        <w:widowControl/>
        <w:overflowPunct/>
        <w:autoSpaceDE/>
        <w:autoSpaceDN/>
        <w:adjustRightInd/>
        <w:snapToGrid/>
        <w:spacing w:before="0" w:after="0"/>
        <w:textAlignment w:val="auto"/>
      </w:pPr>
      <w:r>
        <w:br w:type="page"/>
      </w:r>
    </w:p>
    <w:p w:rsidR="001B70ED" w:rsidRPr="004F0907" w:rsidRDefault="001B70ED"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Default="008D7086" w:rsidP="00BE43C8">
      <w:pPr>
        <w:rPr>
          <w:sz w:val="24"/>
          <w:szCs w:val="24"/>
          <w:lang w:eastAsia="zh-TW"/>
        </w:rPr>
      </w:pPr>
    </w:p>
    <w:p w:rsidR="007166CA" w:rsidRPr="004F0907" w:rsidRDefault="007166CA" w:rsidP="00BE43C8">
      <w:pPr>
        <w:rPr>
          <w:sz w:val="24"/>
          <w:szCs w:val="24"/>
          <w:lang w:eastAsia="zh-TW"/>
        </w:rPr>
      </w:pPr>
    </w:p>
    <w:p w:rsidR="00572904" w:rsidRPr="00BE43C8" w:rsidRDefault="00572904" w:rsidP="00BE43C8">
      <w:pPr>
        <w:jc w:val="center"/>
        <w:rPr>
          <w:b/>
          <w:sz w:val="24"/>
          <w:szCs w:val="24"/>
        </w:rPr>
      </w:pPr>
      <w:bookmarkStart w:id="3" w:name="_Toc100560743"/>
      <w:r w:rsidRPr="00BE43C8">
        <w:rPr>
          <w:b/>
          <w:sz w:val="24"/>
          <w:szCs w:val="24"/>
        </w:rPr>
        <w:t>Important Notice</w:t>
      </w:r>
      <w:bookmarkEnd w:id="3"/>
    </w:p>
    <w:p w:rsidR="006D35B1" w:rsidRPr="00BE43C8" w:rsidRDefault="006D35B1" w:rsidP="00BE43C8">
      <w:pPr>
        <w:jc w:val="both"/>
        <w:rPr>
          <w:b/>
        </w:rPr>
      </w:pPr>
      <w:r w:rsidRPr="00BE43C8">
        <w:rPr>
          <w:b/>
        </w:rPr>
        <w:t>Nuvoton Products are neither intended nor warranted for usage in systems or equipment, any malfunction or failure of which may cause loss of human life, bodily injury or severe property damage. Such applications are deemed</w:t>
      </w:r>
      <w:r w:rsidRPr="00BE43C8">
        <w:rPr>
          <w:rFonts w:hint="eastAsia"/>
          <w:b/>
        </w:rPr>
        <w:t xml:space="preserve">, </w:t>
      </w:r>
      <w:r w:rsidRPr="00BE43C8">
        <w:rPr>
          <w:b/>
        </w:rPr>
        <w:t xml:space="preserve">“Insecure Usage”. </w:t>
      </w:r>
    </w:p>
    <w:p w:rsidR="006D35B1" w:rsidRPr="00BE43C8" w:rsidRDefault="006D35B1" w:rsidP="00BE43C8">
      <w:pPr>
        <w:jc w:val="both"/>
        <w:rPr>
          <w:b/>
        </w:rPr>
      </w:pPr>
      <w:r w:rsidRPr="00BE43C8">
        <w:rPr>
          <w:b/>
        </w:rPr>
        <w:t xml:space="preserve">Insecure usage includes, but is not limited to: equipment for surgical implementation, atomic energy control instruments, airplane or spaceship instruments, the control or operation of dynamic, brake or safety systems designed for vehicular use, traffic signal instruments, all types of safety devices, and other applications intended to support or sustain life.  </w:t>
      </w:r>
    </w:p>
    <w:p w:rsidR="00572904" w:rsidRPr="00BE43C8" w:rsidRDefault="006D35B1" w:rsidP="00BE43C8">
      <w:pPr>
        <w:jc w:val="both"/>
      </w:pPr>
      <w:r w:rsidRPr="00BE43C8">
        <w:rPr>
          <w:b/>
        </w:rPr>
        <w:t>All Insecure Usage shall be made at customer’s risk, and in the event that third parties lay claims to Nuvoton as a result of customer’s Insecure Usage, customer shall indemnify the damages and liabilities thus incurred by Nuvoton.</w:t>
      </w:r>
    </w:p>
    <w:p w:rsidR="00572904" w:rsidRPr="00BE43C8" w:rsidRDefault="00572904" w:rsidP="00BE43C8">
      <w:r w:rsidRPr="00BE43C8">
        <w:t xml:space="preserve"> </w:t>
      </w:r>
      <w:r w:rsidRPr="00BE43C8">
        <w:rPr>
          <w:noProof/>
          <w:lang w:eastAsia="zh-TW"/>
        </w:rPr>
        <w:drawing>
          <wp:inline distT="0" distB="0" distL="0" distR="0" wp14:anchorId="0197A4BD" wp14:editId="31978981">
            <wp:extent cx="5747385" cy="344170"/>
            <wp:effectExtent l="0" t="0" r="5715" b="0"/>
            <wp:docPr id="1265" name="Picture 1265" descr="Description: 描述: 描述: 描述: 描述: 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60" descr="Description: 描述: 描述: 描述: 描述: logo3"/>
                    <pic:cNvPicPr>
                      <a:picLocks noChangeAspect="1" noChangeArrowheads="1"/>
                    </pic:cNvPicPr>
                  </pic:nvPicPr>
                  <pic:blipFill>
                    <a:blip r:embed="rId13">
                      <a:extLst>
                        <a:ext uri="{28A0092B-C50C-407E-A947-70E740481C1C}">
                          <a14:useLocalDpi xmlns:a14="http://schemas.microsoft.com/office/drawing/2010/main" val="0"/>
                        </a:ext>
                      </a:extLst>
                    </a:blip>
                    <a:srcRect t="84396"/>
                    <a:stretch>
                      <a:fillRect/>
                    </a:stretch>
                  </pic:blipFill>
                  <pic:spPr bwMode="auto">
                    <a:xfrm>
                      <a:off x="0" y="0"/>
                      <a:ext cx="5747385" cy="344170"/>
                    </a:xfrm>
                    <a:prstGeom prst="rect">
                      <a:avLst/>
                    </a:prstGeom>
                    <a:noFill/>
                    <a:ln>
                      <a:noFill/>
                    </a:ln>
                  </pic:spPr>
                </pic:pic>
              </a:graphicData>
            </a:graphic>
          </wp:inline>
        </w:drawing>
      </w:r>
    </w:p>
    <w:p w:rsidR="00147634" w:rsidRPr="00BE43C8" w:rsidRDefault="00147634" w:rsidP="00BE43C8"/>
    <w:sectPr w:rsidR="00147634" w:rsidRPr="00BE43C8" w:rsidSect="001B70ED">
      <w:headerReference w:type="default" r:id="rId14"/>
      <w:footerReference w:type="default" r:id="rId15"/>
      <w:pgSz w:w="12242" w:h="15842" w:code="1"/>
      <w:pgMar w:top="1814" w:right="1587" w:bottom="907" w:left="1587" w:header="340"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3FB" w:rsidRDefault="006F33FB" w:rsidP="00224C1C">
      <w:r>
        <w:separator/>
      </w:r>
    </w:p>
  </w:endnote>
  <w:endnote w:type="continuationSeparator" w:id="0">
    <w:p w:rsidR="006F33FB" w:rsidRDefault="006F33FB" w:rsidP="00224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NSimSun">
    <w:panose1 w:val="02010609030101010101"/>
    <w:charset w:val="86"/>
    <w:family w:val="modern"/>
    <w:pitch w:val="fixed"/>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charset w:val="00"/>
    <w:family w:val="swiss"/>
    <w:pitch w:val="variable"/>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EDJNI I+ Zapf Dingbats">
    <w:altName w:val="Zapf Dingbats"/>
    <w:panose1 w:val="00000000000000000000"/>
    <w:charset w:val="80"/>
    <w:family w:val="auto"/>
    <w:notTrueType/>
    <w:pitch w:val="default"/>
    <w:sig w:usb0="00000001"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2B3" w:rsidRPr="00AE709F" w:rsidRDefault="00A8343E">
    <w:pPr>
      <w:pStyle w:val="Footer"/>
      <w:rPr>
        <w:rFonts w:eastAsiaTheme="minorEastAsia"/>
        <w:lang w:eastAsia="zh-TW"/>
      </w:rPr>
    </w:pPr>
    <w:r>
      <w:rPr>
        <w:rFonts w:eastAsiaTheme="minorEastAsia" w:cs="Arial" w:hint="eastAsia"/>
        <w:lang w:eastAsia="zh-TW"/>
      </w:rPr>
      <w:t>Mar</w:t>
    </w:r>
    <w:r w:rsidR="008C499E">
      <w:rPr>
        <w:rFonts w:eastAsiaTheme="minorEastAsia" w:cs="Arial" w:hint="eastAsia"/>
        <w:lang w:eastAsia="zh-TW"/>
      </w:rPr>
      <w:t>.</w:t>
    </w:r>
    <w:r w:rsidR="009473DC">
      <w:rPr>
        <w:rFonts w:eastAsiaTheme="minorEastAsia" w:cs="Arial" w:hint="eastAsia"/>
        <w:lang w:eastAsia="zh-TW"/>
      </w:rPr>
      <w:t xml:space="preserve"> </w:t>
    </w:r>
    <w:r w:rsidR="008C499E">
      <w:rPr>
        <w:rFonts w:eastAsiaTheme="minorEastAsia" w:cs="Arial" w:hint="eastAsia"/>
        <w:lang w:eastAsia="zh-TW"/>
      </w:rPr>
      <w:t>31</w:t>
    </w:r>
    <w:r w:rsidR="009712B3" w:rsidRPr="00E0257E">
      <w:rPr>
        <w:rFonts w:eastAsia="SimSun" w:cs="Arial"/>
        <w:lang w:eastAsia="zh-CN"/>
      </w:rPr>
      <w:t>, 201</w:t>
    </w:r>
    <w:r w:rsidR="009712B3">
      <w:rPr>
        <w:rFonts w:eastAsiaTheme="minorEastAsia" w:cs="Arial" w:hint="eastAsia"/>
        <w:lang w:eastAsia="zh-TW"/>
      </w:rPr>
      <w:t>5</w:t>
    </w:r>
    <w:r w:rsidR="009712B3">
      <w:ptab w:relativeTo="margin" w:alignment="center" w:leader="none"/>
    </w:r>
    <w:r w:rsidR="009712B3" w:rsidRPr="00E0257E">
      <w:rPr>
        <w:rFonts w:eastAsia="SimSun"/>
        <w:lang w:eastAsia="zh-CN"/>
      </w:rPr>
      <w:t xml:space="preserve">Page </w:t>
    </w:r>
    <w:r w:rsidR="009712B3">
      <w:rPr>
        <w:b/>
      </w:rPr>
      <w:fldChar w:fldCharType="begin"/>
    </w:r>
    <w:r w:rsidR="009712B3">
      <w:rPr>
        <w:b/>
      </w:rPr>
      <w:instrText xml:space="preserve"> PAGE  \* Arabic  \* MERGEFORMAT </w:instrText>
    </w:r>
    <w:r w:rsidR="009712B3">
      <w:rPr>
        <w:b/>
      </w:rPr>
      <w:fldChar w:fldCharType="separate"/>
    </w:r>
    <w:r w:rsidR="00C22CBC">
      <w:rPr>
        <w:b/>
        <w:noProof/>
      </w:rPr>
      <w:t>1</w:t>
    </w:r>
    <w:r w:rsidR="009712B3">
      <w:rPr>
        <w:b/>
      </w:rPr>
      <w:fldChar w:fldCharType="end"/>
    </w:r>
    <w:r w:rsidR="009712B3" w:rsidRPr="00E0257E">
      <w:rPr>
        <w:rFonts w:eastAsia="SimSun"/>
        <w:lang w:eastAsia="zh-CN"/>
      </w:rPr>
      <w:t xml:space="preserve"> of </w:t>
    </w:r>
    <w:r w:rsidR="006F33FB">
      <w:fldChar w:fldCharType="begin"/>
    </w:r>
    <w:r w:rsidR="006F33FB">
      <w:instrText xml:space="preserve"> NUMPAGES  \* Arabic  \* MERGEFORMAT </w:instrText>
    </w:r>
    <w:r w:rsidR="006F33FB">
      <w:fldChar w:fldCharType="separate"/>
    </w:r>
    <w:r w:rsidR="00C22CBC">
      <w:rPr>
        <w:noProof/>
      </w:rPr>
      <w:t>3</w:t>
    </w:r>
    <w:r w:rsidR="006F33FB">
      <w:rPr>
        <w:noProof/>
      </w:rPr>
      <w:fldChar w:fldCharType="end"/>
    </w:r>
    <w:bookmarkStart w:id="4" w:name="_Toc105906217"/>
    <w:r w:rsidR="009712B3">
      <w:ptab w:relativeTo="margin" w:alignment="right" w:leader="none"/>
    </w:r>
    <w:r w:rsidR="009712B3" w:rsidRPr="00E0257E">
      <w:rPr>
        <w:rFonts w:eastAsia="SimSun" w:cs="Arial"/>
        <w:lang w:eastAsia="zh-CN"/>
      </w:rPr>
      <w:t>Rev</w:t>
    </w:r>
    <w:r w:rsidR="009712B3">
      <w:rPr>
        <w:rFonts w:eastAsiaTheme="minorEastAsia" w:cs="Arial" w:hint="eastAsia"/>
        <w:lang w:eastAsia="zh-TW"/>
      </w:rPr>
      <w:t xml:space="preserve"> </w:t>
    </w:r>
    <w:bookmarkEnd w:id="4"/>
    <w:r>
      <w:rPr>
        <w:rFonts w:eastAsiaTheme="minorEastAsia" w:cs="Arial" w:hint="eastAsia"/>
        <w:lang w:eastAsia="zh-TW"/>
      </w:rPr>
      <w:t>3</w:t>
    </w:r>
    <w:r w:rsidR="004F0907" w:rsidRPr="004F0907">
      <w:rPr>
        <w:rFonts w:eastAsiaTheme="minorEastAsia" w:cs="Arial"/>
        <w:lang w:eastAsia="zh-TW"/>
      </w:rPr>
      <w:t>.</w:t>
    </w:r>
    <w:r>
      <w:rPr>
        <w:rFonts w:eastAsiaTheme="minorEastAsia" w:cs="Arial" w:hint="eastAsia"/>
        <w:lang w:eastAsia="zh-TW"/>
      </w:rPr>
      <w:t>00</w:t>
    </w:r>
    <w:r w:rsidR="004F0907" w:rsidRPr="004F0907">
      <w:rPr>
        <w:rFonts w:eastAsiaTheme="minorEastAsia" w:cs="Arial"/>
        <w:lang w:eastAsia="zh-TW"/>
      </w:rPr>
      <w:t>.</w:t>
    </w:r>
    <w:r w:rsidR="008C379A">
      <w:rPr>
        <w:rFonts w:eastAsiaTheme="minorEastAsia" w:cs="Arial" w:hint="eastAsia"/>
        <w:lang w:eastAsia="zh-TW"/>
      </w:rPr>
      <w:t>000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3FB" w:rsidRDefault="006F33FB" w:rsidP="00224C1C">
      <w:r>
        <w:separator/>
      </w:r>
    </w:p>
  </w:footnote>
  <w:footnote w:type="continuationSeparator" w:id="0">
    <w:p w:rsidR="006F33FB" w:rsidRDefault="006F33FB" w:rsidP="00224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6CA" w:rsidRDefault="007166CA" w:rsidP="007166CA">
    <w:pPr>
      <w:pStyle w:val="Header10"/>
      <w:spacing w:before="0"/>
      <w:ind w:right="-907"/>
      <w:rPr>
        <w:rFonts w:ascii="Calibri" w:eastAsiaTheme="minorEastAsia" w:hAnsi="Calibri" w:cs="Calibri"/>
        <w:caps w:val="0"/>
        <w:sz w:val="32"/>
        <w:szCs w:val="32"/>
        <w:lang w:eastAsia="zh-TW"/>
      </w:rPr>
    </w:pPr>
  </w:p>
  <w:p w:rsidR="007166CA" w:rsidRPr="00C14D9B" w:rsidRDefault="001D6C58" w:rsidP="00C14D9B">
    <w:pPr>
      <w:pStyle w:val="Header10"/>
      <w:wordWrap w:val="0"/>
      <w:spacing w:before="0"/>
      <w:ind w:right="-907"/>
      <w:rPr>
        <w:rFonts w:asciiTheme="minorHAnsi" w:eastAsiaTheme="minorEastAsia" w:hAnsiTheme="minorHAnsi" w:cstheme="minorHAnsi"/>
        <w:caps w:val="0"/>
        <w:sz w:val="32"/>
        <w:szCs w:val="32"/>
        <w:lang w:eastAsia="zh-TW"/>
      </w:rPr>
    </w:pPr>
    <w:r>
      <w:rPr>
        <w:rFonts w:asciiTheme="minorHAnsi" w:eastAsiaTheme="minorEastAsia" w:hAnsiTheme="minorHAnsi" w:cstheme="minorHAnsi" w:hint="eastAsia"/>
        <w:caps w:val="0"/>
        <w:sz w:val="32"/>
        <w:szCs w:val="32"/>
        <w:lang w:eastAsia="zh-TW"/>
      </w:rPr>
      <w:t>NANO103</w:t>
    </w:r>
    <w:r w:rsidR="00C14D9B">
      <w:rPr>
        <w:rFonts w:asciiTheme="minorHAnsi" w:eastAsiaTheme="minorEastAsia" w:hAnsiTheme="minorHAnsi" w:cstheme="minorHAnsi" w:hint="eastAsia"/>
        <w:caps w:val="0"/>
        <w:sz w:val="32"/>
        <w:szCs w:val="32"/>
        <w:lang w:eastAsia="zh-TW"/>
      </w:rPr>
      <w:t xml:space="preserve"> CMSIS BSP</w:t>
    </w:r>
  </w:p>
  <w:p w:rsidR="009712B3" w:rsidRPr="007166CA" w:rsidRDefault="007166CA" w:rsidP="007166CA">
    <w:pPr>
      <w:pStyle w:val="Header10"/>
      <w:spacing w:before="0"/>
      <w:ind w:right="-907"/>
      <w:rPr>
        <w:rFonts w:eastAsiaTheme="minorEastAsia"/>
        <w:caps w:val="0"/>
        <w:sz w:val="32"/>
        <w:szCs w:val="32"/>
        <w:lang w:eastAsia="zh-TW"/>
      </w:rPr>
    </w:pPr>
    <w:r w:rsidRPr="00767ADE">
      <w:rPr>
        <w:rFonts w:ascii="Calibri" w:hAnsi="Calibri" w:cs="Calibri"/>
        <w:noProof/>
        <w:sz w:val="32"/>
        <w:szCs w:val="32"/>
        <w:lang w:eastAsia="zh-TW"/>
      </w:rPr>
      <w:drawing>
        <wp:anchor distT="0" distB="0" distL="114300" distR="114300" simplePos="0" relativeHeight="251674112" behindDoc="1" locked="1" layoutInCell="1" allowOverlap="1" wp14:anchorId="5432BF1C" wp14:editId="39DA869D">
          <wp:simplePos x="0" y="0"/>
          <wp:positionH relativeFrom="page">
            <wp:posOffset>0</wp:posOffset>
          </wp:positionH>
          <wp:positionV relativeFrom="page">
            <wp:posOffset>363855</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pt;height:8.9pt" o:bullet="t">
        <v:imagedata r:id="rId1" o:title="bullet1"/>
      </v:shape>
    </w:pict>
  </w:numPicBullet>
  <w:abstractNum w:abstractNumId="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2">
    <w:nsid w:val="06D54DF7"/>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
    <w:nsid w:val="0CDD2D08"/>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6">
    <w:nsid w:val="104B4A79"/>
    <w:multiLevelType w:val="multilevel"/>
    <w:tmpl w:val="00D2D272"/>
    <w:lvl w:ilvl="0">
      <w:start w:val="1"/>
      <w:numFmt w:val="decimal"/>
      <w:lvlText w:val="%1."/>
      <w:lvlJc w:val="left"/>
      <w:pPr>
        <w:tabs>
          <w:tab w:val="num" w:pos="425"/>
        </w:tabs>
        <w:ind w:left="425" w:hanging="425"/>
      </w:pPr>
      <w:rPr>
        <w:rFonts w:hint="eastAsia"/>
        <w:color w:val="0000FF"/>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11337EB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9">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181874D1"/>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nsid w:val="1D4C3068"/>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1EC52A4B"/>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nsid w:val="2366268E"/>
    <w:multiLevelType w:val="multilevel"/>
    <w:tmpl w:val="81D68122"/>
    <w:lvl w:ilvl="0">
      <w:start w:val="1"/>
      <w:numFmt w:val="decimal"/>
      <w:pStyle w:val="Heading1"/>
      <w:lvlText w:val="%1"/>
      <w:lvlJc w:val="left"/>
      <w:pPr>
        <w:tabs>
          <w:tab w:val="num" w:pos="432"/>
        </w:tabs>
        <w:ind w:left="432" w:hanging="432"/>
      </w:pPr>
      <w:rPr>
        <w:rFonts w:hint="eastAsia"/>
        <w:color w:val="auto"/>
      </w:rPr>
    </w:lvl>
    <w:lvl w:ilvl="1">
      <w:start w:val="1"/>
      <w:numFmt w:val="decimal"/>
      <w:pStyle w:val="Heading2"/>
      <w:lvlText w:val="%1.%2"/>
      <w:lvlJc w:val="left"/>
      <w:pPr>
        <w:tabs>
          <w:tab w:val="num" w:pos="6876"/>
        </w:tabs>
        <w:ind w:left="6876" w:hanging="576"/>
      </w:pPr>
      <w:rPr>
        <w:rFonts w:hint="eastAsia"/>
        <w:b/>
        <w:bCs w:val="0"/>
        <w:i w:val="0"/>
        <w:iCs w:val="0"/>
        <w:caps w:val="0"/>
        <w:smallCaps w:val="0"/>
        <w:strike w:val="0"/>
        <w:dstrike w:val="0"/>
        <w:outline w:val="0"/>
        <w:shadow w:val="0"/>
        <w:emboss w:val="0"/>
        <w:imprint w:val="0"/>
        <w:noProof w:val="0"/>
        <w:vanish w:val="0"/>
        <w:spacing w:val="0"/>
        <w:kern w:val="0"/>
        <w:position w:val="0"/>
        <w:sz w:val="23"/>
        <w:szCs w:val="23"/>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b w:val="0"/>
        <w:bCs w:val="0"/>
        <w:i/>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24422550"/>
    <w:multiLevelType w:val="hybridMultilevel"/>
    <w:tmpl w:val="5F800556"/>
    <w:lvl w:ilvl="0" w:tplc="E616657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nsid w:val="2594601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nsid w:val="25A61B2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nsid w:val="2CC71C4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tentative="1">
      <w:start w:val="1"/>
      <w:numFmt w:val="ideographTraditional"/>
      <w:lvlText w:val="%2、"/>
      <w:lvlJc w:val="left"/>
      <w:pPr>
        <w:tabs>
          <w:tab w:val="num" w:pos="1680"/>
        </w:tabs>
        <w:ind w:left="1680" w:hanging="480"/>
      </w:pPr>
    </w:lvl>
    <w:lvl w:ilvl="2" w:tplc="04090005" w:tentative="1">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21">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22">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23">
    <w:nsid w:val="3C3A4069"/>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nsid w:val="3DA5304C"/>
    <w:multiLevelType w:val="hybridMultilevel"/>
    <w:tmpl w:val="F398A0E6"/>
    <w:lvl w:ilvl="0" w:tplc="95E4C568">
      <w:start w:val="1"/>
      <w:numFmt w:val="bullet"/>
      <w:pStyle w:val="BulletText"/>
      <w:lvlText w:val=""/>
      <w:lvlJc w:val="left"/>
      <w:pPr>
        <w:tabs>
          <w:tab w:val="num" w:pos="480"/>
        </w:tabs>
        <w:ind w:left="480" w:hanging="480"/>
      </w:pPr>
      <w:rPr>
        <w:rFonts w:ascii="Symbol" w:hAnsi="Symbol" w:hint="default"/>
        <w:color w:val="auto"/>
      </w:rPr>
    </w:lvl>
    <w:lvl w:ilvl="1" w:tplc="A994FFCA">
      <w:start w:val="1"/>
      <w:numFmt w:val="bullet"/>
      <w:lvlText w:val=""/>
      <w:lvlJc w:val="left"/>
      <w:pPr>
        <w:tabs>
          <w:tab w:val="num" w:pos="960"/>
        </w:tabs>
        <w:ind w:left="960" w:hanging="480"/>
      </w:pPr>
      <w:rPr>
        <w:rFonts w:ascii="Wingdings" w:hAnsi="Wingdings" w:hint="default"/>
      </w:rPr>
    </w:lvl>
    <w:lvl w:ilvl="2" w:tplc="7730E54C">
      <w:start w:val="1"/>
      <w:numFmt w:val="bullet"/>
      <w:lvlText w:val=""/>
      <w:lvlJc w:val="left"/>
      <w:pPr>
        <w:tabs>
          <w:tab w:val="num" w:pos="1440"/>
        </w:tabs>
        <w:ind w:left="1440" w:hanging="480"/>
      </w:pPr>
      <w:rPr>
        <w:rFonts w:ascii="Wingdings" w:hAnsi="Wingdings" w:hint="default"/>
      </w:rPr>
    </w:lvl>
    <w:lvl w:ilvl="3" w:tplc="53AA08E2" w:tentative="1">
      <w:start w:val="1"/>
      <w:numFmt w:val="bullet"/>
      <w:lvlText w:val=""/>
      <w:lvlJc w:val="left"/>
      <w:pPr>
        <w:tabs>
          <w:tab w:val="num" w:pos="1920"/>
        </w:tabs>
        <w:ind w:left="1920" w:hanging="480"/>
      </w:pPr>
      <w:rPr>
        <w:rFonts w:ascii="Wingdings" w:hAnsi="Wingdings" w:hint="default"/>
      </w:rPr>
    </w:lvl>
    <w:lvl w:ilvl="4" w:tplc="08D64560" w:tentative="1">
      <w:start w:val="1"/>
      <w:numFmt w:val="bullet"/>
      <w:lvlText w:val=""/>
      <w:lvlJc w:val="left"/>
      <w:pPr>
        <w:tabs>
          <w:tab w:val="num" w:pos="2400"/>
        </w:tabs>
        <w:ind w:left="2400" w:hanging="480"/>
      </w:pPr>
      <w:rPr>
        <w:rFonts w:ascii="Wingdings" w:hAnsi="Wingdings" w:hint="default"/>
      </w:rPr>
    </w:lvl>
    <w:lvl w:ilvl="5" w:tplc="C272363A" w:tentative="1">
      <w:start w:val="1"/>
      <w:numFmt w:val="bullet"/>
      <w:lvlText w:val=""/>
      <w:lvlJc w:val="left"/>
      <w:pPr>
        <w:tabs>
          <w:tab w:val="num" w:pos="2880"/>
        </w:tabs>
        <w:ind w:left="2880" w:hanging="480"/>
      </w:pPr>
      <w:rPr>
        <w:rFonts w:ascii="Wingdings" w:hAnsi="Wingdings" w:hint="default"/>
      </w:rPr>
    </w:lvl>
    <w:lvl w:ilvl="6" w:tplc="DC3CA3D6" w:tentative="1">
      <w:start w:val="1"/>
      <w:numFmt w:val="bullet"/>
      <w:lvlText w:val=""/>
      <w:lvlJc w:val="left"/>
      <w:pPr>
        <w:tabs>
          <w:tab w:val="num" w:pos="3360"/>
        </w:tabs>
        <w:ind w:left="3360" w:hanging="480"/>
      </w:pPr>
      <w:rPr>
        <w:rFonts w:ascii="Wingdings" w:hAnsi="Wingdings" w:hint="default"/>
      </w:rPr>
    </w:lvl>
    <w:lvl w:ilvl="7" w:tplc="BA864914" w:tentative="1">
      <w:start w:val="1"/>
      <w:numFmt w:val="bullet"/>
      <w:lvlText w:val=""/>
      <w:lvlJc w:val="left"/>
      <w:pPr>
        <w:tabs>
          <w:tab w:val="num" w:pos="3840"/>
        </w:tabs>
        <w:ind w:left="3840" w:hanging="480"/>
      </w:pPr>
      <w:rPr>
        <w:rFonts w:ascii="Wingdings" w:hAnsi="Wingdings" w:hint="default"/>
      </w:rPr>
    </w:lvl>
    <w:lvl w:ilvl="8" w:tplc="E46E0FBA" w:tentative="1">
      <w:start w:val="1"/>
      <w:numFmt w:val="bullet"/>
      <w:lvlText w:val=""/>
      <w:lvlJc w:val="left"/>
      <w:pPr>
        <w:tabs>
          <w:tab w:val="num" w:pos="4320"/>
        </w:tabs>
        <w:ind w:left="4320" w:hanging="480"/>
      </w:pPr>
      <w:rPr>
        <w:rFonts w:ascii="Wingdings" w:hAnsi="Wingdings" w:hint="default"/>
      </w:rPr>
    </w:lvl>
  </w:abstractNum>
  <w:abstractNum w:abstractNumId="25">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6">
    <w:nsid w:val="45226E9E"/>
    <w:multiLevelType w:val="multilevel"/>
    <w:tmpl w:val="D482334A"/>
    <w:styleLink w:val="StyleBulletedWingdingssymbolBefore063cmHanging48"/>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27">
    <w:nsid w:val="47467A20"/>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8">
    <w:nsid w:val="4EB94860"/>
    <w:multiLevelType w:val="hybridMultilevel"/>
    <w:tmpl w:val="2AFEA684"/>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29">
    <w:nsid w:val="50F91C09"/>
    <w:multiLevelType w:val="multilevel"/>
    <w:tmpl w:val="0409001D"/>
    <w:styleLink w:val="Style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3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1">
    <w:nsid w:val="5F7841D2"/>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60B83529"/>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
    <w:nsid w:val="60D233A1"/>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4">
    <w:nsid w:val="611B08F6"/>
    <w:multiLevelType w:val="hybridMultilevel"/>
    <w:tmpl w:val="FD5C51D6"/>
    <w:lvl w:ilvl="0" w:tplc="DAD499F4">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629658D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6">
    <w:nsid w:val="64502495"/>
    <w:multiLevelType w:val="hybridMultilevel"/>
    <w:tmpl w:val="5A2A6C1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7">
    <w:nsid w:val="6BA721E5"/>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8">
    <w:nsid w:val="6CAD76A5"/>
    <w:multiLevelType w:val="hybridMultilevel"/>
    <w:tmpl w:val="D49CF876"/>
    <w:lvl w:ilvl="0" w:tplc="FFFFFFFF">
      <w:numFmt w:val="bullet"/>
      <w:pStyle w:val="bullet1"/>
      <w:suff w:val="space"/>
      <w:lvlText w:val="—"/>
      <w:lvlJc w:val="left"/>
      <w:pPr>
        <w:ind w:left="586" w:hanging="132"/>
      </w:pPr>
      <w:rPr>
        <w:rFonts w:ascii="Vladimir Script" w:hAnsi="Vladimir Script" w:cs="Times New Roman" w:hint="default"/>
      </w:rPr>
    </w:lvl>
    <w:lvl w:ilvl="1" w:tplc="FFFFFFFF">
      <w:start w:val="1"/>
      <w:numFmt w:val="bullet"/>
      <w:lvlText w:val="–"/>
      <w:lvlJc w:val="left"/>
      <w:pPr>
        <w:tabs>
          <w:tab w:val="num" w:pos="840"/>
        </w:tabs>
        <w:ind w:left="840" w:hanging="360"/>
      </w:pPr>
      <w:rPr>
        <w:rFonts w:ascii="Arial" w:eastAsia="細明體" w:hAnsi="Arial" w:cs="Arial"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39">
    <w:nsid w:val="6CD16E7B"/>
    <w:multiLevelType w:val="hybridMultilevel"/>
    <w:tmpl w:val="95542F5E"/>
    <w:lvl w:ilvl="0" w:tplc="B740BDD8">
      <w:start w:val="1"/>
      <w:numFmt w:val="decimal"/>
      <w:lvlText w:val="%1."/>
      <w:lvlJc w:val="left"/>
      <w:pPr>
        <w:ind w:left="720" w:hanging="360"/>
      </w:pPr>
      <w:rPr>
        <w:rFonts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0">
    <w:nsid w:val="6D06604D"/>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1">
    <w:nsid w:val="704674F6"/>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2">
    <w:nsid w:val="72B14E63"/>
    <w:multiLevelType w:val="hybridMultilevel"/>
    <w:tmpl w:val="F5765F94"/>
    <w:lvl w:ilvl="0" w:tplc="14A4575A">
      <w:start w:val="1"/>
      <w:numFmt w:val="bullet"/>
      <w:pStyle w:val="diamond"/>
      <w:lvlText w:val=""/>
      <w:lvlJc w:val="left"/>
      <w:pPr>
        <w:tabs>
          <w:tab w:val="num" w:pos="880"/>
        </w:tabs>
        <w:ind w:left="880" w:hanging="480"/>
      </w:pPr>
      <w:rPr>
        <w:rFonts w:ascii="Wingdings" w:hAnsi="Wingdings" w:hint="default"/>
        <w:b w:val="0"/>
        <w:i w:val="0"/>
        <w:sz w:val="20"/>
      </w:rPr>
    </w:lvl>
    <w:lvl w:ilvl="1" w:tplc="04090003">
      <w:start w:val="1"/>
      <w:numFmt w:val="bullet"/>
      <w:lvlText w:val=""/>
      <w:lvlJc w:val="left"/>
      <w:pPr>
        <w:tabs>
          <w:tab w:val="num" w:pos="1760"/>
        </w:tabs>
        <w:ind w:left="1760" w:hanging="480"/>
      </w:pPr>
      <w:rPr>
        <w:rFonts w:ascii="Wingdings" w:hAnsi="Wingdings" w:hint="default"/>
      </w:rPr>
    </w:lvl>
    <w:lvl w:ilvl="2" w:tplc="04090005" w:tentative="1">
      <w:start w:val="1"/>
      <w:numFmt w:val="bullet"/>
      <w:lvlText w:val=""/>
      <w:lvlJc w:val="left"/>
      <w:pPr>
        <w:tabs>
          <w:tab w:val="num" w:pos="2240"/>
        </w:tabs>
        <w:ind w:left="2240" w:hanging="480"/>
      </w:pPr>
      <w:rPr>
        <w:rFonts w:ascii="Wingdings" w:hAnsi="Wingdings" w:hint="default"/>
      </w:rPr>
    </w:lvl>
    <w:lvl w:ilvl="3" w:tplc="04090001" w:tentative="1">
      <w:start w:val="1"/>
      <w:numFmt w:val="bullet"/>
      <w:lvlText w:val=""/>
      <w:lvlJc w:val="left"/>
      <w:pPr>
        <w:tabs>
          <w:tab w:val="num" w:pos="2720"/>
        </w:tabs>
        <w:ind w:left="2720" w:hanging="480"/>
      </w:pPr>
      <w:rPr>
        <w:rFonts w:ascii="Wingdings" w:hAnsi="Wingdings" w:hint="default"/>
      </w:rPr>
    </w:lvl>
    <w:lvl w:ilvl="4" w:tplc="04090003" w:tentative="1">
      <w:start w:val="1"/>
      <w:numFmt w:val="bullet"/>
      <w:lvlText w:val=""/>
      <w:lvlJc w:val="left"/>
      <w:pPr>
        <w:tabs>
          <w:tab w:val="num" w:pos="3200"/>
        </w:tabs>
        <w:ind w:left="3200" w:hanging="480"/>
      </w:pPr>
      <w:rPr>
        <w:rFonts w:ascii="Wingdings" w:hAnsi="Wingdings" w:hint="default"/>
      </w:rPr>
    </w:lvl>
    <w:lvl w:ilvl="5" w:tplc="04090005" w:tentative="1">
      <w:start w:val="1"/>
      <w:numFmt w:val="bullet"/>
      <w:lvlText w:val=""/>
      <w:lvlJc w:val="left"/>
      <w:pPr>
        <w:tabs>
          <w:tab w:val="num" w:pos="3680"/>
        </w:tabs>
        <w:ind w:left="3680" w:hanging="480"/>
      </w:pPr>
      <w:rPr>
        <w:rFonts w:ascii="Wingdings" w:hAnsi="Wingdings" w:hint="default"/>
      </w:rPr>
    </w:lvl>
    <w:lvl w:ilvl="6" w:tplc="04090001" w:tentative="1">
      <w:start w:val="1"/>
      <w:numFmt w:val="bullet"/>
      <w:lvlText w:val=""/>
      <w:lvlJc w:val="left"/>
      <w:pPr>
        <w:tabs>
          <w:tab w:val="num" w:pos="4160"/>
        </w:tabs>
        <w:ind w:left="4160" w:hanging="480"/>
      </w:pPr>
      <w:rPr>
        <w:rFonts w:ascii="Wingdings" w:hAnsi="Wingdings" w:hint="default"/>
      </w:rPr>
    </w:lvl>
    <w:lvl w:ilvl="7" w:tplc="04090003" w:tentative="1">
      <w:start w:val="1"/>
      <w:numFmt w:val="bullet"/>
      <w:lvlText w:val=""/>
      <w:lvlJc w:val="left"/>
      <w:pPr>
        <w:tabs>
          <w:tab w:val="num" w:pos="4640"/>
        </w:tabs>
        <w:ind w:left="4640" w:hanging="480"/>
      </w:pPr>
      <w:rPr>
        <w:rFonts w:ascii="Wingdings" w:hAnsi="Wingdings" w:hint="default"/>
      </w:rPr>
    </w:lvl>
    <w:lvl w:ilvl="8" w:tplc="04090005" w:tentative="1">
      <w:start w:val="1"/>
      <w:numFmt w:val="bullet"/>
      <w:lvlText w:val=""/>
      <w:lvlJc w:val="left"/>
      <w:pPr>
        <w:tabs>
          <w:tab w:val="num" w:pos="5120"/>
        </w:tabs>
        <w:ind w:left="5120" w:hanging="480"/>
      </w:pPr>
      <w:rPr>
        <w:rFonts w:ascii="Wingdings" w:hAnsi="Wingdings" w:hint="default"/>
      </w:rPr>
    </w:lvl>
  </w:abstractNum>
  <w:abstractNum w:abstractNumId="43">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44">
    <w:nsid w:val="78580A68"/>
    <w:multiLevelType w:val="hybridMultilevel"/>
    <w:tmpl w:val="50346910"/>
    <w:lvl w:ilvl="0" w:tplc="4B58D508">
      <w:start w:val="1"/>
      <w:numFmt w:val="bullet"/>
      <w:lvlText w:val="–"/>
      <w:lvlJc w:val="left"/>
      <w:pPr>
        <w:tabs>
          <w:tab w:val="num" w:pos="960"/>
        </w:tabs>
        <w:ind w:left="960" w:hanging="480"/>
      </w:pPr>
      <w:rPr>
        <w:rFonts w:ascii="新細明體" w:eastAsia="新細明體" w:hAnsi="新細明體" w:hint="eastAsia"/>
        <w:color w:val="333333"/>
      </w:rPr>
    </w:lvl>
    <w:lvl w:ilvl="1" w:tplc="04090019">
      <w:start w:val="1"/>
      <w:numFmt w:val="bullet"/>
      <w:pStyle w:val="Style5"/>
      <w:lvlText w:val=""/>
      <w:lvlJc w:val="left"/>
      <w:pPr>
        <w:tabs>
          <w:tab w:val="num" w:pos="1440"/>
        </w:tabs>
        <w:ind w:left="1440" w:hanging="480"/>
      </w:pPr>
      <w:rPr>
        <w:rFonts w:ascii="Wingdings" w:hAnsi="Wingdings" w:hint="default"/>
      </w:rPr>
    </w:lvl>
    <w:lvl w:ilvl="2" w:tplc="0409001B">
      <w:start w:val="1"/>
      <w:numFmt w:val="bullet"/>
      <w:lvlText w:val=""/>
      <w:lvlJc w:val="left"/>
      <w:pPr>
        <w:tabs>
          <w:tab w:val="num" w:pos="1920"/>
        </w:tabs>
        <w:ind w:left="1920" w:hanging="480"/>
      </w:pPr>
      <w:rPr>
        <w:rFonts w:ascii="Wingdings" w:hAnsi="Wingdings" w:hint="default"/>
      </w:rPr>
    </w:lvl>
    <w:lvl w:ilvl="3" w:tplc="0409000F" w:tentative="1">
      <w:start w:val="1"/>
      <w:numFmt w:val="bullet"/>
      <w:lvlText w:val=""/>
      <w:lvlJc w:val="left"/>
      <w:pPr>
        <w:tabs>
          <w:tab w:val="num" w:pos="2400"/>
        </w:tabs>
        <w:ind w:left="2400" w:hanging="480"/>
      </w:pPr>
      <w:rPr>
        <w:rFonts w:ascii="Wingdings" w:hAnsi="Wingdings" w:hint="default"/>
      </w:rPr>
    </w:lvl>
    <w:lvl w:ilvl="4" w:tplc="04090019" w:tentative="1">
      <w:start w:val="1"/>
      <w:numFmt w:val="bullet"/>
      <w:lvlText w:val=""/>
      <w:lvlJc w:val="left"/>
      <w:pPr>
        <w:tabs>
          <w:tab w:val="num" w:pos="2880"/>
        </w:tabs>
        <w:ind w:left="2880" w:hanging="480"/>
      </w:pPr>
      <w:rPr>
        <w:rFonts w:ascii="Wingdings" w:hAnsi="Wingdings" w:hint="default"/>
      </w:rPr>
    </w:lvl>
    <w:lvl w:ilvl="5" w:tplc="0409001B" w:tentative="1">
      <w:start w:val="1"/>
      <w:numFmt w:val="bullet"/>
      <w:lvlText w:val=""/>
      <w:lvlJc w:val="left"/>
      <w:pPr>
        <w:tabs>
          <w:tab w:val="num" w:pos="3360"/>
        </w:tabs>
        <w:ind w:left="3360" w:hanging="480"/>
      </w:pPr>
      <w:rPr>
        <w:rFonts w:ascii="Wingdings" w:hAnsi="Wingdings" w:hint="default"/>
      </w:rPr>
    </w:lvl>
    <w:lvl w:ilvl="6" w:tplc="0409000F" w:tentative="1">
      <w:start w:val="1"/>
      <w:numFmt w:val="bullet"/>
      <w:lvlText w:val=""/>
      <w:lvlJc w:val="left"/>
      <w:pPr>
        <w:tabs>
          <w:tab w:val="num" w:pos="3840"/>
        </w:tabs>
        <w:ind w:left="3840" w:hanging="480"/>
      </w:pPr>
      <w:rPr>
        <w:rFonts w:ascii="Wingdings" w:hAnsi="Wingdings" w:hint="default"/>
      </w:rPr>
    </w:lvl>
    <w:lvl w:ilvl="7" w:tplc="04090019" w:tentative="1">
      <w:start w:val="1"/>
      <w:numFmt w:val="bullet"/>
      <w:lvlText w:val=""/>
      <w:lvlJc w:val="left"/>
      <w:pPr>
        <w:tabs>
          <w:tab w:val="num" w:pos="4320"/>
        </w:tabs>
        <w:ind w:left="4320" w:hanging="480"/>
      </w:pPr>
      <w:rPr>
        <w:rFonts w:ascii="Wingdings" w:hAnsi="Wingdings" w:hint="default"/>
      </w:rPr>
    </w:lvl>
    <w:lvl w:ilvl="8" w:tplc="0409001B" w:tentative="1">
      <w:start w:val="1"/>
      <w:numFmt w:val="bullet"/>
      <w:lvlText w:val=""/>
      <w:lvlJc w:val="left"/>
      <w:pPr>
        <w:tabs>
          <w:tab w:val="num" w:pos="4800"/>
        </w:tabs>
        <w:ind w:left="4800" w:hanging="480"/>
      </w:pPr>
      <w:rPr>
        <w:rFonts w:ascii="Wingdings" w:hAnsi="Wingdings" w:hint="default"/>
      </w:rPr>
    </w:lvl>
  </w:abstractNum>
  <w:abstractNum w:abstractNumId="45">
    <w:nsid w:val="7AB40B85"/>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6">
    <w:nsid w:val="7E7C2431"/>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38"/>
  </w:num>
  <w:num w:numId="2">
    <w:abstractNumId w:val="24"/>
  </w:num>
  <w:num w:numId="3">
    <w:abstractNumId w:val="5"/>
  </w:num>
  <w:num w:numId="4">
    <w:abstractNumId w:val="21"/>
  </w:num>
  <w:num w:numId="5">
    <w:abstractNumId w:val="6"/>
  </w:num>
  <w:num w:numId="6">
    <w:abstractNumId w:val="28"/>
  </w:num>
  <w:num w:numId="7">
    <w:abstractNumId w:val="25"/>
  </w:num>
  <w:num w:numId="8">
    <w:abstractNumId w:val="29"/>
  </w:num>
  <w:num w:numId="9">
    <w:abstractNumId w:val="44"/>
  </w:num>
  <w:num w:numId="10">
    <w:abstractNumId w:val="3"/>
  </w:num>
  <w:num w:numId="11">
    <w:abstractNumId w:val="20"/>
  </w:num>
  <w:num w:numId="12">
    <w:abstractNumId w:val="8"/>
  </w:num>
  <w:num w:numId="13">
    <w:abstractNumId w:val="43"/>
  </w:num>
  <w:num w:numId="14">
    <w:abstractNumId w:val="26"/>
  </w:num>
  <w:num w:numId="15">
    <w:abstractNumId w:val="13"/>
  </w:num>
  <w:num w:numId="16">
    <w:abstractNumId w:val="22"/>
  </w:num>
  <w:num w:numId="17">
    <w:abstractNumId w:val="35"/>
  </w:num>
  <w:num w:numId="18">
    <w:abstractNumId w:val="30"/>
  </w:num>
  <w:num w:numId="19">
    <w:abstractNumId w:val="10"/>
  </w:num>
  <w:num w:numId="20">
    <w:abstractNumId w:val="42"/>
  </w:num>
  <w:num w:numId="21">
    <w:abstractNumId w:val="9"/>
  </w:num>
  <w:num w:numId="22">
    <w:abstractNumId w:val="0"/>
  </w:num>
  <w:num w:numId="23">
    <w:abstractNumId w:val="1"/>
  </w:num>
  <w:num w:numId="24">
    <w:abstractNumId w:val="15"/>
  </w:num>
  <w:num w:numId="25">
    <w:abstractNumId w:val="39"/>
  </w:num>
  <w:num w:numId="26">
    <w:abstractNumId w:val="33"/>
  </w:num>
  <w:num w:numId="27">
    <w:abstractNumId w:val="40"/>
  </w:num>
  <w:num w:numId="28">
    <w:abstractNumId w:val="27"/>
  </w:num>
  <w:num w:numId="29">
    <w:abstractNumId w:val="14"/>
  </w:num>
  <w:num w:numId="30">
    <w:abstractNumId w:val="41"/>
  </w:num>
  <w:num w:numId="31">
    <w:abstractNumId w:val="7"/>
  </w:num>
  <w:num w:numId="32">
    <w:abstractNumId w:val="37"/>
  </w:num>
  <w:num w:numId="33">
    <w:abstractNumId w:val="11"/>
  </w:num>
  <w:num w:numId="34">
    <w:abstractNumId w:val="12"/>
  </w:num>
  <w:num w:numId="35">
    <w:abstractNumId w:val="4"/>
  </w:num>
  <w:num w:numId="36">
    <w:abstractNumId w:val="45"/>
  </w:num>
  <w:num w:numId="37">
    <w:abstractNumId w:val="18"/>
  </w:num>
  <w:num w:numId="38">
    <w:abstractNumId w:val="23"/>
  </w:num>
  <w:num w:numId="39">
    <w:abstractNumId w:val="46"/>
  </w:num>
  <w:num w:numId="40">
    <w:abstractNumId w:val="32"/>
  </w:num>
  <w:num w:numId="41">
    <w:abstractNumId w:val="17"/>
  </w:num>
  <w:num w:numId="42">
    <w:abstractNumId w:val="34"/>
  </w:num>
  <w:num w:numId="43">
    <w:abstractNumId w:val="19"/>
  </w:num>
  <w:num w:numId="44">
    <w:abstractNumId w:val="31"/>
  </w:num>
  <w:num w:numId="45">
    <w:abstractNumId w:val="16"/>
  </w:num>
  <w:num w:numId="46">
    <w:abstractNumId w:val="36"/>
  </w:num>
  <w:num w:numId="47">
    <w:abstractNumId w:val="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bordersDoNotSurroundFooter/>
  <w:hideSpellingErrors/>
  <w:hideGrammaticalErrors/>
  <w:activeWritingStyle w:appName="MSWord" w:lang="en-US" w:vendorID="64" w:dllVersion="131078" w:nlCheck="1" w:checkStyle="1"/>
  <w:activeWritingStyle w:appName="MSWord" w:lang="fr-FR" w:vendorID="64" w:dllVersion="131078" w:nlCheck="1" w:checkStyle="1"/>
  <w:activeWritingStyle w:appName="MSWord" w:lang="zh-TW" w:vendorID="64" w:dllVersion="131077" w:nlCheck="1" w:checkStyle="1"/>
  <w:activeWritingStyle w:appName="MSWord" w:lang="en-AU"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0E0"/>
    <w:rsid w:val="00000C3D"/>
    <w:rsid w:val="00001397"/>
    <w:rsid w:val="000015C6"/>
    <w:rsid w:val="000016DF"/>
    <w:rsid w:val="00002595"/>
    <w:rsid w:val="000028ED"/>
    <w:rsid w:val="00002986"/>
    <w:rsid w:val="00003D2F"/>
    <w:rsid w:val="00003E91"/>
    <w:rsid w:val="00004000"/>
    <w:rsid w:val="000040D1"/>
    <w:rsid w:val="00004906"/>
    <w:rsid w:val="00004F3F"/>
    <w:rsid w:val="000050A0"/>
    <w:rsid w:val="00005163"/>
    <w:rsid w:val="00005A16"/>
    <w:rsid w:val="000060AC"/>
    <w:rsid w:val="00006116"/>
    <w:rsid w:val="00006147"/>
    <w:rsid w:val="00006263"/>
    <w:rsid w:val="00006409"/>
    <w:rsid w:val="00006986"/>
    <w:rsid w:val="00006E10"/>
    <w:rsid w:val="00006E65"/>
    <w:rsid w:val="00007518"/>
    <w:rsid w:val="000077E0"/>
    <w:rsid w:val="0000793D"/>
    <w:rsid w:val="00007D19"/>
    <w:rsid w:val="00007D89"/>
    <w:rsid w:val="00007E4B"/>
    <w:rsid w:val="00007F62"/>
    <w:rsid w:val="00010242"/>
    <w:rsid w:val="00010E86"/>
    <w:rsid w:val="000111EE"/>
    <w:rsid w:val="000114FE"/>
    <w:rsid w:val="000117EF"/>
    <w:rsid w:val="00011CD9"/>
    <w:rsid w:val="000120ED"/>
    <w:rsid w:val="00012765"/>
    <w:rsid w:val="00012F97"/>
    <w:rsid w:val="000131D5"/>
    <w:rsid w:val="00013949"/>
    <w:rsid w:val="000146FB"/>
    <w:rsid w:val="000147E5"/>
    <w:rsid w:val="0001497B"/>
    <w:rsid w:val="00014993"/>
    <w:rsid w:val="0001499F"/>
    <w:rsid w:val="00015190"/>
    <w:rsid w:val="00015B00"/>
    <w:rsid w:val="00015E39"/>
    <w:rsid w:val="0001619A"/>
    <w:rsid w:val="0001626F"/>
    <w:rsid w:val="00016D0B"/>
    <w:rsid w:val="00016D7C"/>
    <w:rsid w:val="00016E42"/>
    <w:rsid w:val="000172D5"/>
    <w:rsid w:val="00017B7B"/>
    <w:rsid w:val="00017CE0"/>
    <w:rsid w:val="00020B01"/>
    <w:rsid w:val="00020B15"/>
    <w:rsid w:val="000213C0"/>
    <w:rsid w:val="000213D0"/>
    <w:rsid w:val="00021B74"/>
    <w:rsid w:val="0002261F"/>
    <w:rsid w:val="0002267A"/>
    <w:rsid w:val="00022837"/>
    <w:rsid w:val="00022975"/>
    <w:rsid w:val="00022A2E"/>
    <w:rsid w:val="00022A73"/>
    <w:rsid w:val="00022AC5"/>
    <w:rsid w:val="00024067"/>
    <w:rsid w:val="000243D3"/>
    <w:rsid w:val="00024C17"/>
    <w:rsid w:val="00025541"/>
    <w:rsid w:val="000262B0"/>
    <w:rsid w:val="0002664A"/>
    <w:rsid w:val="00026AC0"/>
    <w:rsid w:val="00027107"/>
    <w:rsid w:val="0002713A"/>
    <w:rsid w:val="000276BA"/>
    <w:rsid w:val="00027D05"/>
    <w:rsid w:val="00027DB6"/>
    <w:rsid w:val="00027F2B"/>
    <w:rsid w:val="00030043"/>
    <w:rsid w:val="00030578"/>
    <w:rsid w:val="00030FA7"/>
    <w:rsid w:val="00031265"/>
    <w:rsid w:val="0003255B"/>
    <w:rsid w:val="000332A1"/>
    <w:rsid w:val="000337A3"/>
    <w:rsid w:val="00033B6B"/>
    <w:rsid w:val="00033E69"/>
    <w:rsid w:val="00034236"/>
    <w:rsid w:val="0003478A"/>
    <w:rsid w:val="00034D1D"/>
    <w:rsid w:val="00034D64"/>
    <w:rsid w:val="00034E34"/>
    <w:rsid w:val="00034F13"/>
    <w:rsid w:val="0003515F"/>
    <w:rsid w:val="00035BB3"/>
    <w:rsid w:val="00035BC4"/>
    <w:rsid w:val="00035E52"/>
    <w:rsid w:val="00036048"/>
    <w:rsid w:val="00036945"/>
    <w:rsid w:val="00036DE3"/>
    <w:rsid w:val="000370A8"/>
    <w:rsid w:val="0004008B"/>
    <w:rsid w:val="00040389"/>
    <w:rsid w:val="00040A27"/>
    <w:rsid w:val="00040B30"/>
    <w:rsid w:val="00040B5D"/>
    <w:rsid w:val="00040D40"/>
    <w:rsid w:val="00040D63"/>
    <w:rsid w:val="0004100A"/>
    <w:rsid w:val="00041249"/>
    <w:rsid w:val="0004189A"/>
    <w:rsid w:val="0004201F"/>
    <w:rsid w:val="00044C10"/>
    <w:rsid w:val="00044DE0"/>
    <w:rsid w:val="00044FD6"/>
    <w:rsid w:val="0004524D"/>
    <w:rsid w:val="00045A7B"/>
    <w:rsid w:val="0004640E"/>
    <w:rsid w:val="0004659A"/>
    <w:rsid w:val="00046A05"/>
    <w:rsid w:val="00046D07"/>
    <w:rsid w:val="00046FAD"/>
    <w:rsid w:val="00047132"/>
    <w:rsid w:val="000475EB"/>
    <w:rsid w:val="00047BB0"/>
    <w:rsid w:val="000504D9"/>
    <w:rsid w:val="000509CE"/>
    <w:rsid w:val="000510EF"/>
    <w:rsid w:val="00051450"/>
    <w:rsid w:val="00051AB6"/>
    <w:rsid w:val="0005254F"/>
    <w:rsid w:val="000528F4"/>
    <w:rsid w:val="00052F81"/>
    <w:rsid w:val="00052FDB"/>
    <w:rsid w:val="000538F2"/>
    <w:rsid w:val="00053CEB"/>
    <w:rsid w:val="00054F1E"/>
    <w:rsid w:val="000550F5"/>
    <w:rsid w:val="000551DF"/>
    <w:rsid w:val="00055495"/>
    <w:rsid w:val="00055886"/>
    <w:rsid w:val="0005590E"/>
    <w:rsid w:val="00055D9C"/>
    <w:rsid w:val="00056892"/>
    <w:rsid w:val="000568B1"/>
    <w:rsid w:val="0005731C"/>
    <w:rsid w:val="00057344"/>
    <w:rsid w:val="00057468"/>
    <w:rsid w:val="0005759D"/>
    <w:rsid w:val="00057E43"/>
    <w:rsid w:val="00057EF1"/>
    <w:rsid w:val="00060AA8"/>
    <w:rsid w:val="000610D9"/>
    <w:rsid w:val="000611B8"/>
    <w:rsid w:val="00061201"/>
    <w:rsid w:val="00062357"/>
    <w:rsid w:val="00062A72"/>
    <w:rsid w:val="000632D6"/>
    <w:rsid w:val="0006373F"/>
    <w:rsid w:val="00063F25"/>
    <w:rsid w:val="0006421A"/>
    <w:rsid w:val="00064A0A"/>
    <w:rsid w:val="00064C54"/>
    <w:rsid w:val="0006555A"/>
    <w:rsid w:val="00065669"/>
    <w:rsid w:val="00065F2C"/>
    <w:rsid w:val="00066077"/>
    <w:rsid w:val="0006608D"/>
    <w:rsid w:val="000660E8"/>
    <w:rsid w:val="00066163"/>
    <w:rsid w:val="00066458"/>
    <w:rsid w:val="00066596"/>
    <w:rsid w:val="00066760"/>
    <w:rsid w:val="0006712E"/>
    <w:rsid w:val="00067327"/>
    <w:rsid w:val="000673BD"/>
    <w:rsid w:val="00070329"/>
    <w:rsid w:val="00071530"/>
    <w:rsid w:val="00071643"/>
    <w:rsid w:val="00071825"/>
    <w:rsid w:val="00071D86"/>
    <w:rsid w:val="00071DA2"/>
    <w:rsid w:val="00072260"/>
    <w:rsid w:val="00072278"/>
    <w:rsid w:val="000725BE"/>
    <w:rsid w:val="0007265F"/>
    <w:rsid w:val="00072DFD"/>
    <w:rsid w:val="000735D6"/>
    <w:rsid w:val="00073614"/>
    <w:rsid w:val="000739C9"/>
    <w:rsid w:val="00073DBB"/>
    <w:rsid w:val="0007449E"/>
    <w:rsid w:val="00076C6B"/>
    <w:rsid w:val="0007701F"/>
    <w:rsid w:val="00077170"/>
    <w:rsid w:val="0007721D"/>
    <w:rsid w:val="0007755F"/>
    <w:rsid w:val="00077F34"/>
    <w:rsid w:val="00077F39"/>
    <w:rsid w:val="000807F3"/>
    <w:rsid w:val="00081055"/>
    <w:rsid w:val="000810C8"/>
    <w:rsid w:val="0008229C"/>
    <w:rsid w:val="000827A7"/>
    <w:rsid w:val="00082C20"/>
    <w:rsid w:val="00083056"/>
    <w:rsid w:val="0008306E"/>
    <w:rsid w:val="00083710"/>
    <w:rsid w:val="00083E5C"/>
    <w:rsid w:val="00083F41"/>
    <w:rsid w:val="00084015"/>
    <w:rsid w:val="00084686"/>
    <w:rsid w:val="000846C6"/>
    <w:rsid w:val="00084C4E"/>
    <w:rsid w:val="00084FFA"/>
    <w:rsid w:val="000851F8"/>
    <w:rsid w:val="000853CC"/>
    <w:rsid w:val="00085779"/>
    <w:rsid w:val="000857EF"/>
    <w:rsid w:val="000858EA"/>
    <w:rsid w:val="00085BF8"/>
    <w:rsid w:val="00085D66"/>
    <w:rsid w:val="0008632D"/>
    <w:rsid w:val="0008688A"/>
    <w:rsid w:val="00086A94"/>
    <w:rsid w:val="00086D54"/>
    <w:rsid w:val="00087978"/>
    <w:rsid w:val="00087FAD"/>
    <w:rsid w:val="0009023A"/>
    <w:rsid w:val="0009049E"/>
    <w:rsid w:val="0009052C"/>
    <w:rsid w:val="00091469"/>
    <w:rsid w:val="0009151D"/>
    <w:rsid w:val="00092356"/>
    <w:rsid w:val="00092461"/>
    <w:rsid w:val="00092A6E"/>
    <w:rsid w:val="00092E34"/>
    <w:rsid w:val="00092F35"/>
    <w:rsid w:val="00092FE2"/>
    <w:rsid w:val="000937A3"/>
    <w:rsid w:val="00093E09"/>
    <w:rsid w:val="0009447A"/>
    <w:rsid w:val="00094484"/>
    <w:rsid w:val="0009458E"/>
    <w:rsid w:val="00094A14"/>
    <w:rsid w:val="00094A3E"/>
    <w:rsid w:val="00094DE4"/>
    <w:rsid w:val="00094EBD"/>
    <w:rsid w:val="00095488"/>
    <w:rsid w:val="000954F3"/>
    <w:rsid w:val="00095719"/>
    <w:rsid w:val="00095830"/>
    <w:rsid w:val="00095D3A"/>
    <w:rsid w:val="000962DC"/>
    <w:rsid w:val="000966BE"/>
    <w:rsid w:val="00096B1C"/>
    <w:rsid w:val="00096BDE"/>
    <w:rsid w:val="00096D90"/>
    <w:rsid w:val="00096FC4"/>
    <w:rsid w:val="00097394"/>
    <w:rsid w:val="00097D39"/>
    <w:rsid w:val="00097ED7"/>
    <w:rsid w:val="000A03D4"/>
    <w:rsid w:val="000A0AB6"/>
    <w:rsid w:val="000A0B63"/>
    <w:rsid w:val="000A0DC8"/>
    <w:rsid w:val="000A125F"/>
    <w:rsid w:val="000A1BDC"/>
    <w:rsid w:val="000A22EE"/>
    <w:rsid w:val="000A29A8"/>
    <w:rsid w:val="000A2DBE"/>
    <w:rsid w:val="000A2EA4"/>
    <w:rsid w:val="000A3517"/>
    <w:rsid w:val="000A44D1"/>
    <w:rsid w:val="000A4AE1"/>
    <w:rsid w:val="000A4B3F"/>
    <w:rsid w:val="000A578F"/>
    <w:rsid w:val="000A5928"/>
    <w:rsid w:val="000A5EB9"/>
    <w:rsid w:val="000A5FD9"/>
    <w:rsid w:val="000A6021"/>
    <w:rsid w:val="000A6038"/>
    <w:rsid w:val="000A63BC"/>
    <w:rsid w:val="000A6518"/>
    <w:rsid w:val="000A661A"/>
    <w:rsid w:val="000A66F8"/>
    <w:rsid w:val="000A684C"/>
    <w:rsid w:val="000A6916"/>
    <w:rsid w:val="000A7908"/>
    <w:rsid w:val="000A7B1E"/>
    <w:rsid w:val="000B0457"/>
    <w:rsid w:val="000B04D6"/>
    <w:rsid w:val="000B061D"/>
    <w:rsid w:val="000B06A4"/>
    <w:rsid w:val="000B0758"/>
    <w:rsid w:val="000B077D"/>
    <w:rsid w:val="000B0854"/>
    <w:rsid w:val="000B0B75"/>
    <w:rsid w:val="000B0D7F"/>
    <w:rsid w:val="000B0E56"/>
    <w:rsid w:val="000B0E6E"/>
    <w:rsid w:val="000B1539"/>
    <w:rsid w:val="000B198A"/>
    <w:rsid w:val="000B1CB0"/>
    <w:rsid w:val="000B2574"/>
    <w:rsid w:val="000B26B5"/>
    <w:rsid w:val="000B2BBB"/>
    <w:rsid w:val="000B336D"/>
    <w:rsid w:val="000B338B"/>
    <w:rsid w:val="000B391C"/>
    <w:rsid w:val="000B3954"/>
    <w:rsid w:val="000B3C42"/>
    <w:rsid w:val="000B412F"/>
    <w:rsid w:val="000B45BB"/>
    <w:rsid w:val="000B524F"/>
    <w:rsid w:val="000B5546"/>
    <w:rsid w:val="000B5A3B"/>
    <w:rsid w:val="000B5FB8"/>
    <w:rsid w:val="000B67E2"/>
    <w:rsid w:val="000B6DA6"/>
    <w:rsid w:val="000B6E2B"/>
    <w:rsid w:val="000B7370"/>
    <w:rsid w:val="000B768A"/>
    <w:rsid w:val="000B7C1E"/>
    <w:rsid w:val="000C00B6"/>
    <w:rsid w:val="000C00F4"/>
    <w:rsid w:val="000C05BE"/>
    <w:rsid w:val="000C082E"/>
    <w:rsid w:val="000C0A50"/>
    <w:rsid w:val="000C0C83"/>
    <w:rsid w:val="000C10D3"/>
    <w:rsid w:val="000C26F8"/>
    <w:rsid w:val="000C2E84"/>
    <w:rsid w:val="000C388D"/>
    <w:rsid w:val="000C3CF6"/>
    <w:rsid w:val="000C3D58"/>
    <w:rsid w:val="000C4782"/>
    <w:rsid w:val="000C47BF"/>
    <w:rsid w:val="000C4BA9"/>
    <w:rsid w:val="000C4E53"/>
    <w:rsid w:val="000C51D6"/>
    <w:rsid w:val="000C5808"/>
    <w:rsid w:val="000C5872"/>
    <w:rsid w:val="000C5B20"/>
    <w:rsid w:val="000C5D37"/>
    <w:rsid w:val="000C5E9B"/>
    <w:rsid w:val="000C64E9"/>
    <w:rsid w:val="000C65F0"/>
    <w:rsid w:val="000C68C4"/>
    <w:rsid w:val="000C69AA"/>
    <w:rsid w:val="000C6BBB"/>
    <w:rsid w:val="000C7229"/>
    <w:rsid w:val="000C7F24"/>
    <w:rsid w:val="000C7FDB"/>
    <w:rsid w:val="000D0688"/>
    <w:rsid w:val="000D06CE"/>
    <w:rsid w:val="000D0951"/>
    <w:rsid w:val="000D0F71"/>
    <w:rsid w:val="000D1642"/>
    <w:rsid w:val="000D19B1"/>
    <w:rsid w:val="000D1A16"/>
    <w:rsid w:val="000D1B70"/>
    <w:rsid w:val="000D1C97"/>
    <w:rsid w:val="000D1CE2"/>
    <w:rsid w:val="000D2094"/>
    <w:rsid w:val="000D2790"/>
    <w:rsid w:val="000D2B49"/>
    <w:rsid w:val="000D2DC6"/>
    <w:rsid w:val="000D3340"/>
    <w:rsid w:val="000D3579"/>
    <w:rsid w:val="000D40FA"/>
    <w:rsid w:val="000D4372"/>
    <w:rsid w:val="000D4688"/>
    <w:rsid w:val="000D4CEA"/>
    <w:rsid w:val="000D4D8B"/>
    <w:rsid w:val="000D4DC5"/>
    <w:rsid w:val="000D55FD"/>
    <w:rsid w:val="000D623A"/>
    <w:rsid w:val="000D6439"/>
    <w:rsid w:val="000D653C"/>
    <w:rsid w:val="000D6725"/>
    <w:rsid w:val="000D67EC"/>
    <w:rsid w:val="000D7181"/>
    <w:rsid w:val="000D73C2"/>
    <w:rsid w:val="000D74B1"/>
    <w:rsid w:val="000D77FF"/>
    <w:rsid w:val="000D7B22"/>
    <w:rsid w:val="000D7F41"/>
    <w:rsid w:val="000E0407"/>
    <w:rsid w:val="000E06D7"/>
    <w:rsid w:val="000E086A"/>
    <w:rsid w:val="000E0B7F"/>
    <w:rsid w:val="000E0BC5"/>
    <w:rsid w:val="000E1036"/>
    <w:rsid w:val="000E16A3"/>
    <w:rsid w:val="000E1B14"/>
    <w:rsid w:val="000E1C80"/>
    <w:rsid w:val="000E1EAC"/>
    <w:rsid w:val="000E223C"/>
    <w:rsid w:val="000E2939"/>
    <w:rsid w:val="000E3071"/>
    <w:rsid w:val="000E3562"/>
    <w:rsid w:val="000E3C8E"/>
    <w:rsid w:val="000E3FC3"/>
    <w:rsid w:val="000E50B6"/>
    <w:rsid w:val="000E534C"/>
    <w:rsid w:val="000E562C"/>
    <w:rsid w:val="000E5662"/>
    <w:rsid w:val="000E5BDA"/>
    <w:rsid w:val="000E5D42"/>
    <w:rsid w:val="000E673F"/>
    <w:rsid w:val="000E745F"/>
    <w:rsid w:val="000E7602"/>
    <w:rsid w:val="000E7817"/>
    <w:rsid w:val="000E7B9B"/>
    <w:rsid w:val="000F0592"/>
    <w:rsid w:val="000F0D9F"/>
    <w:rsid w:val="000F0E57"/>
    <w:rsid w:val="000F10FA"/>
    <w:rsid w:val="000F1215"/>
    <w:rsid w:val="000F125D"/>
    <w:rsid w:val="000F1360"/>
    <w:rsid w:val="000F1379"/>
    <w:rsid w:val="000F1601"/>
    <w:rsid w:val="000F163E"/>
    <w:rsid w:val="000F2234"/>
    <w:rsid w:val="000F235E"/>
    <w:rsid w:val="000F297F"/>
    <w:rsid w:val="000F3171"/>
    <w:rsid w:val="000F31DA"/>
    <w:rsid w:val="000F31F3"/>
    <w:rsid w:val="000F3296"/>
    <w:rsid w:val="000F37AB"/>
    <w:rsid w:val="000F3823"/>
    <w:rsid w:val="000F3CBA"/>
    <w:rsid w:val="000F43FF"/>
    <w:rsid w:val="000F4B0A"/>
    <w:rsid w:val="000F4E62"/>
    <w:rsid w:val="000F4F44"/>
    <w:rsid w:val="000F4FD0"/>
    <w:rsid w:val="000F5149"/>
    <w:rsid w:val="000F57B2"/>
    <w:rsid w:val="000F6C1C"/>
    <w:rsid w:val="000F7A90"/>
    <w:rsid w:val="000F7B5F"/>
    <w:rsid w:val="000F7DE4"/>
    <w:rsid w:val="000F7EE7"/>
    <w:rsid w:val="001009AD"/>
    <w:rsid w:val="00100C59"/>
    <w:rsid w:val="001011D1"/>
    <w:rsid w:val="001012A5"/>
    <w:rsid w:val="0010169D"/>
    <w:rsid w:val="001018BD"/>
    <w:rsid w:val="00103F51"/>
    <w:rsid w:val="001041BC"/>
    <w:rsid w:val="001042D3"/>
    <w:rsid w:val="00104C4F"/>
    <w:rsid w:val="0010536E"/>
    <w:rsid w:val="001053E2"/>
    <w:rsid w:val="00105569"/>
    <w:rsid w:val="0010581E"/>
    <w:rsid w:val="00105B66"/>
    <w:rsid w:val="00105D3C"/>
    <w:rsid w:val="001066AE"/>
    <w:rsid w:val="001069E2"/>
    <w:rsid w:val="00106E44"/>
    <w:rsid w:val="00106FB2"/>
    <w:rsid w:val="001072C5"/>
    <w:rsid w:val="00107C22"/>
    <w:rsid w:val="00107D8B"/>
    <w:rsid w:val="00107FD3"/>
    <w:rsid w:val="00107FD5"/>
    <w:rsid w:val="00107FE1"/>
    <w:rsid w:val="00110529"/>
    <w:rsid w:val="00110C1C"/>
    <w:rsid w:val="001111D6"/>
    <w:rsid w:val="00111584"/>
    <w:rsid w:val="00111BB2"/>
    <w:rsid w:val="0011248E"/>
    <w:rsid w:val="00112AF8"/>
    <w:rsid w:val="00112D53"/>
    <w:rsid w:val="00112DBF"/>
    <w:rsid w:val="001135BC"/>
    <w:rsid w:val="001135E9"/>
    <w:rsid w:val="0011378A"/>
    <w:rsid w:val="001137A1"/>
    <w:rsid w:val="001137C2"/>
    <w:rsid w:val="00113853"/>
    <w:rsid w:val="00113919"/>
    <w:rsid w:val="001139E3"/>
    <w:rsid w:val="00113C06"/>
    <w:rsid w:val="00113CB1"/>
    <w:rsid w:val="00114E64"/>
    <w:rsid w:val="00114FB3"/>
    <w:rsid w:val="0011513D"/>
    <w:rsid w:val="001156F4"/>
    <w:rsid w:val="00115AD1"/>
    <w:rsid w:val="00115BDE"/>
    <w:rsid w:val="0011613F"/>
    <w:rsid w:val="00116196"/>
    <w:rsid w:val="0011634D"/>
    <w:rsid w:val="00116E91"/>
    <w:rsid w:val="001174C9"/>
    <w:rsid w:val="0011756E"/>
    <w:rsid w:val="00117B91"/>
    <w:rsid w:val="00117DEE"/>
    <w:rsid w:val="00117E73"/>
    <w:rsid w:val="00120EA3"/>
    <w:rsid w:val="001237E1"/>
    <w:rsid w:val="00123864"/>
    <w:rsid w:val="001243A6"/>
    <w:rsid w:val="00124CBE"/>
    <w:rsid w:val="00124DB5"/>
    <w:rsid w:val="0012521B"/>
    <w:rsid w:val="001253AC"/>
    <w:rsid w:val="0012543B"/>
    <w:rsid w:val="00125557"/>
    <w:rsid w:val="00125F2E"/>
    <w:rsid w:val="001265AF"/>
    <w:rsid w:val="001274C4"/>
    <w:rsid w:val="00127AB2"/>
    <w:rsid w:val="00127BF9"/>
    <w:rsid w:val="0013047E"/>
    <w:rsid w:val="00131136"/>
    <w:rsid w:val="00131535"/>
    <w:rsid w:val="00131F9F"/>
    <w:rsid w:val="001322E4"/>
    <w:rsid w:val="00132488"/>
    <w:rsid w:val="00132620"/>
    <w:rsid w:val="00132815"/>
    <w:rsid w:val="00133748"/>
    <w:rsid w:val="001337C9"/>
    <w:rsid w:val="001338C2"/>
    <w:rsid w:val="00133974"/>
    <w:rsid w:val="00133E04"/>
    <w:rsid w:val="00134A95"/>
    <w:rsid w:val="00134CE2"/>
    <w:rsid w:val="001350EE"/>
    <w:rsid w:val="00135D47"/>
    <w:rsid w:val="0013602D"/>
    <w:rsid w:val="0013640D"/>
    <w:rsid w:val="0013644E"/>
    <w:rsid w:val="00136914"/>
    <w:rsid w:val="00136987"/>
    <w:rsid w:val="00136FFC"/>
    <w:rsid w:val="00137699"/>
    <w:rsid w:val="001401CD"/>
    <w:rsid w:val="001409A3"/>
    <w:rsid w:val="00141066"/>
    <w:rsid w:val="00141248"/>
    <w:rsid w:val="001412B3"/>
    <w:rsid w:val="0014205B"/>
    <w:rsid w:val="00142231"/>
    <w:rsid w:val="00142271"/>
    <w:rsid w:val="001424A8"/>
    <w:rsid w:val="00142695"/>
    <w:rsid w:val="001426C0"/>
    <w:rsid w:val="00142A67"/>
    <w:rsid w:val="00142C8B"/>
    <w:rsid w:val="00142DD4"/>
    <w:rsid w:val="00143721"/>
    <w:rsid w:val="00143E3F"/>
    <w:rsid w:val="0014417A"/>
    <w:rsid w:val="0014457C"/>
    <w:rsid w:val="001446F3"/>
    <w:rsid w:val="001447DE"/>
    <w:rsid w:val="00145149"/>
    <w:rsid w:val="00145328"/>
    <w:rsid w:val="00145715"/>
    <w:rsid w:val="00145A87"/>
    <w:rsid w:val="00145B00"/>
    <w:rsid w:val="00145B12"/>
    <w:rsid w:val="00146145"/>
    <w:rsid w:val="00146537"/>
    <w:rsid w:val="00146BAA"/>
    <w:rsid w:val="00146DCC"/>
    <w:rsid w:val="00146DE8"/>
    <w:rsid w:val="00147073"/>
    <w:rsid w:val="00147634"/>
    <w:rsid w:val="001476D6"/>
    <w:rsid w:val="00147DF3"/>
    <w:rsid w:val="001500F3"/>
    <w:rsid w:val="0015042A"/>
    <w:rsid w:val="00150755"/>
    <w:rsid w:val="0015082E"/>
    <w:rsid w:val="00150F6C"/>
    <w:rsid w:val="0015105D"/>
    <w:rsid w:val="0015188C"/>
    <w:rsid w:val="00152897"/>
    <w:rsid w:val="00152C7D"/>
    <w:rsid w:val="00152E37"/>
    <w:rsid w:val="00153312"/>
    <w:rsid w:val="00154087"/>
    <w:rsid w:val="00154251"/>
    <w:rsid w:val="001544A5"/>
    <w:rsid w:val="00154A7E"/>
    <w:rsid w:val="00154BE9"/>
    <w:rsid w:val="001555C8"/>
    <w:rsid w:val="00155A43"/>
    <w:rsid w:val="001560D2"/>
    <w:rsid w:val="00156472"/>
    <w:rsid w:val="00156556"/>
    <w:rsid w:val="001565D7"/>
    <w:rsid w:val="00156650"/>
    <w:rsid w:val="00156C8F"/>
    <w:rsid w:val="00156DB3"/>
    <w:rsid w:val="00157042"/>
    <w:rsid w:val="00157782"/>
    <w:rsid w:val="0015789E"/>
    <w:rsid w:val="00157A4E"/>
    <w:rsid w:val="00157C4E"/>
    <w:rsid w:val="00160116"/>
    <w:rsid w:val="0016060D"/>
    <w:rsid w:val="001608CE"/>
    <w:rsid w:val="00160C4F"/>
    <w:rsid w:val="00160E29"/>
    <w:rsid w:val="001611BC"/>
    <w:rsid w:val="00161347"/>
    <w:rsid w:val="00161657"/>
    <w:rsid w:val="00161710"/>
    <w:rsid w:val="0016172D"/>
    <w:rsid w:val="00161BD1"/>
    <w:rsid w:val="00161CC2"/>
    <w:rsid w:val="00161EA6"/>
    <w:rsid w:val="00163050"/>
    <w:rsid w:val="00163679"/>
    <w:rsid w:val="00163B66"/>
    <w:rsid w:val="00163D32"/>
    <w:rsid w:val="00163FB1"/>
    <w:rsid w:val="00164DE4"/>
    <w:rsid w:val="001650E8"/>
    <w:rsid w:val="0016518E"/>
    <w:rsid w:val="001652E1"/>
    <w:rsid w:val="001654AA"/>
    <w:rsid w:val="00165710"/>
    <w:rsid w:val="00165DC5"/>
    <w:rsid w:val="001667E3"/>
    <w:rsid w:val="00166994"/>
    <w:rsid w:val="00166AE1"/>
    <w:rsid w:val="00166B38"/>
    <w:rsid w:val="00166DCE"/>
    <w:rsid w:val="001671F5"/>
    <w:rsid w:val="001676E7"/>
    <w:rsid w:val="001677C6"/>
    <w:rsid w:val="00167CE8"/>
    <w:rsid w:val="00167F2A"/>
    <w:rsid w:val="00170233"/>
    <w:rsid w:val="00170590"/>
    <w:rsid w:val="00170DA7"/>
    <w:rsid w:val="001710F3"/>
    <w:rsid w:val="00171194"/>
    <w:rsid w:val="00171246"/>
    <w:rsid w:val="00171AFC"/>
    <w:rsid w:val="00171F4F"/>
    <w:rsid w:val="00171FD2"/>
    <w:rsid w:val="0017215D"/>
    <w:rsid w:val="00172395"/>
    <w:rsid w:val="001723CE"/>
    <w:rsid w:val="00172C7B"/>
    <w:rsid w:val="00172F02"/>
    <w:rsid w:val="00173355"/>
    <w:rsid w:val="0017362C"/>
    <w:rsid w:val="001737B6"/>
    <w:rsid w:val="001743B7"/>
    <w:rsid w:val="00174A18"/>
    <w:rsid w:val="001757BC"/>
    <w:rsid w:val="00175C02"/>
    <w:rsid w:val="00175E52"/>
    <w:rsid w:val="00175F04"/>
    <w:rsid w:val="0017677B"/>
    <w:rsid w:val="00176E78"/>
    <w:rsid w:val="00177274"/>
    <w:rsid w:val="00177CA3"/>
    <w:rsid w:val="00180309"/>
    <w:rsid w:val="001803D6"/>
    <w:rsid w:val="00180950"/>
    <w:rsid w:val="00180AB9"/>
    <w:rsid w:val="00180FB1"/>
    <w:rsid w:val="001817F8"/>
    <w:rsid w:val="001818B0"/>
    <w:rsid w:val="00181B09"/>
    <w:rsid w:val="00181D5D"/>
    <w:rsid w:val="00182229"/>
    <w:rsid w:val="00182595"/>
    <w:rsid w:val="001828B7"/>
    <w:rsid w:val="001835B7"/>
    <w:rsid w:val="0018374D"/>
    <w:rsid w:val="00183D52"/>
    <w:rsid w:val="0018424F"/>
    <w:rsid w:val="00184479"/>
    <w:rsid w:val="001846EE"/>
    <w:rsid w:val="00184915"/>
    <w:rsid w:val="00184B4E"/>
    <w:rsid w:val="001853DD"/>
    <w:rsid w:val="0018565F"/>
    <w:rsid w:val="00185C0C"/>
    <w:rsid w:val="001866C9"/>
    <w:rsid w:val="0018674A"/>
    <w:rsid w:val="001867C7"/>
    <w:rsid w:val="00186A04"/>
    <w:rsid w:val="001871A2"/>
    <w:rsid w:val="00187213"/>
    <w:rsid w:val="001876E9"/>
    <w:rsid w:val="0018779D"/>
    <w:rsid w:val="0018783B"/>
    <w:rsid w:val="0019003D"/>
    <w:rsid w:val="00190AB6"/>
    <w:rsid w:val="00190B6F"/>
    <w:rsid w:val="00190C2C"/>
    <w:rsid w:val="001913CF"/>
    <w:rsid w:val="00191A6E"/>
    <w:rsid w:val="00191CC5"/>
    <w:rsid w:val="00192098"/>
    <w:rsid w:val="00192CEC"/>
    <w:rsid w:val="0019360F"/>
    <w:rsid w:val="001943BB"/>
    <w:rsid w:val="00194490"/>
    <w:rsid w:val="00194491"/>
    <w:rsid w:val="001947F4"/>
    <w:rsid w:val="00194A7D"/>
    <w:rsid w:val="00194DA5"/>
    <w:rsid w:val="001951A3"/>
    <w:rsid w:val="00195386"/>
    <w:rsid w:val="0019596F"/>
    <w:rsid w:val="00195FB0"/>
    <w:rsid w:val="00196150"/>
    <w:rsid w:val="001963B7"/>
    <w:rsid w:val="001963E3"/>
    <w:rsid w:val="00196434"/>
    <w:rsid w:val="00196E76"/>
    <w:rsid w:val="001971B7"/>
    <w:rsid w:val="001971C7"/>
    <w:rsid w:val="00197239"/>
    <w:rsid w:val="0019727A"/>
    <w:rsid w:val="001A0AE0"/>
    <w:rsid w:val="001A0EBA"/>
    <w:rsid w:val="001A1047"/>
    <w:rsid w:val="001A14AF"/>
    <w:rsid w:val="001A165D"/>
    <w:rsid w:val="001A1D93"/>
    <w:rsid w:val="001A2683"/>
    <w:rsid w:val="001A3042"/>
    <w:rsid w:val="001A386F"/>
    <w:rsid w:val="001A399F"/>
    <w:rsid w:val="001A3B08"/>
    <w:rsid w:val="001A40EC"/>
    <w:rsid w:val="001A4599"/>
    <w:rsid w:val="001A473B"/>
    <w:rsid w:val="001A5128"/>
    <w:rsid w:val="001A6112"/>
    <w:rsid w:val="001A678F"/>
    <w:rsid w:val="001A7101"/>
    <w:rsid w:val="001A7B41"/>
    <w:rsid w:val="001A7F5C"/>
    <w:rsid w:val="001B0B74"/>
    <w:rsid w:val="001B0EE1"/>
    <w:rsid w:val="001B125F"/>
    <w:rsid w:val="001B1BD4"/>
    <w:rsid w:val="001B1CEC"/>
    <w:rsid w:val="001B1CFD"/>
    <w:rsid w:val="001B1E0C"/>
    <w:rsid w:val="001B2BDC"/>
    <w:rsid w:val="001B2C62"/>
    <w:rsid w:val="001B2C8C"/>
    <w:rsid w:val="001B3139"/>
    <w:rsid w:val="001B31C3"/>
    <w:rsid w:val="001B3212"/>
    <w:rsid w:val="001B331C"/>
    <w:rsid w:val="001B334F"/>
    <w:rsid w:val="001B33FA"/>
    <w:rsid w:val="001B3F76"/>
    <w:rsid w:val="001B4704"/>
    <w:rsid w:val="001B4928"/>
    <w:rsid w:val="001B5324"/>
    <w:rsid w:val="001B5413"/>
    <w:rsid w:val="001B54D3"/>
    <w:rsid w:val="001B561D"/>
    <w:rsid w:val="001B5A11"/>
    <w:rsid w:val="001B62F9"/>
    <w:rsid w:val="001B63DE"/>
    <w:rsid w:val="001B6B78"/>
    <w:rsid w:val="001B6E27"/>
    <w:rsid w:val="001B6EFC"/>
    <w:rsid w:val="001B6F6F"/>
    <w:rsid w:val="001B6FFD"/>
    <w:rsid w:val="001B70ED"/>
    <w:rsid w:val="001C024B"/>
    <w:rsid w:val="001C08D9"/>
    <w:rsid w:val="001C0CED"/>
    <w:rsid w:val="001C0D39"/>
    <w:rsid w:val="001C203C"/>
    <w:rsid w:val="001C2570"/>
    <w:rsid w:val="001C26CF"/>
    <w:rsid w:val="001C2760"/>
    <w:rsid w:val="001C27D0"/>
    <w:rsid w:val="001C2DA2"/>
    <w:rsid w:val="001C31D3"/>
    <w:rsid w:val="001C3AEB"/>
    <w:rsid w:val="001C3C4E"/>
    <w:rsid w:val="001C3F41"/>
    <w:rsid w:val="001C409E"/>
    <w:rsid w:val="001C43AC"/>
    <w:rsid w:val="001C4CBE"/>
    <w:rsid w:val="001C4FDE"/>
    <w:rsid w:val="001C5469"/>
    <w:rsid w:val="001C553B"/>
    <w:rsid w:val="001C5817"/>
    <w:rsid w:val="001C5ABD"/>
    <w:rsid w:val="001C5DBA"/>
    <w:rsid w:val="001C660F"/>
    <w:rsid w:val="001C6822"/>
    <w:rsid w:val="001C68EA"/>
    <w:rsid w:val="001C69BC"/>
    <w:rsid w:val="001C7044"/>
    <w:rsid w:val="001C71CA"/>
    <w:rsid w:val="001C7B9C"/>
    <w:rsid w:val="001D0078"/>
    <w:rsid w:val="001D0226"/>
    <w:rsid w:val="001D11D7"/>
    <w:rsid w:val="001D165A"/>
    <w:rsid w:val="001D1D23"/>
    <w:rsid w:val="001D1F2D"/>
    <w:rsid w:val="001D1FA9"/>
    <w:rsid w:val="001D2044"/>
    <w:rsid w:val="001D290C"/>
    <w:rsid w:val="001D37DA"/>
    <w:rsid w:val="001D440A"/>
    <w:rsid w:val="001D49C7"/>
    <w:rsid w:val="001D500A"/>
    <w:rsid w:val="001D52C4"/>
    <w:rsid w:val="001D59B6"/>
    <w:rsid w:val="001D5A8F"/>
    <w:rsid w:val="001D5BA0"/>
    <w:rsid w:val="001D617B"/>
    <w:rsid w:val="001D6876"/>
    <w:rsid w:val="001D6AA9"/>
    <w:rsid w:val="001D6C58"/>
    <w:rsid w:val="001D751F"/>
    <w:rsid w:val="001D765B"/>
    <w:rsid w:val="001E01DA"/>
    <w:rsid w:val="001E034B"/>
    <w:rsid w:val="001E0B7B"/>
    <w:rsid w:val="001E1AC8"/>
    <w:rsid w:val="001E1B98"/>
    <w:rsid w:val="001E2274"/>
    <w:rsid w:val="001E2975"/>
    <w:rsid w:val="001E2F9F"/>
    <w:rsid w:val="001E309F"/>
    <w:rsid w:val="001E31CB"/>
    <w:rsid w:val="001E3C2F"/>
    <w:rsid w:val="001E3C9E"/>
    <w:rsid w:val="001E41D2"/>
    <w:rsid w:val="001E4950"/>
    <w:rsid w:val="001E4D8F"/>
    <w:rsid w:val="001E5F19"/>
    <w:rsid w:val="001E66AA"/>
    <w:rsid w:val="001E6889"/>
    <w:rsid w:val="001E68F4"/>
    <w:rsid w:val="001E7112"/>
    <w:rsid w:val="001E729A"/>
    <w:rsid w:val="001F0184"/>
    <w:rsid w:val="001F0E8B"/>
    <w:rsid w:val="001F0FED"/>
    <w:rsid w:val="001F0FFF"/>
    <w:rsid w:val="001F11FC"/>
    <w:rsid w:val="001F1224"/>
    <w:rsid w:val="001F12FB"/>
    <w:rsid w:val="001F1367"/>
    <w:rsid w:val="001F1629"/>
    <w:rsid w:val="001F174A"/>
    <w:rsid w:val="001F1B5C"/>
    <w:rsid w:val="001F288B"/>
    <w:rsid w:val="001F2B6A"/>
    <w:rsid w:val="001F2C41"/>
    <w:rsid w:val="001F351B"/>
    <w:rsid w:val="001F38BB"/>
    <w:rsid w:val="001F466F"/>
    <w:rsid w:val="001F49BF"/>
    <w:rsid w:val="001F4A5D"/>
    <w:rsid w:val="001F513A"/>
    <w:rsid w:val="001F515E"/>
    <w:rsid w:val="001F539A"/>
    <w:rsid w:val="001F57E0"/>
    <w:rsid w:val="001F58C0"/>
    <w:rsid w:val="001F6031"/>
    <w:rsid w:val="001F674B"/>
    <w:rsid w:val="001F72FF"/>
    <w:rsid w:val="001F782F"/>
    <w:rsid w:val="001F78A3"/>
    <w:rsid w:val="001F7AA8"/>
    <w:rsid w:val="001F7D3D"/>
    <w:rsid w:val="0020033A"/>
    <w:rsid w:val="002008A4"/>
    <w:rsid w:val="00201A6B"/>
    <w:rsid w:val="00201B04"/>
    <w:rsid w:val="00201D40"/>
    <w:rsid w:val="002025A7"/>
    <w:rsid w:val="002026E5"/>
    <w:rsid w:val="0020272E"/>
    <w:rsid w:val="0020286A"/>
    <w:rsid w:val="00202A08"/>
    <w:rsid w:val="00202C78"/>
    <w:rsid w:val="00202DF0"/>
    <w:rsid w:val="002030D9"/>
    <w:rsid w:val="00203CE7"/>
    <w:rsid w:val="002042A8"/>
    <w:rsid w:val="002046C4"/>
    <w:rsid w:val="00204816"/>
    <w:rsid w:val="00204ABE"/>
    <w:rsid w:val="00204BB9"/>
    <w:rsid w:val="00204DE1"/>
    <w:rsid w:val="00205671"/>
    <w:rsid w:val="0020588A"/>
    <w:rsid w:val="00205B20"/>
    <w:rsid w:val="00205BD5"/>
    <w:rsid w:val="0020634E"/>
    <w:rsid w:val="0020635F"/>
    <w:rsid w:val="00206528"/>
    <w:rsid w:val="0020653B"/>
    <w:rsid w:val="00206A27"/>
    <w:rsid w:val="00206E01"/>
    <w:rsid w:val="00206F7C"/>
    <w:rsid w:val="002071BE"/>
    <w:rsid w:val="002077F7"/>
    <w:rsid w:val="00207C73"/>
    <w:rsid w:val="00207EC5"/>
    <w:rsid w:val="00210384"/>
    <w:rsid w:val="00210673"/>
    <w:rsid w:val="0021077C"/>
    <w:rsid w:val="002109D5"/>
    <w:rsid w:val="00210E2E"/>
    <w:rsid w:val="00210ECD"/>
    <w:rsid w:val="00210F7D"/>
    <w:rsid w:val="0021117C"/>
    <w:rsid w:val="00211438"/>
    <w:rsid w:val="00211B7C"/>
    <w:rsid w:val="00211E61"/>
    <w:rsid w:val="00212380"/>
    <w:rsid w:val="002123D7"/>
    <w:rsid w:val="00212BC4"/>
    <w:rsid w:val="00212D9A"/>
    <w:rsid w:val="00212FBD"/>
    <w:rsid w:val="00213546"/>
    <w:rsid w:val="002138C0"/>
    <w:rsid w:val="00213B7D"/>
    <w:rsid w:val="002143EF"/>
    <w:rsid w:val="00214C05"/>
    <w:rsid w:val="00215176"/>
    <w:rsid w:val="00215B98"/>
    <w:rsid w:val="00215CB9"/>
    <w:rsid w:val="0021697F"/>
    <w:rsid w:val="002171F4"/>
    <w:rsid w:val="00217A30"/>
    <w:rsid w:val="00217EF7"/>
    <w:rsid w:val="00217F30"/>
    <w:rsid w:val="00217F61"/>
    <w:rsid w:val="0022001A"/>
    <w:rsid w:val="0022003E"/>
    <w:rsid w:val="002200EF"/>
    <w:rsid w:val="00220A95"/>
    <w:rsid w:val="00220F09"/>
    <w:rsid w:val="002212BC"/>
    <w:rsid w:val="00221843"/>
    <w:rsid w:val="00221A96"/>
    <w:rsid w:val="00221D24"/>
    <w:rsid w:val="002220E3"/>
    <w:rsid w:val="002229B2"/>
    <w:rsid w:val="00223045"/>
    <w:rsid w:val="002230B4"/>
    <w:rsid w:val="00223625"/>
    <w:rsid w:val="00223729"/>
    <w:rsid w:val="00223965"/>
    <w:rsid w:val="00223A08"/>
    <w:rsid w:val="00223FFE"/>
    <w:rsid w:val="00224A0A"/>
    <w:rsid w:val="00224A70"/>
    <w:rsid w:val="00224C1C"/>
    <w:rsid w:val="00224CB8"/>
    <w:rsid w:val="00225CD1"/>
    <w:rsid w:val="00226371"/>
    <w:rsid w:val="002273A1"/>
    <w:rsid w:val="002273AF"/>
    <w:rsid w:val="002279EB"/>
    <w:rsid w:val="00230139"/>
    <w:rsid w:val="002302DC"/>
    <w:rsid w:val="002305D3"/>
    <w:rsid w:val="002306A1"/>
    <w:rsid w:val="00230A52"/>
    <w:rsid w:val="00230B7A"/>
    <w:rsid w:val="002313BE"/>
    <w:rsid w:val="002313FE"/>
    <w:rsid w:val="002316E0"/>
    <w:rsid w:val="002318DB"/>
    <w:rsid w:val="00231B56"/>
    <w:rsid w:val="00232808"/>
    <w:rsid w:val="002328AD"/>
    <w:rsid w:val="00232D75"/>
    <w:rsid w:val="00232DB0"/>
    <w:rsid w:val="00232E99"/>
    <w:rsid w:val="0023313D"/>
    <w:rsid w:val="002335AE"/>
    <w:rsid w:val="002348D2"/>
    <w:rsid w:val="002348DD"/>
    <w:rsid w:val="00234945"/>
    <w:rsid w:val="00234BA0"/>
    <w:rsid w:val="00235379"/>
    <w:rsid w:val="00235638"/>
    <w:rsid w:val="0023590A"/>
    <w:rsid w:val="00235937"/>
    <w:rsid w:val="00235AA4"/>
    <w:rsid w:val="00235FF1"/>
    <w:rsid w:val="00236192"/>
    <w:rsid w:val="002364DB"/>
    <w:rsid w:val="00236A1E"/>
    <w:rsid w:val="00236CE5"/>
    <w:rsid w:val="00236DB0"/>
    <w:rsid w:val="0023781D"/>
    <w:rsid w:val="0023789D"/>
    <w:rsid w:val="00237D82"/>
    <w:rsid w:val="00237E03"/>
    <w:rsid w:val="00237E4D"/>
    <w:rsid w:val="002400A6"/>
    <w:rsid w:val="00240976"/>
    <w:rsid w:val="00240D57"/>
    <w:rsid w:val="00241761"/>
    <w:rsid w:val="00241978"/>
    <w:rsid w:val="00241DE8"/>
    <w:rsid w:val="00241EE8"/>
    <w:rsid w:val="002422D3"/>
    <w:rsid w:val="0024295A"/>
    <w:rsid w:val="00242DE2"/>
    <w:rsid w:val="00242FA5"/>
    <w:rsid w:val="00243E43"/>
    <w:rsid w:val="002457D4"/>
    <w:rsid w:val="00245BE0"/>
    <w:rsid w:val="00246794"/>
    <w:rsid w:val="002468C4"/>
    <w:rsid w:val="00246CB8"/>
    <w:rsid w:val="0024727B"/>
    <w:rsid w:val="00247B41"/>
    <w:rsid w:val="00247CBD"/>
    <w:rsid w:val="0025140B"/>
    <w:rsid w:val="0025144A"/>
    <w:rsid w:val="0025161D"/>
    <w:rsid w:val="002516F0"/>
    <w:rsid w:val="00251B65"/>
    <w:rsid w:val="00251F44"/>
    <w:rsid w:val="002523F7"/>
    <w:rsid w:val="002529AD"/>
    <w:rsid w:val="002529CE"/>
    <w:rsid w:val="00252C7F"/>
    <w:rsid w:val="002539E3"/>
    <w:rsid w:val="0025413E"/>
    <w:rsid w:val="0025509B"/>
    <w:rsid w:val="00255DA3"/>
    <w:rsid w:val="00255FE9"/>
    <w:rsid w:val="002560E5"/>
    <w:rsid w:val="00256E6A"/>
    <w:rsid w:val="00256FA7"/>
    <w:rsid w:val="0025764B"/>
    <w:rsid w:val="00257CCE"/>
    <w:rsid w:val="00261190"/>
    <w:rsid w:val="0026122C"/>
    <w:rsid w:val="002614CD"/>
    <w:rsid w:val="00261724"/>
    <w:rsid w:val="00261E83"/>
    <w:rsid w:val="0026210D"/>
    <w:rsid w:val="002624AB"/>
    <w:rsid w:val="00262B71"/>
    <w:rsid w:val="00262D80"/>
    <w:rsid w:val="00264099"/>
    <w:rsid w:val="00264CDA"/>
    <w:rsid w:val="002656B9"/>
    <w:rsid w:val="002658AF"/>
    <w:rsid w:val="0026624B"/>
    <w:rsid w:val="00266A41"/>
    <w:rsid w:val="00266F10"/>
    <w:rsid w:val="00267017"/>
    <w:rsid w:val="00267094"/>
    <w:rsid w:val="00267168"/>
    <w:rsid w:val="002674C2"/>
    <w:rsid w:val="002705A5"/>
    <w:rsid w:val="00270730"/>
    <w:rsid w:val="0027085B"/>
    <w:rsid w:val="00270E4A"/>
    <w:rsid w:val="00270FF9"/>
    <w:rsid w:val="0027133C"/>
    <w:rsid w:val="00271946"/>
    <w:rsid w:val="00271B61"/>
    <w:rsid w:val="00271FB4"/>
    <w:rsid w:val="00272187"/>
    <w:rsid w:val="0027233F"/>
    <w:rsid w:val="00272439"/>
    <w:rsid w:val="002727D8"/>
    <w:rsid w:val="002733A4"/>
    <w:rsid w:val="0027341E"/>
    <w:rsid w:val="0027456B"/>
    <w:rsid w:val="00274818"/>
    <w:rsid w:val="00274A14"/>
    <w:rsid w:val="00275CB9"/>
    <w:rsid w:val="00275DD5"/>
    <w:rsid w:val="00276383"/>
    <w:rsid w:val="00276685"/>
    <w:rsid w:val="0027675F"/>
    <w:rsid w:val="00276AB0"/>
    <w:rsid w:val="00277158"/>
    <w:rsid w:val="0027752F"/>
    <w:rsid w:val="002779FB"/>
    <w:rsid w:val="00277C0C"/>
    <w:rsid w:val="00280209"/>
    <w:rsid w:val="002807BF"/>
    <w:rsid w:val="00280896"/>
    <w:rsid w:val="00280FB4"/>
    <w:rsid w:val="002817D7"/>
    <w:rsid w:val="0028198E"/>
    <w:rsid w:val="00281B3F"/>
    <w:rsid w:val="00281FDB"/>
    <w:rsid w:val="0028208E"/>
    <w:rsid w:val="002829C5"/>
    <w:rsid w:val="00282E2E"/>
    <w:rsid w:val="00282E9E"/>
    <w:rsid w:val="00283376"/>
    <w:rsid w:val="002834A3"/>
    <w:rsid w:val="00283E1A"/>
    <w:rsid w:val="002846E9"/>
    <w:rsid w:val="00284920"/>
    <w:rsid w:val="00285F90"/>
    <w:rsid w:val="00286878"/>
    <w:rsid w:val="002868DA"/>
    <w:rsid w:val="00286A3B"/>
    <w:rsid w:val="00286FA4"/>
    <w:rsid w:val="0028727D"/>
    <w:rsid w:val="0028734E"/>
    <w:rsid w:val="0028740C"/>
    <w:rsid w:val="002874CC"/>
    <w:rsid w:val="002879C1"/>
    <w:rsid w:val="00290344"/>
    <w:rsid w:val="00290BF1"/>
    <w:rsid w:val="00290D8E"/>
    <w:rsid w:val="00290E99"/>
    <w:rsid w:val="0029110D"/>
    <w:rsid w:val="00291CD1"/>
    <w:rsid w:val="00291D54"/>
    <w:rsid w:val="00292368"/>
    <w:rsid w:val="002923DC"/>
    <w:rsid w:val="0029255A"/>
    <w:rsid w:val="00292AF5"/>
    <w:rsid w:val="00293C59"/>
    <w:rsid w:val="00293E19"/>
    <w:rsid w:val="002948FD"/>
    <w:rsid w:val="00294B53"/>
    <w:rsid w:val="00294FAC"/>
    <w:rsid w:val="00295AE0"/>
    <w:rsid w:val="00295F15"/>
    <w:rsid w:val="00296601"/>
    <w:rsid w:val="00296E70"/>
    <w:rsid w:val="00296EB1"/>
    <w:rsid w:val="00297187"/>
    <w:rsid w:val="00297F54"/>
    <w:rsid w:val="002A0256"/>
    <w:rsid w:val="002A05EB"/>
    <w:rsid w:val="002A09FE"/>
    <w:rsid w:val="002A10D5"/>
    <w:rsid w:val="002A118F"/>
    <w:rsid w:val="002A1325"/>
    <w:rsid w:val="002A1CD5"/>
    <w:rsid w:val="002A1F3F"/>
    <w:rsid w:val="002A225B"/>
    <w:rsid w:val="002A2376"/>
    <w:rsid w:val="002A243A"/>
    <w:rsid w:val="002A2440"/>
    <w:rsid w:val="002A269B"/>
    <w:rsid w:val="002A2C9D"/>
    <w:rsid w:val="002A32B9"/>
    <w:rsid w:val="002A3C3A"/>
    <w:rsid w:val="002A425B"/>
    <w:rsid w:val="002A4561"/>
    <w:rsid w:val="002A49E4"/>
    <w:rsid w:val="002A4D64"/>
    <w:rsid w:val="002A5432"/>
    <w:rsid w:val="002A576A"/>
    <w:rsid w:val="002A5872"/>
    <w:rsid w:val="002A5900"/>
    <w:rsid w:val="002A5B08"/>
    <w:rsid w:val="002A5D28"/>
    <w:rsid w:val="002A6598"/>
    <w:rsid w:val="002A65D0"/>
    <w:rsid w:val="002A6DFD"/>
    <w:rsid w:val="002A6F06"/>
    <w:rsid w:val="002A7070"/>
    <w:rsid w:val="002A70B2"/>
    <w:rsid w:val="002A73E9"/>
    <w:rsid w:val="002B0716"/>
    <w:rsid w:val="002B09E6"/>
    <w:rsid w:val="002B0CD2"/>
    <w:rsid w:val="002B0FA9"/>
    <w:rsid w:val="002B105C"/>
    <w:rsid w:val="002B1068"/>
    <w:rsid w:val="002B11EB"/>
    <w:rsid w:val="002B12BC"/>
    <w:rsid w:val="002B16EE"/>
    <w:rsid w:val="002B1B1B"/>
    <w:rsid w:val="002B287B"/>
    <w:rsid w:val="002B291B"/>
    <w:rsid w:val="002B2DBF"/>
    <w:rsid w:val="002B3093"/>
    <w:rsid w:val="002B38B4"/>
    <w:rsid w:val="002B566A"/>
    <w:rsid w:val="002B569B"/>
    <w:rsid w:val="002B58D6"/>
    <w:rsid w:val="002B593F"/>
    <w:rsid w:val="002B5980"/>
    <w:rsid w:val="002B5DB8"/>
    <w:rsid w:val="002B5E8B"/>
    <w:rsid w:val="002B64D6"/>
    <w:rsid w:val="002B6E85"/>
    <w:rsid w:val="002B7044"/>
    <w:rsid w:val="002B705D"/>
    <w:rsid w:val="002B7A92"/>
    <w:rsid w:val="002B7C83"/>
    <w:rsid w:val="002C0B4B"/>
    <w:rsid w:val="002C0EA6"/>
    <w:rsid w:val="002C2133"/>
    <w:rsid w:val="002C24D1"/>
    <w:rsid w:val="002C2708"/>
    <w:rsid w:val="002C27BD"/>
    <w:rsid w:val="002C3829"/>
    <w:rsid w:val="002C3E0A"/>
    <w:rsid w:val="002C422C"/>
    <w:rsid w:val="002C43B9"/>
    <w:rsid w:val="002C4669"/>
    <w:rsid w:val="002C47E8"/>
    <w:rsid w:val="002C4B38"/>
    <w:rsid w:val="002C4B47"/>
    <w:rsid w:val="002C4B69"/>
    <w:rsid w:val="002C4D18"/>
    <w:rsid w:val="002C4FBF"/>
    <w:rsid w:val="002C50BD"/>
    <w:rsid w:val="002C5482"/>
    <w:rsid w:val="002C569D"/>
    <w:rsid w:val="002C5E49"/>
    <w:rsid w:val="002C6545"/>
    <w:rsid w:val="002C6854"/>
    <w:rsid w:val="002C70FF"/>
    <w:rsid w:val="002C717B"/>
    <w:rsid w:val="002C793E"/>
    <w:rsid w:val="002C7D2D"/>
    <w:rsid w:val="002C7F94"/>
    <w:rsid w:val="002D0338"/>
    <w:rsid w:val="002D036D"/>
    <w:rsid w:val="002D04E4"/>
    <w:rsid w:val="002D0516"/>
    <w:rsid w:val="002D0EDC"/>
    <w:rsid w:val="002D0EEF"/>
    <w:rsid w:val="002D0F85"/>
    <w:rsid w:val="002D0FDB"/>
    <w:rsid w:val="002D113E"/>
    <w:rsid w:val="002D1295"/>
    <w:rsid w:val="002D2029"/>
    <w:rsid w:val="002D2615"/>
    <w:rsid w:val="002D281F"/>
    <w:rsid w:val="002D28A3"/>
    <w:rsid w:val="002D2A45"/>
    <w:rsid w:val="002D2B0D"/>
    <w:rsid w:val="002D2DE3"/>
    <w:rsid w:val="002D3070"/>
    <w:rsid w:val="002D3194"/>
    <w:rsid w:val="002D342C"/>
    <w:rsid w:val="002D347E"/>
    <w:rsid w:val="002D3983"/>
    <w:rsid w:val="002D4731"/>
    <w:rsid w:val="002D4B07"/>
    <w:rsid w:val="002D4D0D"/>
    <w:rsid w:val="002D5785"/>
    <w:rsid w:val="002D5CDD"/>
    <w:rsid w:val="002D62CB"/>
    <w:rsid w:val="002D6AA8"/>
    <w:rsid w:val="002D7706"/>
    <w:rsid w:val="002D793A"/>
    <w:rsid w:val="002D79A1"/>
    <w:rsid w:val="002D7DFC"/>
    <w:rsid w:val="002E0589"/>
    <w:rsid w:val="002E07AD"/>
    <w:rsid w:val="002E08B7"/>
    <w:rsid w:val="002E0D68"/>
    <w:rsid w:val="002E0D9E"/>
    <w:rsid w:val="002E0DB4"/>
    <w:rsid w:val="002E1050"/>
    <w:rsid w:val="002E1AF6"/>
    <w:rsid w:val="002E1DD1"/>
    <w:rsid w:val="002E1F43"/>
    <w:rsid w:val="002E25A4"/>
    <w:rsid w:val="002E2706"/>
    <w:rsid w:val="002E2BD8"/>
    <w:rsid w:val="002E2C34"/>
    <w:rsid w:val="002E2E08"/>
    <w:rsid w:val="002E3121"/>
    <w:rsid w:val="002E336B"/>
    <w:rsid w:val="002E3B41"/>
    <w:rsid w:val="002E3CB8"/>
    <w:rsid w:val="002E4FDD"/>
    <w:rsid w:val="002E5187"/>
    <w:rsid w:val="002E5E8C"/>
    <w:rsid w:val="002E6359"/>
    <w:rsid w:val="002E7B27"/>
    <w:rsid w:val="002E7B55"/>
    <w:rsid w:val="002F031B"/>
    <w:rsid w:val="002F03DB"/>
    <w:rsid w:val="002F05AD"/>
    <w:rsid w:val="002F0680"/>
    <w:rsid w:val="002F0BAD"/>
    <w:rsid w:val="002F0CC4"/>
    <w:rsid w:val="002F168F"/>
    <w:rsid w:val="002F1CD0"/>
    <w:rsid w:val="002F1F0B"/>
    <w:rsid w:val="002F202C"/>
    <w:rsid w:val="002F2229"/>
    <w:rsid w:val="002F2475"/>
    <w:rsid w:val="002F27CD"/>
    <w:rsid w:val="002F2CB9"/>
    <w:rsid w:val="002F2F52"/>
    <w:rsid w:val="002F3542"/>
    <w:rsid w:val="002F3815"/>
    <w:rsid w:val="002F3846"/>
    <w:rsid w:val="002F3B4D"/>
    <w:rsid w:val="002F4900"/>
    <w:rsid w:val="002F5883"/>
    <w:rsid w:val="002F5DE5"/>
    <w:rsid w:val="002F5F0F"/>
    <w:rsid w:val="002F5F9B"/>
    <w:rsid w:val="002F614A"/>
    <w:rsid w:val="002F6788"/>
    <w:rsid w:val="002F70BE"/>
    <w:rsid w:val="002F79D7"/>
    <w:rsid w:val="002F7B0B"/>
    <w:rsid w:val="00300720"/>
    <w:rsid w:val="00300E31"/>
    <w:rsid w:val="00300E9A"/>
    <w:rsid w:val="00300F59"/>
    <w:rsid w:val="00301244"/>
    <w:rsid w:val="003012EA"/>
    <w:rsid w:val="00301F71"/>
    <w:rsid w:val="0030223B"/>
    <w:rsid w:val="0030295F"/>
    <w:rsid w:val="00302E0C"/>
    <w:rsid w:val="00302E57"/>
    <w:rsid w:val="0030327B"/>
    <w:rsid w:val="0030348C"/>
    <w:rsid w:val="003035BB"/>
    <w:rsid w:val="00303604"/>
    <w:rsid w:val="0030398C"/>
    <w:rsid w:val="00303A13"/>
    <w:rsid w:val="00304171"/>
    <w:rsid w:val="00304474"/>
    <w:rsid w:val="00304791"/>
    <w:rsid w:val="00304EF3"/>
    <w:rsid w:val="00305142"/>
    <w:rsid w:val="00305402"/>
    <w:rsid w:val="00305576"/>
    <w:rsid w:val="003059A7"/>
    <w:rsid w:val="00305D87"/>
    <w:rsid w:val="00305FDD"/>
    <w:rsid w:val="0030649C"/>
    <w:rsid w:val="0030732E"/>
    <w:rsid w:val="0030740C"/>
    <w:rsid w:val="00307957"/>
    <w:rsid w:val="00307D40"/>
    <w:rsid w:val="0031022D"/>
    <w:rsid w:val="003104B9"/>
    <w:rsid w:val="0031073D"/>
    <w:rsid w:val="00310C6E"/>
    <w:rsid w:val="00310F95"/>
    <w:rsid w:val="003121AE"/>
    <w:rsid w:val="00312DAB"/>
    <w:rsid w:val="0031311B"/>
    <w:rsid w:val="0031338F"/>
    <w:rsid w:val="003142A7"/>
    <w:rsid w:val="00314407"/>
    <w:rsid w:val="0031476D"/>
    <w:rsid w:val="00314AEC"/>
    <w:rsid w:val="00314AFD"/>
    <w:rsid w:val="00315007"/>
    <w:rsid w:val="00315432"/>
    <w:rsid w:val="00315D73"/>
    <w:rsid w:val="00316280"/>
    <w:rsid w:val="00316492"/>
    <w:rsid w:val="003164E4"/>
    <w:rsid w:val="003166DB"/>
    <w:rsid w:val="00317922"/>
    <w:rsid w:val="00317AD5"/>
    <w:rsid w:val="00317DDA"/>
    <w:rsid w:val="00317EEB"/>
    <w:rsid w:val="003202E4"/>
    <w:rsid w:val="0032091B"/>
    <w:rsid w:val="003209B9"/>
    <w:rsid w:val="00321052"/>
    <w:rsid w:val="003214E2"/>
    <w:rsid w:val="0032178B"/>
    <w:rsid w:val="003217A8"/>
    <w:rsid w:val="00321F7B"/>
    <w:rsid w:val="003220ED"/>
    <w:rsid w:val="00322552"/>
    <w:rsid w:val="003225B2"/>
    <w:rsid w:val="00322B80"/>
    <w:rsid w:val="00322BD7"/>
    <w:rsid w:val="0032306A"/>
    <w:rsid w:val="00323560"/>
    <w:rsid w:val="00323573"/>
    <w:rsid w:val="00323A00"/>
    <w:rsid w:val="00323BF3"/>
    <w:rsid w:val="00323D33"/>
    <w:rsid w:val="003242A6"/>
    <w:rsid w:val="00324438"/>
    <w:rsid w:val="00324CE4"/>
    <w:rsid w:val="00324E6E"/>
    <w:rsid w:val="00325157"/>
    <w:rsid w:val="00327528"/>
    <w:rsid w:val="0032794C"/>
    <w:rsid w:val="0033015C"/>
    <w:rsid w:val="0033087A"/>
    <w:rsid w:val="00330D19"/>
    <w:rsid w:val="003311D6"/>
    <w:rsid w:val="00331BAA"/>
    <w:rsid w:val="00331E47"/>
    <w:rsid w:val="003321C8"/>
    <w:rsid w:val="0033220D"/>
    <w:rsid w:val="00332EFA"/>
    <w:rsid w:val="0033326D"/>
    <w:rsid w:val="00333A0C"/>
    <w:rsid w:val="00333A2B"/>
    <w:rsid w:val="00333DD4"/>
    <w:rsid w:val="0033483D"/>
    <w:rsid w:val="0033514B"/>
    <w:rsid w:val="003353FB"/>
    <w:rsid w:val="003354AA"/>
    <w:rsid w:val="00335AF7"/>
    <w:rsid w:val="00335E32"/>
    <w:rsid w:val="0033638B"/>
    <w:rsid w:val="00336C80"/>
    <w:rsid w:val="00337243"/>
    <w:rsid w:val="003372EF"/>
    <w:rsid w:val="00337486"/>
    <w:rsid w:val="0033758D"/>
    <w:rsid w:val="00337602"/>
    <w:rsid w:val="0033796D"/>
    <w:rsid w:val="00337B67"/>
    <w:rsid w:val="003401F5"/>
    <w:rsid w:val="00340401"/>
    <w:rsid w:val="003404E7"/>
    <w:rsid w:val="00340694"/>
    <w:rsid w:val="00340858"/>
    <w:rsid w:val="00340A1C"/>
    <w:rsid w:val="00341A2E"/>
    <w:rsid w:val="00341DC2"/>
    <w:rsid w:val="00342B3D"/>
    <w:rsid w:val="0034366C"/>
    <w:rsid w:val="0034381E"/>
    <w:rsid w:val="00343867"/>
    <w:rsid w:val="00343871"/>
    <w:rsid w:val="003438BE"/>
    <w:rsid w:val="00343998"/>
    <w:rsid w:val="00344477"/>
    <w:rsid w:val="00344E40"/>
    <w:rsid w:val="0034614F"/>
    <w:rsid w:val="0034615C"/>
    <w:rsid w:val="003467BD"/>
    <w:rsid w:val="00346F09"/>
    <w:rsid w:val="00346F49"/>
    <w:rsid w:val="0034708D"/>
    <w:rsid w:val="003474C0"/>
    <w:rsid w:val="00347699"/>
    <w:rsid w:val="00347FFB"/>
    <w:rsid w:val="003502F0"/>
    <w:rsid w:val="003503E3"/>
    <w:rsid w:val="00350576"/>
    <w:rsid w:val="00350615"/>
    <w:rsid w:val="00351880"/>
    <w:rsid w:val="00351D65"/>
    <w:rsid w:val="00352756"/>
    <w:rsid w:val="00352C0E"/>
    <w:rsid w:val="00352DB5"/>
    <w:rsid w:val="00353AC5"/>
    <w:rsid w:val="00353B43"/>
    <w:rsid w:val="00353E97"/>
    <w:rsid w:val="00354534"/>
    <w:rsid w:val="003545CB"/>
    <w:rsid w:val="00354766"/>
    <w:rsid w:val="00354F8F"/>
    <w:rsid w:val="0035574B"/>
    <w:rsid w:val="00355E2B"/>
    <w:rsid w:val="00355EA8"/>
    <w:rsid w:val="003563E0"/>
    <w:rsid w:val="00356D98"/>
    <w:rsid w:val="00356E3A"/>
    <w:rsid w:val="00357518"/>
    <w:rsid w:val="003579D7"/>
    <w:rsid w:val="00357BC6"/>
    <w:rsid w:val="00360324"/>
    <w:rsid w:val="003608DC"/>
    <w:rsid w:val="003609B8"/>
    <w:rsid w:val="00361004"/>
    <w:rsid w:val="003617A7"/>
    <w:rsid w:val="00361917"/>
    <w:rsid w:val="00361C6C"/>
    <w:rsid w:val="00361C6F"/>
    <w:rsid w:val="0036264A"/>
    <w:rsid w:val="00362B38"/>
    <w:rsid w:val="00362DAE"/>
    <w:rsid w:val="00362F9A"/>
    <w:rsid w:val="003635BB"/>
    <w:rsid w:val="00363B64"/>
    <w:rsid w:val="00363C9D"/>
    <w:rsid w:val="00363D9F"/>
    <w:rsid w:val="00363FD5"/>
    <w:rsid w:val="00364804"/>
    <w:rsid w:val="00365099"/>
    <w:rsid w:val="0036533E"/>
    <w:rsid w:val="003653E1"/>
    <w:rsid w:val="003658F9"/>
    <w:rsid w:val="00365C02"/>
    <w:rsid w:val="0036671A"/>
    <w:rsid w:val="00366A56"/>
    <w:rsid w:val="0036782F"/>
    <w:rsid w:val="00367AD8"/>
    <w:rsid w:val="00367F03"/>
    <w:rsid w:val="00370770"/>
    <w:rsid w:val="00371103"/>
    <w:rsid w:val="003712CB"/>
    <w:rsid w:val="003714B5"/>
    <w:rsid w:val="003716BE"/>
    <w:rsid w:val="0037221C"/>
    <w:rsid w:val="00372741"/>
    <w:rsid w:val="00372B66"/>
    <w:rsid w:val="00372E6D"/>
    <w:rsid w:val="00373070"/>
    <w:rsid w:val="003733DA"/>
    <w:rsid w:val="00373B21"/>
    <w:rsid w:val="00373BF3"/>
    <w:rsid w:val="00373FD5"/>
    <w:rsid w:val="00374118"/>
    <w:rsid w:val="0037412F"/>
    <w:rsid w:val="003746AE"/>
    <w:rsid w:val="00375436"/>
    <w:rsid w:val="003754FE"/>
    <w:rsid w:val="00376543"/>
    <w:rsid w:val="0037714E"/>
    <w:rsid w:val="00377A05"/>
    <w:rsid w:val="00380115"/>
    <w:rsid w:val="003804B3"/>
    <w:rsid w:val="003807BE"/>
    <w:rsid w:val="003811BE"/>
    <w:rsid w:val="0038164B"/>
    <w:rsid w:val="00381773"/>
    <w:rsid w:val="00381D58"/>
    <w:rsid w:val="003823C1"/>
    <w:rsid w:val="00382509"/>
    <w:rsid w:val="00382E47"/>
    <w:rsid w:val="00382EB8"/>
    <w:rsid w:val="00383264"/>
    <w:rsid w:val="00383474"/>
    <w:rsid w:val="00383ACF"/>
    <w:rsid w:val="00383ED4"/>
    <w:rsid w:val="00384B87"/>
    <w:rsid w:val="00384F35"/>
    <w:rsid w:val="003854D6"/>
    <w:rsid w:val="00385A85"/>
    <w:rsid w:val="00385CCF"/>
    <w:rsid w:val="00385D48"/>
    <w:rsid w:val="00385E9E"/>
    <w:rsid w:val="00386808"/>
    <w:rsid w:val="00386B47"/>
    <w:rsid w:val="00386B60"/>
    <w:rsid w:val="00386E76"/>
    <w:rsid w:val="0038723A"/>
    <w:rsid w:val="00387E25"/>
    <w:rsid w:val="00390176"/>
    <w:rsid w:val="003901CC"/>
    <w:rsid w:val="0039101A"/>
    <w:rsid w:val="00391263"/>
    <w:rsid w:val="003913B1"/>
    <w:rsid w:val="003914B4"/>
    <w:rsid w:val="00391A0B"/>
    <w:rsid w:val="00391AD8"/>
    <w:rsid w:val="003920C9"/>
    <w:rsid w:val="00392298"/>
    <w:rsid w:val="0039249D"/>
    <w:rsid w:val="0039253F"/>
    <w:rsid w:val="00392DCE"/>
    <w:rsid w:val="00392DF1"/>
    <w:rsid w:val="003936B9"/>
    <w:rsid w:val="0039392E"/>
    <w:rsid w:val="003940F6"/>
    <w:rsid w:val="00394552"/>
    <w:rsid w:val="00394A03"/>
    <w:rsid w:val="0039548A"/>
    <w:rsid w:val="00396A0B"/>
    <w:rsid w:val="00396BCB"/>
    <w:rsid w:val="00396D2A"/>
    <w:rsid w:val="00396E76"/>
    <w:rsid w:val="0039765C"/>
    <w:rsid w:val="00397AE3"/>
    <w:rsid w:val="00397EEC"/>
    <w:rsid w:val="003A006C"/>
    <w:rsid w:val="003A1600"/>
    <w:rsid w:val="003A17FB"/>
    <w:rsid w:val="003A1E84"/>
    <w:rsid w:val="003A1F3A"/>
    <w:rsid w:val="003A20BE"/>
    <w:rsid w:val="003A28D6"/>
    <w:rsid w:val="003A2E9F"/>
    <w:rsid w:val="003A343E"/>
    <w:rsid w:val="003A355E"/>
    <w:rsid w:val="003A35D2"/>
    <w:rsid w:val="003A3719"/>
    <w:rsid w:val="003A417B"/>
    <w:rsid w:val="003A4456"/>
    <w:rsid w:val="003A456D"/>
    <w:rsid w:val="003A469A"/>
    <w:rsid w:val="003A56F3"/>
    <w:rsid w:val="003A5B28"/>
    <w:rsid w:val="003A5EDE"/>
    <w:rsid w:val="003A612E"/>
    <w:rsid w:val="003A6B17"/>
    <w:rsid w:val="003A76B7"/>
    <w:rsid w:val="003A7756"/>
    <w:rsid w:val="003A7803"/>
    <w:rsid w:val="003A7A6E"/>
    <w:rsid w:val="003A7AF0"/>
    <w:rsid w:val="003A7FB5"/>
    <w:rsid w:val="003B083B"/>
    <w:rsid w:val="003B0A83"/>
    <w:rsid w:val="003B0CDF"/>
    <w:rsid w:val="003B0CE2"/>
    <w:rsid w:val="003B0F26"/>
    <w:rsid w:val="003B1135"/>
    <w:rsid w:val="003B14EC"/>
    <w:rsid w:val="003B14FF"/>
    <w:rsid w:val="003B1640"/>
    <w:rsid w:val="003B1B1E"/>
    <w:rsid w:val="003B1D06"/>
    <w:rsid w:val="003B1D8D"/>
    <w:rsid w:val="003B1F1F"/>
    <w:rsid w:val="003B263A"/>
    <w:rsid w:val="003B2B84"/>
    <w:rsid w:val="003B2BDD"/>
    <w:rsid w:val="003B2CC8"/>
    <w:rsid w:val="003B2D0B"/>
    <w:rsid w:val="003B2EE1"/>
    <w:rsid w:val="003B3A82"/>
    <w:rsid w:val="003B3B3E"/>
    <w:rsid w:val="003B41A1"/>
    <w:rsid w:val="003B42BE"/>
    <w:rsid w:val="003B4B43"/>
    <w:rsid w:val="003B54EA"/>
    <w:rsid w:val="003B557D"/>
    <w:rsid w:val="003B58E9"/>
    <w:rsid w:val="003B5A99"/>
    <w:rsid w:val="003B5C21"/>
    <w:rsid w:val="003B5EA0"/>
    <w:rsid w:val="003B6477"/>
    <w:rsid w:val="003B68C4"/>
    <w:rsid w:val="003B6DB3"/>
    <w:rsid w:val="003B6E6A"/>
    <w:rsid w:val="003B7054"/>
    <w:rsid w:val="003B705E"/>
    <w:rsid w:val="003B76C0"/>
    <w:rsid w:val="003C038D"/>
    <w:rsid w:val="003C092B"/>
    <w:rsid w:val="003C0975"/>
    <w:rsid w:val="003C10F8"/>
    <w:rsid w:val="003C1756"/>
    <w:rsid w:val="003C1871"/>
    <w:rsid w:val="003C1971"/>
    <w:rsid w:val="003C1EA2"/>
    <w:rsid w:val="003C26B3"/>
    <w:rsid w:val="003C2822"/>
    <w:rsid w:val="003C2AAE"/>
    <w:rsid w:val="003C2AE6"/>
    <w:rsid w:val="003C30F7"/>
    <w:rsid w:val="003C31F1"/>
    <w:rsid w:val="003C32C8"/>
    <w:rsid w:val="003C355B"/>
    <w:rsid w:val="003C3688"/>
    <w:rsid w:val="003C3C20"/>
    <w:rsid w:val="003C3FC6"/>
    <w:rsid w:val="003C40AB"/>
    <w:rsid w:val="003C461A"/>
    <w:rsid w:val="003C47C0"/>
    <w:rsid w:val="003C4CE9"/>
    <w:rsid w:val="003C4FE4"/>
    <w:rsid w:val="003C5074"/>
    <w:rsid w:val="003C510F"/>
    <w:rsid w:val="003C556E"/>
    <w:rsid w:val="003C5D26"/>
    <w:rsid w:val="003C63BF"/>
    <w:rsid w:val="003C6A20"/>
    <w:rsid w:val="003C6B01"/>
    <w:rsid w:val="003D01F9"/>
    <w:rsid w:val="003D0266"/>
    <w:rsid w:val="003D07AB"/>
    <w:rsid w:val="003D0893"/>
    <w:rsid w:val="003D0CFD"/>
    <w:rsid w:val="003D0F3E"/>
    <w:rsid w:val="003D1292"/>
    <w:rsid w:val="003D1357"/>
    <w:rsid w:val="003D1691"/>
    <w:rsid w:val="003D1767"/>
    <w:rsid w:val="003D17FF"/>
    <w:rsid w:val="003D1A69"/>
    <w:rsid w:val="003D21F1"/>
    <w:rsid w:val="003D2320"/>
    <w:rsid w:val="003D2409"/>
    <w:rsid w:val="003D252F"/>
    <w:rsid w:val="003D26E3"/>
    <w:rsid w:val="003D295B"/>
    <w:rsid w:val="003D2DED"/>
    <w:rsid w:val="003D2F5C"/>
    <w:rsid w:val="003D30AB"/>
    <w:rsid w:val="003D3EFA"/>
    <w:rsid w:val="003D4072"/>
    <w:rsid w:val="003D4083"/>
    <w:rsid w:val="003D4478"/>
    <w:rsid w:val="003D44C9"/>
    <w:rsid w:val="003D59E4"/>
    <w:rsid w:val="003D5C05"/>
    <w:rsid w:val="003D5C89"/>
    <w:rsid w:val="003D5ECE"/>
    <w:rsid w:val="003D6077"/>
    <w:rsid w:val="003D65EF"/>
    <w:rsid w:val="003D6703"/>
    <w:rsid w:val="003D7452"/>
    <w:rsid w:val="003D75DC"/>
    <w:rsid w:val="003D7CA3"/>
    <w:rsid w:val="003E09F4"/>
    <w:rsid w:val="003E11EE"/>
    <w:rsid w:val="003E19B0"/>
    <w:rsid w:val="003E1AB0"/>
    <w:rsid w:val="003E1C34"/>
    <w:rsid w:val="003E2005"/>
    <w:rsid w:val="003E22E6"/>
    <w:rsid w:val="003E30DB"/>
    <w:rsid w:val="003E3148"/>
    <w:rsid w:val="003E3CA6"/>
    <w:rsid w:val="003E3D04"/>
    <w:rsid w:val="003E3FBE"/>
    <w:rsid w:val="003E4048"/>
    <w:rsid w:val="003E44F7"/>
    <w:rsid w:val="003E4602"/>
    <w:rsid w:val="003E4DCD"/>
    <w:rsid w:val="003E69B7"/>
    <w:rsid w:val="003E6ABC"/>
    <w:rsid w:val="003E71D2"/>
    <w:rsid w:val="003E75EB"/>
    <w:rsid w:val="003E7B94"/>
    <w:rsid w:val="003F011A"/>
    <w:rsid w:val="003F0E89"/>
    <w:rsid w:val="003F1008"/>
    <w:rsid w:val="003F10B8"/>
    <w:rsid w:val="003F16E7"/>
    <w:rsid w:val="003F1849"/>
    <w:rsid w:val="003F1C6D"/>
    <w:rsid w:val="003F2653"/>
    <w:rsid w:val="003F2BCB"/>
    <w:rsid w:val="003F2DCC"/>
    <w:rsid w:val="003F3B8F"/>
    <w:rsid w:val="003F3BC1"/>
    <w:rsid w:val="003F3FC9"/>
    <w:rsid w:val="003F403A"/>
    <w:rsid w:val="003F43E0"/>
    <w:rsid w:val="003F44DC"/>
    <w:rsid w:val="003F5944"/>
    <w:rsid w:val="003F60B1"/>
    <w:rsid w:val="003F6241"/>
    <w:rsid w:val="003F66A8"/>
    <w:rsid w:val="003F6E39"/>
    <w:rsid w:val="003F6F91"/>
    <w:rsid w:val="003F7353"/>
    <w:rsid w:val="003F75ED"/>
    <w:rsid w:val="003F765C"/>
    <w:rsid w:val="003F76F0"/>
    <w:rsid w:val="003F76F7"/>
    <w:rsid w:val="003F7BFD"/>
    <w:rsid w:val="003F7F9E"/>
    <w:rsid w:val="0040049E"/>
    <w:rsid w:val="00400744"/>
    <w:rsid w:val="00400AF5"/>
    <w:rsid w:val="00400AF9"/>
    <w:rsid w:val="00400CCB"/>
    <w:rsid w:val="004012A6"/>
    <w:rsid w:val="0040170A"/>
    <w:rsid w:val="0040271F"/>
    <w:rsid w:val="0040312C"/>
    <w:rsid w:val="004031F1"/>
    <w:rsid w:val="00403C65"/>
    <w:rsid w:val="00404210"/>
    <w:rsid w:val="004042F3"/>
    <w:rsid w:val="0040432E"/>
    <w:rsid w:val="00404814"/>
    <w:rsid w:val="00404A92"/>
    <w:rsid w:val="00404C4F"/>
    <w:rsid w:val="00404D34"/>
    <w:rsid w:val="00405ABD"/>
    <w:rsid w:val="00405E34"/>
    <w:rsid w:val="00406943"/>
    <w:rsid w:val="00407A44"/>
    <w:rsid w:val="00407DFF"/>
    <w:rsid w:val="00407FEB"/>
    <w:rsid w:val="0041015D"/>
    <w:rsid w:val="0041091A"/>
    <w:rsid w:val="00410966"/>
    <w:rsid w:val="00410C3C"/>
    <w:rsid w:val="0041110A"/>
    <w:rsid w:val="00411A86"/>
    <w:rsid w:val="00411C2B"/>
    <w:rsid w:val="00411CCA"/>
    <w:rsid w:val="00412729"/>
    <w:rsid w:val="004127F0"/>
    <w:rsid w:val="004128E4"/>
    <w:rsid w:val="00413148"/>
    <w:rsid w:val="0041423E"/>
    <w:rsid w:val="00414448"/>
    <w:rsid w:val="00414928"/>
    <w:rsid w:val="0041497F"/>
    <w:rsid w:val="00414DBD"/>
    <w:rsid w:val="0041507B"/>
    <w:rsid w:val="004153BA"/>
    <w:rsid w:val="00415481"/>
    <w:rsid w:val="00415629"/>
    <w:rsid w:val="00415757"/>
    <w:rsid w:val="00415857"/>
    <w:rsid w:val="004161A0"/>
    <w:rsid w:val="00416404"/>
    <w:rsid w:val="00416B65"/>
    <w:rsid w:val="00417296"/>
    <w:rsid w:val="00417594"/>
    <w:rsid w:val="004175F3"/>
    <w:rsid w:val="0041766C"/>
    <w:rsid w:val="00417F60"/>
    <w:rsid w:val="004204F6"/>
    <w:rsid w:val="00420D2A"/>
    <w:rsid w:val="00420E08"/>
    <w:rsid w:val="004225E2"/>
    <w:rsid w:val="00422936"/>
    <w:rsid w:val="004233D3"/>
    <w:rsid w:val="004234A5"/>
    <w:rsid w:val="00423865"/>
    <w:rsid w:val="0042395A"/>
    <w:rsid w:val="004241CB"/>
    <w:rsid w:val="004242F2"/>
    <w:rsid w:val="0042443B"/>
    <w:rsid w:val="004246F1"/>
    <w:rsid w:val="00425615"/>
    <w:rsid w:val="00425EF1"/>
    <w:rsid w:val="0042619A"/>
    <w:rsid w:val="00426391"/>
    <w:rsid w:val="00426B17"/>
    <w:rsid w:val="00427041"/>
    <w:rsid w:val="0042729D"/>
    <w:rsid w:val="004275A2"/>
    <w:rsid w:val="004275C0"/>
    <w:rsid w:val="00427BDD"/>
    <w:rsid w:val="00427F26"/>
    <w:rsid w:val="004304FE"/>
    <w:rsid w:val="00430E75"/>
    <w:rsid w:val="00431579"/>
    <w:rsid w:val="004315EA"/>
    <w:rsid w:val="00431835"/>
    <w:rsid w:val="00431E0B"/>
    <w:rsid w:val="00432070"/>
    <w:rsid w:val="0043222E"/>
    <w:rsid w:val="00432747"/>
    <w:rsid w:val="00432779"/>
    <w:rsid w:val="004328B1"/>
    <w:rsid w:val="00432A73"/>
    <w:rsid w:val="00432CBE"/>
    <w:rsid w:val="00433084"/>
    <w:rsid w:val="00433D26"/>
    <w:rsid w:val="00433E51"/>
    <w:rsid w:val="00433E55"/>
    <w:rsid w:val="0043432E"/>
    <w:rsid w:val="004346A5"/>
    <w:rsid w:val="0043495B"/>
    <w:rsid w:val="00434C23"/>
    <w:rsid w:val="00434F14"/>
    <w:rsid w:val="0043560C"/>
    <w:rsid w:val="00435955"/>
    <w:rsid w:val="00435A75"/>
    <w:rsid w:val="00435B73"/>
    <w:rsid w:val="00435DE5"/>
    <w:rsid w:val="004360C3"/>
    <w:rsid w:val="004362CB"/>
    <w:rsid w:val="00436492"/>
    <w:rsid w:val="004369EC"/>
    <w:rsid w:val="00436B22"/>
    <w:rsid w:val="00437EBA"/>
    <w:rsid w:val="00440845"/>
    <w:rsid w:val="0044099E"/>
    <w:rsid w:val="00440AA1"/>
    <w:rsid w:val="0044115C"/>
    <w:rsid w:val="00443078"/>
    <w:rsid w:val="004436F7"/>
    <w:rsid w:val="00443878"/>
    <w:rsid w:val="00443DA9"/>
    <w:rsid w:val="00443FBA"/>
    <w:rsid w:val="00444296"/>
    <w:rsid w:val="004443FC"/>
    <w:rsid w:val="0044494A"/>
    <w:rsid w:val="00444ABD"/>
    <w:rsid w:val="00444EBC"/>
    <w:rsid w:val="0044501B"/>
    <w:rsid w:val="00445127"/>
    <w:rsid w:val="004456A0"/>
    <w:rsid w:val="004459B1"/>
    <w:rsid w:val="00445FA1"/>
    <w:rsid w:val="00446190"/>
    <w:rsid w:val="004462B6"/>
    <w:rsid w:val="004465B0"/>
    <w:rsid w:val="004471AB"/>
    <w:rsid w:val="00447266"/>
    <w:rsid w:val="00447287"/>
    <w:rsid w:val="004478A0"/>
    <w:rsid w:val="00447B74"/>
    <w:rsid w:val="00450473"/>
    <w:rsid w:val="004506D5"/>
    <w:rsid w:val="00450DF5"/>
    <w:rsid w:val="00450E08"/>
    <w:rsid w:val="00452571"/>
    <w:rsid w:val="0045267C"/>
    <w:rsid w:val="004528DE"/>
    <w:rsid w:val="004529FF"/>
    <w:rsid w:val="00452D92"/>
    <w:rsid w:val="0045306B"/>
    <w:rsid w:val="0045371C"/>
    <w:rsid w:val="00453C30"/>
    <w:rsid w:val="00454195"/>
    <w:rsid w:val="0045447B"/>
    <w:rsid w:val="00454570"/>
    <w:rsid w:val="00454650"/>
    <w:rsid w:val="00454766"/>
    <w:rsid w:val="00454940"/>
    <w:rsid w:val="00455666"/>
    <w:rsid w:val="00455B9A"/>
    <w:rsid w:val="00455CA2"/>
    <w:rsid w:val="00455E0F"/>
    <w:rsid w:val="0045627B"/>
    <w:rsid w:val="004562F3"/>
    <w:rsid w:val="0045680F"/>
    <w:rsid w:val="004568C6"/>
    <w:rsid w:val="004569B9"/>
    <w:rsid w:val="004571C1"/>
    <w:rsid w:val="00457899"/>
    <w:rsid w:val="00457D6A"/>
    <w:rsid w:val="00460658"/>
    <w:rsid w:val="00460A9A"/>
    <w:rsid w:val="00460CF5"/>
    <w:rsid w:val="00460ED5"/>
    <w:rsid w:val="00461383"/>
    <w:rsid w:val="00461A46"/>
    <w:rsid w:val="004621AF"/>
    <w:rsid w:val="00462BAF"/>
    <w:rsid w:val="0046323C"/>
    <w:rsid w:val="004641CA"/>
    <w:rsid w:val="00464644"/>
    <w:rsid w:val="004646E3"/>
    <w:rsid w:val="00464AF6"/>
    <w:rsid w:val="00464C46"/>
    <w:rsid w:val="00464C99"/>
    <w:rsid w:val="00464EE6"/>
    <w:rsid w:val="0046527D"/>
    <w:rsid w:val="004659B0"/>
    <w:rsid w:val="00465B4D"/>
    <w:rsid w:val="004660AE"/>
    <w:rsid w:val="004663FA"/>
    <w:rsid w:val="00466C90"/>
    <w:rsid w:val="004670E1"/>
    <w:rsid w:val="0046776A"/>
    <w:rsid w:val="004677BE"/>
    <w:rsid w:val="00467E26"/>
    <w:rsid w:val="00470261"/>
    <w:rsid w:val="00470E48"/>
    <w:rsid w:val="00471009"/>
    <w:rsid w:val="00471126"/>
    <w:rsid w:val="004716BA"/>
    <w:rsid w:val="00471AD3"/>
    <w:rsid w:val="00471B34"/>
    <w:rsid w:val="00471D20"/>
    <w:rsid w:val="00471F3E"/>
    <w:rsid w:val="00471FAA"/>
    <w:rsid w:val="004720C5"/>
    <w:rsid w:val="004724E6"/>
    <w:rsid w:val="00472EBE"/>
    <w:rsid w:val="00473015"/>
    <w:rsid w:val="00473025"/>
    <w:rsid w:val="00473721"/>
    <w:rsid w:val="0047486E"/>
    <w:rsid w:val="004748C3"/>
    <w:rsid w:val="00474A98"/>
    <w:rsid w:val="0047559A"/>
    <w:rsid w:val="004755D0"/>
    <w:rsid w:val="00475635"/>
    <w:rsid w:val="004756BC"/>
    <w:rsid w:val="00475E60"/>
    <w:rsid w:val="00476080"/>
    <w:rsid w:val="00476802"/>
    <w:rsid w:val="00477A96"/>
    <w:rsid w:val="00477CCC"/>
    <w:rsid w:val="00477FF1"/>
    <w:rsid w:val="00480568"/>
    <w:rsid w:val="00480B36"/>
    <w:rsid w:val="00481265"/>
    <w:rsid w:val="0048180E"/>
    <w:rsid w:val="00481A8A"/>
    <w:rsid w:val="004822C4"/>
    <w:rsid w:val="00482718"/>
    <w:rsid w:val="004829C6"/>
    <w:rsid w:val="00482C29"/>
    <w:rsid w:val="00482F68"/>
    <w:rsid w:val="004830E6"/>
    <w:rsid w:val="00483137"/>
    <w:rsid w:val="0048317A"/>
    <w:rsid w:val="00483404"/>
    <w:rsid w:val="004839F5"/>
    <w:rsid w:val="00484CDE"/>
    <w:rsid w:val="00484E41"/>
    <w:rsid w:val="00484F89"/>
    <w:rsid w:val="0048501C"/>
    <w:rsid w:val="00485ADA"/>
    <w:rsid w:val="00486108"/>
    <w:rsid w:val="00486470"/>
    <w:rsid w:val="00486915"/>
    <w:rsid w:val="00486BEC"/>
    <w:rsid w:val="00486DC1"/>
    <w:rsid w:val="004870ED"/>
    <w:rsid w:val="0048748E"/>
    <w:rsid w:val="00487702"/>
    <w:rsid w:val="004877D0"/>
    <w:rsid w:val="00487E30"/>
    <w:rsid w:val="00490331"/>
    <w:rsid w:val="00490419"/>
    <w:rsid w:val="004905F4"/>
    <w:rsid w:val="004914AF"/>
    <w:rsid w:val="00491D3C"/>
    <w:rsid w:val="004924FB"/>
    <w:rsid w:val="00492858"/>
    <w:rsid w:val="0049298F"/>
    <w:rsid w:val="00492B31"/>
    <w:rsid w:val="00492CEB"/>
    <w:rsid w:val="00492FE8"/>
    <w:rsid w:val="0049307E"/>
    <w:rsid w:val="00493278"/>
    <w:rsid w:val="00493519"/>
    <w:rsid w:val="004936D0"/>
    <w:rsid w:val="004936F9"/>
    <w:rsid w:val="00493702"/>
    <w:rsid w:val="00493715"/>
    <w:rsid w:val="00493A7E"/>
    <w:rsid w:val="00493B5F"/>
    <w:rsid w:val="00493CF1"/>
    <w:rsid w:val="00493D9F"/>
    <w:rsid w:val="00493E06"/>
    <w:rsid w:val="004945F5"/>
    <w:rsid w:val="00494689"/>
    <w:rsid w:val="00494761"/>
    <w:rsid w:val="00494C31"/>
    <w:rsid w:val="00494C64"/>
    <w:rsid w:val="004959C6"/>
    <w:rsid w:val="00495B0C"/>
    <w:rsid w:val="00495D35"/>
    <w:rsid w:val="00495EE9"/>
    <w:rsid w:val="004961D9"/>
    <w:rsid w:val="00496252"/>
    <w:rsid w:val="00496C44"/>
    <w:rsid w:val="00496CA4"/>
    <w:rsid w:val="00496F20"/>
    <w:rsid w:val="004970A0"/>
    <w:rsid w:val="00497BDE"/>
    <w:rsid w:val="00497F78"/>
    <w:rsid w:val="004A0061"/>
    <w:rsid w:val="004A0497"/>
    <w:rsid w:val="004A067A"/>
    <w:rsid w:val="004A0714"/>
    <w:rsid w:val="004A0BD4"/>
    <w:rsid w:val="004A0F66"/>
    <w:rsid w:val="004A1136"/>
    <w:rsid w:val="004A1432"/>
    <w:rsid w:val="004A1B28"/>
    <w:rsid w:val="004A24E9"/>
    <w:rsid w:val="004A2AFA"/>
    <w:rsid w:val="004A2C75"/>
    <w:rsid w:val="004A3884"/>
    <w:rsid w:val="004A3F3A"/>
    <w:rsid w:val="004A44B3"/>
    <w:rsid w:val="004A46C3"/>
    <w:rsid w:val="004A4718"/>
    <w:rsid w:val="004A5069"/>
    <w:rsid w:val="004A5409"/>
    <w:rsid w:val="004A5A82"/>
    <w:rsid w:val="004A5EA9"/>
    <w:rsid w:val="004A66DF"/>
    <w:rsid w:val="004A68E7"/>
    <w:rsid w:val="004A6EB7"/>
    <w:rsid w:val="004A7913"/>
    <w:rsid w:val="004B01AD"/>
    <w:rsid w:val="004B08B7"/>
    <w:rsid w:val="004B099E"/>
    <w:rsid w:val="004B12F1"/>
    <w:rsid w:val="004B151E"/>
    <w:rsid w:val="004B1E79"/>
    <w:rsid w:val="004B239F"/>
    <w:rsid w:val="004B3704"/>
    <w:rsid w:val="004B39D8"/>
    <w:rsid w:val="004B3B51"/>
    <w:rsid w:val="004B3EA9"/>
    <w:rsid w:val="004B3F5D"/>
    <w:rsid w:val="004B4A4C"/>
    <w:rsid w:val="004B51F1"/>
    <w:rsid w:val="004B57DB"/>
    <w:rsid w:val="004B5B7F"/>
    <w:rsid w:val="004B5B83"/>
    <w:rsid w:val="004B5CA6"/>
    <w:rsid w:val="004B5D9B"/>
    <w:rsid w:val="004B6381"/>
    <w:rsid w:val="004B6699"/>
    <w:rsid w:val="004B6BAF"/>
    <w:rsid w:val="004B772E"/>
    <w:rsid w:val="004B7AE2"/>
    <w:rsid w:val="004B7B28"/>
    <w:rsid w:val="004C0005"/>
    <w:rsid w:val="004C0346"/>
    <w:rsid w:val="004C07EE"/>
    <w:rsid w:val="004C0EB1"/>
    <w:rsid w:val="004C1075"/>
    <w:rsid w:val="004C1BC1"/>
    <w:rsid w:val="004C1DFD"/>
    <w:rsid w:val="004C20B1"/>
    <w:rsid w:val="004C2302"/>
    <w:rsid w:val="004C26CE"/>
    <w:rsid w:val="004C4320"/>
    <w:rsid w:val="004C4402"/>
    <w:rsid w:val="004C480E"/>
    <w:rsid w:val="004C492D"/>
    <w:rsid w:val="004C4A4E"/>
    <w:rsid w:val="004C4AA2"/>
    <w:rsid w:val="004C4BA1"/>
    <w:rsid w:val="004C4F34"/>
    <w:rsid w:val="004C51A5"/>
    <w:rsid w:val="004C51CC"/>
    <w:rsid w:val="004C5500"/>
    <w:rsid w:val="004C586F"/>
    <w:rsid w:val="004C58E5"/>
    <w:rsid w:val="004C61B5"/>
    <w:rsid w:val="004C62DC"/>
    <w:rsid w:val="004C639A"/>
    <w:rsid w:val="004C67C7"/>
    <w:rsid w:val="004C70BC"/>
    <w:rsid w:val="004C7927"/>
    <w:rsid w:val="004C7FC3"/>
    <w:rsid w:val="004D00F2"/>
    <w:rsid w:val="004D017D"/>
    <w:rsid w:val="004D0377"/>
    <w:rsid w:val="004D0AA2"/>
    <w:rsid w:val="004D0B0E"/>
    <w:rsid w:val="004D0C2B"/>
    <w:rsid w:val="004D0C38"/>
    <w:rsid w:val="004D0EBE"/>
    <w:rsid w:val="004D126A"/>
    <w:rsid w:val="004D17FB"/>
    <w:rsid w:val="004D1D57"/>
    <w:rsid w:val="004D23E7"/>
    <w:rsid w:val="004D2491"/>
    <w:rsid w:val="004D250C"/>
    <w:rsid w:val="004D2883"/>
    <w:rsid w:val="004D333B"/>
    <w:rsid w:val="004D3A72"/>
    <w:rsid w:val="004D3D83"/>
    <w:rsid w:val="004D3E12"/>
    <w:rsid w:val="004D431F"/>
    <w:rsid w:val="004D449F"/>
    <w:rsid w:val="004D45E1"/>
    <w:rsid w:val="004D4B23"/>
    <w:rsid w:val="004D4E89"/>
    <w:rsid w:val="004D50B1"/>
    <w:rsid w:val="004D56E6"/>
    <w:rsid w:val="004D5BD3"/>
    <w:rsid w:val="004D61CE"/>
    <w:rsid w:val="004D6A9F"/>
    <w:rsid w:val="004D7720"/>
    <w:rsid w:val="004D774C"/>
    <w:rsid w:val="004D77AA"/>
    <w:rsid w:val="004D7A37"/>
    <w:rsid w:val="004D7B20"/>
    <w:rsid w:val="004E00F0"/>
    <w:rsid w:val="004E0439"/>
    <w:rsid w:val="004E0992"/>
    <w:rsid w:val="004E1A17"/>
    <w:rsid w:val="004E1AE1"/>
    <w:rsid w:val="004E2485"/>
    <w:rsid w:val="004E2611"/>
    <w:rsid w:val="004E2B1D"/>
    <w:rsid w:val="004E2F7E"/>
    <w:rsid w:val="004E3137"/>
    <w:rsid w:val="004E32FF"/>
    <w:rsid w:val="004E34A8"/>
    <w:rsid w:val="004E3810"/>
    <w:rsid w:val="004E44AB"/>
    <w:rsid w:val="004E462E"/>
    <w:rsid w:val="004E473C"/>
    <w:rsid w:val="004E4CA4"/>
    <w:rsid w:val="004E4ED6"/>
    <w:rsid w:val="004E50DC"/>
    <w:rsid w:val="004E6296"/>
    <w:rsid w:val="004E6933"/>
    <w:rsid w:val="004E6E74"/>
    <w:rsid w:val="004E6F3C"/>
    <w:rsid w:val="004E73D7"/>
    <w:rsid w:val="004E7485"/>
    <w:rsid w:val="004E7BEB"/>
    <w:rsid w:val="004E7CF3"/>
    <w:rsid w:val="004F075D"/>
    <w:rsid w:val="004F0907"/>
    <w:rsid w:val="004F0AA2"/>
    <w:rsid w:val="004F0EC8"/>
    <w:rsid w:val="004F19C8"/>
    <w:rsid w:val="004F1B9B"/>
    <w:rsid w:val="004F1F70"/>
    <w:rsid w:val="004F23BF"/>
    <w:rsid w:val="004F35D3"/>
    <w:rsid w:val="004F3997"/>
    <w:rsid w:val="004F3A10"/>
    <w:rsid w:val="004F3EDA"/>
    <w:rsid w:val="004F404D"/>
    <w:rsid w:val="004F4459"/>
    <w:rsid w:val="004F4EB1"/>
    <w:rsid w:val="004F5007"/>
    <w:rsid w:val="004F5820"/>
    <w:rsid w:val="004F5C92"/>
    <w:rsid w:val="004F5C99"/>
    <w:rsid w:val="004F5D8D"/>
    <w:rsid w:val="004F6632"/>
    <w:rsid w:val="004F6AF6"/>
    <w:rsid w:val="004F7116"/>
    <w:rsid w:val="004F71AC"/>
    <w:rsid w:val="004F735D"/>
    <w:rsid w:val="004F78D4"/>
    <w:rsid w:val="004F7BA0"/>
    <w:rsid w:val="004F7DB6"/>
    <w:rsid w:val="004F7EB9"/>
    <w:rsid w:val="004F7F0A"/>
    <w:rsid w:val="0050011B"/>
    <w:rsid w:val="005004EF"/>
    <w:rsid w:val="00500761"/>
    <w:rsid w:val="005008DF"/>
    <w:rsid w:val="0050094C"/>
    <w:rsid w:val="00500996"/>
    <w:rsid w:val="00500C4F"/>
    <w:rsid w:val="00500F99"/>
    <w:rsid w:val="005010F3"/>
    <w:rsid w:val="00501168"/>
    <w:rsid w:val="005011F9"/>
    <w:rsid w:val="00501278"/>
    <w:rsid w:val="00501475"/>
    <w:rsid w:val="005015F1"/>
    <w:rsid w:val="00501924"/>
    <w:rsid w:val="00501A54"/>
    <w:rsid w:val="00502469"/>
    <w:rsid w:val="0050270D"/>
    <w:rsid w:val="00502A09"/>
    <w:rsid w:val="00503544"/>
    <w:rsid w:val="00503624"/>
    <w:rsid w:val="00503DCE"/>
    <w:rsid w:val="00504113"/>
    <w:rsid w:val="00504289"/>
    <w:rsid w:val="005048DB"/>
    <w:rsid w:val="0050561D"/>
    <w:rsid w:val="005057EB"/>
    <w:rsid w:val="005060BC"/>
    <w:rsid w:val="0050641F"/>
    <w:rsid w:val="0050644B"/>
    <w:rsid w:val="00506825"/>
    <w:rsid w:val="00506B49"/>
    <w:rsid w:val="005073CB"/>
    <w:rsid w:val="0050743D"/>
    <w:rsid w:val="005075A2"/>
    <w:rsid w:val="00507961"/>
    <w:rsid w:val="00507B67"/>
    <w:rsid w:val="00507D5E"/>
    <w:rsid w:val="00507E13"/>
    <w:rsid w:val="00510019"/>
    <w:rsid w:val="0051008D"/>
    <w:rsid w:val="00510551"/>
    <w:rsid w:val="0051076B"/>
    <w:rsid w:val="0051077D"/>
    <w:rsid w:val="00510C58"/>
    <w:rsid w:val="00510CCF"/>
    <w:rsid w:val="00510FA8"/>
    <w:rsid w:val="00511437"/>
    <w:rsid w:val="00511682"/>
    <w:rsid w:val="00511903"/>
    <w:rsid w:val="005122E0"/>
    <w:rsid w:val="0051264B"/>
    <w:rsid w:val="00512C91"/>
    <w:rsid w:val="00512CEB"/>
    <w:rsid w:val="00513003"/>
    <w:rsid w:val="00513DE3"/>
    <w:rsid w:val="00513F58"/>
    <w:rsid w:val="0051428C"/>
    <w:rsid w:val="005148B9"/>
    <w:rsid w:val="00515215"/>
    <w:rsid w:val="0051568D"/>
    <w:rsid w:val="00515B53"/>
    <w:rsid w:val="00515EE6"/>
    <w:rsid w:val="00515FF0"/>
    <w:rsid w:val="00516183"/>
    <w:rsid w:val="00516322"/>
    <w:rsid w:val="00516482"/>
    <w:rsid w:val="0051737A"/>
    <w:rsid w:val="00517439"/>
    <w:rsid w:val="00517C90"/>
    <w:rsid w:val="005200B3"/>
    <w:rsid w:val="00520210"/>
    <w:rsid w:val="005203C0"/>
    <w:rsid w:val="005209F3"/>
    <w:rsid w:val="00520B17"/>
    <w:rsid w:val="00520D3C"/>
    <w:rsid w:val="005210C3"/>
    <w:rsid w:val="005226A1"/>
    <w:rsid w:val="005230C3"/>
    <w:rsid w:val="005236DC"/>
    <w:rsid w:val="0052396D"/>
    <w:rsid w:val="00523FC3"/>
    <w:rsid w:val="00524291"/>
    <w:rsid w:val="00524328"/>
    <w:rsid w:val="00524426"/>
    <w:rsid w:val="005247E4"/>
    <w:rsid w:val="00524C50"/>
    <w:rsid w:val="00524DAE"/>
    <w:rsid w:val="005250B9"/>
    <w:rsid w:val="005253B5"/>
    <w:rsid w:val="005260D6"/>
    <w:rsid w:val="0052615C"/>
    <w:rsid w:val="0052615F"/>
    <w:rsid w:val="00526400"/>
    <w:rsid w:val="00526982"/>
    <w:rsid w:val="00526B10"/>
    <w:rsid w:val="005272AD"/>
    <w:rsid w:val="00527668"/>
    <w:rsid w:val="0052771C"/>
    <w:rsid w:val="005277EF"/>
    <w:rsid w:val="00530216"/>
    <w:rsid w:val="005303AC"/>
    <w:rsid w:val="0053060E"/>
    <w:rsid w:val="00530613"/>
    <w:rsid w:val="005309D5"/>
    <w:rsid w:val="00530B39"/>
    <w:rsid w:val="00530E5A"/>
    <w:rsid w:val="00531042"/>
    <w:rsid w:val="00531243"/>
    <w:rsid w:val="005313EA"/>
    <w:rsid w:val="0053146A"/>
    <w:rsid w:val="005319DB"/>
    <w:rsid w:val="00531F63"/>
    <w:rsid w:val="005322ED"/>
    <w:rsid w:val="005334CD"/>
    <w:rsid w:val="005334D0"/>
    <w:rsid w:val="00533D97"/>
    <w:rsid w:val="0053410C"/>
    <w:rsid w:val="00534339"/>
    <w:rsid w:val="005348C5"/>
    <w:rsid w:val="0053527B"/>
    <w:rsid w:val="0053610C"/>
    <w:rsid w:val="005363E6"/>
    <w:rsid w:val="00536834"/>
    <w:rsid w:val="00536840"/>
    <w:rsid w:val="00536C6C"/>
    <w:rsid w:val="00536F9C"/>
    <w:rsid w:val="005373CB"/>
    <w:rsid w:val="00537866"/>
    <w:rsid w:val="00537CAC"/>
    <w:rsid w:val="00537DD3"/>
    <w:rsid w:val="00537EA2"/>
    <w:rsid w:val="005400EF"/>
    <w:rsid w:val="005400FC"/>
    <w:rsid w:val="00540DBB"/>
    <w:rsid w:val="00540E03"/>
    <w:rsid w:val="00540F17"/>
    <w:rsid w:val="005412D8"/>
    <w:rsid w:val="00541335"/>
    <w:rsid w:val="00541CB3"/>
    <w:rsid w:val="00541DF6"/>
    <w:rsid w:val="005421EF"/>
    <w:rsid w:val="005425A1"/>
    <w:rsid w:val="00542760"/>
    <w:rsid w:val="005429F8"/>
    <w:rsid w:val="00542B97"/>
    <w:rsid w:val="005430F0"/>
    <w:rsid w:val="00544841"/>
    <w:rsid w:val="00544E56"/>
    <w:rsid w:val="005452AC"/>
    <w:rsid w:val="005452F9"/>
    <w:rsid w:val="00545442"/>
    <w:rsid w:val="0054559C"/>
    <w:rsid w:val="00545910"/>
    <w:rsid w:val="00545FB4"/>
    <w:rsid w:val="00546A22"/>
    <w:rsid w:val="00547266"/>
    <w:rsid w:val="00547A92"/>
    <w:rsid w:val="00547B5B"/>
    <w:rsid w:val="00547C57"/>
    <w:rsid w:val="005502DC"/>
    <w:rsid w:val="00550726"/>
    <w:rsid w:val="00550A80"/>
    <w:rsid w:val="00550B82"/>
    <w:rsid w:val="00551437"/>
    <w:rsid w:val="005515FB"/>
    <w:rsid w:val="0055165D"/>
    <w:rsid w:val="00551919"/>
    <w:rsid w:val="00552046"/>
    <w:rsid w:val="005520C2"/>
    <w:rsid w:val="00552B77"/>
    <w:rsid w:val="00552C3E"/>
    <w:rsid w:val="00553637"/>
    <w:rsid w:val="00553EB3"/>
    <w:rsid w:val="005546D6"/>
    <w:rsid w:val="005547E0"/>
    <w:rsid w:val="00554A23"/>
    <w:rsid w:val="00554ACD"/>
    <w:rsid w:val="00554C18"/>
    <w:rsid w:val="00554C7A"/>
    <w:rsid w:val="00554CEB"/>
    <w:rsid w:val="00555407"/>
    <w:rsid w:val="0055590B"/>
    <w:rsid w:val="0055609D"/>
    <w:rsid w:val="0055617B"/>
    <w:rsid w:val="005561E9"/>
    <w:rsid w:val="00556281"/>
    <w:rsid w:val="005564F5"/>
    <w:rsid w:val="00556CC2"/>
    <w:rsid w:val="00556F72"/>
    <w:rsid w:val="0055702B"/>
    <w:rsid w:val="0055752E"/>
    <w:rsid w:val="005576C1"/>
    <w:rsid w:val="005578FC"/>
    <w:rsid w:val="00557A06"/>
    <w:rsid w:val="00560A8C"/>
    <w:rsid w:val="00561382"/>
    <w:rsid w:val="005615F2"/>
    <w:rsid w:val="00561A35"/>
    <w:rsid w:val="00561CD7"/>
    <w:rsid w:val="005622CA"/>
    <w:rsid w:val="005622DA"/>
    <w:rsid w:val="00562575"/>
    <w:rsid w:val="005626BE"/>
    <w:rsid w:val="00562C22"/>
    <w:rsid w:val="00563083"/>
    <w:rsid w:val="005633E9"/>
    <w:rsid w:val="00564462"/>
    <w:rsid w:val="00564ACD"/>
    <w:rsid w:val="00564CD4"/>
    <w:rsid w:val="00565041"/>
    <w:rsid w:val="005651FE"/>
    <w:rsid w:val="00565470"/>
    <w:rsid w:val="00565F4B"/>
    <w:rsid w:val="00565F65"/>
    <w:rsid w:val="005664C6"/>
    <w:rsid w:val="0056732B"/>
    <w:rsid w:val="0056761F"/>
    <w:rsid w:val="00567936"/>
    <w:rsid w:val="00567B08"/>
    <w:rsid w:val="00567E30"/>
    <w:rsid w:val="00570D41"/>
    <w:rsid w:val="00570EA3"/>
    <w:rsid w:val="005710A9"/>
    <w:rsid w:val="0057135D"/>
    <w:rsid w:val="00571864"/>
    <w:rsid w:val="005719CA"/>
    <w:rsid w:val="00572233"/>
    <w:rsid w:val="0057235B"/>
    <w:rsid w:val="00572904"/>
    <w:rsid w:val="0057302A"/>
    <w:rsid w:val="00573C33"/>
    <w:rsid w:val="00573CED"/>
    <w:rsid w:val="00573F50"/>
    <w:rsid w:val="005740D3"/>
    <w:rsid w:val="00574100"/>
    <w:rsid w:val="00574261"/>
    <w:rsid w:val="005749CA"/>
    <w:rsid w:val="005749E5"/>
    <w:rsid w:val="00574F4D"/>
    <w:rsid w:val="00575991"/>
    <w:rsid w:val="00575ACD"/>
    <w:rsid w:val="00575C84"/>
    <w:rsid w:val="00575F29"/>
    <w:rsid w:val="00575FB9"/>
    <w:rsid w:val="005769BB"/>
    <w:rsid w:val="00576B41"/>
    <w:rsid w:val="00576C2F"/>
    <w:rsid w:val="0057724E"/>
    <w:rsid w:val="005772C8"/>
    <w:rsid w:val="005776C4"/>
    <w:rsid w:val="00577C24"/>
    <w:rsid w:val="00580276"/>
    <w:rsid w:val="005807CC"/>
    <w:rsid w:val="005808B2"/>
    <w:rsid w:val="00580D62"/>
    <w:rsid w:val="00580E05"/>
    <w:rsid w:val="005811A6"/>
    <w:rsid w:val="00581968"/>
    <w:rsid w:val="005819C9"/>
    <w:rsid w:val="00581AA2"/>
    <w:rsid w:val="00581B54"/>
    <w:rsid w:val="00581DA4"/>
    <w:rsid w:val="00581F8E"/>
    <w:rsid w:val="00581FE6"/>
    <w:rsid w:val="005829A8"/>
    <w:rsid w:val="0058392B"/>
    <w:rsid w:val="00583BC8"/>
    <w:rsid w:val="005842DD"/>
    <w:rsid w:val="00584670"/>
    <w:rsid w:val="005846A2"/>
    <w:rsid w:val="005846D9"/>
    <w:rsid w:val="005849EA"/>
    <w:rsid w:val="00584B2A"/>
    <w:rsid w:val="00585C61"/>
    <w:rsid w:val="0058615E"/>
    <w:rsid w:val="005862F4"/>
    <w:rsid w:val="0058645D"/>
    <w:rsid w:val="00586804"/>
    <w:rsid w:val="00586A27"/>
    <w:rsid w:val="00586E58"/>
    <w:rsid w:val="00587463"/>
    <w:rsid w:val="00587483"/>
    <w:rsid w:val="00587664"/>
    <w:rsid w:val="00587742"/>
    <w:rsid w:val="005879EE"/>
    <w:rsid w:val="005900B1"/>
    <w:rsid w:val="00590230"/>
    <w:rsid w:val="005914E9"/>
    <w:rsid w:val="00591ADE"/>
    <w:rsid w:val="00592554"/>
    <w:rsid w:val="0059364A"/>
    <w:rsid w:val="00593E68"/>
    <w:rsid w:val="005942E4"/>
    <w:rsid w:val="00594344"/>
    <w:rsid w:val="00594850"/>
    <w:rsid w:val="005949FD"/>
    <w:rsid w:val="005950B3"/>
    <w:rsid w:val="00595517"/>
    <w:rsid w:val="00595923"/>
    <w:rsid w:val="00595C1E"/>
    <w:rsid w:val="00595CE4"/>
    <w:rsid w:val="00595E71"/>
    <w:rsid w:val="0059633A"/>
    <w:rsid w:val="00596A58"/>
    <w:rsid w:val="00596B6D"/>
    <w:rsid w:val="005979C0"/>
    <w:rsid w:val="00597ADD"/>
    <w:rsid w:val="005A0EF7"/>
    <w:rsid w:val="005A0FEE"/>
    <w:rsid w:val="005A1113"/>
    <w:rsid w:val="005A1388"/>
    <w:rsid w:val="005A1713"/>
    <w:rsid w:val="005A1A50"/>
    <w:rsid w:val="005A1C9C"/>
    <w:rsid w:val="005A240D"/>
    <w:rsid w:val="005A2B66"/>
    <w:rsid w:val="005A2DF2"/>
    <w:rsid w:val="005A30A6"/>
    <w:rsid w:val="005A3CC7"/>
    <w:rsid w:val="005A44F1"/>
    <w:rsid w:val="005A4727"/>
    <w:rsid w:val="005A4747"/>
    <w:rsid w:val="005A55D3"/>
    <w:rsid w:val="005A55F4"/>
    <w:rsid w:val="005A5A89"/>
    <w:rsid w:val="005A5A8E"/>
    <w:rsid w:val="005A5F96"/>
    <w:rsid w:val="005A60A7"/>
    <w:rsid w:val="005A67A7"/>
    <w:rsid w:val="005A6A41"/>
    <w:rsid w:val="005A6D38"/>
    <w:rsid w:val="005A701F"/>
    <w:rsid w:val="005A7AAF"/>
    <w:rsid w:val="005B13A1"/>
    <w:rsid w:val="005B1532"/>
    <w:rsid w:val="005B219B"/>
    <w:rsid w:val="005B257B"/>
    <w:rsid w:val="005B25E8"/>
    <w:rsid w:val="005B27A8"/>
    <w:rsid w:val="005B2C5F"/>
    <w:rsid w:val="005B2FE4"/>
    <w:rsid w:val="005B38A4"/>
    <w:rsid w:val="005B4424"/>
    <w:rsid w:val="005B448A"/>
    <w:rsid w:val="005B4C91"/>
    <w:rsid w:val="005B5061"/>
    <w:rsid w:val="005B6252"/>
    <w:rsid w:val="005B634A"/>
    <w:rsid w:val="005B6803"/>
    <w:rsid w:val="005B690C"/>
    <w:rsid w:val="005B6FA6"/>
    <w:rsid w:val="005B6FF7"/>
    <w:rsid w:val="005B710E"/>
    <w:rsid w:val="005B7467"/>
    <w:rsid w:val="005B74B9"/>
    <w:rsid w:val="005B76C0"/>
    <w:rsid w:val="005C0205"/>
    <w:rsid w:val="005C02F4"/>
    <w:rsid w:val="005C0549"/>
    <w:rsid w:val="005C0EA8"/>
    <w:rsid w:val="005C0EE6"/>
    <w:rsid w:val="005C109E"/>
    <w:rsid w:val="005C11CF"/>
    <w:rsid w:val="005C12F6"/>
    <w:rsid w:val="005C1305"/>
    <w:rsid w:val="005C17B6"/>
    <w:rsid w:val="005C1AF3"/>
    <w:rsid w:val="005C1C8E"/>
    <w:rsid w:val="005C23BC"/>
    <w:rsid w:val="005C23E2"/>
    <w:rsid w:val="005C2585"/>
    <w:rsid w:val="005C26A7"/>
    <w:rsid w:val="005C32E0"/>
    <w:rsid w:val="005C3934"/>
    <w:rsid w:val="005C39E3"/>
    <w:rsid w:val="005C3BDE"/>
    <w:rsid w:val="005C3ECB"/>
    <w:rsid w:val="005C4385"/>
    <w:rsid w:val="005C455A"/>
    <w:rsid w:val="005C47E9"/>
    <w:rsid w:val="005C518F"/>
    <w:rsid w:val="005C522E"/>
    <w:rsid w:val="005C52B7"/>
    <w:rsid w:val="005C5543"/>
    <w:rsid w:val="005C55E5"/>
    <w:rsid w:val="005C58B1"/>
    <w:rsid w:val="005C591A"/>
    <w:rsid w:val="005C5B24"/>
    <w:rsid w:val="005C67D0"/>
    <w:rsid w:val="005C7396"/>
    <w:rsid w:val="005C7BF5"/>
    <w:rsid w:val="005C7C25"/>
    <w:rsid w:val="005C7F74"/>
    <w:rsid w:val="005D02DD"/>
    <w:rsid w:val="005D0550"/>
    <w:rsid w:val="005D0D2E"/>
    <w:rsid w:val="005D12B2"/>
    <w:rsid w:val="005D1588"/>
    <w:rsid w:val="005D1B3B"/>
    <w:rsid w:val="005D1D62"/>
    <w:rsid w:val="005D2CE7"/>
    <w:rsid w:val="005D2FAF"/>
    <w:rsid w:val="005D30D3"/>
    <w:rsid w:val="005D335B"/>
    <w:rsid w:val="005D413E"/>
    <w:rsid w:val="005D41B4"/>
    <w:rsid w:val="005D46E1"/>
    <w:rsid w:val="005D4815"/>
    <w:rsid w:val="005D4970"/>
    <w:rsid w:val="005D4BA4"/>
    <w:rsid w:val="005D502A"/>
    <w:rsid w:val="005D5951"/>
    <w:rsid w:val="005D5A6B"/>
    <w:rsid w:val="005D5D38"/>
    <w:rsid w:val="005D6049"/>
    <w:rsid w:val="005D6129"/>
    <w:rsid w:val="005D68C8"/>
    <w:rsid w:val="005D6DDB"/>
    <w:rsid w:val="005D7088"/>
    <w:rsid w:val="005D7523"/>
    <w:rsid w:val="005D7657"/>
    <w:rsid w:val="005E03B1"/>
    <w:rsid w:val="005E0533"/>
    <w:rsid w:val="005E07E8"/>
    <w:rsid w:val="005E086B"/>
    <w:rsid w:val="005E0B82"/>
    <w:rsid w:val="005E0DEB"/>
    <w:rsid w:val="005E1193"/>
    <w:rsid w:val="005E13DA"/>
    <w:rsid w:val="005E16D3"/>
    <w:rsid w:val="005E18BE"/>
    <w:rsid w:val="005E20B6"/>
    <w:rsid w:val="005E2AAA"/>
    <w:rsid w:val="005E2AC9"/>
    <w:rsid w:val="005E2EA3"/>
    <w:rsid w:val="005E2F74"/>
    <w:rsid w:val="005E3715"/>
    <w:rsid w:val="005E37D6"/>
    <w:rsid w:val="005E3F76"/>
    <w:rsid w:val="005E41D8"/>
    <w:rsid w:val="005E447A"/>
    <w:rsid w:val="005E44FA"/>
    <w:rsid w:val="005E4532"/>
    <w:rsid w:val="005E45D5"/>
    <w:rsid w:val="005E4B9F"/>
    <w:rsid w:val="005E5148"/>
    <w:rsid w:val="005E5B4D"/>
    <w:rsid w:val="005E5CA5"/>
    <w:rsid w:val="005E5DF6"/>
    <w:rsid w:val="005E6153"/>
    <w:rsid w:val="005E645E"/>
    <w:rsid w:val="005E64E2"/>
    <w:rsid w:val="005E67FA"/>
    <w:rsid w:val="005E6B06"/>
    <w:rsid w:val="005E7E13"/>
    <w:rsid w:val="005F032D"/>
    <w:rsid w:val="005F0772"/>
    <w:rsid w:val="005F081E"/>
    <w:rsid w:val="005F18FF"/>
    <w:rsid w:val="005F1B49"/>
    <w:rsid w:val="005F1CC4"/>
    <w:rsid w:val="005F1F9A"/>
    <w:rsid w:val="005F286B"/>
    <w:rsid w:val="005F292E"/>
    <w:rsid w:val="005F2DF5"/>
    <w:rsid w:val="005F2FFD"/>
    <w:rsid w:val="005F3693"/>
    <w:rsid w:val="005F420A"/>
    <w:rsid w:val="005F437B"/>
    <w:rsid w:val="005F441B"/>
    <w:rsid w:val="005F4557"/>
    <w:rsid w:val="005F4992"/>
    <w:rsid w:val="005F4D32"/>
    <w:rsid w:val="005F4F15"/>
    <w:rsid w:val="005F5305"/>
    <w:rsid w:val="005F53B2"/>
    <w:rsid w:val="005F5677"/>
    <w:rsid w:val="005F57C4"/>
    <w:rsid w:val="005F5B6B"/>
    <w:rsid w:val="005F64A2"/>
    <w:rsid w:val="005F67AB"/>
    <w:rsid w:val="005F6D5E"/>
    <w:rsid w:val="005F6F00"/>
    <w:rsid w:val="005F754D"/>
    <w:rsid w:val="005F79A5"/>
    <w:rsid w:val="005F7A75"/>
    <w:rsid w:val="006000BB"/>
    <w:rsid w:val="0060010F"/>
    <w:rsid w:val="006001D0"/>
    <w:rsid w:val="00600269"/>
    <w:rsid w:val="0060029B"/>
    <w:rsid w:val="0060046F"/>
    <w:rsid w:val="00601018"/>
    <w:rsid w:val="0060101E"/>
    <w:rsid w:val="0060125D"/>
    <w:rsid w:val="00601505"/>
    <w:rsid w:val="006028E0"/>
    <w:rsid w:val="00602945"/>
    <w:rsid w:val="00602F31"/>
    <w:rsid w:val="00603111"/>
    <w:rsid w:val="0060333C"/>
    <w:rsid w:val="006034D7"/>
    <w:rsid w:val="00603A99"/>
    <w:rsid w:val="006042BB"/>
    <w:rsid w:val="00604DA5"/>
    <w:rsid w:val="00605AB6"/>
    <w:rsid w:val="0060655B"/>
    <w:rsid w:val="00606724"/>
    <w:rsid w:val="006067F7"/>
    <w:rsid w:val="00606B91"/>
    <w:rsid w:val="00607549"/>
    <w:rsid w:val="006075F4"/>
    <w:rsid w:val="00607E09"/>
    <w:rsid w:val="00610280"/>
    <w:rsid w:val="00610AB5"/>
    <w:rsid w:val="006116B7"/>
    <w:rsid w:val="00611D4C"/>
    <w:rsid w:val="00612872"/>
    <w:rsid w:val="00612984"/>
    <w:rsid w:val="006132BD"/>
    <w:rsid w:val="006133D9"/>
    <w:rsid w:val="006133DC"/>
    <w:rsid w:val="00613A2B"/>
    <w:rsid w:val="00613AC8"/>
    <w:rsid w:val="00613BA2"/>
    <w:rsid w:val="0061619E"/>
    <w:rsid w:val="00616219"/>
    <w:rsid w:val="00616426"/>
    <w:rsid w:val="00616BAE"/>
    <w:rsid w:val="0061709E"/>
    <w:rsid w:val="0061734E"/>
    <w:rsid w:val="00617717"/>
    <w:rsid w:val="00617779"/>
    <w:rsid w:val="00617851"/>
    <w:rsid w:val="006205EE"/>
    <w:rsid w:val="00620745"/>
    <w:rsid w:val="00621AA3"/>
    <w:rsid w:val="00621CCD"/>
    <w:rsid w:val="006221C8"/>
    <w:rsid w:val="00622B6D"/>
    <w:rsid w:val="006235F9"/>
    <w:rsid w:val="0062380E"/>
    <w:rsid w:val="00623821"/>
    <w:rsid w:val="00623E41"/>
    <w:rsid w:val="0062429F"/>
    <w:rsid w:val="00624619"/>
    <w:rsid w:val="00624A39"/>
    <w:rsid w:val="0062524E"/>
    <w:rsid w:val="0062528C"/>
    <w:rsid w:val="00625692"/>
    <w:rsid w:val="006257D8"/>
    <w:rsid w:val="006258A5"/>
    <w:rsid w:val="00625F5F"/>
    <w:rsid w:val="00626607"/>
    <w:rsid w:val="006267C9"/>
    <w:rsid w:val="00626BBB"/>
    <w:rsid w:val="00626CC3"/>
    <w:rsid w:val="00627269"/>
    <w:rsid w:val="00627495"/>
    <w:rsid w:val="0062784F"/>
    <w:rsid w:val="00627A95"/>
    <w:rsid w:val="006301F6"/>
    <w:rsid w:val="00630308"/>
    <w:rsid w:val="00630578"/>
    <w:rsid w:val="00630EDC"/>
    <w:rsid w:val="0063104F"/>
    <w:rsid w:val="0063165C"/>
    <w:rsid w:val="00631969"/>
    <w:rsid w:val="00631E04"/>
    <w:rsid w:val="00631E5C"/>
    <w:rsid w:val="00632176"/>
    <w:rsid w:val="00632CAB"/>
    <w:rsid w:val="0063333F"/>
    <w:rsid w:val="006335A0"/>
    <w:rsid w:val="00633885"/>
    <w:rsid w:val="00633963"/>
    <w:rsid w:val="00633ED0"/>
    <w:rsid w:val="00634DD8"/>
    <w:rsid w:val="00635813"/>
    <w:rsid w:val="0063587E"/>
    <w:rsid w:val="00636193"/>
    <w:rsid w:val="006363F9"/>
    <w:rsid w:val="006371BF"/>
    <w:rsid w:val="00637325"/>
    <w:rsid w:val="00637D03"/>
    <w:rsid w:val="00637D88"/>
    <w:rsid w:val="00637F0C"/>
    <w:rsid w:val="00637F49"/>
    <w:rsid w:val="00637FAD"/>
    <w:rsid w:val="006404B0"/>
    <w:rsid w:val="00640B89"/>
    <w:rsid w:val="00640D77"/>
    <w:rsid w:val="00640DE9"/>
    <w:rsid w:val="00641041"/>
    <w:rsid w:val="006414BE"/>
    <w:rsid w:val="00641A89"/>
    <w:rsid w:val="00641E5E"/>
    <w:rsid w:val="00643129"/>
    <w:rsid w:val="00643206"/>
    <w:rsid w:val="00643536"/>
    <w:rsid w:val="006435BB"/>
    <w:rsid w:val="00643A45"/>
    <w:rsid w:val="00643C0A"/>
    <w:rsid w:val="00643C20"/>
    <w:rsid w:val="00644598"/>
    <w:rsid w:val="00645EC5"/>
    <w:rsid w:val="006461FA"/>
    <w:rsid w:val="006464BB"/>
    <w:rsid w:val="00646AE5"/>
    <w:rsid w:val="00646D01"/>
    <w:rsid w:val="006472A2"/>
    <w:rsid w:val="006478D3"/>
    <w:rsid w:val="00647DCE"/>
    <w:rsid w:val="006507BF"/>
    <w:rsid w:val="006509A1"/>
    <w:rsid w:val="006510F9"/>
    <w:rsid w:val="00651312"/>
    <w:rsid w:val="00651438"/>
    <w:rsid w:val="006514E8"/>
    <w:rsid w:val="00651987"/>
    <w:rsid w:val="0065230C"/>
    <w:rsid w:val="00652765"/>
    <w:rsid w:val="00652B78"/>
    <w:rsid w:val="00652C10"/>
    <w:rsid w:val="006534DC"/>
    <w:rsid w:val="00653D8F"/>
    <w:rsid w:val="00653E4E"/>
    <w:rsid w:val="00653ED3"/>
    <w:rsid w:val="00654294"/>
    <w:rsid w:val="006548F7"/>
    <w:rsid w:val="00654D7B"/>
    <w:rsid w:val="00655A82"/>
    <w:rsid w:val="00655DBB"/>
    <w:rsid w:val="0065625A"/>
    <w:rsid w:val="00656421"/>
    <w:rsid w:val="00656498"/>
    <w:rsid w:val="00657664"/>
    <w:rsid w:val="00657801"/>
    <w:rsid w:val="0065785C"/>
    <w:rsid w:val="00657DD7"/>
    <w:rsid w:val="00657FCA"/>
    <w:rsid w:val="0066088B"/>
    <w:rsid w:val="00660DF0"/>
    <w:rsid w:val="006614B2"/>
    <w:rsid w:val="006615B4"/>
    <w:rsid w:val="006625F1"/>
    <w:rsid w:val="0066288A"/>
    <w:rsid w:val="00662C15"/>
    <w:rsid w:val="00662E64"/>
    <w:rsid w:val="0066321C"/>
    <w:rsid w:val="006633CB"/>
    <w:rsid w:val="0066379D"/>
    <w:rsid w:val="006639B2"/>
    <w:rsid w:val="00663AB2"/>
    <w:rsid w:val="00664027"/>
    <w:rsid w:val="0066411B"/>
    <w:rsid w:val="0066508F"/>
    <w:rsid w:val="006652F6"/>
    <w:rsid w:val="00665385"/>
    <w:rsid w:val="0066539C"/>
    <w:rsid w:val="006654A5"/>
    <w:rsid w:val="00665696"/>
    <w:rsid w:val="006656B9"/>
    <w:rsid w:val="006657F9"/>
    <w:rsid w:val="00665C86"/>
    <w:rsid w:val="00665EF2"/>
    <w:rsid w:val="00666166"/>
    <w:rsid w:val="00670327"/>
    <w:rsid w:val="00670697"/>
    <w:rsid w:val="00670AD0"/>
    <w:rsid w:val="0067127A"/>
    <w:rsid w:val="00671977"/>
    <w:rsid w:val="00673259"/>
    <w:rsid w:val="006734C8"/>
    <w:rsid w:val="00674093"/>
    <w:rsid w:val="00674274"/>
    <w:rsid w:val="00674C97"/>
    <w:rsid w:val="00674E97"/>
    <w:rsid w:val="00675278"/>
    <w:rsid w:val="006756D9"/>
    <w:rsid w:val="00675B7E"/>
    <w:rsid w:val="00675EF7"/>
    <w:rsid w:val="0067605F"/>
    <w:rsid w:val="00676411"/>
    <w:rsid w:val="0067685A"/>
    <w:rsid w:val="00676AA9"/>
    <w:rsid w:val="00676E46"/>
    <w:rsid w:val="00676E55"/>
    <w:rsid w:val="0067771D"/>
    <w:rsid w:val="00677811"/>
    <w:rsid w:val="00677927"/>
    <w:rsid w:val="00677E19"/>
    <w:rsid w:val="00680E5D"/>
    <w:rsid w:val="00681341"/>
    <w:rsid w:val="006817FB"/>
    <w:rsid w:val="00681A61"/>
    <w:rsid w:val="00681EB4"/>
    <w:rsid w:val="00682594"/>
    <w:rsid w:val="006827A0"/>
    <w:rsid w:val="00682BAA"/>
    <w:rsid w:val="00682BAC"/>
    <w:rsid w:val="00682CBA"/>
    <w:rsid w:val="00682E2E"/>
    <w:rsid w:val="00683545"/>
    <w:rsid w:val="0068374B"/>
    <w:rsid w:val="00683EB8"/>
    <w:rsid w:val="00683EC3"/>
    <w:rsid w:val="00684557"/>
    <w:rsid w:val="00684809"/>
    <w:rsid w:val="006848E5"/>
    <w:rsid w:val="00684F90"/>
    <w:rsid w:val="00685091"/>
    <w:rsid w:val="006854D5"/>
    <w:rsid w:val="0068584B"/>
    <w:rsid w:val="00685B34"/>
    <w:rsid w:val="00685FBC"/>
    <w:rsid w:val="00686183"/>
    <w:rsid w:val="00687EE9"/>
    <w:rsid w:val="00690102"/>
    <w:rsid w:val="00690A6E"/>
    <w:rsid w:val="00691568"/>
    <w:rsid w:val="00691DB9"/>
    <w:rsid w:val="0069222E"/>
    <w:rsid w:val="006948E5"/>
    <w:rsid w:val="00695039"/>
    <w:rsid w:val="006951E2"/>
    <w:rsid w:val="0069532B"/>
    <w:rsid w:val="0069565E"/>
    <w:rsid w:val="00695DBD"/>
    <w:rsid w:val="00695FAD"/>
    <w:rsid w:val="00696573"/>
    <w:rsid w:val="00696916"/>
    <w:rsid w:val="00696E35"/>
    <w:rsid w:val="0069702F"/>
    <w:rsid w:val="0069706B"/>
    <w:rsid w:val="006976C7"/>
    <w:rsid w:val="00697A00"/>
    <w:rsid w:val="00697BE8"/>
    <w:rsid w:val="006A0BBF"/>
    <w:rsid w:val="006A0CA2"/>
    <w:rsid w:val="006A0F0F"/>
    <w:rsid w:val="006A0F65"/>
    <w:rsid w:val="006A1102"/>
    <w:rsid w:val="006A14D7"/>
    <w:rsid w:val="006A1585"/>
    <w:rsid w:val="006A183C"/>
    <w:rsid w:val="006A19B7"/>
    <w:rsid w:val="006A1D6F"/>
    <w:rsid w:val="006A1D9B"/>
    <w:rsid w:val="006A2141"/>
    <w:rsid w:val="006A2169"/>
    <w:rsid w:val="006A237E"/>
    <w:rsid w:val="006A2BED"/>
    <w:rsid w:val="006A3241"/>
    <w:rsid w:val="006A3703"/>
    <w:rsid w:val="006A37DF"/>
    <w:rsid w:val="006A39E3"/>
    <w:rsid w:val="006A3B78"/>
    <w:rsid w:val="006A3C07"/>
    <w:rsid w:val="006A4012"/>
    <w:rsid w:val="006A485D"/>
    <w:rsid w:val="006A4B00"/>
    <w:rsid w:val="006A4B3A"/>
    <w:rsid w:val="006A53F1"/>
    <w:rsid w:val="006A56A6"/>
    <w:rsid w:val="006A61A8"/>
    <w:rsid w:val="006A6A3A"/>
    <w:rsid w:val="006A73AC"/>
    <w:rsid w:val="006A76C8"/>
    <w:rsid w:val="006A7D83"/>
    <w:rsid w:val="006A7FAA"/>
    <w:rsid w:val="006B0CE1"/>
    <w:rsid w:val="006B12E4"/>
    <w:rsid w:val="006B13C8"/>
    <w:rsid w:val="006B19FB"/>
    <w:rsid w:val="006B1BE8"/>
    <w:rsid w:val="006B1DC3"/>
    <w:rsid w:val="006B234A"/>
    <w:rsid w:val="006B2AE6"/>
    <w:rsid w:val="006B2D78"/>
    <w:rsid w:val="006B36B3"/>
    <w:rsid w:val="006B36FF"/>
    <w:rsid w:val="006B3806"/>
    <w:rsid w:val="006B4052"/>
    <w:rsid w:val="006B423E"/>
    <w:rsid w:val="006B47FA"/>
    <w:rsid w:val="006B4996"/>
    <w:rsid w:val="006B4A99"/>
    <w:rsid w:val="006B4BD7"/>
    <w:rsid w:val="006B4C57"/>
    <w:rsid w:val="006B5B17"/>
    <w:rsid w:val="006B5CF2"/>
    <w:rsid w:val="006B62B2"/>
    <w:rsid w:val="006B65F8"/>
    <w:rsid w:val="006B666F"/>
    <w:rsid w:val="006B6B84"/>
    <w:rsid w:val="006B7244"/>
    <w:rsid w:val="006B731C"/>
    <w:rsid w:val="006B75E4"/>
    <w:rsid w:val="006C0034"/>
    <w:rsid w:val="006C01CF"/>
    <w:rsid w:val="006C0AF6"/>
    <w:rsid w:val="006C0C4E"/>
    <w:rsid w:val="006C0F10"/>
    <w:rsid w:val="006C13A9"/>
    <w:rsid w:val="006C1928"/>
    <w:rsid w:val="006C1E06"/>
    <w:rsid w:val="006C2EC8"/>
    <w:rsid w:val="006C3062"/>
    <w:rsid w:val="006C32D8"/>
    <w:rsid w:val="006C3D8A"/>
    <w:rsid w:val="006C3F26"/>
    <w:rsid w:val="006C42FF"/>
    <w:rsid w:val="006C4470"/>
    <w:rsid w:val="006C4986"/>
    <w:rsid w:val="006C4BE3"/>
    <w:rsid w:val="006C4EC7"/>
    <w:rsid w:val="006C50DB"/>
    <w:rsid w:val="006C53AA"/>
    <w:rsid w:val="006C5F93"/>
    <w:rsid w:val="006C666B"/>
    <w:rsid w:val="006C7229"/>
    <w:rsid w:val="006C772D"/>
    <w:rsid w:val="006C7803"/>
    <w:rsid w:val="006C7D3B"/>
    <w:rsid w:val="006D061D"/>
    <w:rsid w:val="006D0797"/>
    <w:rsid w:val="006D0B7D"/>
    <w:rsid w:val="006D0BEF"/>
    <w:rsid w:val="006D0E7F"/>
    <w:rsid w:val="006D14F3"/>
    <w:rsid w:val="006D177B"/>
    <w:rsid w:val="006D17B0"/>
    <w:rsid w:val="006D19E6"/>
    <w:rsid w:val="006D1B55"/>
    <w:rsid w:val="006D1D6A"/>
    <w:rsid w:val="006D2CE8"/>
    <w:rsid w:val="006D2FBF"/>
    <w:rsid w:val="006D33F7"/>
    <w:rsid w:val="006D34C1"/>
    <w:rsid w:val="006D35B1"/>
    <w:rsid w:val="006D45EA"/>
    <w:rsid w:val="006D4644"/>
    <w:rsid w:val="006D469A"/>
    <w:rsid w:val="006D4E24"/>
    <w:rsid w:val="006D51D6"/>
    <w:rsid w:val="006D533C"/>
    <w:rsid w:val="006D57E8"/>
    <w:rsid w:val="006D588A"/>
    <w:rsid w:val="006D590C"/>
    <w:rsid w:val="006D5FB9"/>
    <w:rsid w:val="006D63A8"/>
    <w:rsid w:val="006D661D"/>
    <w:rsid w:val="006D6776"/>
    <w:rsid w:val="006D6B8A"/>
    <w:rsid w:val="006D6E60"/>
    <w:rsid w:val="006D6FBB"/>
    <w:rsid w:val="006D763B"/>
    <w:rsid w:val="006D7884"/>
    <w:rsid w:val="006D7FE7"/>
    <w:rsid w:val="006E015C"/>
    <w:rsid w:val="006E0393"/>
    <w:rsid w:val="006E076E"/>
    <w:rsid w:val="006E0BA9"/>
    <w:rsid w:val="006E100D"/>
    <w:rsid w:val="006E115C"/>
    <w:rsid w:val="006E1B55"/>
    <w:rsid w:val="006E1E30"/>
    <w:rsid w:val="006E20BA"/>
    <w:rsid w:val="006E22D3"/>
    <w:rsid w:val="006E246E"/>
    <w:rsid w:val="006E2582"/>
    <w:rsid w:val="006E295F"/>
    <w:rsid w:val="006E33DE"/>
    <w:rsid w:val="006E3481"/>
    <w:rsid w:val="006E372C"/>
    <w:rsid w:val="006E39BC"/>
    <w:rsid w:val="006E3ACC"/>
    <w:rsid w:val="006E3D65"/>
    <w:rsid w:val="006E41CB"/>
    <w:rsid w:val="006E41E5"/>
    <w:rsid w:val="006E5767"/>
    <w:rsid w:val="006E58AD"/>
    <w:rsid w:val="006E6A5C"/>
    <w:rsid w:val="006E7530"/>
    <w:rsid w:val="006E75BB"/>
    <w:rsid w:val="006E7741"/>
    <w:rsid w:val="006F02C3"/>
    <w:rsid w:val="006F036C"/>
    <w:rsid w:val="006F13E1"/>
    <w:rsid w:val="006F1438"/>
    <w:rsid w:val="006F1C75"/>
    <w:rsid w:val="006F1D88"/>
    <w:rsid w:val="006F22E3"/>
    <w:rsid w:val="006F234F"/>
    <w:rsid w:val="006F2BB1"/>
    <w:rsid w:val="006F2E28"/>
    <w:rsid w:val="006F2FEB"/>
    <w:rsid w:val="006F33FB"/>
    <w:rsid w:val="006F3770"/>
    <w:rsid w:val="006F3779"/>
    <w:rsid w:val="006F3D68"/>
    <w:rsid w:val="006F3DD9"/>
    <w:rsid w:val="006F3E15"/>
    <w:rsid w:val="006F5CFD"/>
    <w:rsid w:val="006F67BC"/>
    <w:rsid w:val="006F6B92"/>
    <w:rsid w:val="006F6D2D"/>
    <w:rsid w:val="006F7B68"/>
    <w:rsid w:val="0070121E"/>
    <w:rsid w:val="0070345F"/>
    <w:rsid w:val="00703571"/>
    <w:rsid w:val="0070396B"/>
    <w:rsid w:val="00703EC9"/>
    <w:rsid w:val="00703F75"/>
    <w:rsid w:val="0070427F"/>
    <w:rsid w:val="007043DC"/>
    <w:rsid w:val="00704670"/>
    <w:rsid w:val="0070467C"/>
    <w:rsid w:val="00704C94"/>
    <w:rsid w:val="00704ED1"/>
    <w:rsid w:val="00704F78"/>
    <w:rsid w:val="00705189"/>
    <w:rsid w:val="0070572B"/>
    <w:rsid w:val="00705A2B"/>
    <w:rsid w:val="00705D84"/>
    <w:rsid w:val="00705E05"/>
    <w:rsid w:val="007064FA"/>
    <w:rsid w:val="00706C7F"/>
    <w:rsid w:val="00707028"/>
    <w:rsid w:val="00707822"/>
    <w:rsid w:val="00707B3C"/>
    <w:rsid w:val="00707BB0"/>
    <w:rsid w:val="007100BE"/>
    <w:rsid w:val="0071054F"/>
    <w:rsid w:val="00710DCF"/>
    <w:rsid w:val="0071116A"/>
    <w:rsid w:val="00711211"/>
    <w:rsid w:val="00711436"/>
    <w:rsid w:val="007115C9"/>
    <w:rsid w:val="00711EEB"/>
    <w:rsid w:val="007125FA"/>
    <w:rsid w:val="00712789"/>
    <w:rsid w:val="00712975"/>
    <w:rsid w:val="007129DE"/>
    <w:rsid w:val="00712A5F"/>
    <w:rsid w:val="00712D0C"/>
    <w:rsid w:val="00713AAB"/>
    <w:rsid w:val="00713AD4"/>
    <w:rsid w:val="00713DE3"/>
    <w:rsid w:val="00714295"/>
    <w:rsid w:val="007143FC"/>
    <w:rsid w:val="00714DA5"/>
    <w:rsid w:val="00715643"/>
    <w:rsid w:val="00715B52"/>
    <w:rsid w:val="00715ECC"/>
    <w:rsid w:val="00715FB5"/>
    <w:rsid w:val="007166CA"/>
    <w:rsid w:val="007167F4"/>
    <w:rsid w:val="00716B4B"/>
    <w:rsid w:val="00717385"/>
    <w:rsid w:val="007177E1"/>
    <w:rsid w:val="00717BBB"/>
    <w:rsid w:val="007201CA"/>
    <w:rsid w:val="00720D80"/>
    <w:rsid w:val="0072123D"/>
    <w:rsid w:val="00721CB9"/>
    <w:rsid w:val="00722DD7"/>
    <w:rsid w:val="00722E7C"/>
    <w:rsid w:val="00723833"/>
    <w:rsid w:val="00723AEF"/>
    <w:rsid w:val="00723EE7"/>
    <w:rsid w:val="0072408B"/>
    <w:rsid w:val="007240CE"/>
    <w:rsid w:val="00724898"/>
    <w:rsid w:val="0072491C"/>
    <w:rsid w:val="00724E80"/>
    <w:rsid w:val="00725106"/>
    <w:rsid w:val="0072528C"/>
    <w:rsid w:val="00725DE2"/>
    <w:rsid w:val="007262C2"/>
    <w:rsid w:val="00726B14"/>
    <w:rsid w:val="00726CCB"/>
    <w:rsid w:val="00727DC6"/>
    <w:rsid w:val="007305E8"/>
    <w:rsid w:val="00730BB6"/>
    <w:rsid w:val="00730D25"/>
    <w:rsid w:val="00730FD9"/>
    <w:rsid w:val="0073104D"/>
    <w:rsid w:val="007317EB"/>
    <w:rsid w:val="0073201F"/>
    <w:rsid w:val="007327F9"/>
    <w:rsid w:val="00732B45"/>
    <w:rsid w:val="00732BE1"/>
    <w:rsid w:val="007336A8"/>
    <w:rsid w:val="007341F8"/>
    <w:rsid w:val="00734840"/>
    <w:rsid w:val="00734B63"/>
    <w:rsid w:val="00734E76"/>
    <w:rsid w:val="00734FBD"/>
    <w:rsid w:val="00736208"/>
    <w:rsid w:val="0073656B"/>
    <w:rsid w:val="00736A90"/>
    <w:rsid w:val="00736E0C"/>
    <w:rsid w:val="00736F7A"/>
    <w:rsid w:val="00736F8C"/>
    <w:rsid w:val="0073720F"/>
    <w:rsid w:val="00737453"/>
    <w:rsid w:val="00737517"/>
    <w:rsid w:val="00737ABC"/>
    <w:rsid w:val="00737B6F"/>
    <w:rsid w:val="00737C8B"/>
    <w:rsid w:val="00737F90"/>
    <w:rsid w:val="007403F9"/>
    <w:rsid w:val="00740980"/>
    <w:rsid w:val="007413B0"/>
    <w:rsid w:val="007418C9"/>
    <w:rsid w:val="00741CCA"/>
    <w:rsid w:val="00741F0D"/>
    <w:rsid w:val="00741F64"/>
    <w:rsid w:val="00742403"/>
    <w:rsid w:val="0074285E"/>
    <w:rsid w:val="007428DB"/>
    <w:rsid w:val="00742982"/>
    <w:rsid w:val="007435A9"/>
    <w:rsid w:val="00743FFA"/>
    <w:rsid w:val="0074406B"/>
    <w:rsid w:val="00744589"/>
    <w:rsid w:val="0074465A"/>
    <w:rsid w:val="00745071"/>
    <w:rsid w:val="00745139"/>
    <w:rsid w:val="00745377"/>
    <w:rsid w:val="00745392"/>
    <w:rsid w:val="00745721"/>
    <w:rsid w:val="00745801"/>
    <w:rsid w:val="00745805"/>
    <w:rsid w:val="00746084"/>
    <w:rsid w:val="00746229"/>
    <w:rsid w:val="00746323"/>
    <w:rsid w:val="007463CD"/>
    <w:rsid w:val="0074651B"/>
    <w:rsid w:val="007465AF"/>
    <w:rsid w:val="00746600"/>
    <w:rsid w:val="00746CDB"/>
    <w:rsid w:val="00747519"/>
    <w:rsid w:val="007503A9"/>
    <w:rsid w:val="00751319"/>
    <w:rsid w:val="007517C9"/>
    <w:rsid w:val="00751AF7"/>
    <w:rsid w:val="00751CD4"/>
    <w:rsid w:val="00752486"/>
    <w:rsid w:val="00753563"/>
    <w:rsid w:val="007535C1"/>
    <w:rsid w:val="00753C57"/>
    <w:rsid w:val="00753F87"/>
    <w:rsid w:val="00754693"/>
    <w:rsid w:val="00754B35"/>
    <w:rsid w:val="0075509B"/>
    <w:rsid w:val="007552B0"/>
    <w:rsid w:val="007555D1"/>
    <w:rsid w:val="00755DFE"/>
    <w:rsid w:val="0075675B"/>
    <w:rsid w:val="00756AE3"/>
    <w:rsid w:val="00757423"/>
    <w:rsid w:val="0075773D"/>
    <w:rsid w:val="0075779B"/>
    <w:rsid w:val="0075793B"/>
    <w:rsid w:val="0076015B"/>
    <w:rsid w:val="00760846"/>
    <w:rsid w:val="00760EAE"/>
    <w:rsid w:val="00761A77"/>
    <w:rsid w:val="00761E33"/>
    <w:rsid w:val="00761F93"/>
    <w:rsid w:val="00762757"/>
    <w:rsid w:val="007634BC"/>
    <w:rsid w:val="00763C96"/>
    <w:rsid w:val="00763CED"/>
    <w:rsid w:val="00763D8A"/>
    <w:rsid w:val="00763F19"/>
    <w:rsid w:val="00763FF3"/>
    <w:rsid w:val="007642F0"/>
    <w:rsid w:val="00764B81"/>
    <w:rsid w:val="00764D79"/>
    <w:rsid w:val="00764F94"/>
    <w:rsid w:val="0076579E"/>
    <w:rsid w:val="00765AF1"/>
    <w:rsid w:val="00765B48"/>
    <w:rsid w:val="00766C48"/>
    <w:rsid w:val="00767DA2"/>
    <w:rsid w:val="00767DA5"/>
    <w:rsid w:val="007701F2"/>
    <w:rsid w:val="00770DB8"/>
    <w:rsid w:val="00770FA4"/>
    <w:rsid w:val="007713AB"/>
    <w:rsid w:val="007714BA"/>
    <w:rsid w:val="00771B9F"/>
    <w:rsid w:val="00771CD7"/>
    <w:rsid w:val="0077265E"/>
    <w:rsid w:val="00772B6F"/>
    <w:rsid w:val="00772ED7"/>
    <w:rsid w:val="00773B57"/>
    <w:rsid w:val="007741B8"/>
    <w:rsid w:val="007742BD"/>
    <w:rsid w:val="007744C0"/>
    <w:rsid w:val="007745A2"/>
    <w:rsid w:val="007746BE"/>
    <w:rsid w:val="00774856"/>
    <w:rsid w:val="00774E36"/>
    <w:rsid w:val="00775B43"/>
    <w:rsid w:val="00775D57"/>
    <w:rsid w:val="00776259"/>
    <w:rsid w:val="00776874"/>
    <w:rsid w:val="00776DF3"/>
    <w:rsid w:val="00776EC3"/>
    <w:rsid w:val="00776EC5"/>
    <w:rsid w:val="00777710"/>
    <w:rsid w:val="00777720"/>
    <w:rsid w:val="0078046F"/>
    <w:rsid w:val="00780765"/>
    <w:rsid w:val="00780890"/>
    <w:rsid w:val="007808DC"/>
    <w:rsid w:val="0078095A"/>
    <w:rsid w:val="00780E03"/>
    <w:rsid w:val="00781037"/>
    <w:rsid w:val="007813C7"/>
    <w:rsid w:val="007816C9"/>
    <w:rsid w:val="00782710"/>
    <w:rsid w:val="00782A8C"/>
    <w:rsid w:val="00782DC2"/>
    <w:rsid w:val="00782F52"/>
    <w:rsid w:val="00783495"/>
    <w:rsid w:val="00783702"/>
    <w:rsid w:val="00783932"/>
    <w:rsid w:val="00783981"/>
    <w:rsid w:val="00783C03"/>
    <w:rsid w:val="00784166"/>
    <w:rsid w:val="00784570"/>
    <w:rsid w:val="00784652"/>
    <w:rsid w:val="0078467A"/>
    <w:rsid w:val="00784AA6"/>
    <w:rsid w:val="00784B6C"/>
    <w:rsid w:val="0078517F"/>
    <w:rsid w:val="00786001"/>
    <w:rsid w:val="007860D3"/>
    <w:rsid w:val="007863E0"/>
    <w:rsid w:val="00786666"/>
    <w:rsid w:val="0078679C"/>
    <w:rsid w:val="00786A67"/>
    <w:rsid w:val="00786D5F"/>
    <w:rsid w:val="0078772A"/>
    <w:rsid w:val="007879E7"/>
    <w:rsid w:val="00787B95"/>
    <w:rsid w:val="00787CCB"/>
    <w:rsid w:val="0079047A"/>
    <w:rsid w:val="007905E4"/>
    <w:rsid w:val="007906D7"/>
    <w:rsid w:val="007909EA"/>
    <w:rsid w:val="0079110E"/>
    <w:rsid w:val="00791516"/>
    <w:rsid w:val="00791AD1"/>
    <w:rsid w:val="00792004"/>
    <w:rsid w:val="00792491"/>
    <w:rsid w:val="007928DB"/>
    <w:rsid w:val="007929A3"/>
    <w:rsid w:val="00792A07"/>
    <w:rsid w:val="00792EE8"/>
    <w:rsid w:val="007930D8"/>
    <w:rsid w:val="0079351E"/>
    <w:rsid w:val="0079367C"/>
    <w:rsid w:val="0079395A"/>
    <w:rsid w:val="007940B6"/>
    <w:rsid w:val="007949C3"/>
    <w:rsid w:val="00794B05"/>
    <w:rsid w:val="00794C01"/>
    <w:rsid w:val="007956FF"/>
    <w:rsid w:val="0079575B"/>
    <w:rsid w:val="007959CD"/>
    <w:rsid w:val="00795B70"/>
    <w:rsid w:val="00797261"/>
    <w:rsid w:val="00797535"/>
    <w:rsid w:val="0079758A"/>
    <w:rsid w:val="007976E8"/>
    <w:rsid w:val="007978F0"/>
    <w:rsid w:val="00797927"/>
    <w:rsid w:val="00797E0A"/>
    <w:rsid w:val="007A0018"/>
    <w:rsid w:val="007A06CC"/>
    <w:rsid w:val="007A06EF"/>
    <w:rsid w:val="007A0707"/>
    <w:rsid w:val="007A0819"/>
    <w:rsid w:val="007A08AE"/>
    <w:rsid w:val="007A0B69"/>
    <w:rsid w:val="007A1294"/>
    <w:rsid w:val="007A159D"/>
    <w:rsid w:val="007A18F0"/>
    <w:rsid w:val="007A1B33"/>
    <w:rsid w:val="007A1FE6"/>
    <w:rsid w:val="007A273B"/>
    <w:rsid w:val="007A292D"/>
    <w:rsid w:val="007A2E6E"/>
    <w:rsid w:val="007A3624"/>
    <w:rsid w:val="007A3712"/>
    <w:rsid w:val="007A3DFB"/>
    <w:rsid w:val="007A411B"/>
    <w:rsid w:val="007A4405"/>
    <w:rsid w:val="007A44C9"/>
    <w:rsid w:val="007A5B08"/>
    <w:rsid w:val="007A5B9C"/>
    <w:rsid w:val="007A68F9"/>
    <w:rsid w:val="007A6E6C"/>
    <w:rsid w:val="007A6E93"/>
    <w:rsid w:val="007A6F53"/>
    <w:rsid w:val="007A6F76"/>
    <w:rsid w:val="007A76E7"/>
    <w:rsid w:val="007A7C4D"/>
    <w:rsid w:val="007B01B5"/>
    <w:rsid w:val="007B01C8"/>
    <w:rsid w:val="007B01F7"/>
    <w:rsid w:val="007B04D5"/>
    <w:rsid w:val="007B071C"/>
    <w:rsid w:val="007B0C03"/>
    <w:rsid w:val="007B0E49"/>
    <w:rsid w:val="007B11BC"/>
    <w:rsid w:val="007B1677"/>
    <w:rsid w:val="007B1BBC"/>
    <w:rsid w:val="007B2677"/>
    <w:rsid w:val="007B2B14"/>
    <w:rsid w:val="007B2C19"/>
    <w:rsid w:val="007B2FC9"/>
    <w:rsid w:val="007B3ACB"/>
    <w:rsid w:val="007B3C13"/>
    <w:rsid w:val="007B3C53"/>
    <w:rsid w:val="007B3D6B"/>
    <w:rsid w:val="007B42B1"/>
    <w:rsid w:val="007B4796"/>
    <w:rsid w:val="007B512E"/>
    <w:rsid w:val="007B515C"/>
    <w:rsid w:val="007B585D"/>
    <w:rsid w:val="007B5B34"/>
    <w:rsid w:val="007B5C4B"/>
    <w:rsid w:val="007B5EB3"/>
    <w:rsid w:val="007B645C"/>
    <w:rsid w:val="007B7070"/>
    <w:rsid w:val="007B7168"/>
    <w:rsid w:val="007B750A"/>
    <w:rsid w:val="007C0BA2"/>
    <w:rsid w:val="007C0C9A"/>
    <w:rsid w:val="007C0DDB"/>
    <w:rsid w:val="007C0E97"/>
    <w:rsid w:val="007C0FF9"/>
    <w:rsid w:val="007C147C"/>
    <w:rsid w:val="007C1EAF"/>
    <w:rsid w:val="007C2062"/>
    <w:rsid w:val="007C2097"/>
    <w:rsid w:val="007C2130"/>
    <w:rsid w:val="007C21A7"/>
    <w:rsid w:val="007C2599"/>
    <w:rsid w:val="007C3F5B"/>
    <w:rsid w:val="007C41BE"/>
    <w:rsid w:val="007C458E"/>
    <w:rsid w:val="007C4692"/>
    <w:rsid w:val="007C476A"/>
    <w:rsid w:val="007C4F18"/>
    <w:rsid w:val="007C54EF"/>
    <w:rsid w:val="007C5A60"/>
    <w:rsid w:val="007C5AFA"/>
    <w:rsid w:val="007C6587"/>
    <w:rsid w:val="007C6F54"/>
    <w:rsid w:val="007C7853"/>
    <w:rsid w:val="007C7F45"/>
    <w:rsid w:val="007D0070"/>
    <w:rsid w:val="007D0646"/>
    <w:rsid w:val="007D102E"/>
    <w:rsid w:val="007D156F"/>
    <w:rsid w:val="007D176D"/>
    <w:rsid w:val="007D1E30"/>
    <w:rsid w:val="007D320D"/>
    <w:rsid w:val="007D321B"/>
    <w:rsid w:val="007D3227"/>
    <w:rsid w:val="007D3400"/>
    <w:rsid w:val="007D3546"/>
    <w:rsid w:val="007D35C5"/>
    <w:rsid w:val="007D37A6"/>
    <w:rsid w:val="007D39C6"/>
    <w:rsid w:val="007D41D0"/>
    <w:rsid w:val="007D4C75"/>
    <w:rsid w:val="007D518C"/>
    <w:rsid w:val="007D5535"/>
    <w:rsid w:val="007D56BA"/>
    <w:rsid w:val="007D6089"/>
    <w:rsid w:val="007D6807"/>
    <w:rsid w:val="007D694D"/>
    <w:rsid w:val="007D759B"/>
    <w:rsid w:val="007D79B6"/>
    <w:rsid w:val="007D7E21"/>
    <w:rsid w:val="007D7E29"/>
    <w:rsid w:val="007E05B6"/>
    <w:rsid w:val="007E0AA5"/>
    <w:rsid w:val="007E0AA6"/>
    <w:rsid w:val="007E1418"/>
    <w:rsid w:val="007E14B4"/>
    <w:rsid w:val="007E1545"/>
    <w:rsid w:val="007E1BD5"/>
    <w:rsid w:val="007E1F20"/>
    <w:rsid w:val="007E2CB5"/>
    <w:rsid w:val="007E3076"/>
    <w:rsid w:val="007E3560"/>
    <w:rsid w:val="007E376F"/>
    <w:rsid w:val="007E3AA5"/>
    <w:rsid w:val="007E43D2"/>
    <w:rsid w:val="007E471B"/>
    <w:rsid w:val="007E47B3"/>
    <w:rsid w:val="007E4843"/>
    <w:rsid w:val="007E4C68"/>
    <w:rsid w:val="007E5196"/>
    <w:rsid w:val="007E53EC"/>
    <w:rsid w:val="007E582A"/>
    <w:rsid w:val="007E5A7C"/>
    <w:rsid w:val="007E5B62"/>
    <w:rsid w:val="007E620A"/>
    <w:rsid w:val="007E6287"/>
    <w:rsid w:val="007E636F"/>
    <w:rsid w:val="007E6C47"/>
    <w:rsid w:val="007E7626"/>
    <w:rsid w:val="007E7676"/>
    <w:rsid w:val="007E77F6"/>
    <w:rsid w:val="007E7ACE"/>
    <w:rsid w:val="007E7BB4"/>
    <w:rsid w:val="007F0338"/>
    <w:rsid w:val="007F05F1"/>
    <w:rsid w:val="007F0679"/>
    <w:rsid w:val="007F114E"/>
    <w:rsid w:val="007F1307"/>
    <w:rsid w:val="007F18DE"/>
    <w:rsid w:val="007F4164"/>
    <w:rsid w:val="007F42D7"/>
    <w:rsid w:val="007F44A3"/>
    <w:rsid w:val="007F4A5F"/>
    <w:rsid w:val="007F4A6E"/>
    <w:rsid w:val="007F53E1"/>
    <w:rsid w:val="007F552C"/>
    <w:rsid w:val="007F5F6D"/>
    <w:rsid w:val="007F6916"/>
    <w:rsid w:val="007F6B51"/>
    <w:rsid w:val="007F7131"/>
    <w:rsid w:val="007F71D8"/>
    <w:rsid w:val="007F7D11"/>
    <w:rsid w:val="007F7E89"/>
    <w:rsid w:val="0080014F"/>
    <w:rsid w:val="00800981"/>
    <w:rsid w:val="00800F3A"/>
    <w:rsid w:val="008011BB"/>
    <w:rsid w:val="00801E72"/>
    <w:rsid w:val="00801F82"/>
    <w:rsid w:val="008026C2"/>
    <w:rsid w:val="008029DE"/>
    <w:rsid w:val="00802F2F"/>
    <w:rsid w:val="00803142"/>
    <w:rsid w:val="0080332A"/>
    <w:rsid w:val="0080345B"/>
    <w:rsid w:val="00803B9E"/>
    <w:rsid w:val="00803D71"/>
    <w:rsid w:val="00803F07"/>
    <w:rsid w:val="00804041"/>
    <w:rsid w:val="00804C8D"/>
    <w:rsid w:val="00804E77"/>
    <w:rsid w:val="0080524C"/>
    <w:rsid w:val="00805965"/>
    <w:rsid w:val="00805B51"/>
    <w:rsid w:val="00805DD3"/>
    <w:rsid w:val="00806C3D"/>
    <w:rsid w:val="00806D9E"/>
    <w:rsid w:val="00806E0B"/>
    <w:rsid w:val="0080772E"/>
    <w:rsid w:val="008078BE"/>
    <w:rsid w:val="00807989"/>
    <w:rsid w:val="008115EE"/>
    <w:rsid w:val="0081202C"/>
    <w:rsid w:val="00812072"/>
    <w:rsid w:val="00812270"/>
    <w:rsid w:val="00812487"/>
    <w:rsid w:val="00812554"/>
    <w:rsid w:val="00812744"/>
    <w:rsid w:val="00812AC4"/>
    <w:rsid w:val="00812B05"/>
    <w:rsid w:val="00812C8D"/>
    <w:rsid w:val="00813024"/>
    <w:rsid w:val="0081332C"/>
    <w:rsid w:val="0081365A"/>
    <w:rsid w:val="0081368E"/>
    <w:rsid w:val="008139AD"/>
    <w:rsid w:val="0081450A"/>
    <w:rsid w:val="00814940"/>
    <w:rsid w:val="00814F81"/>
    <w:rsid w:val="00815E4E"/>
    <w:rsid w:val="00816343"/>
    <w:rsid w:val="0081666A"/>
    <w:rsid w:val="00816CC4"/>
    <w:rsid w:val="00816DA8"/>
    <w:rsid w:val="00817670"/>
    <w:rsid w:val="00817D0D"/>
    <w:rsid w:val="00820D12"/>
    <w:rsid w:val="0082137D"/>
    <w:rsid w:val="00821C98"/>
    <w:rsid w:val="008221C7"/>
    <w:rsid w:val="00822669"/>
    <w:rsid w:val="0082285F"/>
    <w:rsid w:val="00822D9B"/>
    <w:rsid w:val="00823CD1"/>
    <w:rsid w:val="008249A4"/>
    <w:rsid w:val="00824CDB"/>
    <w:rsid w:val="00825042"/>
    <w:rsid w:val="00825147"/>
    <w:rsid w:val="00826938"/>
    <w:rsid w:val="00826DE5"/>
    <w:rsid w:val="0082729A"/>
    <w:rsid w:val="008274A9"/>
    <w:rsid w:val="008274DB"/>
    <w:rsid w:val="008276C2"/>
    <w:rsid w:val="00827D4E"/>
    <w:rsid w:val="0083036C"/>
    <w:rsid w:val="00830944"/>
    <w:rsid w:val="00830BAF"/>
    <w:rsid w:val="0083105D"/>
    <w:rsid w:val="008313B2"/>
    <w:rsid w:val="0083141C"/>
    <w:rsid w:val="00831BC2"/>
    <w:rsid w:val="00832193"/>
    <w:rsid w:val="00832991"/>
    <w:rsid w:val="00832C41"/>
    <w:rsid w:val="00832E0A"/>
    <w:rsid w:val="00832E28"/>
    <w:rsid w:val="008330B2"/>
    <w:rsid w:val="0083340A"/>
    <w:rsid w:val="00833D54"/>
    <w:rsid w:val="00833DE4"/>
    <w:rsid w:val="00833EB7"/>
    <w:rsid w:val="0083484E"/>
    <w:rsid w:val="00834F1A"/>
    <w:rsid w:val="00835297"/>
    <w:rsid w:val="00835746"/>
    <w:rsid w:val="008358D0"/>
    <w:rsid w:val="00836F01"/>
    <w:rsid w:val="00836FD9"/>
    <w:rsid w:val="008375D6"/>
    <w:rsid w:val="008405F2"/>
    <w:rsid w:val="00840AF8"/>
    <w:rsid w:val="00840CD2"/>
    <w:rsid w:val="00840D13"/>
    <w:rsid w:val="008418C1"/>
    <w:rsid w:val="008418EE"/>
    <w:rsid w:val="00841ACA"/>
    <w:rsid w:val="008420BC"/>
    <w:rsid w:val="0084217E"/>
    <w:rsid w:val="00842AA1"/>
    <w:rsid w:val="00842C39"/>
    <w:rsid w:val="00842E3A"/>
    <w:rsid w:val="008430D0"/>
    <w:rsid w:val="00843240"/>
    <w:rsid w:val="0084385E"/>
    <w:rsid w:val="00843AF9"/>
    <w:rsid w:val="00843E2B"/>
    <w:rsid w:val="008441B4"/>
    <w:rsid w:val="008443CF"/>
    <w:rsid w:val="0084470A"/>
    <w:rsid w:val="008448AB"/>
    <w:rsid w:val="00844B37"/>
    <w:rsid w:val="00844E2C"/>
    <w:rsid w:val="00844F49"/>
    <w:rsid w:val="00845B4B"/>
    <w:rsid w:val="00845D49"/>
    <w:rsid w:val="008460BC"/>
    <w:rsid w:val="0084633B"/>
    <w:rsid w:val="00846914"/>
    <w:rsid w:val="0084692E"/>
    <w:rsid w:val="00846988"/>
    <w:rsid w:val="0084707E"/>
    <w:rsid w:val="008472CA"/>
    <w:rsid w:val="008473D9"/>
    <w:rsid w:val="008474AC"/>
    <w:rsid w:val="008478D9"/>
    <w:rsid w:val="00847ABC"/>
    <w:rsid w:val="00847B06"/>
    <w:rsid w:val="00847B83"/>
    <w:rsid w:val="00847EFD"/>
    <w:rsid w:val="00850238"/>
    <w:rsid w:val="00850D8E"/>
    <w:rsid w:val="00851C0D"/>
    <w:rsid w:val="00851FF0"/>
    <w:rsid w:val="008522E5"/>
    <w:rsid w:val="00853153"/>
    <w:rsid w:val="008536CF"/>
    <w:rsid w:val="00854489"/>
    <w:rsid w:val="00854591"/>
    <w:rsid w:val="00854AC1"/>
    <w:rsid w:val="00854F3F"/>
    <w:rsid w:val="0085575F"/>
    <w:rsid w:val="00855C79"/>
    <w:rsid w:val="00855CAC"/>
    <w:rsid w:val="00855D28"/>
    <w:rsid w:val="00855E78"/>
    <w:rsid w:val="008564F8"/>
    <w:rsid w:val="00856786"/>
    <w:rsid w:val="00856CF6"/>
    <w:rsid w:val="00856D29"/>
    <w:rsid w:val="00856DCD"/>
    <w:rsid w:val="0085764B"/>
    <w:rsid w:val="00857B35"/>
    <w:rsid w:val="0086026B"/>
    <w:rsid w:val="0086031D"/>
    <w:rsid w:val="00860616"/>
    <w:rsid w:val="00860619"/>
    <w:rsid w:val="008607F7"/>
    <w:rsid w:val="00861071"/>
    <w:rsid w:val="008614B0"/>
    <w:rsid w:val="0086167F"/>
    <w:rsid w:val="00861D87"/>
    <w:rsid w:val="00862026"/>
    <w:rsid w:val="008623E5"/>
    <w:rsid w:val="008628DC"/>
    <w:rsid w:val="0086290A"/>
    <w:rsid w:val="00862E8F"/>
    <w:rsid w:val="00863796"/>
    <w:rsid w:val="008644E2"/>
    <w:rsid w:val="00864901"/>
    <w:rsid w:val="00864B95"/>
    <w:rsid w:val="00864C16"/>
    <w:rsid w:val="00864DEC"/>
    <w:rsid w:val="00865F10"/>
    <w:rsid w:val="00865F8E"/>
    <w:rsid w:val="00866307"/>
    <w:rsid w:val="0086669C"/>
    <w:rsid w:val="00866A50"/>
    <w:rsid w:val="00866E51"/>
    <w:rsid w:val="00867698"/>
    <w:rsid w:val="00867C29"/>
    <w:rsid w:val="008703E6"/>
    <w:rsid w:val="00870903"/>
    <w:rsid w:val="00870931"/>
    <w:rsid w:val="00870A01"/>
    <w:rsid w:val="008711E4"/>
    <w:rsid w:val="008716C2"/>
    <w:rsid w:val="0087192E"/>
    <w:rsid w:val="00872018"/>
    <w:rsid w:val="0087266B"/>
    <w:rsid w:val="0087266C"/>
    <w:rsid w:val="00872D82"/>
    <w:rsid w:val="00873281"/>
    <w:rsid w:val="00873392"/>
    <w:rsid w:val="008736D5"/>
    <w:rsid w:val="008738DC"/>
    <w:rsid w:val="00873DAD"/>
    <w:rsid w:val="00873E4A"/>
    <w:rsid w:val="008743D4"/>
    <w:rsid w:val="00874515"/>
    <w:rsid w:val="00874A5D"/>
    <w:rsid w:val="008752EC"/>
    <w:rsid w:val="008757E9"/>
    <w:rsid w:val="008758EA"/>
    <w:rsid w:val="00875D52"/>
    <w:rsid w:val="0087665D"/>
    <w:rsid w:val="00876F4E"/>
    <w:rsid w:val="00876F52"/>
    <w:rsid w:val="00876F6A"/>
    <w:rsid w:val="00876F88"/>
    <w:rsid w:val="0087745D"/>
    <w:rsid w:val="00877822"/>
    <w:rsid w:val="00877930"/>
    <w:rsid w:val="00877AAB"/>
    <w:rsid w:val="00877CDA"/>
    <w:rsid w:val="00877ECF"/>
    <w:rsid w:val="0088069A"/>
    <w:rsid w:val="00881087"/>
    <w:rsid w:val="008815F9"/>
    <w:rsid w:val="00881629"/>
    <w:rsid w:val="008820AA"/>
    <w:rsid w:val="0088227D"/>
    <w:rsid w:val="00882591"/>
    <w:rsid w:val="0088372B"/>
    <w:rsid w:val="00884DDB"/>
    <w:rsid w:val="00884E88"/>
    <w:rsid w:val="00884F40"/>
    <w:rsid w:val="00885B00"/>
    <w:rsid w:val="0088645B"/>
    <w:rsid w:val="008864B2"/>
    <w:rsid w:val="008864FC"/>
    <w:rsid w:val="00886C38"/>
    <w:rsid w:val="00886F91"/>
    <w:rsid w:val="00887C92"/>
    <w:rsid w:val="00887D32"/>
    <w:rsid w:val="00890058"/>
    <w:rsid w:val="008901E5"/>
    <w:rsid w:val="008905F4"/>
    <w:rsid w:val="00890B6B"/>
    <w:rsid w:val="008911C3"/>
    <w:rsid w:val="00891534"/>
    <w:rsid w:val="00891552"/>
    <w:rsid w:val="00891795"/>
    <w:rsid w:val="00891EA2"/>
    <w:rsid w:val="00891F4B"/>
    <w:rsid w:val="00892711"/>
    <w:rsid w:val="008927E6"/>
    <w:rsid w:val="008929E8"/>
    <w:rsid w:val="00893BE6"/>
    <w:rsid w:val="00894119"/>
    <w:rsid w:val="00894966"/>
    <w:rsid w:val="008950A1"/>
    <w:rsid w:val="00895A3E"/>
    <w:rsid w:val="00895A8E"/>
    <w:rsid w:val="0089627D"/>
    <w:rsid w:val="00896752"/>
    <w:rsid w:val="00897494"/>
    <w:rsid w:val="008978AD"/>
    <w:rsid w:val="008A01AF"/>
    <w:rsid w:val="008A0309"/>
    <w:rsid w:val="008A0BD1"/>
    <w:rsid w:val="008A1262"/>
    <w:rsid w:val="008A1C2F"/>
    <w:rsid w:val="008A1CB9"/>
    <w:rsid w:val="008A2466"/>
    <w:rsid w:val="008A2CBC"/>
    <w:rsid w:val="008A2D91"/>
    <w:rsid w:val="008A2EC9"/>
    <w:rsid w:val="008A4066"/>
    <w:rsid w:val="008A4216"/>
    <w:rsid w:val="008A437E"/>
    <w:rsid w:val="008A4721"/>
    <w:rsid w:val="008A4B9E"/>
    <w:rsid w:val="008A4DDC"/>
    <w:rsid w:val="008A4F65"/>
    <w:rsid w:val="008A50CC"/>
    <w:rsid w:val="008A53A4"/>
    <w:rsid w:val="008A5B40"/>
    <w:rsid w:val="008A6129"/>
    <w:rsid w:val="008A6A2F"/>
    <w:rsid w:val="008A6A4F"/>
    <w:rsid w:val="008A6C85"/>
    <w:rsid w:val="008A6FDB"/>
    <w:rsid w:val="008A7266"/>
    <w:rsid w:val="008A7B0A"/>
    <w:rsid w:val="008B00C0"/>
    <w:rsid w:val="008B0168"/>
    <w:rsid w:val="008B0552"/>
    <w:rsid w:val="008B12FF"/>
    <w:rsid w:val="008B149F"/>
    <w:rsid w:val="008B18CA"/>
    <w:rsid w:val="008B1C34"/>
    <w:rsid w:val="008B1D26"/>
    <w:rsid w:val="008B1F78"/>
    <w:rsid w:val="008B228A"/>
    <w:rsid w:val="008B24D6"/>
    <w:rsid w:val="008B2AC3"/>
    <w:rsid w:val="008B2E63"/>
    <w:rsid w:val="008B34EF"/>
    <w:rsid w:val="008B3A6E"/>
    <w:rsid w:val="008B4144"/>
    <w:rsid w:val="008B4214"/>
    <w:rsid w:val="008B42E9"/>
    <w:rsid w:val="008B443F"/>
    <w:rsid w:val="008B4769"/>
    <w:rsid w:val="008B4B22"/>
    <w:rsid w:val="008B4C0F"/>
    <w:rsid w:val="008B5240"/>
    <w:rsid w:val="008B54E3"/>
    <w:rsid w:val="008B574B"/>
    <w:rsid w:val="008B5E10"/>
    <w:rsid w:val="008B6094"/>
    <w:rsid w:val="008B60AB"/>
    <w:rsid w:val="008B6231"/>
    <w:rsid w:val="008B69C8"/>
    <w:rsid w:val="008B6AD5"/>
    <w:rsid w:val="008B71D6"/>
    <w:rsid w:val="008B7B34"/>
    <w:rsid w:val="008C0308"/>
    <w:rsid w:val="008C08C8"/>
    <w:rsid w:val="008C0AA3"/>
    <w:rsid w:val="008C0C2F"/>
    <w:rsid w:val="008C0E11"/>
    <w:rsid w:val="008C131C"/>
    <w:rsid w:val="008C143D"/>
    <w:rsid w:val="008C1548"/>
    <w:rsid w:val="008C1885"/>
    <w:rsid w:val="008C1A30"/>
    <w:rsid w:val="008C1D29"/>
    <w:rsid w:val="008C1FE6"/>
    <w:rsid w:val="008C2210"/>
    <w:rsid w:val="008C221B"/>
    <w:rsid w:val="008C24F1"/>
    <w:rsid w:val="008C292F"/>
    <w:rsid w:val="008C2BAC"/>
    <w:rsid w:val="008C30A1"/>
    <w:rsid w:val="008C316D"/>
    <w:rsid w:val="008C379A"/>
    <w:rsid w:val="008C391E"/>
    <w:rsid w:val="008C3B77"/>
    <w:rsid w:val="008C3C28"/>
    <w:rsid w:val="008C3CA0"/>
    <w:rsid w:val="008C4907"/>
    <w:rsid w:val="008C499E"/>
    <w:rsid w:val="008C4D04"/>
    <w:rsid w:val="008C5158"/>
    <w:rsid w:val="008C522D"/>
    <w:rsid w:val="008C55CC"/>
    <w:rsid w:val="008C5836"/>
    <w:rsid w:val="008C5928"/>
    <w:rsid w:val="008C5A7C"/>
    <w:rsid w:val="008C6023"/>
    <w:rsid w:val="008C60BD"/>
    <w:rsid w:val="008C62BD"/>
    <w:rsid w:val="008C663B"/>
    <w:rsid w:val="008C6F3C"/>
    <w:rsid w:val="008C70D2"/>
    <w:rsid w:val="008C7725"/>
    <w:rsid w:val="008C783B"/>
    <w:rsid w:val="008C7D7B"/>
    <w:rsid w:val="008D02B1"/>
    <w:rsid w:val="008D1160"/>
    <w:rsid w:val="008D1752"/>
    <w:rsid w:val="008D1A0C"/>
    <w:rsid w:val="008D1F1E"/>
    <w:rsid w:val="008D1FA6"/>
    <w:rsid w:val="008D2140"/>
    <w:rsid w:val="008D242D"/>
    <w:rsid w:val="008D2535"/>
    <w:rsid w:val="008D33F9"/>
    <w:rsid w:val="008D344E"/>
    <w:rsid w:val="008D3C91"/>
    <w:rsid w:val="008D3D1A"/>
    <w:rsid w:val="008D40A3"/>
    <w:rsid w:val="008D42A2"/>
    <w:rsid w:val="008D45B5"/>
    <w:rsid w:val="008D4757"/>
    <w:rsid w:val="008D510A"/>
    <w:rsid w:val="008D6344"/>
    <w:rsid w:val="008D63D2"/>
    <w:rsid w:val="008D6D87"/>
    <w:rsid w:val="008D7086"/>
    <w:rsid w:val="008D7227"/>
    <w:rsid w:val="008D722B"/>
    <w:rsid w:val="008D7444"/>
    <w:rsid w:val="008D7658"/>
    <w:rsid w:val="008D7A51"/>
    <w:rsid w:val="008E04F6"/>
    <w:rsid w:val="008E05F1"/>
    <w:rsid w:val="008E0765"/>
    <w:rsid w:val="008E0C39"/>
    <w:rsid w:val="008E0DCC"/>
    <w:rsid w:val="008E1441"/>
    <w:rsid w:val="008E14AE"/>
    <w:rsid w:val="008E1AF8"/>
    <w:rsid w:val="008E1C9D"/>
    <w:rsid w:val="008E20E0"/>
    <w:rsid w:val="008E2247"/>
    <w:rsid w:val="008E2597"/>
    <w:rsid w:val="008E27D6"/>
    <w:rsid w:val="008E2D1C"/>
    <w:rsid w:val="008E3158"/>
    <w:rsid w:val="008E39E9"/>
    <w:rsid w:val="008E4041"/>
    <w:rsid w:val="008E422D"/>
    <w:rsid w:val="008E4309"/>
    <w:rsid w:val="008E4D1E"/>
    <w:rsid w:val="008E4E09"/>
    <w:rsid w:val="008E4FD9"/>
    <w:rsid w:val="008E54DE"/>
    <w:rsid w:val="008E586E"/>
    <w:rsid w:val="008E5A30"/>
    <w:rsid w:val="008E5A98"/>
    <w:rsid w:val="008E5B63"/>
    <w:rsid w:val="008E6013"/>
    <w:rsid w:val="008E6791"/>
    <w:rsid w:val="008E6827"/>
    <w:rsid w:val="008E68FF"/>
    <w:rsid w:val="008E6A25"/>
    <w:rsid w:val="008E6B40"/>
    <w:rsid w:val="008E7173"/>
    <w:rsid w:val="008E7630"/>
    <w:rsid w:val="008E764F"/>
    <w:rsid w:val="008E7691"/>
    <w:rsid w:val="008E77CB"/>
    <w:rsid w:val="008E7870"/>
    <w:rsid w:val="008E7E60"/>
    <w:rsid w:val="008E7F85"/>
    <w:rsid w:val="008F056C"/>
    <w:rsid w:val="008F0A9C"/>
    <w:rsid w:val="008F11D7"/>
    <w:rsid w:val="008F13EA"/>
    <w:rsid w:val="008F1D06"/>
    <w:rsid w:val="008F28AB"/>
    <w:rsid w:val="008F303E"/>
    <w:rsid w:val="008F30C6"/>
    <w:rsid w:val="008F33FF"/>
    <w:rsid w:val="008F344E"/>
    <w:rsid w:val="008F37CB"/>
    <w:rsid w:val="008F396D"/>
    <w:rsid w:val="008F40F9"/>
    <w:rsid w:val="008F4AB0"/>
    <w:rsid w:val="008F4D4C"/>
    <w:rsid w:val="008F5048"/>
    <w:rsid w:val="008F558E"/>
    <w:rsid w:val="008F5597"/>
    <w:rsid w:val="008F57A4"/>
    <w:rsid w:val="008F5BF4"/>
    <w:rsid w:val="008F5C59"/>
    <w:rsid w:val="008F65C9"/>
    <w:rsid w:val="008F73B5"/>
    <w:rsid w:val="008F7521"/>
    <w:rsid w:val="008F7762"/>
    <w:rsid w:val="008F79C2"/>
    <w:rsid w:val="008F7BB6"/>
    <w:rsid w:val="008F7BF7"/>
    <w:rsid w:val="009002EB"/>
    <w:rsid w:val="009004D4"/>
    <w:rsid w:val="009006E6"/>
    <w:rsid w:val="00900779"/>
    <w:rsid w:val="00900E3B"/>
    <w:rsid w:val="00901789"/>
    <w:rsid w:val="00901D3C"/>
    <w:rsid w:val="00902068"/>
    <w:rsid w:val="009021C3"/>
    <w:rsid w:val="0090236E"/>
    <w:rsid w:val="0090239D"/>
    <w:rsid w:val="0090326C"/>
    <w:rsid w:val="0090377A"/>
    <w:rsid w:val="0090380D"/>
    <w:rsid w:val="00904267"/>
    <w:rsid w:val="009047B6"/>
    <w:rsid w:val="00904EBD"/>
    <w:rsid w:val="009056EE"/>
    <w:rsid w:val="00906418"/>
    <w:rsid w:val="009065E6"/>
    <w:rsid w:val="00906854"/>
    <w:rsid w:val="00906941"/>
    <w:rsid w:val="00906C14"/>
    <w:rsid w:val="00906D87"/>
    <w:rsid w:val="00907399"/>
    <w:rsid w:val="00907517"/>
    <w:rsid w:val="00907AAF"/>
    <w:rsid w:val="00910238"/>
    <w:rsid w:val="00910377"/>
    <w:rsid w:val="00910A36"/>
    <w:rsid w:val="00911276"/>
    <w:rsid w:val="00911287"/>
    <w:rsid w:val="009112D3"/>
    <w:rsid w:val="0091156E"/>
    <w:rsid w:val="009116A2"/>
    <w:rsid w:val="009122F4"/>
    <w:rsid w:val="009123BC"/>
    <w:rsid w:val="00912548"/>
    <w:rsid w:val="00912E4E"/>
    <w:rsid w:val="00913893"/>
    <w:rsid w:val="00913BFA"/>
    <w:rsid w:val="00913DB3"/>
    <w:rsid w:val="00913F78"/>
    <w:rsid w:val="009143CE"/>
    <w:rsid w:val="009144AF"/>
    <w:rsid w:val="00914588"/>
    <w:rsid w:val="00914758"/>
    <w:rsid w:val="0091508C"/>
    <w:rsid w:val="009151AD"/>
    <w:rsid w:val="0091570B"/>
    <w:rsid w:val="00915966"/>
    <w:rsid w:val="009169CF"/>
    <w:rsid w:val="00917252"/>
    <w:rsid w:val="009176CF"/>
    <w:rsid w:val="0092037E"/>
    <w:rsid w:val="009204D7"/>
    <w:rsid w:val="00920618"/>
    <w:rsid w:val="00920CB6"/>
    <w:rsid w:val="00920D5F"/>
    <w:rsid w:val="00920F9F"/>
    <w:rsid w:val="0092188D"/>
    <w:rsid w:val="00921DFB"/>
    <w:rsid w:val="0092286A"/>
    <w:rsid w:val="00922AD2"/>
    <w:rsid w:val="00923427"/>
    <w:rsid w:val="00923D4E"/>
    <w:rsid w:val="00923F73"/>
    <w:rsid w:val="009241B7"/>
    <w:rsid w:val="00924AD1"/>
    <w:rsid w:val="009252C2"/>
    <w:rsid w:val="0092586E"/>
    <w:rsid w:val="00925B23"/>
    <w:rsid w:val="00925D8D"/>
    <w:rsid w:val="00926056"/>
    <w:rsid w:val="00926570"/>
    <w:rsid w:val="00926882"/>
    <w:rsid w:val="00926C24"/>
    <w:rsid w:val="0092745F"/>
    <w:rsid w:val="00927947"/>
    <w:rsid w:val="00927A43"/>
    <w:rsid w:val="0093009C"/>
    <w:rsid w:val="00930B6B"/>
    <w:rsid w:val="009313FD"/>
    <w:rsid w:val="00931BE9"/>
    <w:rsid w:val="00932130"/>
    <w:rsid w:val="00932736"/>
    <w:rsid w:val="0093286C"/>
    <w:rsid w:val="00932E95"/>
    <w:rsid w:val="00933072"/>
    <w:rsid w:val="0093318A"/>
    <w:rsid w:val="0093360C"/>
    <w:rsid w:val="0093452B"/>
    <w:rsid w:val="00934551"/>
    <w:rsid w:val="0093459D"/>
    <w:rsid w:val="00935298"/>
    <w:rsid w:val="00935A74"/>
    <w:rsid w:val="0093609A"/>
    <w:rsid w:val="009361A2"/>
    <w:rsid w:val="009362E5"/>
    <w:rsid w:val="009363C8"/>
    <w:rsid w:val="00936A87"/>
    <w:rsid w:val="00937321"/>
    <w:rsid w:val="009379CD"/>
    <w:rsid w:val="00937ACD"/>
    <w:rsid w:val="00937B16"/>
    <w:rsid w:val="00937DBB"/>
    <w:rsid w:val="00937E34"/>
    <w:rsid w:val="00940259"/>
    <w:rsid w:val="00940A4E"/>
    <w:rsid w:val="00940B1F"/>
    <w:rsid w:val="00942652"/>
    <w:rsid w:val="009427ED"/>
    <w:rsid w:val="00942963"/>
    <w:rsid w:val="00942AD5"/>
    <w:rsid w:val="00942D67"/>
    <w:rsid w:val="00943130"/>
    <w:rsid w:val="00943968"/>
    <w:rsid w:val="00943A94"/>
    <w:rsid w:val="00943E25"/>
    <w:rsid w:val="00944491"/>
    <w:rsid w:val="009444B0"/>
    <w:rsid w:val="0094603F"/>
    <w:rsid w:val="009462F7"/>
    <w:rsid w:val="009465D2"/>
    <w:rsid w:val="00946B5E"/>
    <w:rsid w:val="00946F32"/>
    <w:rsid w:val="009473DC"/>
    <w:rsid w:val="00947591"/>
    <w:rsid w:val="00950EEE"/>
    <w:rsid w:val="00950EF2"/>
    <w:rsid w:val="009523AF"/>
    <w:rsid w:val="009523FE"/>
    <w:rsid w:val="0095248F"/>
    <w:rsid w:val="00952657"/>
    <w:rsid w:val="00952A31"/>
    <w:rsid w:val="00952BAA"/>
    <w:rsid w:val="0095372F"/>
    <w:rsid w:val="00953E28"/>
    <w:rsid w:val="00953E6C"/>
    <w:rsid w:val="00954323"/>
    <w:rsid w:val="00954768"/>
    <w:rsid w:val="00954943"/>
    <w:rsid w:val="00954B8F"/>
    <w:rsid w:val="00954E07"/>
    <w:rsid w:val="00955AD1"/>
    <w:rsid w:val="00955B43"/>
    <w:rsid w:val="00955EF7"/>
    <w:rsid w:val="00956576"/>
    <w:rsid w:val="00957992"/>
    <w:rsid w:val="00960BE5"/>
    <w:rsid w:val="00960DC7"/>
    <w:rsid w:val="00960FC8"/>
    <w:rsid w:val="00960FF7"/>
    <w:rsid w:val="00961694"/>
    <w:rsid w:val="009617F0"/>
    <w:rsid w:val="00961CF5"/>
    <w:rsid w:val="0096283D"/>
    <w:rsid w:val="00962B64"/>
    <w:rsid w:val="00962D26"/>
    <w:rsid w:val="00962E21"/>
    <w:rsid w:val="00962E57"/>
    <w:rsid w:val="00962EBC"/>
    <w:rsid w:val="00963393"/>
    <w:rsid w:val="009636BA"/>
    <w:rsid w:val="00963945"/>
    <w:rsid w:val="00963A2F"/>
    <w:rsid w:val="00963AFF"/>
    <w:rsid w:val="00963CD5"/>
    <w:rsid w:val="00963DC1"/>
    <w:rsid w:val="0096407A"/>
    <w:rsid w:val="0096410E"/>
    <w:rsid w:val="009642F6"/>
    <w:rsid w:val="00964637"/>
    <w:rsid w:val="0096469B"/>
    <w:rsid w:val="00964A63"/>
    <w:rsid w:val="00964F03"/>
    <w:rsid w:val="00964F57"/>
    <w:rsid w:val="0096504B"/>
    <w:rsid w:val="00965464"/>
    <w:rsid w:val="009656C7"/>
    <w:rsid w:val="009656E7"/>
    <w:rsid w:val="00965925"/>
    <w:rsid w:val="009659C6"/>
    <w:rsid w:val="0096679F"/>
    <w:rsid w:val="00966C4F"/>
    <w:rsid w:val="00966F84"/>
    <w:rsid w:val="009670A2"/>
    <w:rsid w:val="0096774A"/>
    <w:rsid w:val="00967BEC"/>
    <w:rsid w:val="00967CFE"/>
    <w:rsid w:val="00970535"/>
    <w:rsid w:val="00970668"/>
    <w:rsid w:val="0097068E"/>
    <w:rsid w:val="009707DE"/>
    <w:rsid w:val="00970934"/>
    <w:rsid w:val="00970C86"/>
    <w:rsid w:val="00970FAC"/>
    <w:rsid w:val="009712B3"/>
    <w:rsid w:val="00971506"/>
    <w:rsid w:val="0097181C"/>
    <w:rsid w:val="00971902"/>
    <w:rsid w:val="00971EEE"/>
    <w:rsid w:val="00972079"/>
    <w:rsid w:val="009725E7"/>
    <w:rsid w:val="00972B1C"/>
    <w:rsid w:val="00973553"/>
    <w:rsid w:val="00973A46"/>
    <w:rsid w:val="00973DB4"/>
    <w:rsid w:val="00973DE3"/>
    <w:rsid w:val="00973E95"/>
    <w:rsid w:val="00973FF4"/>
    <w:rsid w:val="00974747"/>
    <w:rsid w:val="0097474C"/>
    <w:rsid w:val="0097512B"/>
    <w:rsid w:val="00975622"/>
    <w:rsid w:val="0097569F"/>
    <w:rsid w:val="00976066"/>
    <w:rsid w:val="009763DB"/>
    <w:rsid w:val="009765B9"/>
    <w:rsid w:val="00976985"/>
    <w:rsid w:val="00976B95"/>
    <w:rsid w:val="00976DA4"/>
    <w:rsid w:val="00976EB0"/>
    <w:rsid w:val="0097731F"/>
    <w:rsid w:val="00980304"/>
    <w:rsid w:val="009805C3"/>
    <w:rsid w:val="009805E7"/>
    <w:rsid w:val="00980E49"/>
    <w:rsid w:val="00981192"/>
    <w:rsid w:val="0098144A"/>
    <w:rsid w:val="00981657"/>
    <w:rsid w:val="00981741"/>
    <w:rsid w:val="00981917"/>
    <w:rsid w:val="00981C72"/>
    <w:rsid w:val="00981F58"/>
    <w:rsid w:val="00982121"/>
    <w:rsid w:val="009821FA"/>
    <w:rsid w:val="00983478"/>
    <w:rsid w:val="0098407C"/>
    <w:rsid w:val="00984257"/>
    <w:rsid w:val="0098502D"/>
    <w:rsid w:val="00985047"/>
    <w:rsid w:val="009855DD"/>
    <w:rsid w:val="00985792"/>
    <w:rsid w:val="00985B6E"/>
    <w:rsid w:val="00986B37"/>
    <w:rsid w:val="00987191"/>
    <w:rsid w:val="009871E3"/>
    <w:rsid w:val="009872F6"/>
    <w:rsid w:val="0098773D"/>
    <w:rsid w:val="009879A7"/>
    <w:rsid w:val="00990054"/>
    <w:rsid w:val="009900BB"/>
    <w:rsid w:val="009902F9"/>
    <w:rsid w:val="00991069"/>
    <w:rsid w:val="009912C5"/>
    <w:rsid w:val="00991C4C"/>
    <w:rsid w:val="00991FF6"/>
    <w:rsid w:val="00992032"/>
    <w:rsid w:val="009925DC"/>
    <w:rsid w:val="0099281D"/>
    <w:rsid w:val="009931B2"/>
    <w:rsid w:val="00993B97"/>
    <w:rsid w:val="00993DCF"/>
    <w:rsid w:val="00993F01"/>
    <w:rsid w:val="00993F17"/>
    <w:rsid w:val="009947EB"/>
    <w:rsid w:val="00994BBE"/>
    <w:rsid w:val="00994C21"/>
    <w:rsid w:val="00994FB9"/>
    <w:rsid w:val="00995849"/>
    <w:rsid w:val="00995AEC"/>
    <w:rsid w:val="00995C6F"/>
    <w:rsid w:val="00995FC6"/>
    <w:rsid w:val="00996036"/>
    <w:rsid w:val="009960D6"/>
    <w:rsid w:val="00996136"/>
    <w:rsid w:val="00996144"/>
    <w:rsid w:val="009964D6"/>
    <w:rsid w:val="00996E23"/>
    <w:rsid w:val="00997A6D"/>
    <w:rsid w:val="009A0B8B"/>
    <w:rsid w:val="009A0D62"/>
    <w:rsid w:val="009A11F8"/>
    <w:rsid w:val="009A1DD2"/>
    <w:rsid w:val="009A27E3"/>
    <w:rsid w:val="009A2E77"/>
    <w:rsid w:val="009A30AD"/>
    <w:rsid w:val="009A3352"/>
    <w:rsid w:val="009A3FCA"/>
    <w:rsid w:val="009A40A6"/>
    <w:rsid w:val="009A446A"/>
    <w:rsid w:val="009A4740"/>
    <w:rsid w:val="009A4ABB"/>
    <w:rsid w:val="009A4BB5"/>
    <w:rsid w:val="009A4D0E"/>
    <w:rsid w:val="009A4D6F"/>
    <w:rsid w:val="009A53EA"/>
    <w:rsid w:val="009A55A2"/>
    <w:rsid w:val="009A59CB"/>
    <w:rsid w:val="009A5BAF"/>
    <w:rsid w:val="009A5F7B"/>
    <w:rsid w:val="009A6760"/>
    <w:rsid w:val="009A70D0"/>
    <w:rsid w:val="009A720D"/>
    <w:rsid w:val="009A7AC0"/>
    <w:rsid w:val="009A7CCA"/>
    <w:rsid w:val="009B0217"/>
    <w:rsid w:val="009B09FF"/>
    <w:rsid w:val="009B0A5D"/>
    <w:rsid w:val="009B0CA1"/>
    <w:rsid w:val="009B19EA"/>
    <w:rsid w:val="009B1B8E"/>
    <w:rsid w:val="009B21F0"/>
    <w:rsid w:val="009B226F"/>
    <w:rsid w:val="009B281F"/>
    <w:rsid w:val="009B2A00"/>
    <w:rsid w:val="009B2ADB"/>
    <w:rsid w:val="009B3595"/>
    <w:rsid w:val="009B3774"/>
    <w:rsid w:val="009B3F00"/>
    <w:rsid w:val="009B4700"/>
    <w:rsid w:val="009B555C"/>
    <w:rsid w:val="009B5B0E"/>
    <w:rsid w:val="009B5F37"/>
    <w:rsid w:val="009B68C3"/>
    <w:rsid w:val="009B6DD4"/>
    <w:rsid w:val="009B6F23"/>
    <w:rsid w:val="009B77B6"/>
    <w:rsid w:val="009B77D1"/>
    <w:rsid w:val="009B795B"/>
    <w:rsid w:val="009B799C"/>
    <w:rsid w:val="009B7B74"/>
    <w:rsid w:val="009C06F2"/>
    <w:rsid w:val="009C07AE"/>
    <w:rsid w:val="009C0929"/>
    <w:rsid w:val="009C0D2C"/>
    <w:rsid w:val="009C0DD9"/>
    <w:rsid w:val="009C11D8"/>
    <w:rsid w:val="009C12BB"/>
    <w:rsid w:val="009C13D7"/>
    <w:rsid w:val="009C1813"/>
    <w:rsid w:val="009C2B53"/>
    <w:rsid w:val="009C3100"/>
    <w:rsid w:val="009C34FB"/>
    <w:rsid w:val="009C350C"/>
    <w:rsid w:val="009C427B"/>
    <w:rsid w:val="009C42C7"/>
    <w:rsid w:val="009C47D3"/>
    <w:rsid w:val="009C559C"/>
    <w:rsid w:val="009C5736"/>
    <w:rsid w:val="009C576A"/>
    <w:rsid w:val="009C580D"/>
    <w:rsid w:val="009C59AF"/>
    <w:rsid w:val="009C62EE"/>
    <w:rsid w:val="009C66D8"/>
    <w:rsid w:val="009C6B07"/>
    <w:rsid w:val="009C7184"/>
    <w:rsid w:val="009C7580"/>
    <w:rsid w:val="009C761C"/>
    <w:rsid w:val="009D02DF"/>
    <w:rsid w:val="009D0873"/>
    <w:rsid w:val="009D0AD1"/>
    <w:rsid w:val="009D0FDC"/>
    <w:rsid w:val="009D1136"/>
    <w:rsid w:val="009D16AE"/>
    <w:rsid w:val="009D1A11"/>
    <w:rsid w:val="009D3051"/>
    <w:rsid w:val="009D3278"/>
    <w:rsid w:val="009D3503"/>
    <w:rsid w:val="009D3865"/>
    <w:rsid w:val="009D3977"/>
    <w:rsid w:val="009D3B77"/>
    <w:rsid w:val="009D3D5F"/>
    <w:rsid w:val="009D3E32"/>
    <w:rsid w:val="009D3FE0"/>
    <w:rsid w:val="009D4064"/>
    <w:rsid w:val="009D4209"/>
    <w:rsid w:val="009D44B6"/>
    <w:rsid w:val="009D4A36"/>
    <w:rsid w:val="009D4ED2"/>
    <w:rsid w:val="009D52F9"/>
    <w:rsid w:val="009D5656"/>
    <w:rsid w:val="009D585A"/>
    <w:rsid w:val="009D58CB"/>
    <w:rsid w:val="009D5FEF"/>
    <w:rsid w:val="009D62A8"/>
    <w:rsid w:val="009D6826"/>
    <w:rsid w:val="009D6909"/>
    <w:rsid w:val="009D6A82"/>
    <w:rsid w:val="009D6B4D"/>
    <w:rsid w:val="009D6B7B"/>
    <w:rsid w:val="009D6EBB"/>
    <w:rsid w:val="009D6FB5"/>
    <w:rsid w:val="009D7364"/>
    <w:rsid w:val="009D75C2"/>
    <w:rsid w:val="009D793E"/>
    <w:rsid w:val="009D7B20"/>
    <w:rsid w:val="009D7DFF"/>
    <w:rsid w:val="009D7F82"/>
    <w:rsid w:val="009E0979"/>
    <w:rsid w:val="009E1343"/>
    <w:rsid w:val="009E141D"/>
    <w:rsid w:val="009E16B1"/>
    <w:rsid w:val="009E1B9E"/>
    <w:rsid w:val="009E295D"/>
    <w:rsid w:val="009E2B38"/>
    <w:rsid w:val="009E2BE8"/>
    <w:rsid w:val="009E2F70"/>
    <w:rsid w:val="009E300A"/>
    <w:rsid w:val="009E44CB"/>
    <w:rsid w:val="009E4A3B"/>
    <w:rsid w:val="009E4F99"/>
    <w:rsid w:val="009E5F4A"/>
    <w:rsid w:val="009E5FFD"/>
    <w:rsid w:val="009E642B"/>
    <w:rsid w:val="009E66C6"/>
    <w:rsid w:val="009E7279"/>
    <w:rsid w:val="009E78E6"/>
    <w:rsid w:val="009F0AF0"/>
    <w:rsid w:val="009F0B34"/>
    <w:rsid w:val="009F0F0F"/>
    <w:rsid w:val="009F28F9"/>
    <w:rsid w:val="009F34E7"/>
    <w:rsid w:val="009F38CB"/>
    <w:rsid w:val="009F3C79"/>
    <w:rsid w:val="009F3F16"/>
    <w:rsid w:val="009F3F46"/>
    <w:rsid w:val="009F3FFE"/>
    <w:rsid w:val="009F43D4"/>
    <w:rsid w:val="009F4411"/>
    <w:rsid w:val="009F4897"/>
    <w:rsid w:val="009F49D5"/>
    <w:rsid w:val="009F544A"/>
    <w:rsid w:val="009F56FF"/>
    <w:rsid w:val="009F5957"/>
    <w:rsid w:val="009F59EE"/>
    <w:rsid w:val="009F5EAB"/>
    <w:rsid w:val="009F5ED5"/>
    <w:rsid w:val="009F6C83"/>
    <w:rsid w:val="009F6D1E"/>
    <w:rsid w:val="009F6E92"/>
    <w:rsid w:val="009F72C4"/>
    <w:rsid w:val="009F73A0"/>
    <w:rsid w:val="009F74D0"/>
    <w:rsid w:val="009F7D68"/>
    <w:rsid w:val="009F7EDC"/>
    <w:rsid w:val="00A000E6"/>
    <w:rsid w:val="00A01BA4"/>
    <w:rsid w:val="00A02232"/>
    <w:rsid w:val="00A031B4"/>
    <w:rsid w:val="00A03D28"/>
    <w:rsid w:val="00A03F74"/>
    <w:rsid w:val="00A055CA"/>
    <w:rsid w:val="00A0566A"/>
    <w:rsid w:val="00A061C2"/>
    <w:rsid w:val="00A06F12"/>
    <w:rsid w:val="00A076B8"/>
    <w:rsid w:val="00A07E42"/>
    <w:rsid w:val="00A100D6"/>
    <w:rsid w:val="00A1019E"/>
    <w:rsid w:val="00A1031F"/>
    <w:rsid w:val="00A109F6"/>
    <w:rsid w:val="00A1152E"/>
    <w:rsid w:val="00A118D3"/>
    <w:rsid w:val="00A1256B"/>
    <w:rsid w:val="00A12807"/>
    <w:rsid w:val="00A12AA1"/>
    <w:rsid w:val="00A12D67"/>
    <w:rsid w:val="00A1349C"/>
    <w:rsid w:val="00A13D3A"/>
    <w:rsid w:val="00A13F45"/>
    <w:rsid w:val="00A13F79"/>
    <w:rsid w:val="00A13FE8"/>
    <w:rsid w:val="00A1414B"/>
    <w:rsid w:val="00A144C7"/>
    <w:rsid w:val="00A14C91"/>
    <w:rsid w:val="00A14DB5"/>
    <w:rsid w:val="00A151EB"/>
    <w:rsid w:val="00A1520B"/>
    <w:rsid w:val="00A15EB3"/>
    <w:rsid w:val="00A160FF"/>
    <w:rsid w:val="00A168AA"/>
    <w:rsid w:val="00A169A5"/>
    <w:rsid w:val="00A16D91"/>
    <w:rsid w:val="00A17C1F"/>
    <w:rsid w:val="00A17E4E"/>
    <w:rsid w:val="00A20870"/>
    <w:rsid w:val="00A21077"/>
    <w:rsid w:val="00A216A0"/>
    <w:rsid w:val="00A21703"/>
    <w:rsid w:val="00A217A7"/>
    <w:rsid w:val="00A21F84"/>
    <w:rsid w:val="00A21FF7"/>
    <w:rsid w:val="00A22C2F"/>
    <w:rsid w:val="00A22E42"/>
    <w:rsid w:val="00A2303A"/>
    <w:rsid w:val="00A2320D"/>
    <w:rsid w:val="00A234D6"/>
    <w:rsid w:val="00A23AB4"/>
    <w:rsid w:val="00A23AE7"/>
    <w:rsid w:val="00A240B1"/>
    <w:rsid w:val="00A24720"/>
    <w:rsid w:val="00A24912"/>
    <w:rsid w:val="00A24B74"/>
    <w:rsid w:val="00A24D9F"/>
    <w:rsid w:val="00A2526F"/>
    <w:rsid w:val="00A2563B"/>
    <w:rsid w:val="00A25B50"/>
    <w:rsid w:val="00A25D6D"/>
    <w:rsid w:val="00A264D3"/>
    <w:rsid w:val="00A267E1"/>
    <w:rsid w:val="00A267FD"/>
    <w:rsid w:val="00A2757C"/>
    <w:rsid w:val="00A30B49"/>
    <w:rsid w:val="00A313E8"/>
    <w:rsid w:val="00A31692"/>
    <w:rsid w:val="00A31C53"/>
    <w:rsid w:val="00A31E26"/>
    <w:rsid w:val="00A32593"/>
    <w:rsid w:val="00A326CE"/>
    <w:rsid w:val="00A3277B"/>
    <w:rsid w:val="00A33AF4"/>
    <w:rsid w:val="00A33DAE"/>
    <w:rsid w:val="00A34176"/>
    <w:rsid w:val="00A343FA"/>
    <w:rsid w:val="00A345A8"/>
    <w:rsid w:val="00A34876"/>
    <w:rsid w:val="00A34A61"/>
    <w:rsid w:val="00A34AEE"/>
    <w:rsid w:val="00A352A0"/>
    <w:rsid w:val="00A3533E"/>
    <w:rsid w:val="00A35A41"/>
    <w:rsid w:val="00A35E02"/>
    <w:rsid w:val="00A36964"/>
    <w:rsid w:val="00A36A59"/>
    <w:rsid w:val="00A36F6D"/>
    <w:rsid w:val="00A36FF3"/>
    <w:rsid w:val="00A37219"/>
    <w:rsid w:val="00A40D06"/>
    <w:rsid w:val="00A40D07"/>
    <w:rsid w:val="00A41178"/>
    <w:rsid w:val="00A4144C"/>
    <w:rsid w:val="00A4150A"/>
    <w:rsid w:val="00A4182B"/>
    <w:rsid w:val="00A4182F"/>
    <w:rsid w:val="00A4197E"/>
    <w:rsid w:val="00A41AEC"/>
    <w:rsid w:val="00A42283"/>
    <w:rsid w:val="00A42FD8"/>
    <w:rsid w:val="00A4342A"/>
    <w:rsid w:val="00A44315"/>
    <w:rsid w:val="00A444EC"/>
    <w:rsid w:val="00A448E1"/>
    <w:rsid w:val="00A44906"/>
    <w:rsid w:val="00A44A43"/>
    <w:rsid w:val="00A44B54"/>
    <w:rsid w:val="00A44F1D"/>
    <w:rsid w:val="00A45420"/>
    <w:rsid w:val="00A45468"/>
    <w:rsid w:val="00A45B9B"/>
    <w:rsid w:val="00A45BE6"/>
    <w:rsid w:val="00A461DE"/>
    <w:rsid w:val="00A46307"/>
    <w:rsid w:val="00A46996"/>
    <w:rsid w:val="00A46BE9"/>
    <w:rsid w:val="00A47089"/>
    <w:rsid w:val="00A4720C"/>
    <w:rsid w:val="00A477E9"/>
    <w:rsid w:val="00A47892"/>
    <w:rsid w:val="00A47E50"/>
    <w:rsid w:val="00A509CF"/>
    <w:rsid w:val="00A5157D"/>
    <w:rsid w:val="00A52837"/>
    <w:rsid w:val="00A529CC"/>
    <w:rsid w:val="00A52B46"/>
    <w:rsid w:val="00A52E56"/>
    <w:rsid w:val="00A5336C"/>
    <w:rsid w:val="00A53F5E"/>
    <w:rsid w:val="00A53FEB"/>
    <w:rsid w:val="00A54367"/>
    <w:rsid w:val="00A5453E"/>
    <w:rsid w:val="00A54645"/>
    <w:rsid w:val="00A54EA2"/>
    <w:rsid w:val="00A550AC"/>
    <w:rsid w:val="00A55248"/>
    <w:rsid w:val="00A553B2"/>
    <w:rsid w:val="00A55974"/>
    <w:rsid w:val="00A55A38"/>
    <w:rsid w:val="00A55B4F"/>
    <w:rsid w:val="00A55DD4"/>
    <w:rsid w:val="00A56B84"/>
    <w:rsid w:val="00A56B92"/>
    <w:rsid w:val="00A56E78"/>
    <w:rsid w:val="00A57113"/>
    <w:rsid w:val="00A571BF"/>
    <w:rsid w:val="00A57D9E"/>
    <w:rsid w:val="00A57F23"/>
    <w:rsid w:val="00A603F0"/>
    <w:rsid w:val="00A604FA"/>
    <w:rsid w:val="00A60B79"/>
    <w:rsid w:val="00A6207C"/>
    <w:rsid w:val="00A624C8"/>
    <w:rsid w:val="00A624EF"/>
    <w:rsid w:val="00A62709"/>
    <w:rsid w:val="00A62989"/>
    <w:rsid w:val="00A62B23"/>
    <w:rsid w:val="00A637BD"/>
    <w:rsid w:val="00A63D51"/>
    <w:rsid w:val="00A640E7"/>
    <w:rsid w:val="00A647A5"/>
    <w:rsid w:val="00A64937"/>
    <w:rsid w:val="00A64B7B"/>
    <w:rsid w:val="00A64FB7"/>
    <w:rsid w:val="00A65406"/>
    <w:rsid w:val="00A65D12"/>
    <w:rsid w:val="00A66126"/>
    <w:rsid w:val="00A66B06"/>
    <w:rsid w:val="00A66B51"/>
    <w:rsid w:val="00A672AC"/>
    <w:rsid w:val="00A67494"/>
    <w:rsid w:val="00A6752F"/>
    <w:rsid w:val="00A67CA9"/>
    <w:rsid w:val="00A7020F"/>
    <w:rsid w:val="00A70636"/>
    <w:rsid w:val="00A70951"/>
    <w:rsid w:val="00A7097D"/>
    <w:rsid w:val="00A70CEA"/>
    <w:rsid w:val="00A7105C"/>
    <w:rsid w:val="00A712FA"/>
    <w:rsid w:val="00A718E1"/>
    <w:rsid w:val="00A7194B"/>
    <w:rsid w:val="00A722F3"/>
    <w:rsid w:val="00A729D7"/>
    <w:rsid w:val="00A744A8"/>
    <w:rsid w:val="00A753A0"/>
    <w:rsid w:val="00A75DB9"/>
    <w:rsid w:val="00A76A40"/>
    <w:rsid w:val="00A76D42"/>
    <w:rsid w:val="00A76DAB"/>
    <w:rsid w:val="00A77002"/>
    <w:rsid w:val="00A77288"/>
    <w:rsid w:val="00A77489"/>
    <w:rsid w:val="00A77C07"/>
    <w:rsid w:val="00A77D4F"/>
    <w:rsid w:val="00A77EDE"/>
    <w:rsid w:val="00A8033C"/>
    <w:rsid w:val="00A803B3"/>
    <w:rsid w:val="00A80622"/>
    <w:rsid w:val="00A8071B"/>
    <w:rsid w:val="00A815C9"/>
    <w:rsid w:val="00A815EC"/>
    <w:rsid w:val="00A816B9"/>
    <w:rsid w:val="00A8220C"/>
    <w:rsid w:val="00A8274E"/>
    <w:rsid w:val="00A82C96"/>
    <w:rsid w:val="00A8343E"/>
    <w:rsid w:val="00A834A3"/>
    <w:rsid w:val="00A835C1"/>
    <w:rsid w:val="00A8388C"/>
    <w:rsid w:val="00A838B7"/>
    <w:rsid w:val="00A83B3A"/>
    <w:rsid w:val="00A83F5D"/>
    <w:rsid w:val="00A844D4"/>
    <w:rsid w:val="00A846D1"/>
    <w:rsid w:val="00A84928"/>
    <w:rsid w:val="00A84D9C"/>
    <w:rsid w:val="00A84FE2"/>
    <w:rsid w:val="00A856A8"/>
    <w:rsid w:val="00A8601F"/>
    <w:rsid w:val="00A863D2"/>
    <w:rsid w:val="00A865BF"/>
    <w:rsid w:val="00A868DA"/>
    <w:rsid w:val="00A86AB0"/>
    <w:rsid w:val="00A86F95"/>
    <w:rsid w:val="00A8714D"/>
    <w:rsid w:val="00A877D4"/>
    <w:rsid w:val="00A87805"/>
    <w:rsid w:val="00A879EA"/>
    <w:rsid w:val="00A90043"/>
    <w:rsid w:val="00A902A2"/>
    <w:rsid w:val="00A90353"/>
    <w:rsid w:val="00A905F0"/>
    <w:rsid w:val="00A90683"/>
    <w:rsid w:val="00A906AF"/>
    <w:rsid w:val="00A9109D"/>
    <w:rsid w:val="00A915AA"/>
    <w:rsid w:val="00A91BBA"/>
    <w:rsid w:val="00A91C05"/>
    <w:rsid w:val="00A91C59"/>
    <w:rsid w:val="00A92154"/>
    <w:rsid w:val="00A9255C"/>
    <w:rsid w:val="00A927B1"/>
    <w:rsid w:val="00A92B50"/>
    <w:rsid w:val="00A9348E"/>
    <w:rsid w:val="00A9382F"/>
    <w:rsid w:val="00A93A6A"/>
    <w:rsid w:val="00A93F88"/>
    <w:rsid w:val="00A9417E"/>
    <w:rsid w:val="00A944B9"/>
    <w:rsid w:val="00A94548"/>
    <w:rsid w:val="00A94F14"/>
    <w:rsid w:val="00A952E9"/>
    <w:rsid w:val="00A9578C"/>
    <w:rsid w:val="00A95A1B"/>
    <w:rsid w:val="00A95B1B"/>
    <w:rsid w:val="00A95F01"/>
    <w:rsid w:val="00A95F9E"/>
    <w:rsid w:val="00A960E7"/>
    <w:rsid w:val="00A96378"/>
    <w:rsid w:val="00A9649C"/>
    <w:rsid w:val="00A96551"/>
    <w:rsid w:val="00A967B4"/>
    <w:rsid w:val="00A96BAE"/>
    <w:rsid w:val="00A975EA"/>
    <w:rsid w:val="00A979AD"/>
    <w:rsid w:val="00A97E21"/>
    <w:rsid w:val="00AA024D"/>
    <w:rsid w:val="00AA0540"/>
    <w:rsid w:val="00AA06A2"/>
    <w:rsid w:val="00AA08E8"/>
    <w:rsid w:val="00AA0BC9"/>
    <w:rsid w:val="00AA0FEF"/>
    <w:rsid w:val="00AA11F5"/>
    <w:rsid w:val="00AA1382"/>
    <w:rsid w:val="00AA14E1"/>
    <w:rsid w:val="00AA1A50"/>
    <w:rsid w:val="00AA1E29"/>
    <w:rsid w:val="00AA1F19"/>
    <w:rsid w:val="00AA2071"/>
    <w:rsid w:val="00AA2299"/>
    <w:rsid w:val="00AA2C43"/>
    <w:rsid w:val="00AA303E"/>
    <w:rsid w:val="00AA3346"/>
    <w:rsid w:val="00AA3F95"/>
    <w:rsid w:val="00AA419E"/>
    <w:rsid w:val="00AA43F7"/>
    <w:rsid w:val="00AA4FF7"/>
    <w:rsid w:val="00AA519D"/>
    <w:rsid w:val="00AA525B"/>
    <w:rsid w:val="00AA5394"/>
    <w:rsid w:val="00AA5C43"/>
    <w:rsid w:val="00AA639E"/>
    <w:rsid w:val="00AA661A"/>
    <w:rsid w:val="00AA6950"/>
    <w:rsid w:val="00AA6A41"/>
    <w:rsid w:val="00AA6C24"/>
    <w:rsid w:val="00AA7674"/>
    <w:rsid w:val="00AB05A7"/>
    <w:rsid w:val="00AB07F1"/>
    <w:rsid w:val="00AB0C7C"/>
    <w:rsid w:val="00AB1158"/>
    <w:rsid w:val="00AB1367"/>
    <w:rsid w:val="00AB1368"/>
    <w:rsid w:val="00AB143F"/>
    <w:rsid w:val="00AB201B"/>
    <w:rsid w:val="00AB20B5"/>
    <w:rsid w:val="00AB2179"/>
    <w:rsid w:val="00AB235E"/>
    <w:rsid w:val="00AB23AC"/>
    <w:rsid w:val="00AB276D"/>
    <w:rsid w:val="00AB2C0C"/>
    <w:rsid w:val="00AB331E"/>
    <w:rsid w:val="00AB33DC"/>
    <w:rsid w:val="00AB3413"/>
    <w:rsid w:val="00AB39A6"/>
    <w:rsid w:val="00AB45C9"/>
    <w:rsid w:val="00AB4868"/>
    <w:rsid w:val="00AB4ABE"/>
    <w:rsid w:val="00AB5411"/>
    <w:rsid w:val="00AB5424"/>
    <w:rsid w:val="00AB5929"/>
    <w:rsid w:val="00AB60DA"/>
    <w:rsid w:val="00AB64F8"/>
    <w:rsid w:val="00AB676F"/>
    <w:rsid w:val="00AB6B3F"/>
    <w:rsid w:val="00AC07FD"/>
    <w:rsid w:val="00AC0869"/>
    <w:rsid w:val="00AC11B4"/>
    <w:rsid w:val="00AC1FD4"/>
    <w:rsid w:val="00AC229B"/>
    <w:rsid w:val="00AC244A"/>
    <w:rsid w:val="00AC2D68"/>
    <w:rsid w:val="00AC2FD2"/>
    <w:rsid w:val="00AC3384"/>
    <w:rsid w:val="00AC3577"/>
    <w:rsid w:val="00AC3C92"/>
    <w:rsid w:val="00AC3F7F"/>
    <w:rsid w:val="00AC41A7"/>
    <w:rsid w:val="00AC440A"/>
    <w:rsid w:val="00AC44B4"/>
    <w:rsid w:val="00AC4544"/>
    <w:rsid w:val="00AC45EC"/>
    <w:rsid w:val="00AC5122"/>
    <w:rsid w:val="00AC51E9"/>
    <w:rsid w:val="00AC58E4"/>
    <w:rsid w:val="00AC5959"/>
    <w:rsid w:val="00AC6E1D"/>
    <w:rsid w:val="00AC6ED1"/>
    <w:rsid w:val="00AC6FED"/>
    <w:rsid w:val="00AC70C2"/>
    <w:rsid w:val="00AC72CD"/>
    <w:rsid w:val="00AC7636"/>
    <w:rsid w:val="00AC7716"/>
    <w:rsid w:val="00AC7825"/>
    <w:rsid w:val="00AC7A91"/>
    <w:rsid w:val="00AD008B"/>
    <w:rsid w:val="00AD0505"/>
    <w:rsid w:val="00AD068E"/>
    <w:rsid w:val="00AD06C5"/>
    <w:rsid w:val="00AD150B"/>
    <w:rsid w:val="00AD1B86"/>
    <w:rsid w:val="00AD2A2B"/>
    <w:rsid w:val="00AD2AD2"/>
    <w:rsid w:val="00AD2F09"/>
    <w:rsid w:val="00AD3F88"/>
    <w:rsid w:val="00AD4370"/>
    <w:rsid w:val="00AD4473"/>
    <w:rsid w:val="00AD44E4"/>
    <w:rsid w:val="00AD4C58"/>
    <w:rsid w:val="00AD4E8D"/>
    <w:rsid w:val="00AD5022"/>
    <w:rsid w:val="00AD55E1"/>
    <w:rsid w:val="00AD560F"/>
    <w:rsid w:val="00AD5C8B"/>
    <w:rsid w:val="00AD65CC"/>
    <w:rsid w:val="00AD770A"/>
    <w:rsid w:val="00AD7867"/>
    <w:rsid w:val="00AE01B3"/>
    <w:rsid w:val="00AE086D"/>
    <w:rsid w:val="00AE1237"/>
    <w:rsid w:val="00AE146E"/>
    <w:rsid w:val="00AE14A3"/>
    <w:rsid w:val="00AE19A2"/>
    <w:rsid w:val="00AE19E2"/>
    <w:rsid w:val="00AE1CE7"/>
    <w:rsid w:val="00AE2174"/>
    <w:rsid w:val="00AE31D1"/>
    <w:rsid w:val="00AE39DF"/>
    <w:rsid w:val="00AE3EA9"/>
    <w:rsid w:val="00AE414B"/>
    <w:rsid w:val="00AE48E0"/>
    <w:rsid w:val="00AE4DD6"/>
    <w:rsid w:val="00AE4F22"/>
    <w:rsid w:val="00AE5092"/>
    <w:rsid w:val="00AE5908"/>
    <w:rsid w:val="00AE5EA7"/>
    <w:rsid w:val="00AE6361"/>
    <w:rsid w:val="00AE6646"/>
    <w:rsid w:val="00AE6B83"/>
    <w:rsid w:val="00AE6D13"/>
    <w:rsid w:val="00AE6DA2"/>
    <w:rsid w:val="00AE709F"/>
    <w:rsid w:val="00AE75A7"/>
    <w:rsid w:val="00AE7AC7"/>
    <w:rsid w:val="00AF058A"/>
    <w:rsid w:val="00AF0C5B"/>
    <w:rsid w:val="00AF0D6D"/>
    <w:rsid w:val="00AF1A63"/>
    <w:rsid w:val="00AF1C1B"/>
    <w:rsid w:val="00AF1E14"/>
    <w:rsid w:val="00AF24D6"/>
    <w:rsid w:val="00AF2913"/>
    <w:rsid w:val="00AF295E"/>
    <w:rsid w:val="00AF2A9B"/>
    <w:rsid w:val="00AF2F3E"/>
    <w:rsid w:val="00AF2FAE"/>
    <w:rsid w:val="00AF3108"/>
    <w:rsid w:val="00AF3480"/>
    <w:rsid w:val="00AF3677"/>
    <w:rsid w:val="00AF3ABE"/>
    <w:rsid w:val="00AF41A9"/>
    <w:rsid w:val="00AF4278"/>
    <w:rsid w:val="00AF4B2E"/>
    <w:rsid w:val="00AF4B4A"/>
    <w:rsid w:val="00AF5A6F"/>
    <w:rsid w:val="00AF6F41"/>
    <w:rsid w:val="00AF71A9"/>
    <w:rsid w:val="00AF7DE4"/>
    <w:rsid w:val="00B00058"/>
    <w:rsid w:val="00B00456"/>
    <w:rsid w:val="00B0093F"/>
    <w:rsid w:val="00B00A98"/>
    <w:rsid w:val="00B0110D"/>
    <w:rsid w:val="00B01782"/>
    <w:rsid w:val="00B0198D"/>
    <w:rsid w:val="00B01B65"/>
    <w:rsid w:val="00B01D43"/>
    <w:rsid w:val="00B0288C"/>
    <w:rsid w:val="00B02911"/>
    <w:rsid w:val="00B02C8B"/>
    <w:rsid w:val="00B032E0"/>
    <w:rsid w:val="00B033C5"/>
    <w:rsid w:val="00B03451"/>
    <w:rsid w:val="00B0376D"/>
    <w:rsid w:val="00B03917"/>
    <w:rsid w:val="00B03EBA"/>
    <w:rsid w:val="00B040BF"/>
    <w:rsid w:val="00B04B26"/>
    <w:rsid w:val="00B04C1D"/>
    <w:rsid w:val="00B04D30"/>
    <w:rsid w:val="00B04DD2"/>
    <w:rsid w:val="00B04FD8"/>
    <w:rsid w:val="00B05AF4"/>
    <w:rsid w:val="00B05B3B"/>
    <w:rsid w:val="00B05BC3"/>
    <w:rsid w:val="00B05D46"/>
    <w:rsid w:val="00B05E91"/>
    <w:rsid w:val="00B063CE"/>
    <w:rsid w:val="00B06461"/>
    <w:rsid w:val="00B066EE"/>
    <w:rsid w:val="00B06ABD"/>
    <w:rsid w:val="00B06CFC"/>
    <w:rsid w:val="00B071A5"/>
    <w:rsid w:val="00B07939"/>
    <w:rsid w:val="00B07A73"/>
    <w:rsid w:val="00B07BDC"/>
    <w:rsid w:val="00B07BF3"/>
    <w:rsid w:val="00B101B8"/>
    <w:rsid w:val="00B101E9"/>
    <w:rsid w:val="00B1079F"/>
    <w:rsid w:val="00B107C6"/>
    <w:rsid w:val="00B1090D"/>
    <w:rsid w:val="00B10AE7"/>
    <w:rsid w:val="00B10BE8"/>
    <w:rsid w:val="00B10EFB"/>
    <w:rsid w:val="00B118A9"/>
    <w:rsid w:val="00B1192A"/>
    <w:rsid w:val="00B11E71"/>
    <w:rsid w:val="00B12212"/>
    <w:rsid w:val="00B12583"/>
    <w:rsid w:val="00B129F5"/>
    <w:rsid w:val="00B12F61"/>
    <w:rsid w:val="00B13253"/>
    <w:rsid w:val="00B133E6"/>
    <w:rsid w:val="00B139FC"/>
    <w:rsid w:val="00B13B64"/>
    <w:rsid w:val="00B13FCC"/>
    <w:rsid w:val="00B140CD"/>
    <w:rsid w:val="00B14704"/>
    <w:rsid w:val="00B14A0C"/>
    <w:rsid w:val="00B14B16"/>
    <w:rsid w:val="00B1517E"/>
    <w:rsid w:val="00B15A22"/>
    <w:rsid w:val="00B15A56"/>
    <w:rsid w:val="00B15BF9"/>
    <w:rsid w:val="00B161B4"/>
    <w:rsid w:val="00B16B25"/>
    <w:rsid w:val="00B16ECA"/>
    <w:rsid w:val="00B1733C"/>
    <w:rsid w:val="00B17FC1"/>
    <w:rsid w:val="00B20075"/>
    <w:rsid w:val="00B201E5"/>
    <w:rsid w:val="00B2054D"/>
    <w:rsid w:val="00B206D1"/>
    <w:rsid w:val="00B211D3"/>
    <w:rsid w:val="00B21C59"/>
    <w:rsid w:val="00B22040"/>
    <w:rsid w:val="00B22EB8"/>
    <w:rsid w:val="00B236B4"/>
    <w:rsid w:val="00B23E6A"/>
    <w:rsid w:val="00B241E9"/>
    <w:rsid w:val="00B2422B"/>
    <w:rsid w:val="00B24813"/>
    <w:rsid w:val="00B24A37"/>
    <w:rsid w:val="00B24D73"/>
    <w:rsid w:val="00B25075"/>
    <w:rsid w:val="00B25420"/>
    <w:rsid w:val="00B2559F"/>
    <w:rsid w:val="00B26992"/>
    <w:rsid w:val="00B26C09"/>
    <w:rsid w:val="00B27495"/>
    <w:rsid w:val="00B27570"/>
    <w:rsid w:val="00B27F36"/>
    <w:rsid w:val="00B3026F"/>
    <w:rsid w:val="00B30714"/>
    <w:rsid w:val="00B3152A"/>
    <w:rsid w:val="00B316BE"/>
    <w:rsid w:val="00B32CB4"/>
    <w:rsid w:val="00B32E61"/>
    <w:rsid w:val="00B3339C"/>
    <w:rsid w:val="00B33946"/>
    <w:rsid w:val="00B339AA"/>
    <w:rsid w:val="00B35957"/>
    <w:rsid w:val="00B35A16"/>
    <w:rsid w:val="00B3640D"/>
    <w:rsid w:val="00B3669C"/>
    <w:rsid w:val="00B36841"/>
    <w:rsid w:val="00B373FC"/>
    <w:rsid w:val="00B374FD"/>
    <w:rsid w:val="00B377DA"/>
    <w:rsid w:val="00B37D87"/>
    <w:rsid w:val="00B40255"/>
    <w:rsid w:val="00B4058A"/>
    <w:rsid w:val="00B40726"/>
    <w:rsid w:val="00B40C38"/>
    <w:rsid w:val="00B40C94"/>
    <w:rsid w:val="00B40E01"/>
    <w:rsid w:val="00B40ED5"/>
    <w:rsid w:val="00B40F3B"/>
    <w:rsid w:val="00B41372"/>
    <w:rsid w:val="00B41F23"/>
    <w:rsid w:val="00B42363"/>
    <w:rsid w:val="00B426E7"/>
    <w:rsid w:val="00B42EC8"/>
    <w:rsid w:val="00B43EE8"/>
    <w:rsid w:val="00B447F4"/>
    <w:rsid w:val="00B44904"/>
    <w:rsid w:val="00B44B0E"/>
    <w:rsid w:val="00B4580C"/>
    <w:rsid w:val="00B45870"/>
    <w:rsid w:val="00B4608E"/>
    <w:rsid w:val="00B4626A"/>
    <w:rsid w:val="00B462F6"/>
    <w:rsid w:val="00B46380"/>
    <w:rsid w:val="00B468FF"/>
    <w:rsid w:val="00B46933"/>
    <w:rsid w:val="00B46AC7"/>
    <w:rsid w:val="00B46B6B"/>
    <w:rsid w:val="00B46D53"/>
    <w:rsid w:val="00B46F9E"/>
    <w:rsid w:val="00B472D0"/>
    <w:rsid w:val="00B473B5"/>
    <w:rsid w:val="00B478B1"/>
    <w:rsid w:val="00B50206"/>
    <w:rsid w:val="00B502A9"/>
    <w:rsid w:val="00B50554"/>
    <w:rsid w:val="00B50AA3"/>
    <w:rsid w:val="00B50ABA"/>
    <w:rsid w:val="00B51173"/>
    <w:rsid w:val="00B512AF"/>
    <w:rsid w:val="00B51E17"/>
    <w:rsid w:val="00B51E3F"/>
    <w:rsid w:val="00B520F8"/>
    <w:rsid w:val="00B52259"/>
    <w:rsid w:val="00B52476"/>
    <w:rsid w:val="00B524BC"/>
    <w:rsid w:val="00B536FD"/>
    <w:rsid w:val="00B53A03"/>
    <w:rsid w:val="00B53AB3"/>
    <w:rsid w:val="00B53FB8"/>
    <w:rsid w:val="00B53FEF"/>
    <w:rsid w:val="00B5417E"/>
    <w:rsid w:val="00B54899"/>
    <w:rsid w:val="00B54A63"/>
    <w:rsid w:val="00B54A9E"/>
    <w:rsid w:val="00B5506D"/>
    <w:rsid w:val="00B55178"/>
    <w:rsid w:val="00B55182"/>
    <w:rsid w:val="00B556B7"/>
    <w:rsid w:val="00B55750"/>
    <w:rsid w:val="00B56073"/>
    <w:rsid w:val="00B56626"/>
    <w:rsid w:val="00B56641"/>
    <w:rsid w:val="00B5673D"/>
    <w:rsid w:val="00B57728"/>
    <w:rsid w:val="00B6005A"/>
    <w:rsid w:val="00B6014A"/>
    <w:rsid w:val="00B60421"/>
    <w:rsid w:val="00B60754"/>
    <w:rsid w:val="00B607B4"/>
    <w:rsid w:val="00B60CD4"/>
    <w:rsid w:val="00B60FB4"/>
    <w:rsid w:val="00B6134C"/>
    <w:rsid w:val="00B6211F"/>
    <w:rsid w:val="00B623FD"/>
    <w:rsid w:val="00B6300C"/>
    <w:rsid w:val="00B63103"/>
    <w:rsid w:val="00B634F0"/>
    <w:rsid w:val="00B63BB0"/>
    <w:rsid w:val="00B63E1D"/>
    <w:rsid w:val="00B6485B"/>
    <w:rsid w:val="00B64BAA"/>
    <w:rsid w:val="00B64CBE"/>
    <w:rsid w:val="00B64EEA"/>
    <w:rsid w:val="00B652F8"/>
    <w:rsid w:val="00B6536D"/>
    <w:rsid w:val="00B6582B"/>
    <w:rsid w:val="00B65C78"/>
    <w:rsid w:val="00B65CF4"/>
    <w:rsid w:val="00B66227"/>
    <w:rsid w:val="00B667BD"/>
    <w:rsid w:val="00B667D0"/>
    <w:rsid w:val="00B66810"/>
    <w:rsid w:val="00B6693B"/>
    <w:rsid w:val="00B66F58"/>
    <w:rsid w:val="00B67219"/>
    <w:rsid w:val="00B675FD"/>
    <w:rsid w:val="00B67E24"/>
    <w:rsid w:val="00B704A9"/>
    <w:rsid w:val="00B7056E"/>
    <w:rsid w:val="00B70D22"/>
    <w:rsid w:val="00B71733"/>
    <w:rsid w:val="00B717F8"/>
    <w:rsid w:val="00B71B55"/>
    <w:rsid w:val="00B71C25"/>
    <w:rsid w:val="00B72187"/>
    <w:rsid w:val="00B72442"/>
    <w:rsid w:val="00B72788"/>
    <w:rsid w:val="00B72A23"/>
    <w:rsid w:val="00B72AEC"/>
    <w:rsid w:val="00B72CAC"/>
    <w:rsid w:val="00B72E70"/>
    <w:rsid w:val="00B7320C"/>
    <w:rsid w:val="00B732FB"/>
    <w:rsid w:val="00B73535"/>
    <w:rsid w:val="00B73705"/>
    <w:rsid w:val="00B73C97"/>
    <w:rsid w:val="00B74618"/>
    <w:rsid w:val="00B746E8"/>
    <w:rsid w:val="00B748F5"/>
    <w:rsid w:val="00B75043"/>
    <w:rsid w:val="00B753DD"/>
    <w:rsid w:val="00B75626"/>
    <w:rsid w:val="00B75946"/>
    <w:rsid w:val="00B760F6"/>
    <w:rsid w:val="00B76126"/>
    <w:rsid w:val="00B76458"/>
    <w:rsid w:val="00B7651B"/>
    <w:rsid w:val="00B766AB"/>
    <w:rsid w:val="00B76C04"/>
    <w:rsid w:val="00B76FE6"/>
    <w:rsid w:val="00B7713C"/>
    <w:rsid w:val="00B77B11"/>
    <w:rsid w:val="00B8010B"/>
    <w:rsid w:val="00B80158"/>
    <w:rsid w:val="00B80255"/>
    <w:rsid w:val="00B8094F"/>
    <w:rsid w:val="00B80B7B"/>
    <w:rsid w:val="00B80EDF"/>
    <w:rsid w:val="00B80EFF"/>
    <w:rsid w:val="00B81236"/>
    <w:rsid w:val="00B81EC6"/>
    <w:rsid w:val="00B82089"/>
    <w:rsid w:val="00B82319"/>
    <w:rsid w:val="00B82701"/>
    <w:rsid w:val="00B82C34"/>
    <w:rsid w:val="00B839F4"/>
    <w:rsid w:val="00B83AC3"/>
    <w:rsid w:val="00B84218"/>
    <w:rsid w:val="00B849CE"/>
    <w:rsid w:val="00B84AAA"/>
    <w:rsid w:val="00B84AFE"/>
    <w:rsid w:val="00B84B1C"/>
    <w:rsid w:val="00B84C5F"/>
    <w:rsid w:val="00B84D8A"/>
    <w:rsid w:val="00B84EEC"/>
    <w:rsid w:val="00B85EBE"/>
    <w:rsid w:val="00B86463"/>
    <w:rsid w:val="00B86972"/>
    <w:rsid w:val="00B86C6A"/>
    <w:rsid w:val="00B86DCF"/>
    <w:rsid w:val="00B87961"/>
    <w:rsid w:val="00B87FA2"/>
    <w:rsid w:val="00B90319"/>
    <w:rsid w:val="00B90320"/>
    <w:rsid w:val="00B9082D"/>
    <w:rsid w:val="00B91198"/>
    <w:rsid w:val="00B9188A"/>
    <w:rsid w:val="00B91C56"/>
    <w:rsid w:val="00B91D65"/>
    <w:rsid w:val="00B92070"/>
    <w:rsid w:val="00B920CD"/>
    <w:rsid w:val="00B928CA"/>
    <w:rsid w:val="00B929A8"/>
    <w:rsid w:val="00B929D8"/>
    <w:rsid w:val="00B929F1"/>
    <w:rsid w:val="00B92A31"/>
    <w:rsid w:val="00B92B8F"/>
    <w:rsid w:val="00B92BF0"/>
    <w:rsid w:val="00B93D80"/>
    <w:rsid w:val="00B9484B"/>
    <w:rsid w:val="00B9489F"/>
    <w:rsid w:val="00B94C8D"/>
    <w:rsid w:val="00B951CB"/>
    <w:rsid w:val="00B9563A"/>
    <w:rsid w:val="00B9579D"/>
    <w:rsid w:val="00B95C39"/>
    <w:rsid w:val="00B95D13"/>
    <w:rsid w:val="00B9619B"/>
    <w:rsid w:val="00B966BD"/>
    <w:rsid w:val="00B96BD9"/>
    <w:rsid w:val="00B97637"/>
    <w:rsid w:val="00B978E7"/>
    <w:rsid w:val="00BA0294"/>
    <w:rsid w:val="00BA0A86"/>
    <w:rsid w:val="00BA0C5F"/>
    <w:rsid w:val="00BA0EF8"/>
    <w:rsid w:val="00BA0FD1"/>
    <w:rsid w:val="00BA1279"/>
    <w:rsid w:val="00BA1438"/>
    <w:rsid w:val="00BA1440"/>
    <w:rsid w:val="00BA19AC"/>
    <w:rsid w:val="00BA19F2"/>
    <w:rsid w:val="00BA21F4"/>
    <w:rsid w:val="00BA24F1"/>
    <w:rsid w:val="00BA27E7"/>
    <w:rsid w:val="00BA28BC"/>
    <w:rsid w:val="00BA2B26"/>
    <w:rsid w:val="00BA2FC2"/>
    <w:rsid w:val="00BA303B"/>
    <w:rsid w:val="00BA3276"/>
    <w:rsid w:val="00BA344F"/>
    <w:rsid w:val="00BA349F"/>
    <w:rsid w:val="00BA3845"/>
    <w:rsid w:val="00BA4380"/>
    <w:rsid w:val="00BA438A"/>
    <w:rsid w:val="00BA524F"/>
    <w:rsid w:val="00BA5906"/>
    <w:rsid w:val="00BA5B15"/>
    <w:rsid w:val="00BA64C2"/>
    <w:rsid w:val="00BA6550"/>
    <w:rsid w:val="00BA69E8"/>
    <w:rsid w:val="00BA7B05"/>
    <w:rsid w:val="00BA7B0C"/>
    <w:rsid w:val="00BA7FC9"/>
    <w:rsid w:val="00BB01BB"/>
    <w:rsid w:val="00BB0509"/>
    <w:rsid w:val="00BB0BD8"/>
    <w:rsid w:val="00BB1163"/>
    <w:rsid w:val="00BB1676"/>
    <w:rsid w:val="00BB1834"/>
    <w:rsid w:val="00BB19D2"/>
    <w:rsid w:val="00BB1DF1"/>
    <w:rsid w:val="00BB1FD1"/>
    <w:rsid w:val="00BB2CE1"/>
    <w:rsid w:val="00BB2DC2"/>
    <w:rsid w:val="00BB2ED1"/>
    <w:rsid w:val="00BB3D56"/>
    <w:rsid w:val="00BB3DB7"/>
    <w:rsid w:val="00BB3E0C"/>
    <w:rsid w:val="00BB43E8"/>
    <w:rsid w:val="00BB45AE"/>
    <w:rsid w:val="00BB47C6"/>
    <w:rsid w:val="00BB4966"/>
    <w:rsid w:val="00BB49E8"/>
    <w:rsid w:val="00BB4C34"/>
    <w:rsid w:val="00BB5000"/>
    <w:rsid w:val="00BB55F9"/>
    <w:rsid w:val="00BB562C"/>
    <w:rsid w:val="00BB5DB9"/>
    <w:rsid w:val="00BB5EE1"/>
    <w:rsid w:val="00BB63F4"/>
    <w:rsid w:val="00BB6493"/>
    <w:rsid w:val="00BB6E2E"/>
    <w:rsid w:val="00BB759A"/>
    <w:rsid w:val="00BC0046"/>
    <w:rsid w:val="00BC0AC6"/>
    <w:rsid w:val="00BC0B6B"/>
    <w:rsid w:val="00BC0E4A"/>
    <w:rsid w:val="00BC12A4"/>
    <w:rsid w:val="00BC23E5"/>
    <w:rsid w:val="00BC286E"/>
    <w:rsid w:val="00BC28D7"/>
    <w:rsid w:val="00BC2970"/>
    <w:rsid w:val="00BC2A85"/>
    <w:rsid w:val="00BC3145"/>
    <w:rsid w:val="00BC3208"/>
    <w:rsid w:val="00BC35A0"/>
    <w:rsid w:val="00BC3865"/>
    <w:rsid w:val="00BC44D0"/>
    <w:rsid w:val="00BC4B64"/>
    <w:rsid w:val="00BC4D57"/>
    <w:rsid w:val="00BC4E60"/>
    <w:rsid w:val="00BC4ED5"/>
    <w:rsid w:val="00BC51E9"/>
    <w:rsid w:val="00BC55D7"/>
    <w:rsid w:val="00BC599B"/>
    <w:rsid w:val="00BC5A51"/>
    <w:rsid w:val="00BC5AFC"/>
    <w:rsid w:val="00BC5BE3"/>
    <w:rsid w:val="00BC602A"/>
    <w:rsid w:val="00BC6354"/>
    <w:rsid w:val="00BC6741"/>
    <w:rsid w:val="00BC6DB7"/>
    <w:rsid w:val="00BC703C"/>
    <w:rsid w:val="00BC70D4"/>
    <w:rsid w:val="00BC743B"/>
    <w:rsid w:val="00BC7461"/>
    <w:rsid w:val="00BC7A9B"/>
    <w:rsid w:val="00BC7B95"/>
    <w:rsid w:val="00BC7FEC"/>
    <w:rsid w:val="00BD0103"/>
    <w:rsid w:val="00BD018B"/>
    <w:rsid w:val="00BD01C3"/>
    <w:rsid w:val="00BD01CA"/>
    <w:rsid w:val="00BD038B"/>
    <w:rsid w:val="00BD0476"/>
    <w:rsid w:val="00BD0762"/>
    <w:rsid w:val="00BD0DC1"/>
    <w:rsid w:val="00BD11FE"/>
    <w:rsid w:val="00BD21A6"/>
    <w:rsid w:val="00BD21ED"/>
    <w:rsid w:val="00BD2B42"/>
    <w:rsid w:val="00BD2C50"/>
    <w:rsid w:val="00BD3240"/>
    <w:rsid w:val="00BD34ED"/>
    <w:rsid w:val="00BD36B6"/>
    <w:rsid w:val="00BD36B9"/>
    <w:rsid w:val="00BD3E2A"/>
    <w:rsid w:val="00BD3F15"/>
    <w:rsid w:val="00BD3F28"/>
    <w:rsid w:val="00BD4691"/>
    <w:rsid w:val="00BD4D8C"/>
    <w:rsid w:val="00BD4DBC"/>
    <w:rsid w:val="00BD6576"/>
    <w:rsid w:val="00BD760A"/>
    <w:rsid w:val="00BD76DA"/>
    <w:rsid w:val="00BD7749"/>
    <w:rsid w:val="00BD7E01"/>
    <w:rsid w:val="00BE09C1"/>
    <w:rsid w:val="00BE1EFD"/>
    <w:rsid w:val="00BE20A4"/>
    <w:rsid w:val="00BE24E3"/>
    <w:rsid w:val="00BE2594"/>
    <w:rsid w:val="00BE2E6D"/>
    <w:rsid w:val="00BE2E81"/>
    <w:rsid w:val="00BE2FE4"/>
    <w:rsid w:val="00BE307C"/>
    <w:rsid w:val="00BE33B8"/>
    <w:rsid w:val="00BE38B0"/>
    <w:rsid w:val="00BE3CD6"/>
    <w:rsid w:val="00BE41D1"/>
    <w:rsid w:val="00BE425E"/>
    <w:rsid w:val="00BE43C8"/>
    <w:rsid w:val="00BE4512"/>
    <w:rsid w:val="00BE4747"/>
    <w:rsid w:val="00BE4B95"/>
    <w:rsid w:val="00BE4CED"/>
    <w:rsid w:val="00BE5413"/>
    <w:rsid w:val="00BE5689"/>
    <w:rsid w:val="00BE5B7D"/>
    <w:rsid w:val="00BE6193"/>
    <w:rsid w:val="00BE61C2"/>
    <w:rsid w:val="00BE620D"/>
    <w:rsid w:val="00BE6262"/>
    <w:rsid w:val="00BE68F0"/>
    <w:rsid w:val="00BE6F2C"/>
    <w:rsid w:val="00BE790F"/>
    <w:rsid w:val="00BE79B2"/>
    <w:rsid w:val="00BE7FBC"/>
    <w:rsid w:val="00BE7FFA"/>
    <w:rsid w:val="00BF094E"/>
    <w:rsid w:val="00BF0D1B"/>
    <w:rsid w:val="00BF1A46"/>
    <w:rsid w:val="00BF1A7B"/>
    <w:rsid w:val="00BF2000"/>
    <w:rsid w:val="00BF21CA"/>
    <w:rsid w:val="00BF2925"/>
    <w:rsid w:val="00BF2B83"/>
    <w:rsid w:val="00BF2D20"/>
    <w:rsid w:val="00BF2E65"/>
    <w:rsid w:val="00BF34CA"/>
    <w:rsid w:val="00BF357D"/>
    <w:rsid w:val="00BF3A7E"/>
    <w:rsid w:val="00BF3E78"/>
    <w:rsid w:val="00BF3EC1"/>
    <w:rsid w:val="00BF44F4"/>
    <w:rsid w:val="00BF4B10"/>
    <w:rsid w:val="00BF4FCA"/>
    <w:rsid w:val="00BF56B1"/>
    <w:rsid w:val="00BF5A93"/>
    <w:rsid w:val="00BF5DC9"/>
    <w:rsid w:val="00BF5EE2"/>
    <w:rsid w:val="00BF5F29"/>
    <w:rsid w:val="00BF6308"/>
    <w:rsid w:val="00BF647B"/>
    <w:rsid w:val="00BF686C"/>
    <w:rsid w:val="00BF6AB0"/>
    <w:rsid w:val="00BF6E3C"/>
    <w:rsid w:val="00BF7BD0"/>
    <w:rsid w:val="00C0042D"/>
    <w:rsid w:val="00C0045B"/>
    <w:rsid w:val="00C004CA"/>
    <w:rsid w:val="00C00ED7"/>
    <w:rsid w:val="00C0104D"/>
    <w:rsid w:val="00C01FFD"/>
    <w:rsid w:val="00C0259B"/>
    <w:rsid w:val="00C02641"/>
    <w:rsid w:val="00C02682"/>
    <w:rsid w:val="00C02866"/>
    <w:rsid w:val="00C02BBA"/>
    <w:rsid w:val="00C031FF"/>
    <w:rsid w:val="00C0342A"/>
    <w:rsid w:val="00C038DF"/>
    <w:rsid w:val="00C03AB9"/>
    <w:rsid w:val="00C05378"/>
    <w:rsid w:val="00C05AD6"/>
    <w:rsid w:val="00C05BF8"/>
    <w:rsid w:val="00C0600E"/>
    <w:rsid w:val="00C06487"/>
    <w:rsid w:val="00C06739"/>
    <w:rsid w:val="00C06D05"/>
    <w:rsid w:val="00C06DA8"/>
    <w:rsid w:val="00C06E22"/>
    <w:rsid w:val="00C070CB"/>
    <w:rsid w:val="00C07669"/>
    <w:rsid w:val="00C07880"/>
    <w:rsid w:val="00C10045"/>
    <w:rsid w:val="00C1016D"/>
    <w:rsid w:val="00C102E6"/>
    <w:rsid w:val="00C103E1"/>
    <w:rsid w:val="00C1088E"/>
    <w:rsid w:val="00C10E18"/>
    <w:rsid w:val="00C11642"/>
    <w:rsid w:val="00C1282F"/>
    <w:rsid w:val="00C13F42"/>
    <w:rsid w:val="00C14D9B"/>
    <w:rsid w:val="00C15089"/>
    <w:rsid w:val="00C154E5"/>
    <w:rsid w:val="00C156A3"/>
    <w:rsid w:val="00C15B1C"/>
    <w:rsid w:val="00C15BB9"/>
    <w:rsid w:val="00C15EE3"/>
    <w:rsid w:val="00C170E7"/>
    <w:rsid w:val="00C1717C"/>
    <w:rsid w:val="00C17512"/>
    <w:rsid w:val="00C17849"/>
    <w:rsid w:val="00C179A0"/>
    <w:rsid w:val="00C17B04"/>
    <w:rsid w:val="00C203CC"/>
    <w:rsid w:val="00C205C3"/>
    <w:rsid w:val="00C20892"/>
    <w:rsid w:val="00C21661"/>
    <w:rsid w:val="00C21945"/>
    <w:rsid w:val="00C2235C"/>
    <w:rsid w:val="00C22A2C"/>
    <w:rsid w:val="00C22A9E"/>
    <w:rsid w:val="00C22AFE"/>
    <w:rsid w:val="00C22CBC"/>
    <w:rsid w:val="00C2302B"/>
    <w:rsid w:val="00C2332B"/>
    <w:rsid w:val="00C259D9"/>
    <w:rsid w:val="00C25A41"/>
    <w:rsid w:val="00C25E46"/>
    <w:rsid w:val="00C26024"/>
    <w:rsid w:val="00C262DB"/>
    <w:rsid w:val="00C26470"/>
    <w:rsid w:val="00C26694"/>
    <w:rsid w:val="00C267EA"/>
    <w:rsid w:val="00C273D2"/>
    <w:rsid w:val="00C27ED1"/>
    <w:rsid w:val="00C30001"/>
    <w:rsid w:val="00C301CB"/>
    <w:rsid w:val="00C305A6"/>
    <w:rsid w:val="00C308AA"/>
    <w:rsid w:val="00C3139C"/>
    <w:rsid w:val="00C31EF6"/>
    <w:rsid w:val="00C32288"/>
    <w:rsid w:val="00C323D3"/>
    <w:rsid w:val="00C32DBB"/>
    <w:rsid w:val="00C33734"/>
    <w:rsid w:val="00C33BBE"/>
    <w:rsid w:val="00C33D51"/>
    <w:rsid w:val="00C340F5"/>
    <w:rsid w:val="00C348AB"/>
    <w:rsid w:val="00C34A6D"/>
    <w:rsid w:val="00C34A9C"/>
    <w:rsid w:val="00C351EA"/>
    <w:rsid w:val="00C35582"/>
    <w:rsid w:val="00C35685"/>
    <w:rsid w:val="00C35E0F"/>
    <w:rsid w:val="00C36203"/>
    <w:rsid w:val="00C36536"/>
    <w:rsid w:val="00C36A61"/>
    <w:rsid w:val="00C36E9C"/>
    <w:rsid w:val="00C37A13"/>
    <w:rsid w:val="00C37C99"/>
    <w:rsid w:val="00C37D4B"/>
    <w:rsid w:val="00C405E0"/>
    <w:rsid w:val="00C40D3B"/>
    <w:rsid w:val="00C41054"/>
    <w:rsid w:val="00C422FA"/>
    <w:rsid w:val="00C42F68"/>
    <w:rsid w:val="00C43650"/>
    <w:rsid w:val="00C436B8"/>
    <w:rsid w:val="00C43FF8"/>
    <w:rsid w:val="00C4426B"/>
    <w:rsid w:val="00C446A0"/>
    <w:rsid w:val="00C44BCA"/>
    <w:rsid w:val="00C45727"/>
    <w:rsid w:val="00C45A46"/>
    <w:rsid w:val="00C45AFC"/>
    <w:rsid w:val="00C45D13"/>
    <w:rsid w:val="00C45FBA"/>
    <w:rsid w:val="00C462FC"/>
    <w:rsid w:val="00C464E3"/>
    <w:rsid w:val="00C46576"/>
    <w:rsid w:val="00C4685F"/>
    <w:rsid w:val="00C46F07"/>
    <w:rsid w:val="00C4706E"/>
    <w:rsid w:val="00C47B7B"/>
    <w:rsid w:val="00C47BC1"/>
    <w:rsid w:val="00C47F3B"/>
    <w:rsid w:val="00C50146"/>
    <w:rsid w:val="00C50166"/>
    <w:rsid w:val="00C50A52"/>
    <w:rsid w:val="00C510FB"/>
    <w:rsid w:val="00C512D2"/>
    <w:rsid w:val="00C51BA5"/>
    <w:rsid w:val="00C51F38"/>
    <w:rsid w:val="00C51FBE"/>
    <w:rsid w:val="00C524E0"/>
    <w:rsid w:val="00C524F9"/>
    <w:rsid w:val="00C52E6E"/>
    <w:rsid w:val="00C53897"/>
    <w:rsid w:val="00C54E2F"/>
    <w:rsid w:val="00C5504C"/>
    <w:rsid w:val="00C552DA"/>
    <w:rsid w:val="00C555CE"/>
    <w:rsid w:val="00C556B0"/>
    <w:rsid w:val="00C5575C"/>
    <w:rsid w:val="00C5598E"/>
    <w:rsid w:val="00C55CC0"/>
    <w:rsid w:val="00C55D41"/>
    <w:rsid w:val="00C55D49"/>
    <w:rsid w:val="00C5606C"/>
    <w:rsid w:val="00C56AB5"/>
    <w:rsid w:val="00C56D73"/>
    <w:rsid w:val="00C56FD2"/>
    <w:rsid w:val="00C5709E"/>
    <w:rsid w:val="00C5726E"/>
    <w:rsid w:val="00C574CA"/>
    <w:rsid w:val="00C576BD"/>
    <w:rsid w:val="00C57EB1"/>
    <w:rsid w:val="00C57FA1"/>
    <w:rsid w:val="00C60318"/>
    <w:rsid w:val="00C60477"/>
    <w:rsid w:val="00C60EA9"/>
    <w:rsid w:val="00C61106"/>
    <w:rsid w:val="00C61579"/>
    <w:rsid w:val="00C61AE9"/>
    <w:rsid w:val="00C61D62"/>
    <w:rsid w:val="00C62528"/>
    <w:rsid w:val="00C6263C"/>
    <w:rsid w:val="00C62A0D"/>
    <w:rsid w:val="00C62A29"/>
    <w:rsid w:val="00C62FAE"/>
    <w:rsid w:val="00C63133"/>
    <w:rsid w:val="00C639A9"/>
    <w:rsid w:val="00C639BA"/>
    <w:rsid w:val="00C64711"/>
    <w:rsid w:val="00C64E12"/>
    <w:rsid w:val="00C64F3C"/>
    <w:rsid w:val="00C656D6"/>
    <w:rsid w:val="00C65F1D"/>
    <w:rsid w:val="00C65F6D"/>
    <w:rsid w:val="00C6614D"/>
    <w:rsid w:val="00C66185"/>
    <w:rsid w:val="00C66D72"/>
    <w:rsid w:val="00C67064"/>
    <w:rsid w:val="00C67D5A"/>
    <w:rsid w:val="00C700AF"/>
    <w:rsid w:val="00C702CC"/>
    <w:rsid w:val="00C7098A"/>
    <w:rsid w:val="00C70B98"/>
    <w:rsid w:val="00C71465"/>
    <w:rsid w:val="00C7154D"/>
    <w:rsid w:val="00C715B2"/>
    <w:rsid w:val="00C71D98"/>
    <w:rsid w:val="00C7222D"/>
    <w:rsid w:val="00C722CE"/>
    <w:rsid w:val="00C72361"/>
    <w:rsid w:val="00C72547"/>
    <w:rsid w:val="00C7279A"/>
    <w:rsid w:val="00C728D0"/>
    <w:rsid w:val="00C73942"/>
    <w:rsid w:val="00C73B09"/>
    <w:rsid w:val="00C74516"/>
    <w:rsid w:val="00C74A14"/>
    <w:rsid w:val="00C753BC"/>
    <w:rsid w:val="00C757AD"/>
    <w:rsid w:val="00C758DF"/>
    <w:rsid w:val="00C7607A"/>
    <w:rsid w:val="00C76B6D"/>
    <w:rsid w:val="00C76FE1"/>
    <w:rsid w:val="00C7705D"/>
    <w:rsid w:val="00C77410"/>
    <w:rsid w:val="00C778DC"/>
    <w:rsid w:val="00C77A02"/>
    <w:rsid w:val="00C77B7F"/>
    <w:rsid w:val="00C77EEC"/>
    <w:rsid w:val="00C800EE"/>
    <w:rsid w:val="00C80284"/>
    <w:rsid w:val="00C802B8"/>
    <w:rsid w:val="00C803F9"/>
    <w:rsid w:val="00C80A81"/>
    <w:rsid w:val="00C81159"/>
    <w:rsid w:val="00C81E4D"/>
    <w:rsid w:val="00C822AC"/>
    <w:rsid w:val="00C824D7"/>
    <w:rsid w:val="00C82869"/>
    <w:rsid w:val="00C829CD"/>
    <w:rsid w:val="00C82FBA"/>
    <w:rsid w:val="00C82FBE"/>
    <w:rsid w:val="00C830B9"/>
    <w:rsid w:val="00C8515D"/>
    <w:rsid w:val="00C862E9"/>
    <w:rsid w:val="00C863E4"/>
    <w:rsid w:val="00C86667"/>
    <w:rsid w:val="00C868EC"/>
    <w:rsid w:val="00C86D3D"/>
    <w:rsid w:val="00C86F91"/>
    <w:rsid w:val="00C87176"/>
    <w:rsid w:val="00C871BF"/>
    <w:rsid w:val="00C872FF"/>
    <w:rsid w:val="00C87484"/>
    <w:rsid w:val="00C8753E"/>
    <w:rsid w:val="00C90150"/>
    <w:rsid w:val="00C901DB"/>
    <w:rsid w:val="00C902CB"/>
    <w:rsid w:val="00C905A4"/>
    <w:rsid w:val="00C90764"/>
    <w:rsid w:val="00C90A1F"/>
    <w:rsid w:val="00C90D54"/>
    <w:rsid w:val="00C90EFD"/>
    <w:rsid w:val="00C91031"/>
    <w:rsid w:val="00C9135A"/>
    <w:rsid w:val="00C91717"/>
    <w:rsid w:val="00C91790"/>
    <w:rsid w:val="00C919ED"/>
    <w:rsid w:val="00C91A3B"/>
    <w:rsid w:val="00C91CF5"/>
    <w:rsid w:val="00C91D5F"/>
    <w:rsid w:val="00C921A6"/>
    <w:rsid w:val="00C92604"/>
    <w:rsid w:val="00C9269A"/>
    <w:rsid w:val="00C92E6C"/>
    <w:rsid w:val="00C92F92"/>
    <w:rsid w:val="00C9314A"/>
    <w:rsid w:val="00C9353C"/>
    <w:rsid w:val="00C93911"/>
    <w:rsid w:val="00C93A18"/>
    <w:rsid w:val="00C93CC1"/>
    <w:rsid w:val="00C940C5"/>
    <w:rsid w:val="00C9419C"/>
    <w:rsid w:val="00C94372"/>
    <w:rsid w:val="00C94B5C"/>
    <w:rsid w:val="00C94E60"/>
    <w:rsid w:val="00C94EC1"/>
    <w:rsid w:val="00C94FAD"/>
    <w:rsid w:val="00C950D6"/>
    <w:rsid w:val="00C9529D"/>
    <w:rsid w:val="00C95A94"/>
    <w:rsid w:val="00C95B44"/>
    <w:rsid w:val="00C95ED2"/>
    <w:rsid w:val="00C96499"/>
    <w:rsid w:val="00C964A7"/>
    <w:rsid w:val="00C964DB"/>
    <w:rsid w:val="00C96515"/>
    <w:rsid w:val="00C966ED"/>
    <w:rsid w:val="00C96DDE"/>
    <w:rsid w:val="00C97775"/>
    <w:rsid w:val="00C97A7F"/>
    <w:rsid w:val="00CA0018"/>
    <w:rsid w:val="00CA0510"/>
    <w:rsid w:val="00CA0C0B"/>
    <w:rsid w:val="00CA10BA"/>
    <w:rsid w:val="00CA16CC"/>
    <w:rsid w:val="00CA22E3"/>
    <w:rsid w:val="00CA2A87"/>
    <w:rsid w:val="00CA314F"/>
    <w:rsid w:val="00CA335D"/>
    <w:rsid w:val="00CA3506"/>
    <w:rsid w:val="00CA3D25"/>
    <w:rsid w:val="00CA3F57"/>
    <w:rsid w:val="00CA4849"/>
    <w:rsid w:val="00CA4AAD"/>
    <w:rsid w:val="00CA5059"/>
    <w:rsid w:val="00CA536F"/>
    <w:rsid w:val="00CA5EB1"/>
    <w:rsid w:val="00CA5FE9"/>
    <w:rsid w:val="00CA60F0"/>
    <w:rsid w:val="00CA62A4"/>
    <w:rsid w:val="00CA6325"/>
    <w:rsid w:val="00CA6445"/>
    <w:rsid w:val="00CA67E8"/>
    <w:rsid w:val="00CA69C5"/>
    <w:rsid w:val="00CA69E5"/>
    <w:rsid w:val="00CA7126"/>
    <w:rsid w:val="00CA7205"/>
    <w:rsid w:val="00CB00DE"/>
    <w:rsid w:val="00CB0301"/>
    <w:rsid w:val="00CB0358"/>
    <w:rsid w:val="00CB0E89"/>
    <w:rsid w:val="00CB14F1"/>
    <w:rsid w:val="00CB1A57"/>
    <w:rsid w:val="00CB1B74"/>
    <w:rsid w:val="00CB23AB"/>
    <w:rsid w:val="00CB23C1"/>
    <w:rsid w:val="00CB272B"/>
    <w:rsid w:val="00CB2827"/>
    <w:rsid w:val="00CB2CD4"/>
    <w:rsid w:val="00CB399D"/>
    <w:rsid w:val="00CB3F1F"/>
    <w:rsid w:val="00CB42CA"/>
    <w:rsid w:val="00CB464F"/>
    <w:rsid w:val="00CB4870"/>
    <w:rsid w:val="00CB514B"/>
    <w:rsid w:val="00CB5345"/>
    <w:rsid w:val="00CB535A"/>
    <w:rsid w:val="00CB63E2"/>
    <w:rsid w:val="00CB6683"/>
    <w:rsid w:val="00CB7273"/>
    <w:rsid w:val="00CB7A22"/>
    <w:rsid w:val="00CC03EB"/>
    <w:rsid w:val="00CC0514"/>
    <w:rsid w:val="00CC0A12"/>
    <w:rsid w:val="00CC15AA"/>
    <w:rsid w:val="00CC1ED5"/>
    <w:rsid w:val="00CC200D"/>
    <w:rsid w:val="00CC214A"/>
    <w:rsid w:val="00CC29B3"/>
    <w:rsid w:val="00CC29FF"/>
    <w:rsid w:val="00CC2DF4"/>
    <w:rsid w:val="00CC2EBB"/>
    <w:rsid w:val="00CC3035"/>
    <w:rsid w:val="00CC3A3B"/>
    <w:rsid w:val="00CC3AB3"/>
    <w:rsid w:val="00CC3C39"/>
    <w:rsid w:val="00CC43F2"/>
    <w:rsid w:val="00CC49CB"/>
    <w:rsid w:val="00CC4E69"/>
    <w:rsid w:val="00CC5372"/>
    <w:rsid w:val="00CC57CE"/>
    <w:rsid w:val="00CC5854"/>
    <w:rsid w:val="00CC60C0"/>
    <w:rsid w:val="00CC6500"/>
    <w:rsid w:val="00CC7365"/>
    <w:rsid w:val="00CC740A"/>
    <w:rsid w:val="00CC77D1"/>
    <w:rsid w:val="00CD0F6A"/>
    <w:rsid w:val="00CD105B"/>
    <w:rsid w:val="00CD1617"/>
    <w:rsid w:val="00CD1A5A"/>
    <w:rsid w:val="00CD1ED5"/>
    <w:rsid w:val="00CD29A2"/>
    <w:rsid w:val="00CD2AA1"/>
    <w:rsid w:val="00CD3AAC"/>
    <w:rsid w:val="00CD3BDA"/>
    <w:rsid w:val="00CD3E83"/>
    <w:rsid w:val="00CD4717"/>
    <w:rsid w:val="00CD49D6"/>
    <w:rsid w:val="00CD4C65"/>
    <w:rsid w:val="00CD554C"/>
    <w:rsid w:val="00CD762F"/>
    <w:rsid w:val="00CD7D4B"/>
    <w:rsid w:val="00CD7F4A"/>
    <w:rsid w:val="00CE0062"/>
    <w:rsid w:val="00CE05CC"/>
    <w:rsid w:val="00CE066F"/>
    <w:rsid w:val="00CE0789"/>
    <w:rsid w:val="00CE0EA8"/>
    <w:rsid w:val="00CE133E"/>
    <w:rsid w:val="00CE161C"/>
    <w:rsid w:val="00CE170D"/>
    <w:rsid w:val="00CE19BE"/>
    <w:rsid w:val="00CE19EA"/>
    <w:rsid w:val="00CE1A83"/>
    <w:rsid w:val="00CE1B0E"/>
    <w:rsid w:val="00CE1E17"/>
    <w:rsid w:val="00CE1E3C"/>
    <w:rsid w:val="00CE24E7"/>
    <w:rsid w:val="00CE28A8"/>
    <w:rsid w:val="00CE2D58"/>
    <w:rsid w:val="00CE385E"/>
    <w:rsid w:val="00CE41A6"/>
    <w:rsid w:val="00CE4229"/>
    <w:rsid w:val="00CE46B9"/>
    <w:rsid w:val="00CE4790"/>
    <w:rsid w:val="00CE4999"/>
    <w:rsid w:val="00CE4A11"/>
    <w:rsid w:val="00CE4B59"/>
    <w:rsid w:val="00CE50CA"/>
    <w:rsid w:val="00CE518C"/>
    <w:rsid w:val="00CE5704"/>
    <w:rsid w:val="00CE5EBD"/>
    <w:rsid w:val="00CE6339"/>
    <w:rsid w:val="00CE69FD"/>
    <w:rsid w:val="00CE6A57"/>
    <w:rsid w:val="00CE6DF3"/>
    <w:rsid w:val="00CE6F37"/>
    <w:rsid w:val="00CE707C"/>
    <w:rsid w:val="00CE764D"/>
    <w:rsid w:val="00CE7709"/>
    <w:rsid w:val="00CF0454"/>
    <w:rsid w:val="00CF0589"/>
    <w:rsid w:val="00CF0AB3"/>
    <w:rsid w:val="00CF0C1C"/>
    <w:rsid w:val="00CF0C3B"/>
    <w:rsid w:val="00CF1051"/>
    <w:rsid w:val="00CF1507"/>
    <w:rsid w:val="00CF166C"/>
    <w:rsid w:val="00CF16AC"/>
    <w:rsid w:val="00CF19D8"/>
    <w:rsid w:val="00CF1EA6"/>
    <w:rsid w:val="00CF2E55"/>
    <w:rsid w:val="00CF32A1"/>
    <w:rsid w:val="00CF3A41"/>
    <w:rsid w:val="00CF3B95"/>
    <w:rsid w:val="00CF3BCF"/>
    <w:rsid w:val="00CF3FCC"/>
    <w:rsid w:val="00CF4058"/>
    <w:rsid w:val="00CF452F"/>
    <w:rsid w:val="00CF4627"/>
    <w:rsid w:val="00CF4C71"/>
    <w:rsid w:val="00CF4DAF"/>
    <w:rsid w:val="00CF4F65"/>
    <w:rsid w:val="00CF51E5"/>
    <w:rsid w:val="00CF561A"/>
    <w:rsid w:val="00CF578B"/>
    <w:rsid w:val="00CF5B37"/>
    <w:rsid w:val="00CF5C4F"/>
    <w:rsid w:val="00CF5E91"/>
    <w:rsid w:val="00CF6380"/>
    <w:rsid w:val="00CF6758"/>
    <w:rsid w:val="00CF6A90"/>
    <w:rsid w:val="00CF6DB3"/>
    <w:rsid w:val="00CF6F55"/>
    <w:rsid w:val="00CF75D2"/>
    <w:rsid w:val="00CF7F31"/>
    <w:rsid w:val="00D0010F"/>
    <w:rsid w:val="00D0044B"/>
    <w:rsid w:val="00D004E4"/>
    <w:rsid w:val="00D00598"/>
    <w:rsid w:val="00D007EB"/>
    <w:rsid w:val="00D0086F"/>
    <w:rsid w:val="00D00E07"/>
    <w:rsid w:val="00D01117"/>
    <w:rsid w:val="00D01541"/>
    <w:rsid w:val="00D01551"/>
    <w:rsid w:val="00D01BB7"/>
    <w:rsid w:val="00D01C0A"/>
    <w:rsid w:val="00D01FA0"/>
    <w:rsid w:val="00D0242F"/>
    <w:rsid w:val="00D0291F"/>
    <w:rsid w:val="00D02DB8"/>
    <w:rsid w:val="00D03058"/>
    <w:rsid w:val="00D031C0"/>
    <w:rsid w:val="00D03304"/>
    <w:rsid w:val="00D03DEE"/>
    <w:rsid w:val="00D0406F"/>
    <w:rsid w:val="00D041F6"/>
    <w:rsid w:val="00D04278"/>
    <w:rsid w:val="00D04933"/>
    <w:rsid w:val="00D04AD4"/>
    <w:rsid w:val="00D04D19"/>
    <w:rsid w:val="00D04F52"/>
    <w:rsid w:val="00D050A7"/>
    <w:rsid w:val="00D05531"/>
    <w:rsid w:val="00D05770"/>
    <w:rsid w:val="00D05DE0"/>
    <w:rsid w:val="00D06121"/>
    <w:rsid w:val="00D06BA0"/>
    <w:rsid w:val="00D06BE2"/>
    <w:rsid w:val="00D07BE2"/>
    <w:rsid w:val="00D07D9E"/>
    <w:rsid w:val="00D07E49"/>
    <w:rsid w:val="00D10B1E"/>
    <w:rsid w:val="00D10FE6"/>
    <w:rsid w:val="00D1143C"/>
    <w:rsid w:val="00D12586"/>
    <w:rsid w:val="00D127F7"/>
    <w:rsid w:val="00D12B94"/>
    <w:rsid w:val="00D1351A"/>
    <w:rsid w:val="00D13553"/>
    <w:rsid w:val="00D13809"/>
    <w:rsid w:val="00D139FC"/>
    <w:rsid w:val="00D13A45"/>
    <w:rsid w:val="00D145CA"/>
    <w:rsid w:val="00D14680"/>
    <w:rsid w:val="00D14BDF"/>
    <w:rsid w:val="00D1520B"/>
    <w:rsid w:val="00D1530B"/>
    <w:rsid w:val="00D153EE"/>
    <w:rsid w:val="00D1552A"/>
    <w:rsid w:val="00D155C5"/>
    <w:rsid w:val="00D159C8"/>
    <w:rsid w:val="00D15F17"/>
    <w:rsid w:val="00D160F4"/>
    <w:rsid w:val="00D164DB"/>
    <w:rsid w:val="00D16541"/>
    <w:rsid w:val="00D1658B"/>
    <w:rsid w:val="00D1665E"/>
    <w:rsid w:val="00D16ABE"/>
    <w:rsid w:val="00D1717E"/>
    <w:rsid w:val="00D17444"/>
    <w:rsid w:val="00D205DF"/>
    <w:rsid w:val="00D20963"/>
    <w:rsid w:val="00D20B28"/>
    <w:rsid w:val="00D20DF0"/>
    <w:rsid w:val="00D20EBE"/>
    <w:rsid w:val="00D20EDD"/>
    <w:rsid w:val="00D210C7"/>
    <w:rsid w:val="00D211F8"/>
    <w:rsid w:val="00D215A1"/>
    <w:rsid w:val="00D2168C"/>
    <w:rsid w:val="00D22027"/>
    <w:rsid w:val="00D221B5"/>
    <w:rsid w:val="00D223AA"/>
    <w:rsid w:val="00D223C3"/>
    <w:rsid w:val="00D2262E"/>
    <w:rsid w:val="00D22937"/>
    <w:rsid w:val="00D2315A"/>
    <w:rsid w:val="00D23839"/>
    <w:rsid w:val="00D23D22"/>
    <w:rsid w:val="00D24453"/>
    <w:rsid w:val="00D246AD"/>
    <w:rsid w:val="00D24D02"/>
    <w:rsid w:val="00D24F24"/>
    <w:rsid w:val="00D25E1F"/>
    <w:rsid w:val="00D25E86"/>
    <w:rsid w:val="00D2656C"/>
    <w:rsid w:val="00D26CD5"/>
    <w:rsid w:val="00D26E51"/>
    <w:rsid w:val="00D27479"/>
    <w:rsid w:val="00D278A0"/>
    <w:rsid w:val="00D27C92"/>
    <w:rsid w:val="00D3058C"/>
    <w:rsid w:val="00D30E77"/>
    <w:rsid w:val="00D31254"/>
    <w:rsid w:val="00D317E6"/>
    <w:rsid w:val="00D318A7"/>
    <w:rsid w:val="00D318FB"/>
    <w:rsid w:val="00D31D91"/>
    <w:rsid w:val="00D323E0"/>
    <w:rsid w:val="00D32471"/>
    <w:rsid w:val="00D324E4"/>
    <w:rsid w:val="00D3283D"/>
    <w:rsid w:val="00D33063"/>
    <w:rsid w:val="00D332D2"/>
    <w:rsid w:val="00D33395"/>
    <w:rsid w:val="00D33F96"/>
    <w:rsid w:val="00D340AF"/>
    <w:rsid w:val="00D342CD"/>
    <w:rsid w:val="00D34307"/>
    <w:rsid w:val="00D34400"/>
    <w:rsid w:val="00D34983"/>
    <w:rsid w:val="00D349DC"/>
    <w:rsid w:val="00D34A87"/>
    <w:rsid w:val="00D35163"/>
    <w:rsid w:val="00D35940"/>
    <w:rsid w:val="00D35E89"/>
    <w:rsid w:val="00D35EF6"/>
    <w:rsid w:val="00D36E82"/>
    <w:rsid w:val="00D37532"/>
    <w:rsid w:val="00D375D1"/>
    <w:rsid w:val="00D40374"/>
    <w:rsid w:val="00D404A5"/>
    <w:rsid w:val="00D405FF"/>
    <w:rsid w:val="00D40C16"/>
    <w:rsid w:val="00D410AD"/>
    <w:rsid w:val="00D4159B"/>
    <w:rsid w:val="00D416D7"/>
    <w:rsid w:val="00D4171C"/>
    <w:rsid w:val="00D41962"/>
    <w:rsid w:val="00D41BF1"/>
    <w:rsid w:val="00D4215A"/>
    <w:rsid w:val="00D421E8"/>
    <w:rsid w:val="00D4276A"/>
    <w:rsid w:val="00D42B40"/>
    <w:rsid w:val="00D42BEE"/>
    <w:rsid w:val="00D43400"/>
    <w:rsid w:val="00D43692"/>
    <w:rsid w:val="00D436D6"/>
    <w:rsid w:val="00D43BDE"/>
    <w:rsid w:val="00D43C39"/>
    <w:rsid w:val="00D44196"/>
    <w:rsid w:val="00D441E6"/>
    <w:rsid w:val="00D444AF"/>
    <w:rsid w:val="00D444BA"/>
    <w:rsid w:val="00D4465B"/>
    <w:rsid w:val="00D44AE9"/>
    <w:rsid w:val="00D44DBE"/>
    <w:rsid w:val="00D45001"/>
    <w:rsid w:val="00D45B64"/>
    <w:rsid w:val="00D460CC"/>
    <w:rsid w:val="00D4625C"/>
    <w:rsid w:val="00D4648F"/>
    <w:rsid w:val="00D464FA"/>
    <w:rsid w:val="00D469A9"/>
    <w:rsid w:val="00D46DEA"/>
    <w:rsid w:val="00D479B5"/>
    <w:rsid w:val="00D502C7"/>
    <w:rsid w:val="00D51177"/>
    <w:rsid w:val="00D515F0"/>
    <w:rsid w:val="00D518E1"/>
    <w:rsid w:val="00D51950"/>
    <w:rsid w:val="00D51BB6"/>
    <w:rsid w:val="00D528DE"/>
    <w:rsid w:val="00D52B6C"/>
    <w:rsid w:val="00D52D3C"/>
    <w:rsid w:val="00D535E2"/>
    <w:rsid w:val="00D5387D"/>
    <w:rsid w:val="00D53A08"/>
    <w:rsid w:val="00D5464F"/>
    <w:rsid w:val="00D54EEB"/>
    <w:rsid w:val="00D55048"/>
    <w:rsid w:val="00D55184"/>
    <w:rsid w:val="00D55418"/>
    <w:rsid w:val="00D555CB"/>
    <w:rsid w:val="00D56224"/>
    <w:rsid w:val="00D5649C"/>
    <w:rsid w:val="00D5689C"/>
    <w:rsid w:val="00D57060"/>
    <w:rsid w:val="00D57603"/>
    <w:rsid w:val="00D577C5"/>
    <w:rsid w:val="00D601AB"/>
    <w:rsid w:val="00D60332"/>
    <w:rsid w:val="00D60877"/>
    <w:rsid w:val="00D60AA7"/>
    <w:rsid w:val="00D60C9C"/>
    <w:rsid w:val="00D61C09"/>
    <w:rsid w:val="00D6220D"/>
    <w:rsid w:val="00D6290A"/>
    <w:rsid w:val="00D629E5"/>
    <w:rsid w:val="00D62B45"/>
    <w:rsid w:val="00D62E58"/>
    <w:rsid w:val="00D63735"/>
    <w:rsid w:val="00D63FD3"/>
    <w:rsid w:val="00D64DAF"/>
    <w:rsid w:val="00D65629"/>
    <w:rsid w:val="00D65BCA"/>
    <w:rsid w:val="00D65DCA"/>
    <w:rsid w:val="00D65EF0"/>
    <w:rsid w:val="00D65F65"/>
    <w:rsid w:val="00D65FB1"/>
    <w:rsid w:val="00D667AF"/>
    <w:rsid w:val="00D668C5"/>
    <w:rsid w:val="00D66C4A"/>
    <w:rsid w:val="00D66F5F"/>
    <w:rsid w:val="00D6729A"/>
    <w:rsid w:val="00D672DB"/>
    <w:rsid w:val="00D676FF"/>
    <w:rsid w:val="00D679AC"/>
    <w:rsid w:val="00D67A5E"/>
    <w:rsid w:val="00D67CFE"/>
    <w:rsid w:val="00D703B2"/>
    <w:rsid w:val="00D70FF4"/>
    <w:rsid w:val="00D71085"/>
    <w:rsid w:val="00D712AE"/>
    <w:rsid w:val="00D715F0"/>
    <w:rsid w:val="00D71D96"/>
    <w:rsid w:val="00D71E8F"/>
    <w:rsid w:val="00D72414"/>
    <w:rsid w:val="00D7241A"/>
    <w:rsid w:val="00D724D3"/>
    <w:rsid w:val="00D7295C"/>
    <w:rsid w:val="00D72AB2"/>
    <w:rsid w:val="00D72BE0"/>
    <w:rsid w:val="00D73344"/>
    <w:rsid w:val="00D734E6"/>
    <w:rsid w:val="00D73553"/>
    <w:rsid w:val="00D73636"/>
    <w:rsid w:val="00D73DC5"/>
    <w:rsid w:val="00D74130"/>
    <w:rsid w:val="00D746DA"/>
    <w:rsid w:val="00D74923"/>
    <w:rsid w:val="00D74CC7"/>
    <w:rsid w:val="00D7533D"/>
    <w:rsid w:val="00D75727"/>
    <w:rsid w:val="00D7594B"/>
    <w:rsid w:val="00D765C0"/>
    <w:rsid w:val="00D77138"/>
    <w:rsid w:val="00D77A64"/>
    <w:rsid w:val="00D77BCF"/>
    <w:rsid w:val="00D800D9"/>
    <w:rsid w:val="00D80573"/>
    <w:rsid w:val="00D80736"/>
    <w:rsid w:val="00D80927"/>
    <w:rsid w:val="00D812BA"/>
    <w:rsid w:val="00D81465"/>
    <w:rsid w:val="00D815C2"/>
    <w:rsid w:val="00D82927"/>
    <w:rsid w:val="00D83207"/>
    <w:rsid w:val="00D835F5"/>
    <w:rsid w:val="00D8364C"/>
    <w:rsid w:val="00D83705"/>
    <w:rsid w:val="00D838D4"/>
    <w:rsid w:val="00D839E7"/>
    <w:rsid w:val="00D83E8F"/>
    <w:rsid w:val="00D84C2B"/>
    <w:rsid w:val="00D857F7"/>
    <w:rsid w:val="00D85BDE"/>
    <w:rsid w:val="00D860B4"/>
    <w:rsid w:val="00D8610A"/>
    <w:rsid w:val="00D862B6"/>
    <w:rsid w:val="00D86417"/>
    <w:rsid w:val="00D86DA3"/>
    <w:rsid w:val="00D86FB5"/>
    <w:rsid w:val="00D8700D"/>
    <w:rsid w:val="00D874F5"/>
    <w:rsid w:val="00D8799A"/>
    <w:rsid w:val="00D9023B"/>
    <w:rsid w:val="00D90466"/>
    <w:rsid w:val="00D906A8"/>
    <w:rsid w:val="00D90805"/>
    <w:rsid w:val="00D90932"/>
    <w:rsid w:val="00D90987"/>
    <w:rsid w:val="00D90F70"/>
    <w:rsid w:val="00D913AB"/>
    <w:rsid w:val="00D91F5F"/>
    <w:rsid w:val="00D92D33"/>
    <w:rsid w:val="00D92D80"/>
    <w:rsid w:val="00D933C7"/>
    <w:rsid w:val="00D93DE4"/>
    <w:rsid w:val="00D93F79"/>
    <w:rsid w:val="00D93F7A"/>
    <w:rsid w:val="00D9402F"/>
    <w:rsid w:val="00D94289"/>
    <w:rsid w:val="00D94915"/>
    <w:rsid w:val="00D952A5"/>
    <w:rsid w:val="00D9533D"/>
    <w:rsid w:val="00D96001"/>
    <w:rsid w:val="00D967B4"/>
    <w:rsid w:val="00D96D17"/>
    <w:rsid w:val="00D9707E"/>
    <w:rsid w:val="00D976F4"/>
    <w:rsid w:val="00D977E4"/>
    <w:rsid w:val="00D97E89"/>
    <w:rsid w:val="00DA0B49"/>
    <w:rsid w:val="00DA0B4F"/>
    <w:rsid w:val="00DA0D68"/>
    <w:rsid w:val="00DA0FB8"/>
    <w:rsid w:val="00DA1F99"/>
    <w:rsid w:val="00DA1FD6"/>
    <w:rsid w:val="00DA205B"/>
    <w:rsid w:val="00DA29F7"/>
    <w:rsid w:val="00DA33F8"/>
    <w:rsid w:val="00DA3CC6"/>
    <w:rsid w:val="00DA4944"/>
    <w:rsid w:val="00DA4DA4"/>
    <w:rsid w:val="00DA4F22"/>
    <w:rsid w:val="00DA4FC4"/>
    <w:rsid w:val="00DA52C6"/>
    <w:rsid w:val="00DA53FA"/>
    <w:rsid w:val="00DA54D9"/>
    <w:rsid w:val="00DA5562"/>
    <w:rsid w:val="00DA5674"/>
    <w:rsid w:val="00DA63D1"/>
    <w:rsid w:val="00DA645A"/>
    <w:rsid w:val="00DA6569"/>
    <w:rsid w:val="00DA6781"/>
    <w:rsid w:val="00DA6C17"/>
    <w:rsid w:val="00DA744C"/>
    <w:rsid w:val="00DB01CB"/>
    <w:rsid w:val="00DB0887"/>
    <w:rsid w:val="00DB11D9"/>
    <w:rsid w:val="00DB147C"/>
    <w:rsid w:val="00DB1685"/>
    <w:rsid w:val="00DB1B52"/>
    <w:rsid w:val="00DB2C81"/>
    <w:rsid w:val="00DB2CEA"/>
    <w:rsid w:val="00DB34FD"/>
    <w:rsid w:val="00DB391D"/>
    <w:rsid w:val="00DB445E"/>
    <w:rsid w:val="00DB4A07"/>
    <w:rsid w:val="00DB54E3"/>
    <w:rsid w:val="00DB56C1"/>
    <w:rsid w:val="00DB5C08"/>
    <w:rsid w:val="00DB6096"/>
    <w:rsid w:val="00DB617A"/>
    <w:rsid w:val="00DB62C6"/>
    <w:rsid w:val="00DB65C1"/>
    <w:rsid w:val="00DB6641"/>
    <w:rsid w:val="00DB6662"/>
    <w:rsid w:val="00DB67F9"/>
    <w:rsid w:val="00DB75C9"/>
    <w:rsid w:val="00DB76EB"/>
    <w:rsid w:val="00DB7CF2"/>
    <w:rsid w:val="00DC05D4"/>
    <w:rsid w:val="00DC0893"/>
    <w:rsid w:val="00DC097C"/>
    <w:rsid w:val="00DC17D3"/>
    <w:rsid w:val="00DC1B47"/>
    <w:rsid w:val="00DC222E"/>
    <w:rsid w:val="00DC25B0"/>
    <w:rsid w:val="00DC2EC8"/>
    <w:rsid w:val="00DC31FF"/>
    <w:rsid w:val="00DC36F2"/>
    <w:rsid w:val="00DC3A50"/>
    <w:rsid w:val="00DC3AEA"/>
    <w:rsid w:val="00DC433B"/>
    <w:rsid w:val="00DC46B3"/>
    <w:rsid w:val="00DC48A9"/>
    <w:rsid w:val="00DC4D40"/>
    <w:rsid w:val="00DC4D95"/>
    <w:rsid w:val="00DC502C"/>
    <w:rsid w:val="00DC54D5"/>
    <w:rsid w:val="00DC5940"/>
    <w:rsid w:val="00DC5B34"/>
    <w:rsid w:val="00DC5D26"/>
    <w:rsid w:val="00DC5F77"/>
    <w:rsid w:val="00DC5FB9"/>
    <w:rsid w:val="00DC61D5"/>
    <w:rsid w:val="00DC6A52"/>
    <w:rsid w:val="00DC6BAB"/>
    <w:rsid w:val="00DC7022"/>
    <w:rsid w:val="00DC72C7"/>
    <w:rsid w:val="00DC72D0"/>
    <w:rsid w:val="00DC79BB"/>
    <w:rsid w:val="00DD01BA"/>
    <w:rsid w:val="00DD03EF"/>
    <w:rsid w:val="00DD0BB5"/>
    <w:rsid w:val="00DD0D90"/>
    <w:rsid w:val="00DD0F39"/>
    <w:rsid w:val="00DD0FAE"/>
    <w:rsid w:val="00DD1553"/>
    <w:rsid w:val="00DD1766"/>
    <w:rsid w:val="00DD2078"/>
    <w:rsid w:val="00DD2095"/>
    <w:rsid w:val="00DD27AF"/>
    <w:rsid w:val="00DD27CC"/>
    <w:rsid w:val="00DD297B"/>
    <w:rsid w:val="00DD313D"/>
    <w:rsid w:val="00DD327A"/>
    <w:rsid w:val="00DD352E"/>
    <w:rsid w:val="00DD37AB"/>
    <w:rsid w:val="00DD42CF"/>
    <w:rsid w:val="00DD43D8"/>
    <w:rsid w:val="00DD4992"/>
    <w:rsid w:val="00DD4BB7"/>
    <w:rsid w:val="00DD4D70"/>
    <w:rsid w:val="00DD5223"/>
    <w:rsid w:val="00DD5778"/>
    <w:rsid w:val="00DD5F53"/>
    <w:rsid w:val="00DD5FB2"/>
    <w:rsid w:val="00DD6407"/>
    <w:rsid w:val="00DD65F4"/>
    <w:rsid w:val="00DD67CF"/>
    <w:rsid w:val="00DD6985"/>
    <w:rsid w:val="00DD6C0F"/>
    <w:rsid w:val="00DD6CA7"/>
    <w:rsid w:val="00DD701A"/>
    <w:rsid w:val="00DD75C8"/>
    <w:rsid w:val="00DD75CE"/>
    <w:rsid w:val="00DD78B4"/>
    <w:rsid w:val="00DD79E1"/>
    <w:rsid w:val="00DD7C4B"/>
    <w:rsid w:val="00DD7EB0"/>
    <w:rsid w:val="00DE0621"/>
    <w:rsid w:val="00DE090E"/>
    <w:rsid w:val="00DE0CF9"/>
    <w:rsid w:val="00DE0E9A"/>
    <w:rsid w:val="00DE10C8"/>
    <w:rsid w:val="00DE1184"/>
    <w:rsid w:val="00DE173A"/>
    <w:rsid w:val="00DE1906"/>
    <w:rsid w:val="00DE296B"/>
    <w:rsid w:val="00DE2C26"/>
    <w:rsid w:val="00DE3009"/>
    <w:rsid w:val="00DE3361"/>
    <w:rsid w:val="00DE3758"/>
    <w:rsid w:val="00DE4023"/>
    <w:rsid w:val="00DE4226"/>
    <w:rsid w:val="00DE4D57"/>
    <w:rsid w:val="00DE516D"/>
    <w:rsid w:val="00DE5604"/>
    <w:rsid w:val="00DE5877"/>
    <w:rsid w:val="00DE5A12"/>
    <w:rsid w:val="00DE5B54"/>
    <w:rsid w:val="00DE62CB"/>
    <w:rsid w:val="00DE6A78"/>
    <w:rsid w:val="00DE6FA7"/>
    <w:rsid w:val="00DE7EB4"/>
    <w:rsid w:val="00DF0531"/>
    <w:rsid w:val="00DF0741"/>
    <w:rsid w:val="00DF084C"/>
    <w:rsid w:val="00DF0CC7"/>
    <w:rsid w:val="00DF12EB"/>
    <w:rsid w:val="00DF1514"/>
    <w:rsid w:val="00DF15F6"/>
    <w:rsid w:val="00DF19C0"/>
    <w:rsid w:val="00DF1B23"/>
    <w:rsid w:val="00DF2328"/>
    <w:rsid w:val="00DF26F8"/>
    <w:rsid w:val="00DF3117"/>
    <w:rsid w:val="00DF34C6"/>
    <w:rsid w:val="00DF3C75"/>
    <w:rsid w:val="00DF4413"/>
    <w:rsid w:val="00DF4DCB"/>
    <w:rsid w:val="00DF5275"/>
    <w:rsid w:val="00DF63E4"/>
    <w:rsid w:val="00DF7370"/>
    <w:rsid w:val="00DF759C"/>
    <w:rsid w:val="00E00DCB"/>
    <w:rsid w:val="00E0100D"/>
    <w:rsid w:val="00E017C4"/>
    <w:rsid w:val="00E01BB1"/>
    <w:rsid w:val="00E01D97"/>
    <w:rsid w:val="00E02103"/>
    <w:rsid w:val="00E022BA"/>
    <w:rsid w:val="00E0257E"/>
    <w:rsid w:val="00E025B8"/>
    <w:rsid w:val="00E02C75"/>
    <w:rsid w:val="00E03345"/>
    <w:rsid w:val="00E0360B"/>
    <w:rsid w:val="00E03F44"/>
    <w:rsid w:val="00E04694"/>
    <w:rsid w:val="00E04931"/>
    <w:rsid w:val="00E04EB9"/>
    <w:rsid w:val="00E04ECC"/>
    <w:rsid w:val="00E0538D"/>
    <w:rsid w:val="00E053A7"/>
    <w:rsid w:val="00E055E0"/>
    <w:rsid w:val="00E0566B"/>
    <w:rsid w:val="00E05DAD"/>
    <w:rsid w:val="00E05DD9"/>
    <w:rsid w:val="00E05E72"/>
    <w:rsid w:val="00E06302"/>
    <w:rsid w:val="00E063FF"/>
    <w:rsid w:val="00E0649F"/>
    <w:rsid w:val="00E06613"/>
    <w:rsid w:val="00E07291"/>
    <w:rsid w:val="00E079B8"/>
    <w:rsid w:val="00E07DFE"/>
    <w:rsid w:val="00E101CE"/>
    <w:rsid w:val="00E108F1"/>
    <w:rsid w:val="00E10A6C"/>
    <w:rsid w:val="00E10CA1"/>
    <w:rsid w:val="00E10D60"/>
    <w:rsid w:val="00E11024"/>
    <w:rsid w:val="00E114B5"/>
    <w:rsid w:val="00E11614"/>
    <w:rsid w:val="00E1169D"/>
    <w:rsid w:val="00E11A99"/>
    <w:rsid w:val="00E11BF5"/>
    <w:rsid w:val="00E1229F"/>
    <w:rsid w:val="00E1281A"/>
    <w:rsid w:val="00E12A46"/>
    <w:rsid w:val="00E12C2B"/>
    <w:rsid w:val="00E12C78"/>
    <w:rsid w:val="00E12DC7"/>
    <w:rsid w:val="00E12E19"/>
    <w:rsid w:val="00E12FB9"/>
    <w:rsid w:val="00E1357C"/>
    <w:rsid w:val="00E136AB"/>
    <w:rsid w:val="00E13736"/>
    <w:rsid w:val="00E13932"/>
    <w:rsid w:val="00E13BBB"/>
    <w:rsid w:val="00E13D6C"/>
    <w:rsid w:val="00E1407F"/>
    <w:rsid w:val="00E14E81"/>
    <w:rsid w:val="00E150B8"/>
    <w:rsid w:val="00E15EB3"/>
    <w:rsid w:val="00E165AB"/>
    <w:rsid w:val="00E166DC"/>
    <w:rsid w:val="00E168F4"/>
    <w:rsid w:val="00E16963"/>
    <w:rsid w:val="00E16A3F"/>
    <w:rsid w:val="00E16B59"/>
    <w:rsid w:val="00E17475"/>
    <w:rsid w:val="00E17569"/>
    <w:rsid w:val="00E17FD7"/>
    <w:rsid w:val="00E20504"/>
    <w:rsid w:val="00E209BD"/>
    <w:rsid w:val="00E212E7"/>
    <w:rsid w:val="00E2165E"/>
    <w:rsid w:val="00E2198C"/>
    <w:rsid w:val="00E21C2B"/>
    <w:rsid w:val="00E2321A"/>
    <w:rsid w:val="00E23733"/>
    <w:rsid w:val="00E23A5C"/>
    <w:rsid w:val="00E24417"/>
    <w:rsid w:val="00E2444E"/>
    <w:rsid w:val="00E2446B"/>
    <w:rsid w:val="00E24585"/>
    <w:rsid w:val="00E246CF"/>
    <w:rsid w:val="00E254FD"/>
    <w:rsid w:val="00E25A98"/>
    <w:rsid w:val="00E26047"/>
    <w:rsid w:val="00E26095"/>
    <w:rsid w:val="00E26347"/>
    <w:rsid w:val="00E2663C"/>
    <w:rsid w:val="00E26BA6"/>
    <w:rsid w:val="00E26DEC"/>
    <w:rsid w:val="00E26FCF"/>
    <w:rsid w:val="00E27416"/>
    <w:rsid w:val="00E279C7"/>
    <w:rsid w:val="00E27F50"/>
    <w:rsid w:val="00E30C2D"/>
    <w:rsid w:val="00E30E96"/>
    <w:rsid w:val="00E31576"/>
    <w:rsid w:val="00E31915"/>
    <w:rsid w:val="00E31B4A"/>
    <w:rsid w:val="00E31E7A"/>
    <w:rsid w:val="00E31F5A"/>
    <w:rsid w:val="00E326F3"/>
    <w:rsid w:val="00E330E0"/>
    <w:rsid w:val="00E3323F"/>
    <w:rsid w:val="00E334DD"/>
    <w:rsid w:val="00E335A0"/>
    <w:rsid w:val="00E338AD"/>
    <w:rsid w:val="00E33905"/>
    <w:rsid w:val="00E33AC2"/>
    <w:rsid w:val="00E33B2E"/>
    <w:rsid w:val="00E33F09"/>
    <w:rsid w:val="00E345A0"/>
    <w:rsid w:val="00E34617"/>
    <w:rsid w:val="00E34933"/>
    <w:rsid w:val="00E35495"/>
    <w:rsid w:val="00E35521"/>
    <w:rsid w:val="00E368C8"/>
    <w:rsid w:val="00E371B4"/>
    <w:rsid w:val="00E37845"/>
    <w:rsid w:val="00E3789F"/>
    <w:rsid w:val="00E37987"/>
    <w:rsid w:val="00E37C9C"/>
    <w:rsid w:val="00E403B9"/>
    <w:rsid w:val="00E40BFB"/>
    <w:rsid w:val="00E40F6D"/>
    <w:rsid w:val="00E41A7F"/>
    <w:rsid w:val="00E41C90"/>
    <w:rsid w:val="00E41ED5"/>
    <w:rsid w:val="00E4204A"/>
    <w:rsid w:val="00E423CA"/>
    <w:rsid w:val="00E42EAA"/>
    <w:rsid w:val="00E43260"/>
    <w:rsid w:val="00E43383"/>
    <w:rsid w:val="00E44325"/>
    <w:rsid w:val="00E44363"/>
    <w:rsid w:val="00E44574"/>
    <w:rsid w:val="00E44587"/>
    <w:rsid w:val="00E44853"/>
    <w:rsid w:val="00E44A67"/>
    <w:rsid w:val="00E44D1C"/>
    <w:rsid w:val="00E450C2"/>
    <w:rsid w:val="00E45995"/>
    <w:rsid w:val="00E46531"/>
    <w:rsid w:val="00E46544"/>
    <w:rsid w:val="00E46FFB"/>
    <w:rsid w:val="00E4745D"/>
    <w:rsid w:val="00E477A0"/>
    <w:rsid w:val="00E47B68"/>
    <w:rsid w:val="00E5045C"/>
    <w:rsid w:val="00E50C49"/>
    <w:rsid w:val="00E51408"/>
    <w:rsid w:val="00E517EC"/>
    <w:rsid w:val="00E51C50"/>
    <w:rsid w:val="00E51E8F"/>
    <w:rsid w:val="00E51EA7"/>
    <w:rsid w:val="00E525E8"/>
    <w:rsid w:val="00E526DF"/>
    <w:rsid w:val="00E5272E"/>
    <w:rsid w:val="00E53614"/>
    <w:rsid w:val="00E543AA"/>
    <w:rsid w:val="00E5490E"/>
    <w:rsid w:val="00E55008"/>
    <w:rsid w:val="00E55D2F"/>
    <w:rsid w:val="00E55F5B"/>
    <w:rsid w:val="00E56E4B"/>
    <w:rsid w:val="00E57879"/>
    <w:rsid w:val="00E6000A"/>
    <w:rsid w:val="00E602E7"/>
    <w:rsid w:val="00E6030F"/>
    <w:rsid w:val="00E60A67"/>
    <w:rsid w:val="00E60DA6"/>
    <w:rsid w:val="00E60E5C"/>
    <w:rsid w:val="00E61A0F"/>
    <w:rsid w:val="00E61A23"/>
    <w:rsid w:val="00E61D62"/>
    <w:rsid w:val="00E62421"/>
    <w:rsid w:val="00E6353E"/>
    <w:rsid w:val="00E63716"/>
    <w:rsid w:val="00E63832"/>
    <w:rsid w:val="00E64112"/>
    <w:rsid w:val="00E64C71"/>
    <w:rsid w:val="00E65406"/>
    <w:rsid w:val="00E65CA3"/>
    <w:rsid w:val="00E65E2B"/>
    <w:rsid w:val="00E6647B"/>
    <w:rsid w:val="00E664E1"/>
    <w:rsid w:val="00E6653C"/>
    <w:rsid w:val="00E668AF"/>
    <w:rsid w:val="00E66C61"/>
    <w:rsid w:val="00E66F63"/>
    <w:rsid w:val="00E704F7"/>
    <w:rsid w:val="00E70CC4"/>
    <w:rsid w:val="00E717F6"/>
    <w:rsid w:val="00E71C9A"/>
    <w:rsid w:val="00E72353"/>
    <w:rsid w:val="00E72691"/>
    <w:rsid w:val="00E729FA"/>
    <w:rsid w:val="00E72B6B"/>
    <w:rsid w:val="00E73647"/>
    <w:rsid w:val="00E73711"/>
    <w:rsid w:val="00E73845"/>
    <w:rsid w:val="00E7394D"/>
    <w:rsid w:val="00E73BC4"/>
    <w:rsid w:val="00E73C4D"/>
    <w:rsid w:val="00E73E83"/>
    <w:rsid w:val="00E7464C"/>
    <w:rsid w:val="00E74D2E"/>
    <w:rsid w:val="00E757DF"/>
    <w:rsid w:val="00E75957"/>
    <w:rsid w:val="00E75B26"/>
    <w:rsid w:val="00E75CF3"/>
    <w:rsid w:val="00E764F4"/>
    <w:rsid w:val="00E768E6"/>
    <w:rsid w:val="00E76AE3"/>
    <w:rsid w:val="00E76D1E"/>
    <w:rsid w:val="00E76EAC"/>
    <w:rsid w:val="00E77602"/>
    <w:rsid w:val="00E7786B"/>
    <w:rsid w:val="00E779BE"/>
    <w:rsid w:val="00E779E8"/>
    <w:rsid w:val="00E77EC7"/>
    <w:rsid w:val="00E77F9B"/>
    <w:rsid w:val="00E80E31"/>
    <w:rsid w:val="00E81228"/>
    <w:rsid w:val="00E81541"/>
    <w:rsid w:val="00E816AE"/>
    <w:rsid w:val="00E81724"/>
    <w:rsid w:val="00E81B1B"/>
    <w:rsid w:val="00E81CB4"/>
    <w:rsid w:val="00E81EC6"/>
    <w:rsid w:val="00E820BA"/>
    <w:rsid w:val="00E82222"/>
    <w:rsid w:val="00E82582"/>
    <w:rsid w:val="00E82688"/>
    <w:rsid w:val="00E82AE3"/>
    <w:rsid w:val="00E82F0B"/>
    <w:rsid w:val="00E82F1A"/>
    <w:rsid w:val="00E83937"/>
    <w:rsid w:val="00E83C9F"/>
    <w:rsid w:val="00E842CF"/>
    <w:rsid w:val="00E8437E"/>
    <w:rsid w:val="00E843F9"/>
    <w:rsid w:val="00E846F1"/>
    <w:rsid w:val="00E8479A"/>
    <w:rsid w:val="00E84CFB"/>
    <w:rsid w:val="00E84DEE"/>
    <w:rsid w:val="00E85075"/>
    <w:rsid w:val="00E85183"/>
    <w:rsid w:val="00E85478"/>
    <w:rsid w:val="00E8552E"/>
    <w:rsid w:val="00E857DA"/>
    <w:rsid w:val="00E8596C"/>
    <w:rsid w:val="00E86079"/>
    <w:rsid w:val="00E8609B"/>
    <w:rsid w:val="00E866A1"/>
    <w:rsid w:val="00E86701"/>
    <w:rsid w:val="00E86743"/>
    <w:rsid w:val="00E86802"/>
    <w:rsid w:val="00E87408"/>
    <w:rsid w:val="00E8747B"/>
    <w:rsid w:val="00E8771F"/>
    <w:rsid w:val="00E87963"/>
    <w:rsid w:val="00E87DA3"/>
    <w:rsid w:val="00E87FD6"/>
    <w:rsid w:val="00E90971"/>
    <w:rsid w:val="00E90B23"/>
    <w:rsid w:val="00E91601"/>
    <w:rsid w:val="00E9166C"/>
    <w:rsid w:val="00E9173B"/>
    <w:rsid w:val="00E91BAF"/>
    <w:rsid w:val="00E91F1E"/>
    <w:rsid w:val="00E92634"/>
    <w:rsid w:val="00E928FC"/>
    <w:rsid w:val="00E92CCE"/>
    <w:rsid w:val="00E92E65"/>
    <w:rsid w:val="00E93667"/>
    <w:rsid w:val="00E9379C"/>
    <w:rsid w:val="00E93831"/>
    <w:rsid w:val="00E93863"/>
    <w:rsid w:val="00E93BD2"/>
    <w:rsid w:val="00E94026"/>
    <w:rsid w:val="00E941A8"/>
    <w:rsid w:val="00E94353"/>
    <w:rsid w:val="00E94708"/>
    <w:rsid w:val="00E95241"/>
    <w:rsid w:val="00E95711"/>
    <w:rsid w:val="00E9581B"/>
    <w:rsid w:val="00E95961"/>
    <w:rsid w:val="00E95C6F"/>
    <w:rsid w:val="00E96439"/>
    <w:rsid w:val="00E965DF"/>
    <w:rsid w:val="00E968CA"/>
    <w:rsid w:val="00E96B65"/>
    <w:rsid w:val="00E96BA2"/>
    <w:rsid w:val="00E96CA3"/>
    <w:rsid w:val="00E96E19"/>
    <w:rsid w:val="00E97148"/>
    <w:rsid w:val="00E97263"/>
    <w:rsid w:val="00E97409"/>
    <w:rsid w:val="00E9798D"/>
    <w:rsid w:val="00E97A97"/>
    <w:rsid w:val="00E97DA6"/>
    <w:rsid w:val="00EA0ADC"/>
    <w:rsid w:val="00EA0AF9"/>
    <w:rsid w:val="00EA0CF2"/>
    <w:rsid w:val="00EA0D51"/>
    <w:rsid w:val="00EA0DF9"/>
    <w:rsid w:val="00EA1819"/>
    <w:rsid w:val="00EA1ADC"/>
    <w:rsid w:val="00EA1D17"/>
    <w:rsid w:val="00EA207D"/>
    <w:rsid w:val="00EA230D"/>
    <w:rsid w:val="00EA29B6"/>
    <w:rsid w:val="00EA29E4"/>
    <w:rsid w:val="00EA378A"/>
    <w:rsid w:val="00EA3E45"/>
    <w:rsid w:val="00EA4473"/>
    <w:rsid w:val="00EA4524"/>
    <w:rsid w:val="00EA49F5"/>
    <w:rsid w:val="00EA5334"/>
    <w:rsid w:val="00EA573F"/>
    <w:rsid w:val="00EA584C"/>
    <w:rsid w:val="00EA5A79"/>
    <w:rsid w:val="00EA5D95"/>
    <w:rsid w:val="00EA6769"/>
    <w:rsid w:val="00EA6BE4"/>
    <w:rsid w:val="00EA705F"/>
    <w:rsid w:val="00EB02C1"/>
    <w:rsid w:val="00EB0501"/>
    <w:rsid w:val="00EB05C0"/>
    <w:rsid w:val="00EB098E"/>
    <w:rsid w:val="00EB1136"/>
    <w:rsid w:val="00EB1254"/>
    <w:rsid w:val="00EB147E"/>
    <w:rsid w:val="00EB14D6"/>
    <w:rsid w:val="00EB1A08"/>
    <w:rsid w:val="00EB1B12"/>
    <w:rsid w:val="00EB1BFB"/>
    <w:rsid w:val="00EB1F96"/>
    <w:rsid w:val="00EB1FA5"/>
    <w:rsid w:val="00EB2280"/>
    <w:rsid w:val="00EB23F7"/>
    <w:rsid w:val="00EB287F"/>
    <w:rsid w:val="00EB2918"/>
    <w:rsid w:val="00EB2DE1"/>
    <w:rsid w:val="00EB2F94"/>
    <w:rsid w:val="00EB37C6"/>
    <w:rsid w:val="00EB3C98"/>
    <w:rsid w:val="00EB40C1"/>
    <w:rsid w:val="00EB42FC"/>
    <w:rsid w:val="00EB45A6"/>
    <w:rsid w:val="00EB472D"/>
    <w:rsid w:val="00EB496C"/>
    <w:rsid w:val="00EB552F"/>
    <w:rsid w:val="00EB57FF"/>
    <w:rsid w:val="00EB5B3F"/>
    <w:rsid w:val="00EB5BA8"/>
    <w:rsid w:val="00EB5C45"/>
    <w:rsid w:val="00EB60EC"/>
    <w:rsid w:val="00EB6B2C"/>
    <w:rsid w:val="00EB7113"/>
    <w:rsid w:val="00EB7305"/>
    <w:rsid w:val="00EB7738"/>
    <w:rsid w:val="00EB79EE"/>
    <w:rsid w:val="00EB7A8F"/>
    <w:rsid w:val="00EB7D2E"/>
    <w:rsid w:val="00EB7E67"/>
    <w:rsid w:val="00EC0001"/>
    <w:rsid w:val="00EC014E"/>
    <w:rsid w:val="00EC0180"/>
    <w:rsid w:val="00EC0328"/>
    <w:rsid w:val="00EC04D1"/>
    <w:rsid w:val="00EC083A"/>
    <w:rsid w:val="00EC08E6"/>
    <w:rsid w:val="00EC0C2E"/>
    <w:rsid w:val="00EC109E"/>
    <w:rsid w:val="00EC1671"/>
    <w:rsid w:val="00EC1A9D"/>
    <w:rsid w:val="00EC2360"/>
    <w:rsid w:val="00EC24C2"/>
    <w:rsid w:val="00EC264F"/>
    <w:rsid w:val="00EC2A06"/>
    <w:rsid w:val="00EC2BF7"/>
    <w:rsid w:val="00EC2D2F"/>
    <w:rsid w:val="00EC2EC1"/>
    <w:rsid w:val="00EC320E"/>
    <w:rsid w:val="00EC39CA"/>
    <w:rsid w:val="00EC3A8B"/>
    <w:rsid w:val="00EC3E24"/>
    <w:rsid w:val="00EC49A2"/>
    <w:rsid w:val="00EC4BD8"/>
    <w:rsid w:val="00EC4CD5"/>
    <w:rsid w:val="00EC5256"/>
    <w:rsid w:val="00EC57F8"/>
    <w:rsid w:val="00EC5B09"/>
    <w:rsid w:val="00EC5CD4"/>
    <w:rsid w:val="00EC6712"/>
    <w:rsid w:val="00EC67BE"/>
    <w:rsid w:val="00EC6B47"/>
    <w:rsid w:val="00EC7030"/>
    <w:rsid w:val="00EC70C1"/>
    <w:rsid w:val="00EC7376"/>
    <w:rsid w:val="00ED0212"/>
    <w:rsid w:val="00ED0359"/>
    <w:rsid w:val="00ED05B2"/>
    <w:rsid w:val="00ED0DBC"/>
    <w:rsid w:val="00ED0E5F"/>
    <w:rsid w:val="00ED1224"/>
    <w:rsid w:val="00ED13CF"/>
    <w:rsid w:val="00ED1922"/>
    <w:rsid w:val="00ED1B49"/>
    <w:rsid w:val="00ED1D1A"/>
    <w:rsid w:val="00ED20B1"/>
    <w:rsid w:val="00ED2200"/>
    <w:rsid w:val="00ED2B33"/>
    <w:rsid w:val="00ED301F"/>
    <w:rsid w:val="00ED3B6E"/>
    <w:rsid w:val="00ED3E52"/>
    <w:rsid w:val="00ED3F80"/>
    <w:rsid w:val="00ED4691"/>
    <w:rsid w:val="00ED4815"/>
    <w:rsid w:val="00ED49B1"/>
    <w:rsid w:val="00ED5B84"/>
    <w:rsid w:val="00ED5CE9"/>
    <w:rsid w:val="00ED5D4F"/>
    <w:rsid w:val="00ED60B5"/>
    <w:rsid w:val="00ED7094"/>
    <w:rsid w:val="00ED746A"/>
    <w:rsid w:val="00ED7BF8"/>
    <w:rsid w:val="00ED7CE3"/>
    <w:rsid w:val="00EE014E"/>
    <w:rsid w:val="00EE077B"/>
    <w:rsid w:val="00EE07E4"/>
    <w:rsid w:val="00EE1C36"/>
    <w:rsid w:val="00EE1D1B"/>
    <w:rsid w:val="00EE1F4A"/>
    <w:rsid w:val="00EE1F92"/>
    <w:rsid w:val="00EE22B2"/>
    <w:rsid w:val="00EE247F"/>
    <w:rsid w:val="00EE2C1F"/>
    <w:rsid w:val="00EE327E"/>
    <w:rsid w:val="00EE33B2"/>
    <w:rsid w:val="00EE358A"/>
    <w:rsid w:val="00EE38D9"/>
    <w:rsid w:val="00EE3E34"/>
    <w:rsid w:val="00EE40C2"/>
    <w:rsid w:val="00EE421C"/>
    <w:rsid w:val="00EE4354"/>
    <w:rsid w:val="00EE44B8"/>
    <w:rsid w:val="00EE4516"/>
    <w:rsid w:val="00EE4696"/>
    <w:rsid w:val="00EE5110"/>
    <w:rsid w:val="00EE568F"/>
    <w:rsid w:val="00EE597A"/>
    <w:rsid w:val="00EE599C"/>
    <w:rsid w:val="00EE5D9A"/>
    <w:rsid w:val="00EE62D9"/>
    <w:rsid w:val="00EE62F5"/>
    <w:rsid w:val="00EE67AB"/>
    <w:rsid w:val="00EE6CC2"/>
    <w:rsid w:val="00EE7871"/>
    <w:rsid w:val="00EE7A71"/>
    <w:rsid w:val="00EE7AB7"/>
    <w:rsid w:val="00EF00B7"/>
    <w:rsid w:val="00EF01FA"/>
    <w:rsid w:val="00EF03E6"/>
    <w:rsid w:val="00EF0695"/>
    <w:rsid w:val="00EF0878"/>
    <w:rsid w:val="00EF0BC4"/>
    <w:rsid w:val="00EF0E66"/>
    <w:rsid w:val="00EF0F9F"/>
    <w:rsid w:val="00EF174D"/>
    <w:rsid w:val="00EF1DFC"/>
    <w:rsid w:val="00EF2304"/>
    <w:rsid w:val="00EF3DD3"/>
    <w:rsid w:val="00EF3FCA"/>
    <w:rsid w:val="00EF440F"/>
    <w:rsid w:val="00EF4458"/>
    <w:rsid w:val="00EF44A2"/>
    <w:rsid w:val="00EF5605"/>
    <w:rsid w:val="00EF5AE2"/>
    <w:rsid w:val="00EF6088"/>
    <w:rsid w:val="00EF68F5"/>
    <w:rsid w:val="00EF6CDA"/>
    <w:rsid w:val="00EF6FA3"/>
    <w:rsid w:val="00EF7060"/>
    <w:rsid w:val="00EF7895"/>
    <w:rsid w:val="00F00BCB"/>
    <w:rsid w:val="00F016D0"/>
    <w:rsid w:val="00F01822"/>
    <w:rsid w:val="00F01EC0"/>
    <w:rsid w:val="00F02362"/>
    <w:rsid w:val="00F024F9"/>
    <w:rsid w:val="00F02852"/>
    <w:rsid w:val="00F02925"/>
    <w:rsid w:val="00F02A47"/>
    <w:rsid w:val="00F02CA5"/>
    <w:rsid w:val="00F02FDC"/>
    <w:rsid w:val="00F03203"/>
    <w:rsid w:val="00F0357C"/>
    <w:rsid w:val="00F0363E"/>
    <w:rsid w:val="00F03837"/>
    <w:rsid w:val="00F03BCB"/>
    <w:rsid w:val="00F03F85"/>
    <w:rsid w:val="00F04CA7"/>
    <w:rsid w:val="00F052B2"/>
    <w:rsid w:val="00F059BF"/>
    <w:rsid w:val="00F100AF"/>
    <w:rsid w:val="00F10181"/>
    <w:rsid w:val="00F10196"/>
    <w:rsid w:val="00F101BE"/>
    <w:rsid w:val="00F10202"/>
    <w:rsid w:val="00F11421"/>
    <w:rsid w:val="00F117E7"/>
    <w:rsid w:val="00F119D5"/>
    <w:rsid w:val="00F11BBE"/>
    <w:rsid w:val="00F12278"/>
    <w:rsid w:val="00F139C6"/>
    <w:rsid w:val="00F14577"/>
    <w:rsid w:val="00F150AB"/>
    <w:rsid w:val="00F15486"/>
    <w:rsid w:val="00F159DB"/>
    <w:rsid w:val="00F15A44"/>
    <w:rsid w:val="00F1625F"/>
    <w:rsid w:val="00F162FD"/>
    <w:rsid w:val="00F16790"/>
    <w:rsid w:val="00F16E7A"/>
    <w:rsid w:val="00F170D6"/>
    <w:rsid w:val="00F17902"/>
    <w:rsid w:val="00F1797F"/>
    <w:rsid w:val="00F17AE2"/>
    <w:rsid w:val="00F17AFC"/>
    <w:rsid w:val="00F17C69"/>
    <w:rsid w:val="00F17ED7"/>
    <w:rsid w:val="00F20EB3"/>
    <w:rsid w:val="00F21364"/>
    <w:rsid w:val="00F21B24"/>
    <w:rsid w:val="00F21C00"/>
    <w:rsid w:val="00F22985"/>
    <w:rsid w:val="00F22DCE"/>
    <w:rsid w:val="00F231D9"/>
    <w:rsid w:val="00F2390A"/>
    <w:rsid w:val="00F23C99"/>
    <w:rsid w:val="00F248F7"/>
    <w:rsid w:val="00F2536A"/>
    <w:rsid w:val="00F25873"/>
    <w:rsid w:val="00F26182"/>
    <w:rsid w:val="00F265DF"/>
    <w:rsid w:val="00F26CE6"/>
    <w:rsid w:val="00F26E1B"/>
    <w:rsid w:val="00F26FD0"/>
    <w:rsid w:val="00F27A39"/>
    <w:rsid w:val="00F27AFA"/>
    <w:rsid w:val="00F30947"/>
    <w:rsid w:val="00F30985"/>
    <w:rsid w:val="00F30D25"/>
    <w:rsid w:val="00F311E2"/>
    <w:rsid w:val="00F318AA"/>
    <w:rsid w:val="00F31FF8"/>
    <w:rsid w:val="00F32260"/>
    <w:rsid w:val="00F32984"/>
    <w:rsid w:val="00F33303"/>
    <w:rsid w:val="00F33719"/>
    <w:rsid w:val="00F33F3B"/>
    <w:rsid w:val="00F34039"/>
    <w:rsid w:val="00F344B8"/>
    <w:rsid w:val="00F34ED3"/>
    <w:rsid w:val="00F35011"/>
    <w:rsid w:val="00F35275"/>
    <w:rsid w:val="00F35575"/>
    <w:rsid w:val="00F358D8"/>
    <w:rsid w:val="00F35D29"/>
    <w:rsid w:val="00F3697B"/>
    <w:rsid w:val="00F36C25"/>
    <w:rsid w:val="00F36DD0"/>
    <w:rsid w:val="00F36F72"/>
    <w:rsid w:val="00F376BD"/>
    <w:rsid w:val="00F376BF"/>
    <w:rsid w:val="00F3780B"/>
    <w:rsid w:val="00F37999"/>
    <w:rsid w:val="00F37B7A"/>
    <w:rsid w:val="00F37F08"/>
    <w:rsid w:val="00F40211"/>
    <w:rsid w:val="00F4033E"/>
    <w:rsid w:val="00F4039B"/>
    <w:rsid w:val="00F40616"/>
    <w:rsid w:val="00F40741"/>
    <w:rsid w:val="00F408B5"/>
    <w:rsid w:val="00F40B40"/>
    <w:rsid w:val="00F41304"/>
    <w:rsid w:val="00F4144E"/>
    <w:rsid w:val="00F41B5D"/>
    <w:rsid w:val="00F41F27"/>
    <w:rsid w:val="00F42436"/>
    <w:rsid w:val="00F42479"/>
    <w:rsid w:val="00F42A57"/>
    <w:rsid w:val="00F42AFB"/>
    <w:rsid w:val="00F43284"/>
    <w:rsid w:val="00F434CF"/>
    <w:rsid w:val="00F4373A"/>
    <w:rsid w:val="00F43829"/>
    <w:rsid w:val="00F43D12"/>
    <w:rsid w:val="00F44095"/>
    <w:rsid w:val="00F44105"/>
    <w:rsid w:val="00F44343"/>
    <w:rsid w:val="00F44629"/>
    <w:rsid w:val="00F44893"/>
    <w:rsid w:val="00F44E6C"/>
    <w:rsid w:val="00F451E6"/>
    <w:rsid w:val="00F453A2"/>
    <w:rsid w:val="00F4618E"/>
    <w:rsid w:val="00F46724"/>
    <w:rsid w:val="00F46A06"/>
    <w:rsid w:val="00F474C6"/>
    <w:rsid w:val="00F47812"/>
    <w:rsid w:val="00F47D79"/>
    <w:rsid w:val="00F47E3A"/>
    <w:rsid w:val="00F50C7D"/>
    <w:rsid w:val="00F50DDF"/>
    <w:rsid w:val="00F5132D"/>
    <w:rsid w:val="00F51967"/>
    <w:rsid w:val="00F5218B"/>
    <w:rsid w:val="00F52470"/>
    <w:rsid w:val="00F5256D"/>
    <w:rsid w:val="00F52710"/>
    <w:rsid w:val="00F52780"/>
    <w:rsid w:val="00F5286C"/>
    <w:rsid w:val="00F5354D"/>
    <w:rsid w:val="00F538EC"/>
    <w:rsid w:val="00F53ADE"/>
    <w:rsid w:val="00F54236"/>
    <w:rsid w:val="00F54D1B"/>
    <w:rsid w:val="00F54D50"/>
    <w:rsid w:val="00F5568E"/>
    <w:rsid w:val="00F5586D"/>
    <w:rsid w:val="00F55E83"/>
    <w:rsid w:val="00F567C4"/>
    <w:rsid w:val="00F567E0"/>
    <w:rsid w:val="00F56C08"/>
    <w:rsid w:val="00F56EA5"/>
    <w:rsid w:val="00F57F9E"/>
    <w:rsid w:val="00F6003C"/>
    <w:rsid w:val="00F601CD"/>
    <w:rsid w:val="00F60713"/>
    <w:rsid w:val="00F6074A"/>
    <w:rsid w:val="00F61026"/>
    <w:rsid w:val="00F61313"/>
    <w:rsid w:val="00F61684"/>
    <w:rsid w:val="00F61687"/>
    <w:rsid w:val="00F61DCA"/>
    <w:rsid w:val="00F61E8A"/>
    <w:rsid w:val="00F6237D"/>
    <w:rsid w:val="00F633BA"/>
    <w:rsid w:val="00F633D9"/>
    <w:rsid w:val="00F6376A"/>
    <w:rsid w:val="00F641D3"/>
    <w:rsid w:val="00F64D06"/>
    <w:rsid w:val="00F65040"/>
    <w:rsid w:val="00F6560F"/>
    <w:rsid w:val="00F65710"/>
    <w:rsid w:val="00F65C11"/>
    <w:rsid w:val="00F65EDE"/>
    <w:rsid w:val="00F66012"/>
    <w:rsid w:val="00F6624F"/>
    <w:rsid w:val="00F664D6"/>
    <w:rsid w:val="00F66B2F"/>
    <w:rsid w:val="00F66EEB"/>
    <w:rsid w:val="00F673A0"/>
    <w:rsid w:val="00F67A19"/>
    <w:rsid w:val="00F70091"/>
    <w:rsid w:val="00F7020A"/>
    <w:rsid w:val="00F709C1"/>
    <w:rsid w:val="00F70A62"/>
    <w:rsid w:val="00F70A79"/>
    <w:rsid w:val="00F70F1F"/>
    <w:rsid w:val="00F71BD4"/>
    <w:rsid w:val="00F71F95"/>
    <w:rsid w:val="00F72021"/>
    <w:rsid w:val="00F72B97"/>
    <w:rsid w:val="00F7318B"/>
    <w:rsid w:val="00F73889"/>
    <w:rsid w:val="00F73FDE"/>
    <w:rsid w:val="00F740B0"/>
    <w:rsid w:val="00F74196"/>
    <w:rsid w:val="00F741AC"/>
    <w:rsid w:val="00F742B8"/>
    <w:rsid w:val="00F74597"/>
    <w:rsid w:val="00F74A8E"/>
    <w:rsid w:val="00F757F6"/>
    <w:rsid w:val="00F75869"/>
    <w:rsid w:val="00F7589B"/>
    <w:rsid w:val="00F75DC6"/>
    <w:rsid w:val="00F76227"/>
    <w:rsid w:val="00F76805"/>
    <w:rsid w:val="00F76A93"/>
    <w:rsid w:val="00F76D7A"/>
    <w:rsid w:val="00F777D0"/>
    <w:rsid w:val="00F77B6E"/>
    <w:rsid w:val="00F77D8D"/>
    <w:rsid w:val="00F80626"/>
    <w:rsid w:val="00F80D40"/>
    <w:rsid w:val="00F817F8"/>
    <w:rsid w:val="00F819BC"/>
    <w:rsid w:val="00F81DAE"/>
    <w:rsid w:val="00F82014"/>
    <w:rsid w:val="00F826C4"/>
    <w:rsid w:val="00F82EBD"/>
    <w:rsid w:val="00F83111"/>
    <w:rsid w:val="00F83406"/>
    <w:rsid w:val="00F83527"/>
    <w:rsid w:val="00F83A5D"/>
    <w:rsid w:val="00F83E37"/>
    <w:rsid w:val="00F84005"/>
    <w:rsid w:val="00F84051"/>
    <w:rsid w:val="00F841AA"/>
    <w:rsid w:val="00F84672"/>
    <w:rsid w:val="00F84E55"/>
    <w:rsid w:val="00F84E70"/>
    <w:rsid w:val="00F84F29"/>
    <w:rsid w:val="00F85068"/>
    <w:rsid w:val="00F8506A"/>
    <w:rsid w:val="00F8514C"/>
    <w:rsid w:val="00F85467"/>
    <w:rsid w:val="00F85EC5"/>
    <w:rsid w:val="00F864B0"/>
    <w:rsid w:val="00F8762D"/>
    <w:rsid w:val="00F876A6"/>
    <w:rsid w:val="00F87FD9"/>
    <w:rsid w:val="00F87FE7"/>
    <w:rsid w:val="00F901A5"/>
    <w:rsid w:val="00F90306"/>
    <w:rsid w:val="00F90B96"/>
    <w:rsid w:val="00F90BF2"/>
    <w:rsid w:val="00F9129E"/>
    <w:rsid w:val="00F916C9"/>
    <w:rsid w:val="00F92383"/>
    <w:rsid w:val="00F92504"/>
    <w:rsid w:val="00F92717"/>
    <w:rsid w:val="00F9285F"/>
    <w:rsid w:val="00F92C46"/>
    <w:rsid w:val="00F9371A"/>
    <w:rsid w:val="00F9377B"/>
    <w:rsid w:val="00F93E9F"/>
    <w:rsid w:val="00F93F38"/>
    <w:rsid w:val="00F94660"/>
    <w:rsid w:val="00F94A0C"/>
    <w:rsid w:val="00F94E6F"/>
    <w:rsid w:val="00F9502B"/>
    <w:rsid w:val="00F951B3"/>
    <w:rsid w:val="00F95251"/>
    <w:rsid w:val="00F9529A"/>
    <w:rsid w:val="00F95474"/>
    <w:rsid w:val="00F954EE"/>
    <w:rsid w:val="00F9587E"/>
    <w:rsid w:val="00F959AC"/>
    <w:rsid w:val="00F9743A"/>
    <w:rsid w:val="00FA0086"/>
    <w:rsid w:val="00FA0487"/>
    <w:rsid w:val="00FA0E07"/>
    <w:rsid w:val="00FA11B1"/>
    <w:rsid w:val="00FA1209"/>
    <w:rsid w:val="00FA1A95"/>
    <w:rsid w:val="00FA1F6F"/>
    <w:rsid w:val="00FA2088"/>
    <w:rsid w:val="00FA20D7"/>
    <w:rsid w:val="00FA2128"/>
    <w:rsid w:val="00FA25D4"/>
    <w:rsid w:val="00FA283B"/>
    <w:rsid w:val="00FA28EF"/>
    <w:rsid w:val="00FA3274"/>
    <w:rsid w:val="00FA3589"/>
    <w:rsid w:val="00FA35E0"/>
    <w:rsid w:val="00FA369A"/>
    <w:rsid w:val="00FA36A6"/>
    <w:rsid w:val="00FA3877"/>
    <w:rsid w:val="00FA3A57"/>
    <w:rsid w:val="00FA3ECC"/>
    <w:rsid w:val="00FA41DD"/>
    <w:rsid w:val="00FA4335"/>
    <w:rsid w:val="00FA46E1"/>
    <w:rsid w:val="00FA4F14"/>
    <w:rsid w:val="00FA4F1C"/>
    <w:rsid w:val="00FA5581"/>
    <w:rsid w:val="00FA5BC4"/>
    <w:rsid w:val="00FA5E13"/>
    <w:rsid w:val="00FA5EA0"/>
    <w:rsid w:val="00FA5ED6"/>
    <w:rsid w:val="00FA60A0"/>
    <w:rsid w:val="00FA60F7"/>
    <w:rsid w:val="00FA66AF"/>
    <w:rsid w:val="00FA6C51"/>
    <w:rsid w:val="00FA6D18"/>
    <w:rsid w:val="00FA6FF5"/>
    <w:rsid w:val="00FA7345"/>
    <w:rsid w:val="00FA755A"/>
    <w:rsid w:val="00FB117B"/>
    <w:rsid w:val="00FB126B"/>
    <w:rsid w:val="00FB17E0"/>
    <w:rsid w:val="00FB2066"/>
    <w:rsid w:val="00FB20ED"/>
    <w:rsid w:val="00FB24A1"/>
    <w:rsid w:val="00FB2DD7"/>
    <w:rsid w:val="00FB346A"/>
    <w:rsid w:val="00FB35B4"/>
    <w:rsid w:val="00FB38BD"/>
    <w:rsid w:val="00FB3D2A"/>
    <w:rsid w:val="00FB3DA0"/>
    <w:rsid w:val="00FB417E"/>
    <w:rsid w:val="00FB420F"/>
    <w:rsid w:val="00FB46E1"/>
    <w:rsid w:val="00FB4BA6"/>
    <w:rsid w:val="00FB4C74"/>
    <w:rsid w:val="00FB52BA"/>
    <w:rsid w:val="00FB56A7"/>
    <w:rsid w:val="00FB5EB6"/>
    <w:rsid w:val="00FB6064"/>
    <w:rsid w:val="00FB652C"/>
    <w:rsid w:val="00FB68A3"/>
    <w:rsid w:val="00FB6B76"/>
    <w:rsid w:val="00FB7CA9"/>
    <w:rsid w:val="00FC0109"/>
    <w:rsid w:val="00FC055D"/>
    <w:rsid w:val="00FC0C2F"/>
    <w:rsid w:val="00FC0E39"/>
    <w:rsid w:val="00FC0FBF"/>
    <w:rsid w:val="00FC10FF"/>
    <w:rsid w:val="00FC1B0E"/>
    <w:rsid w:val="00FC1DFB"/>
    <w:rsid w:val="00FC2AA4"/>
    <w:rsid w:val="00FC3F9A"/>
    <w:rsid w:val="00FC4230"/>
    <w:rsid w:val="00FC45E5"/>
    <w:rsid w:val="00FC4AD9"/>
    <w:rsid w:val="00FC4B48"/>
    <w:rsid w:val="00FC4B73"/>
    <w:rsid w:val="00FC5B27"/>
    <w:rsid w:val="00FC5EDA"/>
    <w:rsid w:val="00FC632C"/>
    <w:rsid w:val="00FC692B"/>
    <w:rsid w:val="00FC6E0D"/>
    <w:rsid w:val="00FC7659"/>
    <w:rsid w:val="00FC76B5"/>
    <w:rsid w:val="00FC77AC"/>
    <w:rsid w:val="00FC794A"/>
    <w:rsid w:val="00FC7FF5"/>
    <w:rsid w:val="00FD141F"/>
    <w:rsid w:val="00FD1551"/>
    <w:rsid w:val="00FD17A2"/>
    <w:rsid w:val="00FD201A"/>
    <w:rsid w:val="00FD20FF"/>
    <w:rsid w:val="00FD2103"/>
    <w:rsid w:val="00FD279F"/>
    <w:rsid w:val="00FD2BC2"/>
    <w:rsid w:val="00FD30DB"/>
    <w:rsid w:val="00FD3372"/>
    <w:rsid w:val="00FD3752"/>
    <w:rsid w:val="00FD3E24"/>
    <w:rsid w:val="00FD4917"/>
    <w:rsid w:val="00FD52CF"/>
    <w:rsid w:val="00FD55E6"/>
    <w:rsid w:val="00FD5983"/>
    <w:rsid w:val="00FD5B8F"/>
    <w:rsid w:val="00FD6386"/>
    <w:rsid w:val="00FD65BE"/>
    <w:rsid w:val="00FD671A"/>
    <w:rsid w:val="00FD6772"/>
    <w:rsid w:val="00FD6D3D"/>
    <w:rsid w:val="00FD6EBD"/>
    <w:rsid w:val="00FD736F"/>
    <w:rsid w:val="00FD7CD1"/>
    <w:rsid w:val="00FE0195"/>
    <w:rsid w:val="00FE0759"/>
    <w:rsid w:val="00FE137A"/>
    <w:rsid w:val="00FE19B2"/>
    <w:rsid w:val="00FE1C48"/>
    <w:rsid w:val="00FE1D02"/>
    <w:rsid w:val="00FE2334"/>
    <w:rsid w:val="00FE23A1"/>
    <w:rsid w:val="00FE2663"/>
    <w:rsid w:val="00FE2939"/>
    <w:rsid w:val="00FE3035"/>
    <w:rsid w:val="00FE385C"/>
    <w:rsid w:val="00FE3929"/>
    <w:rsid w:val="00FE3B4B"/>
    <w:rsid w:val="00FE3D39"/>
    <w:rsid w:val="00FE3FBD"/>
    <w:rsid w:val="00FE4217"/>
    <w:rsid w:val="00FE4464"/>
    <w:rsid w:val="00FE4A0F"/>
    <w:rsid w:val="00FE4C31"/>
    <w:rsid w:val="00FE4E01"/>
    <w:rsid w:val="00FE547F"/>
    <w:rsid w:val="00FE56D4"/>
    <w:rsid w:val="00FE5CEF"/>
    <w:rsid w:val="00FE600C"/>
    <w:rsid w:val="00FE7E33"/>
    <w:rsid w:val="00FF014A"/>
    <w:rsid w:val="00FF0BDE"/>
    <w:rsid w:val="00FF1389"/>
    <w:rsid w:val="00FF1399"/>
    <w:rsid w:val="00FF1756"/>
    <w:rsid w:val="00FF1786"/>
    <w:rsid w:val="00FF2498"/>
    <w:rsid w:val="00FF2624"/>
    <w:rsid w:val="00FF265F"/>
    <w:rsid w:val="00FF2C5E"/>
    <w:rsid w:val="00FF2E41"/>
    <w:rsid w:val="00FF3029"/>
    <w:rsid w:val="00FF320F"/>
    <w:rsid w:val="00FF3B8D"/>
    <w:rsid w:val="00FF3D07"/>
    <w:rsid w:val="00FF43BB"/>
    <w:rsid w:val="00FF4417"/>
    <w:rsid w:val="00FF4686"/>
    <w:rsid w:val="00FF4784"/>
    <w:rsid w:val="00FF49A5"/>
    <w:rsid w:val="00FF4ADB"/>
    <w:rsid w:val="00FF4B16"/>
    <w:rsid w:val="00FF50A0"/>
    <w:rsid w:val="00FF5640"/>
    <w:rsid w:val="00FF581F"/>
    <w:rsid w:val="00FF5F76"/>
    <w:rsid w:val="00FF61A3"/>
    <w:rsid w:val="00FF6BCC"/>
    <w:rsid w:val="00FF6FF9"/>
    <w:rsid w:val="00FF7584"/>
    <w:rsid w:val="00FF7C2A"/>
    <w:rsid w:val="00FF7C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974"/>
    <w:pPr>
      <w:widowControl w:val="0"/>
      <w:overflowPunct w:val="0"/>
      <w:autoSpaceDE w:val="0"/>
      <w:autoSpaceDN w:val="0"/>
      <w:adjustRightInd w:val="0"/>
      <w:snapToGrid w:val="0"/>
      <w:spacing w:before="48" w:after="120"/>
      <w:textAlignment w:val="baseline"/>
    </w:pPr>
    <w:rPr>
      <w:rFonts w:ascii="Arial" w:hAnsi="Arial"/>
      <w:lang w:eastAsia="en-US"/>
    </w:rPr>
  </w:style>
  <w:style w:type="paragraph" w:styleId="Heading1">
    <w:name w:val="heading 1"/>
    <w:aliases w:val="head 1,Heading U,H1,H11,Œ©o‚µ 1,?co??E 1,h1,뙥,?c,?co?ƒÊ 1,?"/>
    <w:basedOn w:val="Normal"/>
    <w:next w:val="Normal"/>
    <w:link w:val="Heading1Char3"/>
    <w:qFormat/>
    <w:rsid w:val="00A55974"/>
    <w:pPr>
      <w:pageBreakBefore/>
      <w:numPr>
        <w:numId w:val="24"/>
      </w:numPr>
      <w:spacing w:before="120" w:after="60"/>
      <w:ind w:left="0" w:firstLine="0"/>
      <w:outlineLvl w:val="0"/>
    </w:pPr>
    <w:rPr>
      <w:rFonts w:cs="Arial"/>
      <w:b/>
      <w:bCs/>
      <w:caps/>
      <w:kern w:val="28"/>
      <w:sz w:val="24"/>
      <w:szCs w:val="24"/>
      <w:lang w:eastAsia="zh-TW"/>
    </w:rPr>
  </w:style>
  <w:style w:type="paragraph" w:styleId="Heading2">
    <w:name w:val="heading 2"/>
    <w:aliases w:val="H2,H21,Œ©o‚µ 2,?co??E 2,h2,뙥2,?c1,?co?ƒÊ 2,?2,?2 字元,?2 ¦r¤¸"/>
    <w:basedOn w:val="Normal"/>
    <w:next w:val="Normal"/>
    <w:link w:val="Heading2Char2"/>
    <w:autoRedefine/>
    <w:qFormat/>
    <w:rsid w:val="002B38B4"/>
    <w:pPr>
      <w:numPr>
        <w:ilvl w:val="1"/>
        <w:numId w:val="24"/>
      </w:numPr>
      <w:tabs>
        <w:tab w:val="left" w:pos="567"/>
      </w:tabs>
      <w:spacing w:before="240" w:after="60"/>
      <w:ind w:left="0" w:hangingChars="289" w:hanging="578"/>
      <w:outlineLvl w:val="1"/>
    </w:pPr>
    <w:rPr>
      <w:rFonts w:cs="Arial"/>
      <w:b/>
      <w:sz w:val="23"/>
      <w:szCs w:val="23"/>
      <w:lang w:eastAsia="zh-TW"/>
    </w:rPr>
  </w:style>
  <w:style w:type="paragraph" w:styleId="Heading3">
    <w:name w:val="heading 3"/>
    <w:aliases w:val="H3,H31,h3,+Arial,10.5 pt"/>
    <w:basedOn w:val="Normal"/>
    <w:next w:val="Normal"/>
    <w:link w:val="Heading3Char2"/>
    <w:uiPriority w:val="9"/>
    <w:qFormat/>
    <w:rsid w:val="00A55974"/>
    <w:pPr>
      <w:keepNext/>
      <w:spacing w:before="240" w:after="240"/>
      <w:jc w:val="both"/>
      <w:outlineLvl w:val="2"/>
    </w:pPr>
    <w:rPr>
      <w:b/>
      <w:bCs/>
      <w:sz w:val="21"/>
      <w:szCs w:val="21"/>
      <w:lang w:eastAsia="zh-TW"/>
    </w:rPr>
  </w:style>
  <w:style w:type="paragraph" w:styleId="Heading4">
    <w:name w:val="heading 4"/>
    <w:aliases w:val="Heading 14,Heading 141,Heading 142,H4,H41,h4,h4 字元"/>
    <w:basedOn w:val="Normal"/>
    <w:next w:val="Normal"/>
    <w:link w:val="Heading4Char2"/>
    <w:qFormat/>
    <w:rsid w:val="00A55974"/>
    <w:pPr>
      <w:keepNext/>
      <w:numPr>
        <w:ilvl w:val="3"/>
        <w:numId w:val="24"/>
      </w:numPr>
      <w:ind w:left="0" w:firstLine="0"/>
      <w:jc w:val="both"/>
      <w:outlineLvl w:val="3"/>
    </w:pPr>
    <w:rPr>
      <w:bCs/>
      <w:i/>
    </w:rPr>
  </w:style>
  <w:style w:type="paragraph" w:styleId="Heading5">
    <w:name w:val="heading 5"/>
    <w:aliases w:val="H5,H51,h5"/>
    <w:basedOn w:val="Normal"/>
    <w:next w:val="Normal"/>
    <w:link w:val="Heading5Char2"/>
    <w:qFormat/>
    <w:rsid w:val="00A55974"/>
    <w:pPr>
      <w:keepNext/>
      <w:pageBreakBefore/>
      <w:tabs>
        <w:tab w:val="right" w:pos="9066"/>
      </w:tabs>
      <w:spacing w:before="180" w:after="60"/>
      <w:outlineLvl w:val="4"/>
    </w:pPr>
    <w:rPr>
      <w:rFonts w:cs="Arial"/>
      <w:b/>
      <w:bCs/>
      <w:iCs/>
      <w:u w:val="single" w:color="0000FF"/>
      <w:lang w:val="fr-FR" w:eastAsia="zh-TW"/>
    </w:rPr>
  </w:style>
  <w:style w:type="paragraph" w:styleId="Heading6">
    <w:name w:val="heading 6"/>
    <w:aliases w:val="標題 bb"/>
    <w:basedOn w:val="Normal"/>
    <w:next w:val="Normal"/>
    <w:link w:val="Heading6Char1"/>
    <w:qFormat/>
    <w:rsid w:val="00A55974"/>
    <w:pPr>
      <w:keepNext/>
      <w:numPr>
        <w:ilvl w:val="5"/>
        <w:numId w:val="24"/>
      </w:numPr>
      <w:spacing w:afterLines="50" w:after="50"/>
      <w:outlineLvl w:val="5"/>
    </w:pPr>
    <w:rPr>
      <w:rFonts w:ascii="Verdana" w:hAnsi="Verdana"/>
      <w:b/>
      <w:bCs/>
      <w:sz w:val="24"/>
      <w:szCs w:val="40"/>
    </w:rPr>
  </w:style>
  <w:style w:type="paragraph" w:styleId="Heading7">
    <w:name w:val="heading 7"/>
    <w:basedOn w:val="Normal"/>
    <w:next w:val="Normal"/>
    <w:link w:val="Heading7Char1"/>
    <w:qFormat/>
    <w:rsid w:val="00A55974"/>
    <w:pPr>
      <w:keepNext/>
      <w:numPr>
        <w:ilvl w:val="6"/>
        <w:numId w:val="24"/>
      </w:numPr>
      <w:tabs>
        <w:tab w:val="left" w:pos="0"/>
      </w:tabs>
      <w:outlineLvl w:val="6"/>
    </w:pPr>
    <w:rPr>
      <w:rFonts w:cs="Arial"/>
      <w:b/>
      <w:bCs/>
      <w:sz w:val="22"/>
    </w:rPr>
  </w:style>
  <w:style w:type="paragraph" w:styleId="Heading8">
    <w:name w:val="heading 8"/>
    <w:basedOn w:val="Normal"/>
    <w:next w:val="Normal"/>
    <w:link w:val="Heading8Char1"/>
    <w:qFormat/>
    <w:rsid w:val="00A55974"/>
    <w:pPr>
      <w:numPr>
        <w:ilvl w:val="7"/>
        <w:numId w:val="24"/>
      </w:numPr>
      <w:spacing w:before="240" w:after="60"/>
      <w:outlineLvl w:val="7"/>
    </w:pPr>
    <w:rPr>
      <w:rFonts w:ascii="Times New Roman"/>
      <w:i/>
      <w:iCs/>
      <w:sz w:val="24"/>
      <w:szCs w:val="24"/>
    </w:rPr>
  </w:style>
  <w:style w:type="paragraph" w:styleId="Heading9">
    <w:name w:val="heading 9"/>
    <w:basedOn w:val="Normal"/>
    <w:next w:val="Normal"/>
    <w:link w:val="Heading9Char1"/>
    <w:qFormat/>
    <w:rsid w:val="00A5597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9B2A00"/>
    <w:pPr>
      <w:ind w:leftChars="600" w:left="1440"/>
    </w:pPr>
    <w:rPr>
      <w:bCs/>
      <w:sz w:val="18"/>
    </w:rPr>
  </w:style>
  <w:style w:type="paragraph" w:styleId="BodyTextIndent2">
    <w:name w:val="Body Text Indent 2"/>
    <w:basedOn w:val="Normal"/>
    <w:link w:val="BodyTextIndent2Char1"/>
    <w:rsid w:val="009B2A00"/>
    <w:pPr>
      <w:ind w:leftChars="150" w:left="360" w:firstLineChars="200" w:firstLine="480"/>
    </w:pPr>
    <w:rPr>
      <w:sz w:val="18"/>
    </w:rPr>
  </w:style>
  <w:style w:type="paragraph" w:styleId="BodyTextIndent3">
    <w:name w:val="Body Text Indent 3"/>
    <w:basedOn w:val="Normal"/>
    <w:link w:val="BodyTextIndent3Char1"/>
    <w:rsid w:val="009B2A00"/>
    <w:pPr>
      <w:ind w:leftChars="375" w:left="900"/>
    </w:pPr>
    <w:rPr>
      <w:sz w:val="18"/>
    </w:rPr>
  </w:style>
  <w:style w:type="paragraph" w:styleId="Caption">
    <w:name w:val="caption"/>
    <w:basedOn w:val="Normal"/>
    <w:next w:val="Normal"/>
    <w:link w:val="CaptionChar1"/>
    <w:qFormat/>
    <w:rsid w:val="00A55974"/>
    <w:pPr>
      <w:spacing w:before="120"/>
      <w:jc w:val="center"/>
    </w:pPr>
    <w:rPr>
      <w:rFonts w:cs="Arial"/>
      <w:lang w:eastAsia="zh-TW"/>
    </w:rPr>
  </w:style>
  <w:style w:type="paragraph" w:styleId="Footer">
    <w:name w:val="footer"/>
    <w:basedOn w:val="Normal"/>
    <w:link w:val="FooterChar1"/>
    <w:uiPriority w:val="99"/>
    <w:unhideWhenUsed/>
    <w:rsid w:val="00A55974"/>
    <w:pPr>
      <w:tabs>
        <w:tab w:val="center" w:pos="4153"/>
        <w:tab w:val="right" w:pos="8306"/>
      </w:tabs>
    </w:pPr>
  </w:style>
  <w:style w:type="character" w:styleId="Hyperlink">
    <w:name w:val="Hyperlink"/>
    <w:uiPriority w:val="99"/>
    <w:rsid w:val="009B2A00"/>
    <w:rPr>
      <w:rFonts w:ascii="Arial" w:hAnsi="Arial"/>
      <w:color w:val="0000FF"/>
      <w:u w:val="single"/>
    </w:rPr>
  </w:style>
  <w:style w:type="character" w:styleId="PageNumber">
    <w:name w:val="page number"/>
    <w:basedOn w:val="DefaultParagraphFont"/>
    <w:rsid w:val="009B2A00"/>
  </w:style>
  <w:style w:type="paragraph" w:styleId="TOC1">
    <w:name w:val="toc 1"/>
    <w:basedOn w:val="Normal"/>
    <w:next w:val="Normal"/>
    <w:autoRedefine/>
    <w:uiPriority w:val="39"/>
    <w:qFormat/>
    <w:rsid w:val="00A55974"/>
    <w:pPr>
      <w:tabs>
        <w:tab w:val="left" w:pos="600"/>
        <w:tab w:val="right" w:leader="dot" w:pos="9814"/>
      </w:tabs>
      <w:kinsoku w:val="0"/>
      <w:spacing w:before="120"/>
    </w:pPr>
    <w:rPr>
      <w:rFonts w:ascii="Verdana" w:eastAsia="Arial" w:hAnsi="Verdana"/>
      <w:bCs/>
      <w:noProof/>
      <w:sz w:val="24"/>
      <w:szCs w:val="24"/>
    </w:rPr>
  </w:style>
  <w:style w:type="paragraph" w:styleId="TOC2">
    <w:name w:val="toc 2"/>
    <w:basedOn w:val="Normal"/>
    <w:next w:val="Normal"/>
    <w:autoRedefine/>
    <w:uiPriority w:val="39"/>
    <w:qFormat/>
    <w:rsid w:val="00A55974"/>
    <w:pPr>
      <w:tabs>
        <w:tab w:val="left" w:pos="1000"/>
        <w:tab w:val="right" w:leader="dot" w:pos="9788"/>
      </w:tabs>
      <w:ind w:left="198"/>
    </w:pPr>
    <w:rPr>
      <w:rFonts w:ascii="Verdana" w:eastAsia="Arial" w:hAnsi="Verdana"/>
      <w:sz w:val="22"/>
      <w:szCs w:val="24"/>
    </w:rPr>
  </w:style>
  <w:style w:type="paragraph" w:styleId="TOC3">
    <w:name w:val="toc 3"/>
    <w:basedOn w:val="Normal"/>
    <w:next w:val="Normal"/>
    <w:autoRedefine/>
    <w:uiPriority w:val="39"/>
    <w:qFormat/>
    <w:rsid w:val="0020634E"/>
    <w:pPr>
      <w:tabs>
        <w:tab w:val="left" w:pos="1200"/>
        <w:tab w:val="right" w:leader="dot" w:pos="9781"/>
      </w:tabs>
      <w:ind w:left="22320" w:hanging="21920"/>
    </w:pPr>
    <w:rPr>
      <w:rFonts w:ascii="Verdana" w:eastAsia="Arial Unicode MS" w:hAnsi="Verdana"/>
      <w:iCs/>
      <w:szCs w:val="24"/>
    </w:rPr>
  </w:style>
  <w:style w:type="paragraph" w:styleId="TOC4">
    <w:name w:val="toc 4"/>
    <w:basedOn w:val="Normal"/>
    <w:next w:val="Normal"/>
    <w:autoRedefine/>
    <w:uiPriority w:val="39"/>
    <w:rsid w:val="009B2A00"/>
    <w:pPr>
      <w:spacing w:after="0"/>
      <w:ind w:left="600"/>
    </w:pPr>
    <w:rPr>
      <w:rFonts w:ascii="Times New Roman" w:hAnsi="Times New Roman"/>
      <w:sz w:val="18"/>
      <w:szCs w:val="18"/>
    </w:rPr>
  </w:style>
  <w:style w:type="paragraph" w:styleId="TOC5">
    <w:name w:val="toc 5"/>
    <w:basedOn w:val="Normal"/>
    <w:next w:val="Normal"/>
    <w:autoRedefine/>
    <w:uiPriority w:val="39"/>
    <w:rsid w:val="009B2A00"/>
    <w:pPr>
      <w:spacing w:after="0"/>
      <w:ind w:left="800"/>
    </w:pPr>
    <w:rPr>
      <w:rFonts w:ascii="Times New Roman" w:hAnsi="Times New Roman"/>
      <w:sz w:val="18"/>
      <w:szCs w:val="18"/>
    </w:rPr>
  </w:style>
  <w:style w:type="paragraph" w:styleId="TOC6">
    <w:name w:val="toc 6"/>
    <w:basedOn w:val="Normal"/>
    <w:next w:val="Normal"/>
    <w:autoRedefine/>
    <w:uiPriority w:val="39"/>
    <w:rsid w:val="009B2A00"/>
    <w:pPr>
      <w:spacing w:after="0"/>
      <w:ind w:left="1000"/>
    </w:pPr>
    <w:rPr>
      <w:rFonts w:ascii="Times New Roman" w:hAnsi="Times New Roman"/>
      <w:sz w:val="18"/>
      <w:szCs w:val="18"/>
    </w:rPr>
  </w:style>
  <w:style w:type="paragraph" w:styleId="TOC7">
    <w:name w:val="toc 7"/>
    <w:basedOn w:val="Normal"/>
    <w:next w:val="Normal"/>
    <w:autoRedefine/>
    <w:uiPriority w:val="39"/>
    <w:rsid w:val="009B2A00"/>
    <w:pPr>
      <w:spacing w:after="0"/>
      <w:ind w:left="1200"/>
    </w:pPr>
    <w:rPr>
      <w:rFonts w:ascii="Times New Roman" w:hAnsi="Times New Roman"/>
      <w:sz w:val="18"/>
      <w:szCs w:val="18"/>
    </w:rPr>
  </w:style>
  <w:style w:type="paragraph" w:styleId="TOC8">
    <w:name w:val="toc 8"/>
    <w:basedOn w:val="Normal"/>
    <w:next w:val="Normal"/>
    <w:autoRedefine/>
    <w:uiPriority w:val="39"/>
    <w:rsid w:val="009B2A00"/>
    <w:pPr>
      <w:spacing w:after="0"/>
      <w:ind w:left="1400"/>
    </w:pPr>
    <w:rPr>
      <w:rFonts w:ascii="Times New Roman" w:hAnsi="Times New Roman"/>
      <w:sz w:val="18"/>
      <w:szCs w:val="18"/>
    </w:rPr>
  </w:style>
  <w:style w:type="paragraph" w:styleId="TOC9">
    <w:name w:val="toc 9"/>
    <w:basedOn w:val="Normal"/>
    <w:next w:val="Normal"/>
    <w:autoRedefine/>
    <w:uiPriority w:val="39"/>
    <w:rsid w:val="009B2A00"/>
    <w:pPr>
      <w:spacing w:after="0"/>
      <w:ind w:left="1600"/>
    </w:pPr>
    <w:rPr>
      <w:rFonts w:ascii="Times New Roman" w:hAnsi="Times New Roman"/>
      <w:sz w:val="18"/>
      <w:szCs w:val="18"/>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9B2A00"/>
    <w:rPr>
      <w:rFonts w:ascii="Arial" w:eastAsia="細明體" w:hAnsi="Arial"/>
      <w:bCs/>
      <w:noProof/>
      <w:sz w:val="22"/>
      <w:lang w:val="en-US" w:eastAsia="en-US" w:bidi="ar-SA"/>
    </w:rPr>
  </w:style>
  <w:style w:type="paragraph" w:customStyle="1" w:styleId="coverage">
    <w:name w:val="coverage"/>
    <w:basedOn w:val="Normal"/>
    <w:rsid w:val="009B2A00"/>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9B2A00"/>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2"/>
    <w:uiPriority w:val="99"/>
    <w:unhideWhenUsed/>
    <w:rsid w:val="00A55974"/>
    <w:pPr>
      <w:tabs>
        <w:tab w:val="center" w:pos="4153"/>
        <w:tab w:val="right" w:pos="8306"/>
      </w:tabs>
    </w:pPr>
  </w:style>
  <w:style w:type="paragraph" w:customStyle="1" w:styleId="stylesfrcontentleft0cmhanging611chjustified3justified">
    <w:name w:val="stylesfrcontentleft0cmhanging611chjustified3justified"/>
    <w:basedOn w:val="Normal"/>
    <w:rsid w:val="009B2A00"/>
    <w:pPr>
      <w:widowControl/>
      <w:adjustRightInd/>
      <w:spacing w:after="60"/>
      <w:textAlignment w:val="auto"/>
    </w:pPr>
    <w:rPr>
      <w:rFonts w:eastAsia="MS Mincho" w:cs="Arial"/>
      <w:lang w:eastAsia="zh-CN"/>
    </w:rPr>
  </w:style>
  <w:style w:type="paragraph" w:customStyle="1" w:styleId="note">
    <w:name w:val="note"/>
    <w:basedOn w:val="Normal"/>
    <w:rsid w:val="009B2A00"/>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9B2A00"/>
    <w:pPr>
      <w:spacing w:before="20" w:after="20"/>
    </w:pPr>
    <w:rPr>
      <w:sz w:val="14"/>
      <w:lang w:eastAsia="zh-TW"/>
    </w:rPr>
  </w:style>
  <w:style w:type="paragraph" w:customStyle="1" w:styleId="tabletext1L">
    <w:name w:val="table text 1L"/>
    <w:basedOn w:val="tabletext1C"/>
    <w:link w:val="tabletext1LChar"/>
    <w:rsid w:val="009B2A00"/>
  </w:style>
  <w:style w:type="paragraph" w:customStyle="1" w:styleId="tabletitle">
    <w:name w:val="table title"/>
    <w:basedOn w:val="Normal"/>
    <w:link w:val="tabletitleChar1"/>
    <w:autoRedefine/>
    <w:rsid w:val="00FD4917"/>
    <w:pPr>
      <w:widowControl/>
      <w:overflowPunct/>
      <w:autoSpaceDE/>
      <w:autoSpaceDN/>
      <w:adjustRightInd/>
      <w:spacing w:before="120"/>
      <w:jc w:val="center"/>
      <w:textAlignment w:val="auto"/>
    </w:pPr>
    <w:rPr>
      <w:rFonts w:cs="Arial"/>
      <w:b/>
      <w:caps/>
      <w:sz w:val="19"/>
      <w:szCs w:val="19"/>
      <w:lang w:eastAsia="zh-TW"/>
    </w:rPr>
  </w:style>
  <w:style w:type="character" w:customStyle="1" w:styleId="tabletitleChar">
    <w:name w:val="table title Char"/>
    <w:rsid w:val="009B2A00"/>
    <w:rPr>
      <w:rFonts w:ascii="Arial" w:eastAsia="新細明體" w:hAnsi="Arial" w:cs="Arial"/>
      <w:b/>
      <w:caps/>
      <w:sz w:val="19"/>
      <w:szCs w:val="19"/>
      <w:lang w:val="en-US" w:eastAsia="zh-TW" w:bidi="ar-SA"/>
    </w:rPr>
  </w:style>
  <w:style w:type="paragraph" w:customStyle="1" w:styleId="header20">
    <w:name w:val="header 2"/>
    <w:basedOn w:val="header1"/>
    <w:rsid w:val="005C55E5"/>
    <w:pPr>
      <w:spacing w:before="912"/>
    </w:pPr>
    <w:rPr>
      <w:rFonts w:ascii="細明體"/>
      <w:bCs w:val="0"/>
    </w:rPr>
  </w:style>
  <w:style w:type="paragraph" w:customStyle="1" w:styleId="Winbond1">
    <w:name w:val="Winbond 1"/>
    <w:basedOn w:val="Header"/>
    <w:rsid w:val="009B2A00"/>
    <w:pPr>
      <w:tabs>
        <w:tab w:val="clear" w:pos="4153"/>
        <w:tab w:val="clear" w:pos="8306"/>
        <w:tab w:val="center" w:pos="4252"/>
        <w:tab w:val="right" w:pos="8504"/>
      </w:tabs>
      <w:jc w:val="right"/>
    </w:pPr>
    <w:rPr>
      <w:rFonts w:ascii="細明體" w:hAnsi="Times New Roman"/>
      <w:b/>
      <w:caps/>
      <w:sz w:val="36"/>
    </w:rPr>
  </w:style>
  <w:style w:type="paragraph" w:styleId="NormalIndent">
    <w:name w:val="Normal Indent"/>
    <w:basedOn w:val="Normal"/>
    <w:rsid w:val="009B2A00"/>
    <w:pPr>
      <w:spacing w:after="48"/>
      <w:ind w:left="720"/>
    </w:pPr>
    <w:rPr>
      <w:rFonts w:ascii="細明體" w:hAnsi="Times New Roman"/>
    </w:rPr>
  </w:style>
  <w:style w:type="paragraph" w:customStyle="1" w:styleId="StyletabletitleBefore6line">
    <w:name w:val="Style table title + Before:  6 line"/>
    <w:basedOn w:val="tabletitle"/>
    <w:autoRedefine/>
    <w:rsid w:val="009B2A00"/>
    <w:pPr>
      <w:spacing w:beforeLines="100"/>
    </w:pPr>
    <w:rPr>
      <w:rFonts w:cs="新細明體"/>
      <w:szCs w:val="20"/>
    </w:rPr>
  </w:style>
  <w:style w:type="character" w:customStyle="1" w:styleId="StyletabletitleBefore6lineChar">
    <w:name w:val="Style table title + Before:  6 line Char"/>
    <w:rsid w:val="009B2A00"/>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9B2A00"/>
    <w:rPr>
      <w:caps w:val="0"/>
      <w:szCs w:val="18"/>
    </w:rPr>
  </w:style>
  <w:style w:type="character" w:customStyle="1" w:styleId="StyleStyletabletitleBefore6lineBefore1lineChar">
    <w:name w:val="Style Style table title + Before:  6 line + Before:  1 line Char"/>
    <w:rsid w:val="009B2A00"/>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9B2A00"/>
    <w:pPr>
      <w:spacing w:beforeLines="50"/>
      <w:jc w:val="left"/>
    </w:pPr>
    <w:rPr>
      <w:szCs w:val="20"/>
    </w:rPr>
  </w:style>
  <w:style w:type="character" w:customStyle="1" w:styleId="tabletitle1byYJSChar">
    <w:name w:val="table title1 by YJS Char"/>
    <w:basedOn w:val="StyleStyletabletitleBefore6lineBefore1lineChar"/>
    <w:rsid w:val="009B2A00"/>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9B2A00"/>
    <w:pPr>
      <w:ind w:left="199" w:hangingChars="142" w:hanging="199"/>
    </w:pPr>
    <w:rPr>
      <w:rFonts w:cs="新細明體"/>
      <w:szCs w:val="20"/>
    </w:rPr>
  </w:style>
  <w:style w:type="paragraph" w:customStyle="1" w:styleId="NormalCenter7">
    <w:name w:val="Normal Center 7"/>
    <w:basedOn w:val="Normal"/>
    <w:rsid w:val="009B2A00"/>
    <w:pPr>
      <w:jc w:val="center"/>
    </w:pPr>
    <w:rPr>
      <w:sz w:val="14"/>
    </w:rPr>
  </w:style>
  <w:style w:type="paragraph" w:customStyle="1" w:styleId="SFRMnemonic">
    <w:name w:val="SFR Mnemonic"/>
    <w:basedOn w:val="Normal"/>
    <w:link w:val="SFRMnemonicChar"/>
    <w:rsid w:val="009B2A00"/>
    <w:pPr>
      <w:tabs>
        <w:tab w:val="left" w:pos="7900"/>
      </w:tabs>
      <w:spacing w:before="60" w:after="60"/>
      <w:ind w:leftChars="944" w:left="1699"/>
    </w:pPr>
    <w:rPr>
      <w:lang w:eastAsia="zh-TW"/>
    </w:rPr>
  </w:style>
  <w:style w:type="paragraph" w:customStyle="1" w:styleId="SFRContent">
    <w:name w:val="SFR Content"/>
    <w:basedOn w:val="Normal"/>
    <w:link w:val="SFRContentChar"/>
    <w:rsid w:val="009B2A00"/>
    <w:pPr>
      <w:tabs>
        <w:tab w:val="left" w:pos="1100"/>
      </w:tabs>
      <w:spacing w:after="60"/>
      <w:ind w:left="1100" w:hangingChars="611" w:hanging="1100"/>
    </w:pPr>
    <w:rPr>
      <w:lang w:eastAsia="zh-TW"/>
    </w:rPr>
  </w:style>
  <w:style w:type="paragraph" w:customStyle="1" w:styleId="SFRContentTable1">
    <w:name w:val="SFR Content Table1"/>
    <w:basedOn w:val="SFRContent"/>
    <w:rsid w:val="009B2A00"/>
    <w:pPr>
      <w:jc w:val="center"/>
    </w:pPr>
    <w:rPr>
      <w:rFonts w:cs="新細明體"/>
    </w:rPr>
  </w:style>
  <w:style w:type="paragraph" w:styleId="BlockText">
    <w:name w:val="Block Text"/>
    <w:basedOn w:val="Normal"/>
    <w:rsid w:val="009B2A00"/>
    <w:pPr>
      <w:widowControl/>
      <w:spacing w:before="120" w:after="48"/>
      <w:ind w:left="709" w:right="-6" w:hanging="709"/>
    </w:pPr>
    <w:rPr>
      <w:noProof/>
    </w:rPr>
  </w:style>
  <w:style w:type="paragraph" w:customStyle="1" w:styleId="Normalheading3">
    <w:name w:val="Normal_heading3"/>
    <w:basedOn w:val="Normal"/>
    <w:rsid w:val="009B2A00"/>
    <w:pPr>
      <w:widowControl/>
      <w:spacing w:before="120" w:after="60"/>
    </w:pPr>
    <w:rPr>
      <w:b/>
    </w:rPr>
  </w:style>
  <w:style w:type="character" w:styleId="CommentReference">
    <w:name w:val="annotation reference"/>
    <w:rsid w:val="009B2A00"/>
    <w:rPr>
      <w:sz w:val="18"/>
      <w:szCs w:val="18"/>
    </w:rPr>
  </w:style>
  <w:style w:type="paragraph" w:styleId="CommentText">
    <w:name w:val="annotation text"/>
    <w:basedOn w:val="Normal"/>
    <w:link w:val="CommentTextChar1"/>
    <w:rsid w:val="009B2A00"/>
  </w:style>
  <w:style w:type="paragraph" w:styleId="CommentSubject">
    <w:name w:val="annotation subject"/>
    <w:basedOn w:val="CommentText"/>
    <w:next w:val="CommentText"/>
    <w:link w:val="CommentSubjectChar1"/>
    <w:rsid w:val="009B2A00"/>
    <w:rPr>
      <w:b/>
      <w:bCs/>
    </w:rPr>
  </w:style>
  <w:style w:type="paragraph" w:styleId="BalloonText">
    <w:name w:val="Balloon Text"/>
    <w:basedOn w:val="Normal"/>
    <w:link w:val="BalloonTextChar1"/>
    <w:rsid w:val="009B2A00"/>
    <w:rPr>
      <w:sz w:val="16"/>
      <w:szCs w:val="16"/>
    </w:rPr>
  </w:style>
  <w:style w:type="paragraph" w:customStyle="1" w:styleId="NORMAL1">
    <w:name w:val="NORMAL1"/>
    <w:basedOn w:val="Normal"/>
    <w:rsid w:val="009B2A00"/>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9B2A00"/>
    <w:pPr>
      <w:tabs>
        <w:tab w:val="left" w:pos="170"/>
        <w:tab w:val="left" w:pos="340"/>
      </w:tabs>
      <w:spacing w:after="48"/>
    </w:pPr>
    <w:rPr>
      <w:rFonts w:ascii="細明體" w:hAnsi="Times New Roman"/>
    </w:rPr>
  </w:style>
  <w:style w:type="character" w:customStyle="1" w:styleId="bullettextChar">
    <w:name w:val="bullet text Char"/>
    <w:rsid w:val="009B2A00"/>
    <w:rPr>
      <w:rFonts w:ascii="細明體" w:eastAsia="細明體"/>
      <w:lang w:val="en-US" w:eastAsia="en-US" w:bidi="ar-SA"/>
    </w:rPr>
  </w:style>
  <w:style w:type="paragraph" w:customStyle="1" w:styleId="2ndsmalltitle">
    <w:name w:val="2nd small title"/>
    <w:basedOn w:val="Normal"/>
    <w:rsid w:val="009B2A00"/>
    <w:pPr>
      <w:spacing w:before="180" w:after="48"/>
    </w:pPr>
    <w:rPr>
      <w:rFonts w:ascii="細明體" w:hAnsi="Times New Roman"/>
      <w:b/>
    </w:rPr>
  </w:style>
  <w:style w:type="paragraph" w:customStyle="1" w:styleId="3rdsmalltitle">
    <w:name w:val="3rd small title"/>
    <w:basedOn w:val="2ndsmalltitle"/>
    <w:autoRedefine/>
    <w:rsid w:val="009B2A00"/>
    <w:pPr>
      <w:spacing w:before="120" w:after="0"/>
      <w:jc w:val="center"/>
    </w:pPr>
    <w:rPr>
      <w:rFonts w:ascii="Arial" w:eastAsia="Arial" w:hAnsi="Arial"/>
    </w:rPr>
  </w:style>
  <w:style w:type="paragraph" w:customStyle="1" w:styleId="continue">
    <w:name w:val="continue"/>
    <w:basedOn w:val="Normal"/>
    <w:rsid w:val="009B2A00"/>
    <w:pPr>
      <w:spacing w:after="40"/>
    </w:pPr>
    <w:rPr>
      <w:rFonts w:ascii="細明體" w:hAnsi="Times New Roman"/>
      <w:sz w:val="16"/>
    </w:rPr>
  </w:style>
  <w:style w:type="paragraph" w:customStyle="1" w:styleId="tabletext15C">
    <w:name w:val="table text 1.5C"/>
    <w:basedOn w:val="tabletext1C"/>
    <w:link w:val="tabletext15CChar"/>
    <w:rsid w:val="009B2A00"/>
    <w:pPr>
      <w:jc w:val="center"/>
    </w:pPr>
    <w:rPr>
      <w:rFonts w:ascii="細明體" w:hAnsi="Times New Roman"/>
      <w:sz w:val="20"/>
      <w:lang w:eastAsia="en-US"/>
    </w:rPr>
  </w:style>
  <w:style w:type="paragraph" w:customStyle="1" w:styleId="tabletext25C">
    <w:name w:val="table text 2.5C"/>
    <w:basedOn w:val="tabletext15C"/>
    <w:link w:val="tabletext25CChar"/>
    <w:rsid w:val="009B2A00"/>
    <w:pPr>
      <w:spacing w:line="600" w:lineRule="auto"/>
    </w:pPr>
  </w:style>
  <w:style w:type="paragraph" w:customStyle="1" w:styleId="tabletext15L">
    <w:name w:val="table text 1.5L"/>
    <w:basedOn w:val="tabletext15C"/>
    <w:link w:val="tabletext15LChar"/>
    <w:rsid w:val="009B2A00"/>
    <w:pPr>
      <w:jc w:val="left"/>
    </w:pPr>
  </w:style>
  <w:style w:type="paragraph" w:customStyle="1" w:styleId="tabletext25L">
    <w:name w:val="table text 2.5L"/>
    <w:basedOn w:val="tabletext25C"/>
    <w:link w:val="tabletext25LChar"/>
    <w:rsid w:val="009B2A00"/>
    <w:pPr>
      <w:jc w:val="left"/>
    </w:pPr>
  </w:style>
  <w:style w:type="paragraph" w:customStyle="1" w:styleId="tabletext35L">
    <w:name w:val="table text 3.5L"/>
    <w:basedOn w:val="tabletext25L"/>
    <w:rsid w:val="009B2A00"/>
    <w:pPr>
      <w:spacing w:line="840" w:lineRule="auto"/>
    </w:pPr>
  </w:style>
  <w:style w:type="paragraph" w:customStyle="1" w:styleId="FOOTER1">
    <w:name w:val="FOOTER 1"/>
    <w:basedOn w:val="Normal"/>
    <w:autoRedefine/>
    <w:rsid w:val="009B2A00"/>
    <w:pPr>
      <w:widowControl/>
      <w:tabs>
        <w:tab w:val="left" w:pos="3628"/>
      </w:tabs>
      <w:spacing w:before="280" w:after="400"/>
      <w:jc w:val="center"/>
      <w:textAlignment w:val="auto"/>
    </w:pPr>
    <w:rPr>
      <w:rFonts w:ascii="Times New Roman" w:hAnsi="Times New Roman"/>
      <w:i/>
      <w:lang w:eastAsia="zh-TW"/>
    </w:rPr>
  </w:style>
  <w:style w:type="paragraph" w:customStyle="1" w:styleId="Footer10">
    <w:name w:val="Footer1"/>
    <w:basedOn w:val="FOOTER1"/>
    <w:rsid w:val="009B2A00"/>
    <w:pPr>
      <w:spacing w:after="454"/>
    </w:pPr>
  </w:style>
  <w:style w:type="paragraph" w:customStyle="1" w:styleId="box">
    <w:name w:val="box"/>
    <w:basedOn w:val="note"/>
    <w:rsid w:val="009B2A00"/>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9B2A00"/>
    <w:pPr>
      <w:tabs>
        <w:tab w:val="clear" w:pos="4153"/>
        <w:tab w:val="clear" w:pos="8306"/>
        <w:tab w:val="center" w:pos="4252"/>
        <w:tab w:val="right" w:pos="8504"/>
      </w:tabs>
      <w:spacing w:after="200"/>
      <w:jc w:val="right"/>
    </w:pPr>
    <w:rPr>
      <w:rFonts w:ascii="細明體" w:hAnsi="Times New Roman"/>
      <w:b/>
      <w:caps/>
      <w:sz w:val="36"/>
    </w:rPr>
  </w:style>
  <w:style w:type="paragraph" w:customStyle="1" w:styleId="Figure">
    <w:name w:val="Figure"/>
    <w:basedOn w:val="note"/>
    <w:qFormat/>
    <w:rsid w:val="009B2A00"/>
    <w:pPr>
      <w:widowControl/>
      <w:tabs>
        <w:tab w:val="clear" w:pos="426"/>
        <w:tab w:val="left" w:pos="425"/>
      </w:tabs>
      <w:jc w:val="center"/>
    </w:pPr>
    <w:rPr>
      <w:rFonts w:ascii="Arial" w:hAnsi="Arial"/>
      <w:noProof/>
      <w:sz w:val="16"/>
      <w:szCs w:val="20"/>
    </w:rPr>
  </w:style>
  <w:style w:type="character" w:customStyle="1" w:styleId="FigureChar">
    <w:name w:val="Figure Char"/>
    <w:rsid w:val="009B2A00"/>
    <w:rPr>
      <w:rFonts w:ascii="Arial" w:eastAsia="新細明體" w:hAnsi="Arial"/>
      <w:noProof/>
      <w:sz w:val="16"/>
      <w:lang w:val="en-US" w:eastAsia="en-US" w:bidi="ar-SA"/>
    </w:rPr>
  </w:style>
  <w:style w:type="paragraph" w:customStyle="1" w:styleId="Styletabletitle1byYJS">
    <w:name w:val="Style table title1 by YJS"/>
    <w:basedOn w:val="tabletitle1byYJS"/>
    <w:rsid w:val="009B2A00"/>
    <w:rPr>
      <w:b w:val="0"/>
    </w:rPr>
  </w:style>
  <w:style w:type="character" w:customStyle="1" w:styleId="Styletabletitle1byYJSChar">
    <w:name w:val="Style table title1 by YJS Char"/>
    <w:rsid w:val="009B2A00"/>
    <w:rPr>
      <w:rFonts w:ascii="Arial" w:eastAsia="新細明體" w:hAnsi="Arial" w:cs="新細明體"/>
      <w:b/>
      <w:caps/>
      <w:sz w:val="19"/>
      <w:szCs w:val="18"/>
      <w:lang w:val="en-US" w:eastAsia="zh-TW" w:bidi="ar-SA"/>
    </w:rPr>
  </w:style>
  <w:style w:type="paragraph" w:styleId="BodyText">
    <w:name w:val="Body Text"/>
    <w:basedOn w:val="Normal"/>
    <w:link w:val="BodyTextChar2"/>
    <w:rsid w:val="009B2A00"/>
    <w:pPr>
      <w:widowControl/>
      <w:spacing w:after="48"/>
      <w:ind w:right="-6"/>
    </w:pPr>
    <w:rPr>
      <w:noProof/>
    </w:rPr>
  </w:style>
  <w:style w:type="paragraph" w:styleId="FootnoteText">
    <w:name w:val="footnote text"/>
    <w:basedOn w:val="Normal"/>
    <w:link w:val="FootnoteTextChar1"/>
    <w:rsid w:val="009B2A00"/>
  </w:style>
  <w:style w:type="paragraph" w:styleId="BodyText3">
    <w:name w:val="Body Text 3"/>
    <w:basedOn w:val="Normal"/>
    <w:link w:val="BodyText3Char2"/>
    <w:rsid w:val="009B2A00"/>
    <w:rPr>
      <w:sz w:val="16"/>
      <w:szCs w:val="16"/>
    </w:rPr>
  </w:style>
  <w:style w:type="paragraph" w:customStyle="1" w:styleId="StyleSFRContentLeft0cmHanging611ch">
    <w:name w:val="Style SFR Content + Left:  0 cm Hanging:  6.11 ch"/>
    <w:basedOn w:val="SFRContent"/>
    <w:link w:val="StyleSFRContentLeft0cmHanging611chChar"/>
    <w:rsid w:val="009B2A00"/>
    <w:pPr>
      <w:ind w:hangingChars="550" w:hanging="550"/>
    </w:pPr>
    <w:rPr>
      <w:rFonts w:cs="新細明體"/>
    </w:rPr>
  </w:style>
  <w:style w:type="paragraph" w:customStyle="1" w:styleId="Styleforregistertable">
    <w:name w:val="Style for register table"/>
    <w:basedOn w:val="Normal"/>
    <w:rsid w:val="009B2A00"/>
    <w:rPr>
      <w:sz w:val="18"/>
      <w:lang w:eastAsia="zh-TW"/>
    </w:rPr>
  </w:style>
  <w:style w:type="paragraph" w:customStyle="1" w:styleId="StyleHeading1TimesNewRoman">
    <w:name w:val="Style Heading 1 + Times New Roman"/>
    <w:basedOn w:val="Heading1"/>
    <w:autoRedefine/>
    <w:rsid w:val="009B2A00"/>
    <w:pPr>
      <w:numPr>
        <w:numId w:val="0"/>
      </w:numPr>
    </w:pPr>
    <w:rPr>
      <w:rFonts w:ascii="Times New Roman" w:hAnsi="Times New Roman"/>
    </w:rPr>
  </w:style>
  <w:style w:type="character" w:customStyle="1" w:styleId="StyleHeading1TimesNewRomanChar">
    <w:name w:val="Style Heading 1 + Times New Roman Char"/>
    <w:rsid w:val="009B2A00"/>
    <w:rPr>
      <w:rFonts w:eastAsia="細明體"/>
      <w:b/>
      <w:bCs/>
      <w:caps/>
      <w:kern w:val="28"/>
      <w:sz w:val="24"/>
      <w:lang w:val="en-US" w:eastAsia="en-US" w:bidi="ar-SA"/>
    </w:rPr>
  </w:style>
  <w:style w:type="paragraph" w:customStyle="1" w:styleId="NormalCenter">
    <w:name w:val="Normal Center"/>
    <w:basedOn w:val="Normal"/>
    <w:rsid w:val="009B2A00"/>
    <w:pPr>
      <w:jc w:val="center"/>
    </w:pPr>
  </w:style>
  <w:style w:type="character" w:styleId="FollowedHyperlink">
    <w:name w:val="FollowedHyperlink"/>
    <w:rsid w:val="009B2A00"/>
    <w:rPr>
      <w:color w:val="800080"/>
      <w:u w:val="single"/>
    </w:rPr>
  </w:style>
  <w:style w:type="paragraph" w:customStyle="1" w:styleId="tablecontentleft-right">
    <w:name w:val="table_content_left-right"/>
    <w:basedOn w:val="Normal"/>
    <w:rsid w:val="009B2A00"/>
  </w:style>
  <w:style w:type="paragraph" w:customStyle="1" w:styleId="StyleCaptionCentered">
    <w:name w:val="Style Caption + Centered"/>
    <w:basedOn w:val="Caption"/>
    <w:rsid w:val="009B2A00"/>
    <w:rPr>
      <w:rFonts w:cs="新細明體"/>
    </w:rPr>
  </w:style>
  <w:style w:type="paragraph" w:customStyle="1" w:styleId="bullet1">
    <w:name w:val="bullet1"/>
    <w:basedOn w:val="Normal"/>
    <w:rsid w:val="009B2A00"/>
    <w:pPr>
      <w:widowControl/>
      <w:numPr>
        <w:numId w:val="1"/>
      </w:numPr>
      <w:textAlignment w:val="auto"/>
    </w:pPr>
    <w:rPr>
      <w:rFonts w:cs="Arial"/>
      <w:color w:val="000000"/>
      <w:lang w:eastAsia="zh-TW"/>
    </w:rPr>
  </w:style>
  <w:style w:type="paragraph" w:styleId="BodyText2">
    <w:name w:val="Body Text 2"/>
    <w:basedOn w:val="Normal"/>
    <w:link w:val="BodyText2Char1"/>
    <w:rsid w:val="009B2A00"/>
    <w:pPr>
      <w:spacing w:line="480" w:lineRule="auto"/>
    </w:pPr>
  </w:style>
  <w:style w:type="paragraph" w:customStyle="1" w:styleId="StyleSFRMnemonicLeft944ch">
    <w:name w:val="Style SFR Mnemonic + Left:  9.44 ch"/>
    <w:basedOn w:val="SFRMnemonic"/>
    <w:rsid w:val="009B2A00"/>
    <w:pPr>
      <w:tabs>
        <w:tab w:val="clear" w:pos="7900"/>
        <w:tab w:val="left" w:pos="6500"/>
      </w:tabs>
      <w:ind w:left="1888"/>
    </w:pPr>
    <w:rPr>
      <w:rFonts w:cs="新細明體"/>
    </w:rPr>
  </w:style>
  <w:style w:type="paragraph" w:customStyle="1" w:styleId="TableNormal1">
    <w:name w:val="Table Normal1"/>
    <w:basedOn w:val="Normal"/>
    <w:link w:val="NormaltableChar"/>
    <w:rsid w:val="009B2A00"/>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9B2A00"/>
    <w:pPr>
      <w:spacing w:before="0" w:after="0"/>
    </w:pPr>
    <w:rPr>
      <w:rFonts w:cs="新細明體"/>
      <w:b w:val="0"/>
    </w:rPr>
  </w:style>
  <w:style w:type="paragraph" w:customStyle="1" w:styleId="winbond10">
    <w:name w:val="winbond 1"/>
    <w:basedOn w:val="Normal"/>
    <w:rsid w:val="009B2A00"/>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9B2A00"/>
    <w:pPr>
      <w:widowControl/>
      <w:tabs>
        <w:tab w:val="left" w:pos="170"/>
      </w:tabs>
      <w:spacing w:after="200"/>
      <w:jc w:val="right"/>
      <w:textAlignment w:val="auto"/>
    </w:pPr>
    <w:rPr>
      <w:rFonts w:cs="Arial"/>
      <w:b/>
      <w:caps/>
      <w:sz w:val="36"/>
      <w:lang w:eastAsia="zh-TW"/>
    </w:rPr>
  </w:style>
  <w:style w:type="character" w:customStyle="1" w:styleId="HeaderChar">
    <w:name w:val="Header Char"/>
    <w:rsid w:val="009B2A00"/>
    <w:rPr>
      <w:rFonts w:eastAsia="Arial"/>
      <w:b/>
      <w:caps/>
      <w:sz w:val="36"/>
      <w:lang w:val="en-US" w:eastAsia="en-US" w:bidi="ar-SA"/>
    </w:rPr>
  </w:style>
  <w:style w:type="paragraph" w:customStyle="1" w:styleId="StyletabletitleAfter1pt1">
    <w:name w:val="Style table title + After:  1 pt1"/>
    <w:basedOn w:val="tabletitle"/>
    <w:autoRedefine/>
    <w:rsid w:val="009B2A00"/>
    <w:pPr>
      <w:spacing w:after="20"/>
    </w:pPr>
    <w:rPr>
      <w:rFonts w:cs="新細明體"/>
    </w:rPr>
  </w:style>
  <w:style w:type="paragraph" w:customStyle="1" w:styleId="Styletabletitle10pt">
    <w:name w:val="Style table title + 10 pt"/>
    <w:basedOn w:val="tabletitle"/>
    <w:rsid w:val="009B2A00"/>
    <w:pPr>
      <w:spacing w:after="48"/>
    </w:pPr>
    <w:rPr>
      <w:b w:val="0"/>
      <w:bCs/>
      <w:caps w:val="0"/>
      <w:szCs w:val="18"/>
    </w:rPr>
  </w:style>
  <w:style w:type="character" w:styleId="FootnoteReference">
    <w:name w:val="footnote reference"/>
    <w:rsid w:val="009B2A00"/>
    <w:rPr>
      <w:rFonts w:ascii="新細明體" w:eastAsia="新細明體"/>
      <w:position w:val="6"/>
      <w:sz w:val="16"/>
    </w:rPr>
  </w:style>
  <w:style w:type="paragraph" w:customStyle="1" w:styleId="winbond3">
    <w:name w:val="winbond 3"/>
    <w:basedOn w:val="Normal"/>
    <w:rsid w:val="009B2A00"/>
    <w:pPr>
      <w:widowControl/>
      <w:spacing w:before="360" w:after="0"/>
      <w:jc w:val="right"/>
    </w:pPr>
    <w:rPr>
      <w:b/>
      <w:caps/>
      <w:noProof/>
      <w:sz w:val="36"/>
    </w:rPr>
  </w:style>
  <w:style w:type="paragraph" w:customStyle="1" w:styleId="StylebullettextAfter0pt">
    <w:name w:val="Style bullet text + After:  0 pt"/>
    <w:basedOn w:val="Normal"/>
    <w:rsid w:val="009B2A00"/>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9B2A00"/>
    <w:pPr>
      <w:jc w:val="center"/>
    </w:pPr>
    <w:rPr>
      <w:rFonts w:cs="新細明體"/>
      <w:b/>
      <w:bCs/>
      <w:sz w:val="19"/>
      <w:szCs w:val="19"/>
    </w:rPr>
  </w:style>
  <w:style w:type="character" w:customStyle="1" w:styleId="CharChar">
    <w:name w:val="Char Char"/>
    <w:rsid w:val="009B2A00"/>
    <w:rPr>
      <w:rFonts w:ascii="Arial" w:eastAsia="細明體" w:hAnsi="Arial"/>
      <w:lang w:val="en-US" w:eastAsia="en-US" w:bidi="ar-SA"/>
    </w:rPr>
  </w:style>
  <w:style w:type="paragraph" w:styleId="Date">
    <w:name w:val="Date"/>
    <w:basedOn w:val="Normal"/>
    <w:next w:val="Normal"/>
    <w:link w:val="DateChar1"/>
    <w:rsid w:val="009B2A00"/>
    <w:pPr>
      <w:snapToGrid/>
      <w:spacing w:before="0" w:after="60"/>
    </w:pPr>
  </w:style>
  <w:style w:type="paragraph" w:customStyle="1" w:styleId="stylesfrcontentleft0cmhanging611ch0">
    <w:name w:val="stylesfrcontentleft0cmhanging611ch"/>
    <w:basedOn w:val="Normal"/>
    <w:rsid w:val="009B2A00"/>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9B2A00"/>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9B2A00"/>
  </w:style>
  <w:style w:type="paragraph" w:customStyle="1" w:styleId="StyleStyleSFRContentLeft0cmHanging611chJustified1">
    <w:name w:val="Style Style SFR Content + Left:  0 cm Hanging:  6.11 ch + Justified...1"/>
    <w:basedOn w:val="StyleSFRContentLeft0cmHanging611ch"/>
    <w:autoRedefine/>
    <w:rsid w:val="009B2A00"/>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9B2A00"/>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9B2A00"/>
  </w:style>
  <w:style w:type="paragraph" w:styleId="TableofFigures">
    <w:name w:val="table of figures"/>
    <w:basedOn w:val="Normal"/>
    <w:next w:val="Normal"/>
    <w:uiPriority w:val="99"/>
    <w:rsid w:val="009B2A00"/>
    <w:pPr>
      <w:ind w:leftChars="200" w:left="200" w:hangingChars="200" w:hanging="200"/>
    </w:pPr>
  </w:style>
  <w:style w:type="paragraph" w:styleId="DocumentMap">
    <w:name w:val="Document Map"/>
    <w:basedOn w:val="Normal"/>
    <w:link w:val="DocumentMapChar1"/>
    <w:rsid w:val="009B2A00"/>
    <w:pPr>
      <w:shd w:val="clear" w:color="auto" w:fill="000080"/>
    </w:pPr>
    <w:rPr>
      <w:rFonts w:eastAsia="MS Gothic"/>
    </w:rPr>
  </w:style>
  <w:style w:type="paragraph" w:styleId="Index6">
    <w:name w:val="index 6"/>
    <w:basedOn w:val="Normal"/>
    <w:next w:val="Normal"/>
    <w:autoRedefine/>
    <w:rsid w:val="009B2A00"/>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9B2A00"/>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9B2A00"/>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9B2A00"/>
    <w:rPr>
      <w:rFonts w:cs="Arial"/>
    </w:rPr>
  </w:style>
  <w:style w:type="paragraph" w:customStyle="1" w:styleId="NormalBlack">
    <w:name w:val="Normal + Black"/>
    <w:basedOn w:val="Normal"/>
    <w:rsid w:val="009B2A00"/>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9B2A00"/>
    <w:pPr>
      <w:ind w:leftChars="72" w:left="144" w:rightChars="66" w:right="132" w:firstLine="3"/>
    </w:pPr>
  </w:style>
  <w:style w:type="paragraph" w:customStyle="1" w:styleId="NormalBlue">
    <w:name w:val="Normal + Blue"/>
    <w:aliases w:val="Justified,Left,First line:  0.71 cm,Before:  0 pt,After:  0 pt,First line:  1 cm,Right  0.75 ch,Normal + 12 pt"/>
    <w:basedOn w:val="Normal"/>
    <w:rsid w:val="009B2A00"/>
    <w:rPr>
      <w:color w:val="0000FF"/>
    </w:rPr>
  </w:style>
  <w:style w:type="paragraph" w:customStyle="1" w:styleId="StyleHeading1Arial">
    <w:name w:val="Style Heading 1 + Arial"/>
    <w:basedOn w:val="Heading1"/>
    <w:autoRedefine/>
    <w:rsid w:val="009B2A00"/>
    <w:pPr>
      <w:tabs>
        <w:tab w:val="clear" w:pos="432"/>
        <w:tab w:val="num" w:pos="510"/>
      </w:tabs>
      <w:overflowPunct/>
      <w:autoSpaceDE/>
      <w:autoSpaceDN/>
      <w:adjustRightInd/>
      <w:ind w:left="510" w:hanging="510"/>
      <w:textAlignment w:val="auto"/>
    </w:pPr>
    <w:rPr>
      <w:bCs w:val="0"/>
      <w:kern w:val="0"/>
    </w:rPr>
  </w:style>
  <w:style w:type="character" w:customStyle="1" w:styleId="NormalCenterChar">
    <w:name w:val="Normal Center Char"/>
    <w:rsid w:val="009B2A00"/>
    <w:rPr>
      <w:rFonts w:ascii="Arial" w:eastAsia="細明體" w:hAnsi="Arial"/>
      <w:lang w:val="en-US" w:eastAsia="en-US" w:bidi="ar-SA"/>
    </w:rPr>
  </w:style>
  <w:style w:type="character" w:customStyle="1" w:styleId="NormalArialChar">
    <w:name w:val="Normal + Arial Char"/>
    <w:aliases w:val="10 pt Char"/>
    <w:rsid w:val="009B2A00"/>
    <w:rPr>
      <w:rFonts w:ascii="Arial" w:eastAsia="Arial" w:hAnsi="Arial" w:cs="新細明體"/>
      <w:b/>
      <w:i/>
      <w:color w:val="000000"/>
      <w:kern w:val="2"/>
      <w:lang w:val="en-US" w:eastAsia="zh-TW" w:bidi="ar-SA"/>
    </w:rPr>
  </w:style>
  <w:style w:type="paragraph" w:customStyle="1" w:styleId="Tableofcontent">
    <w:name w:val="Table of content"/>
    <w:next w:val="Normal"/>
    <w:rsid w:val="009B2A00"/>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2"/>
      </w:numPr>
      <w:tabs>
        <w:tab w:val="left" w:pos="340"/>
      </w:tabs>
      <w:snapToGrid/>
    </w:pPr>
    <w:rPr>
      <w:rFonts w:eastAsia="Arial"/>
    </w:rPr>
  </w:style>
  <w:style w:type="character" w:customStyle="1" w:styleId="Heading1Char3">
    <w:name w:val="Heading 1 Char3"/>
    <w:aliases w:val="head 1 Char3,Heading U Char2,H1 Char2,H11 Char2,Œ©o‚µ 1 Char2,?co??E 1 Char2,h1 Char2,뙥 Char2,?c Char2,?co?ƒÊ 1 Char2,? Char2"/>
    <w:link w:val="Heading1"/>
    <w:rsid w:val="00A55974"/>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1"/>
    <w:qFormat/>
    <w:rsid w:val="00A55974"/>
    <w:pPr>
      <w:spacing w:before="100" w:beforeAutospacing="1" w:after="100" w:afterAutospacing="1"/>
      <w:jc w:val="center"/>
    </w:pPr>
    <w:rPr>
      <w:rFonts w:ascii="Verdana" w:hAnsi="Verdana"/>
      <w:b/>
      <w:bCs/>
      <w:sz w:val="52"/>
      <w:szCs w:val="36"/>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1"/>
    <w:qFormat/>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before="120" w:after="120"/>
      <w:ind w:left="0"/>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1"/>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before="120"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clear" w:pos="9781"/>
        <w:tab w:val="left" w:pos="1080"/>
        <w:tab w:val="left" w:pos="1260"/>
        <w:tab w:val="right" w:leader="dot" w:pos="9772"/>
        <w:tab w:val="right" w:leader="dot" w:pos="9890"/>
      </w:tabs>
      <w:overflowPunct/>
      <w:autoSpaceDE/>
      <w:autoSpaceDN/>
      <w:adjustRightInd/>
      <w:spacing w:before="0" w:after="0"/>
      <w:ind w:left="357"/>
    </w:pPr>
    <w:rPr>
      <w:rFonts w:eastAsia="Arial"/>
      <w:iCs w:val="0"/>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textAlignment w:val="auto"/>
    </w:pPr>
    <w:rPr>
      <w:rFonts w:ascii="Times New Roman" w:eastAsia="Arial" w:hAnsi="Times New Roman"/>
      <w:b w:val="0"/>
      <w:bCs w:val="0"/>
      <w:noProof w:val="0"/>
      <w:sz w:val="24"/>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overflowPunct/>
      <w:autoSpaceDE/>
      <w:autoSpaceDN/>
      <w:adjustRightInd/>
      <w:spacing w:beforeLines="60"/>
      <w:textAlignment w:val="auto"/>
    </w:pPr>
    <w:rPr>
      <w:rFonts w:cs="Arial"/>
    </w:rPr>
  </w:style>
  <w:style w:type="paragraph" w:customStyle="1" w:styleId="StyleHeading2Left">
    <w:name w:val="Style Heading 2 + Left"/>
    <w:basedOn w:val="Heading2"/>
    <w:autoRedefine/>
    <w:rsid w:val="003608DC"/>
    <w:pPr>
      <w:numPr>
        <w:ilvl w:val="0"/>
        <w:numId w:val="0"/>
      </w:numPr>
      <w:spacing w:before="120"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0">
    <w:name w:val="標題 2 字元"/>
    <w:aliases w:val="H2 字元2,H21 字元2,Œ©o‚µ 2 字元2,?co??E 2 字元2,h2 字元2,뙥2 字元2,?c1 字元2,?co?ƒÊ 2 字元2,?2 字元3,?2 字元 字元2,?2 ¦r¤¸ 字元"/>
    <w:rsid w:val="00A55974"/>
    <w:rPr>
      <w:rFonts w:ascii="Arial" w:eastAsia="Times New Roman" w:hAnsi="Arial" w:cs="Arial"/>
      <w:b/>
      <w:bCs/>
      <w:sz w:val="26"/>
      <w:szCs w:val="26"/>
    </w:rPr>
  </w:style>
  <w:style w:type="character" w:customStyle="1" w:styleId="3">
    <w:name w:val="標題 3 字元"/>
    <w:aliases w:val="H3 字元1,H31 字元1,h3 字元,+Arial 字元1,10.5 pt 字元"/>
    <w:uiPriority w:val="9"/>
    <w:rsid w:val="00A55974"/>
    <w:rPr>
      <w:rFonts w:ascii="Verdana" w:eastAsia="Arial" w:hAnsi="Verdana"/>
      <w:bCs/>
      <w:lang w:eastAsia="en-US"/>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qFormat/>
    <w:rsid w:val="003608DC"/>
    <w:rPr>
      <w:b/>
      <w:bCs/>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304791"/>
    <w:pPr>
      <w:widowControl/>
      <w:tabs>
        <w:tab w:val="left" w:pos="170"/>
      </w:tabs>
      <w:textAlignment w:val="auto"/>
    </w:pPr>
    <w:rPr>
      <w:rFonts w:cs="Arial"/>
      <w:b/>
      <w:bCs/>
      <w:lang w:eastAsia="zh-TW"/>
    </w:rPr>
  </w:style>
  <w:style w:type="paragraph" w:customStyle="1" w:styleId="BalloonText1">
    <w:name w:val="Balloon Text1"/>
    <w:basedOn w:val="Normal"/>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304791"/>
    <w:pPr>
      <w:widowControl/>
      <w:tabs>
        <w:tab w:val="left" w:pos="170"/>
      </w:tabs>
      <w:textAlignment w:val="auto"/>
    </w:pPr>
    <w:rPr>
      <w:rFonts w:cs="Arial"/>
      <w:lang w:eastAsia="zh-TW"/>
    </w:rPr>
  </w:style>
  <w:style w:type="character" w:customStyle="1" w:styleId="Heading1Char1">
    <w:name w:val="Heading 1 Char1"/>
    <w:aliases w:val="? 字元 Char"/>
    <w:rsid w:val="00304791"/>
    <w:rPr>
      <w:rFonts w:ascii="Arial" w:eastAsia="新細明體" w:hAnsi="Arial" w:cs="Arial"/>
      <w:b/>
      <w:caps/>
      <w:sz w:val="24"/>
      <w:szCs w:val="24"/>
      <w:lang w:val="en-US" w:eastAsia="zh-TW" w:bidi="ar-SA"/>
    </w:rPr>
  </w:style>
  <w:style w:type="character" w:customStyle="1" w:styleId="StyleHeading1ArialChar">
    <w:name w:val="Style Heading 1 + Arial Char"/>
    <w:basedOn w:val="Heading1Char1"/>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pacing w:before="60"/>
      <w:ind w:left="360" w:hanging="360"/>
      <w:textAlignment w:val="auto"/>
    </w:pPr>
    <w:rPr>
      <w:rFonts w:cs="新細明體"/>
      <w:kern w:val="0"/>
      <w:szCs w:val="20"/>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basedOn w:val="StyleSFRContentLeft0cmHanging611ch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basedOn w:val="StyleSFRContentLeft0cmHanging611chJustified3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textAlignment w:val="auto"/>
    </w:pPr>
    <w:rPr>
      <w:rFonts w:ascii="細明體" w:eastAsia="細明體" w:hAnsi="細明體"/>
      <w:sz w:val="24"/>
      <w:szCs w:val="24"/>
      <w:lang w:eastAsia="zh-CN"/>
    </w:rPr>
  </w:style>
  <w:style w:type="numbering" w:customStyle="1" w:styleId="StyleBulleted">
    <w:name w:val="Style Bulleted"/>
    <w:basedOn w:val="NoList"/>
    <w:rsid w:val="00CE707C"/>
    <w:pPr>
      <w:numPr>
        <w:numId w:val="3"/>
      </w:numPr>
    </w:pPr>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4"/>
      </w:numPr>
      <w:overflowPunct/>
      <w:autoSpaceDE/>
      <w:autoSpaceDN/>
      <w:spacing w:before="0" w:after="100" w:afterAutospacing="1"/>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tabs>
        <w:tab w:val="num" w:pos="425"/>
      </w:tabs>
      <w:spacing w:before="120" w:after="100" w:afterAutospacing="1"/>
      <w:ind w:left="425" w:hanging="425"/>
    </w:pPr>
    <w:rPr>
      <w:rFonts w:ascii="Verdana" w:eastAsia="標楷體" w:hAnsi="Verdana"/>
      <w:snapToGrid w:val="0"/>
      <w:sz w:val="24"/>
      <w:szCs w:val="22"/>
      <w:lang w:eastAsia="en-US"/>
    </w:rPr>
  </w:style>
  <w:style w:type="paragraph" w:customStyle="1" w:styleId="RegisterHeading">
    <w:name w:val="Register Heading"/>
    <w:basedOn w:val="Normal"/>
    <w:next w:val="Normal"/>
    <w:link w:val="RegisterHeadingChar"/>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uiPriority w:val="99"/>
    <w:rsid w:val="006C32D8"/>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21">
    <w:name w:val="修訂2"/>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
    <w:name w:val="Header2"/>
    <w:rsid w:val="00DE2C26"/>
    <w:pPr>
      <w:numPr>
        <w:numId w:val="7"/>
      </w:numPr>
    </w:pPr>
  </w:style>
  <w:style w:type="numbering" w:customStyle="1" w:styleId="Style3">
    <w:name w:val="Style3"/>
    <w:rsid w:val="00DE2C26"/>
    <w:pPr>
      <w:numPr>
        <w:numId w:val="8"/>
      </w:numPr>
    </w:pPr>
  </w:style>
  <w:style w:type="paragraph" w:customStyle="1" w:styleId="Headinglevel2">
    <w:name w:val="Heading level2"/>
    <w:basedOn w:val="Heading3"/>
    <w:link w:val="Headinglevel2Char"/>
    <w:rsid w:val="00DE2C26"/>
    <w:pPr>
      <w:numPr>
        <w:ilvl w:val="1"/>
        <w:numId w:val="6"/>
      </w:numPr>
    </w:pPr>
    <w:rPr>
      <w:rFonts w:ascii="Verdana" w:hAnsi="Verdana"/>
      <w:sz w:val="20"/>
      <w:szCs w:val="20"/>
      <w:u w:val="single"/>
    </w:rPr>
  </w:style>
  <w:style w:type="paragraph" w:customStyle="1" w:styleId="Headinglevel3">
    <w:name w:val="Heading level3"/>
    <w:basedOn w:val="Headinglevel2"/>
    <w:link w:val="Headinglevel3Char"/>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pPr>
      <w:numPr>
        <w:numId w:val="10"/>
      </w:numPr>
    </w:pPr>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9"/>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ascii="Arial" w:eastAsia="Arial" w:hAnsi="Arial"/>
      <w:lang w:eastAsia="en-US"/>
    </w:rPr>
  </w:style>
  <w:style w:type="character" w:customStyle="1" w:styleId="StyleBulletTextAsianChar">
    <w:name w:val="Style Bullet Text + (Asian) 細明體 Char"/>
    <w:basedOn w:val="BulletTextChar0"/>
    <w:link w:val="StyleBulletTextAsian"/>
    <w:rsid w:val="009F0B34"/>
    <w:rPr>
      <w:rFonts w:ascii="Arial" w:eastAsia="Arial" w:hAnsi="Arial"/>
      <w:lang w:eastAsia="en-US"/>
    </w:rPr>
  </w:style>
  <w:style w:type="paragraph" w:customStyle="1" w:styleId="numberL1">
    <w:name w:val="number L1"/>
    <w:basedOn w:val="Normal"/>
    <w:rsid w:val="00D07BE2"/>
    <w:pPr>
      <w:numPr>
        <w:numId w:val="11"/>
      </w:numPr>
    </w:pPr>
    <w:rPr>
      <w:rFonts w:eastAsia="Arial" w:cs="Arial"/>
    </w:rPr>
  </w:style>
  <w:style w:type="numbering" w:customStyle="1" w:styleId="StyleBulleted1">
    <w:name w:val="Style Bulleted1"/>
    <w:basedOn w:val="NoList"/>
    <w:rsid w:val="00683EC3"/>
    <w:pPr>
      <w:numPr>
        <w:numId w:val="12"/>
      </w:numPr>
    </w:pPr>
  </w:style>
  <w:style w:type="paragraph" w:customStyle="1" w:styleId="StyleHeading4Left">
    <w:name w:val="Style Heading 4 + Left"/>
    <w:basedOn w:val="Heading4"/>
    <w:link w:val="StyleHeading4Left0"/>
    <w:rsid w:val="00D03304"/>
    <w:pPr>
      <w:tabs>
        <w:tab w:val="num" w:pos="-4143"/>
      </w:tabs>
      <w:jc w:val="left"/>
    </w:pPr>
    <w:rPr>
      <w:rFonts w:cs="新細明體"/>
      <w:b/>
      <w:bCs w:val="0"/>
      <w:i w:val="0"/>
      <w:iCs/>
    </w:rPr>
  </w:style>
  <w:style w:type="character" w:customStyle="1" w:styleId="a0">
    <w:name w:val="表格標題"/>
    <w:rsid w:val="00D06121"/>
    <w:rPr>
      <w:rFonts w:ascii="Arial" w:hAnsi="Arial" w:cs="Arial"/>
      <w:b/>
      <w:dstrike w:val="0"/>
      <w:sz w:val="18"/>
      <w:szCs w:val="18"/>
      <w:vertAlign w:val="baseline"/>
    </w:rPr>
  </w:style>
  <w:style w:type="character" w:customStyle="1" w:styleId="a1">
    <w:name w:val="表格文字"/>
    <w:rsid w:val="00D06121"/>
    <w:rPr>
      <w:rFonts w:ascii="Arial" w:eastAsia="Arial" w:hAnsi="Arial" w:cs="Arial"/>
      <w:dstrike w:val="0"/>
      <w:sz w:val="18"/>
      <w:szCs w:val="18"/>
      <w:vertAlign w:val="baseline"/>
    </w:rPr>
  </w:style>
  <w:style w:type="character" w:customStyle="1" w:styleId="a2">
    <w:name w:val="註解"/>
    <w:rsid w:val="00D06121"/>
    <w:rPr>
      <w:rFonts w:ascii="Arial" w:eastAsia="Arial" w:hAnsi="Arial" w:cs="Arial"/>
      <w:b/>
      <w:dstrike w:val="0"/>
      <w:color w:val="0000FF"/>
      <w:sz w:val="18"/>
      <w:szCs w:val="18"/>
      <w:vertAlign w:val="superscript"/>
    </w:rPr>
  </w:style>
  <w:style w:type="character" w:customStyle="1" w:styleId="a3">
    <w:name w:val="表格註解標號"/>
    <w:rsid w:val="00D06121"/>
    <w:rPr>
      <w:b/>
      <w:color w:val="0000FF"/>
    </w:rPr>
  </w:style>
  <w:style w:type="character" w:customStyle="1" w:styleId="5">
    <w:name w:val="字元 字元5"/>
    <w:rsid w:val="0097474C"/>
    <w:rPr>
      <w:rFonts w:ascii="Arial" w:eastAsia="新細明體" w:hAnsi="Arial"/>
      <w:b/>
      <w:bCs/>
      <w:kern w:val="28"/>
      <w:sz w:val="24"/>
      <w:szCs w:val="24"/>
      <w:lang w:val="en-US" w:eastAsia="zh-TW" w:bidi="ar-SA"/>
    </w:rPr>
  </w:style>
  <w:style w:type="character" w:customStyle="1" w:styleId="4">
    <w:name w:val="字元 字元4"/>
    <w:rsid w:val="0097474C"/>
    <w:rPr>
      <w:rFonts w:ascii="Arial" w:eastAsia="新細明體" w:hAnsi="Arial" w:cs="Arial"/>
      <w:b/>
      <w:bCs/>
      <w:sz w:val="23"/>
      <w:szCs w:val="23"/>
      <w:lang w:val="en-US" w:eastAsia="zh-TW" w:bidi="ar-SA"/>
    </w:rPr>
  </w:style>
  <w:style w:type="character" w:customStyle="1" w:styleId="30">
    <w:name w:val="字元 字元3"/>
    <w:rsid w:val="0097474C"/>
    <w:rPr>
      <w:rFonts w:ascii="Arial" w:eastAsia="新細明體" w:hAnsi="Arial"/>
      <w:b/>
      <w:bCs/>
      <w:sz w:val="21"/>
      <w:szCs w:val="21"/>
      <w:lang w:val="en-US" w:eastAsia="zh-TW" w:bidi="ar-SA"/>
    </w:rPr>
  </w:style>
  <w:style w:type="paragraph" w:customStyle="1" w:styleId="a4">
    <w:name w:val="內文強調"/>
    <w:basedOn w:val="Normal"/>
    <w:link w:val="a5"/>
    <w:rsid w:val="0097474C"/>
    <w:pPr>
      <w:widowControl/>
      <w:topLinePunct/>
      <w:spacing w:before="0" w:after="200" w:line="360" w:lineRule="auto"/>
    </w:pPr>
    <w:rPr>
      <w:b/>
      <w:i/>
      <w:snapToGrid w:val="0"/>
      <w:color w:val="FF0000"/>
      <w:lang w:eastAsia="zh-TW"/>
    </w:rPr>
  </w:style>
  <w:style w:type="character" w:customStyle="1" w:styleId="a5">
    <w:name w:val="內文強調 字元"/>
    <w:link w:val="a4"/>
    <w:rsid w:val="0097474C"/>
    <w:rPr>
      <w:rFonts w:ascii="Arial" w:eastAsia="新細明體" w:hAnsi="Arial"/>
      <w:b/>
      <w:i/>
      <w:snapToGrid w:val="0"/>
      <w:color w:val="FF0000"/>
      <w:lang w:val="en-US" w:eastAsia="zh-TW" w:bidi="ar-SA"/>
    </w:rPr>
  </w:style>
  <w:style w:type="character" w:customStyle="1" w:styleId="CharChar19">
    <w:name w:val="Char Char19"/>
    <w:semiHidden/>
    <w:rsid w:val="0097474C"/>
    <w:rPr>
      <w:rFonts w:ascii="Arial" w:eastAsia="新細明體" w:hAnsi="Arial"/>
      <w:b/>
      <w:bCs/>
      <w:caps/>
      <w:kern w:val="28"/>
      <w:sz w:val="24"/>
      <w:szCs w:val="24"/>
      <w:lang w:val="en-US" w:eastAsia="en-US" w:bidi="ar-SA"/>
    </w:rPr>
  </w:style>
  <w:style w:type="character" w:customStyle="1" w:styleId="CharChar18">
    <w:name w:val="Char Char18"/>
    <w:semiHidden/>
    <w:rsid w:val="0097474C"/>
    <w:rPr>
      <w:rFonts w:ascii="Arial" w:eastAsia="新細明體" w:hAnsi="Arial" w:cs="Arial"/>
      <w:b/>
      <w:sz w:val="23"/>
      <w:szCs w:val="23"/>
      <w:lang w:val="en-US" w:eastAsia="zh-TW" w:bidi="ar-SA"/>
    </w:rPr>
  </w:style>
  <w:style w:type="character" w:customStyle="1" w:styleId="CharChar17">
    <w:name w:val="Char Char17"/>
    <w:semiHidden/>
    <w:rsid w:val="0097474C"/>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97474C"/>
    <w:pPr>
      <w:snapToGrid/>
      <w:spacing w:before="480" w:after="100" w:line="300" w:lineRule="auto"/>
    </w:pPr>
    <w:rPr>
      <w:rFonts w:eastAsia="Arial" w:cs="新細明體"/>
      <w:b/>
      <w:bCs/>
      <w:sz w:val="24"/>
    </w:rPr>
  </w:style>
  <w:style w:type="character" w:customStyle="1" w:styleId="tabletext15LChar">
    <w:name w:val="table text 1.5L Char"/>
    <w:basedOn w:val="tabletext15CChar"/>
    <w:link w:val="tabletext15L"/>
    <w:rsid w:val="0097474C"/>
    <w:rPr>
      <w:rFonts w:ascii="細明體" w:eastAsia="新細明體" w:hAnsi="Arial"/>
      <w:sz w:val="14"/>
      <w:lang w:val="en-US" w:eastAsia="en-US" w:bidi="ar-SA"/>
    </w:rPr>
  </w:style>
  <w:style w:type="character" w:customStyle="1" w:styleId="tabletext1LChar">
    <w:name w:val="table text 1L Char"/>
    <w:basedOn w:val="tabletext1CChar"/>
    <w:link w:val="tabletext1L"/>
    <w:rsid w:val="0097474C"/>
    <w:rPr>
      <w:rFonts w:ascii="Arial" w:eastAsia="新細明體" w:hAnsi="Arial"/>
      <w:sz w:val="14"/>
      <w:lang w:val="en-US" w:eastAsia="zh-TW" w:bidi="ar-SA"/>
    </w:rPr>
  </w:style>
  <w:style w:type="character" w:customStyle="1" w:styleId="tabletext25CChar">
    <w:name w:val="table text 2.5C Char"/>
    <w:basedOn w:val="tabletext15CChar"/>
    <w:link w:val="tabletext25C"/>
    <w:rsid w:val="0097474C"/>
    <w:rPr>
      <w:rFonts w:ascii="細明體" w:eastAsia="新細明體" w:hAnsi="Arial"/>
      <w:sz w:val="14"/>
      <w:lang w:val="en-US" w:eastAsia="en-US" w:bidi="ar-SA"/>
    </w:rPr>
  </w:style>
  <w:style w:type="character" w:customStyle="1" w:styleId="tabletext25LChar">
    <w:name w:val="table text 2.5L Char"/>
    <w:basedOn w:val="tabletext25CChar"/>
    <w:link w:val="tabletext25L"/>
    <w:rsid w:val="0097474C"/>
    <w:rPr>
      <w:rFonts w:ascii="細明體" w:eastAsia="新細明體" w:hAnsi="Arial"/>
      <w:sz w:val="14"/>
      <w:lang w:val="en-US" w:eastAsia="en-US" w:bidi="ar-SA"/>
    </w:rPr>
  </w:style>
  <w:style w:type="character" w:customStyle="1" w:styleId="tabletitleChar1">
    <w:name w:val="table title Char1"/>
    <w:link w:val="tabletitle"/>
    <w:rsid w:val="00FD4917"/>
    <w:rPr>
      <w:rFonts w:ascii="Arial" w:hAnsi="Arial" w:cs="Arial"/>
      <w:b/>
      <w:caps/>
      <w:sz w:val="19"/>
      <w:szCs w:val="19"/>
    </w:rPr>
  </w:style>
  <w:style w:type="paragraph" w:customStyle="1" w:styleId="1">
    <w:name w:val="樣式1"/>
    <w:basedOn w:val="Heading2"/>
    <w:rsid w:val="0097474C"/>
    <w:pPr>
      <w:pageBreakBefore/>
      <w:tabs>
        <w:tab w:val="left" w:pos="993"/>
      </w:tabs>
      <w:ind w:left="993" w:hanging="993"/>
    </w:pPr>
    <w:rPr>
      <w:bCs/>
    </w:rPr>
  </w:style>
  <w:style w:type="paragraph" w:customStyle="1" w:styleId="22">
    <w:name w:val="樣式2"/>
    <w:basedOn w:val="Heading2"/>
    <w:rsid w:val="0097474C"/>
    <w:pPr>
      <w:pageBreakBefore/>
      <w:tabs>
        <w:tab w:val="left" w:pos="993"/>
      </w:tabs>
      <w:ind w:left="993" w:hanging="993"/>
    </w:pPr>
    <w:rPr>
      <w:bCs/>
    </w:rPr>
  </w:style>
  <w:style w:type="paragraph" w:customStyle="1" w:styleId="31">
    <w:name w:val="樣式3"/>
    <w:basedOn w:val="Normal"/>
    <w:rsid w:val="0097474C"/>
    <w:rPr>
      <w:rFonts w:eastAsia="Arial Unicode MS" w:cs="Arial"/>
      <w:b/>
      <w:bCs/>
      <w:sz w:val="21"/>
      <w:szCs w:val="21"/>
      <w:lang w:eastAsia="zh-TW"/>
    </w:rPr>
  </w:style>
  <w:style w:type="paragraph" w:customStyle="1" w:styleId="40">
    <w:name w:val="樣式4"/>
    <w:rsid w:val="0097474C"/>
    <w:rPr>
      <w:rFonts w:ascii="Arial" w:hAnsi="Arial" w:cs="Arial"/>
      <w:b/>
      <w:bCs/>
      <w:sz w:val="21"/>
      <w:szCs w:val="21"/>
    </w:rPr>
  </w:style>
  <w:style w:type="paragraph" w:customStyle="1" w:styleId="50">
    <w:name w:val="樣式5"/>
    <w:basedOn w:val="Heading2"/>
    <w:rsid w:val="0097474C"/>
    <w:pPr>
      <w:pageBreakBefore/>
      <w:tabs>
        <w:tab w:val="left" w:pos="760"/>
        <w:tab w:val="left" w:pos="993"/>
      </w:tabs>
      <w:ind w:left="993" w:hanging="993"/>
    </w:pPr>
    <w:rPr>
      <w:bCs/>
    </w:rPr>
  </w:style>
  <w:style w:type="table" w:customStyle="1" w:styleId="TableGrid1">
    <w:name w:val="Table Grid1"/>
    <w:basedOn w:val="TableNormal"/>
    <w:next w:val="TableGrid"/>
    <w:rsid w:val="0097474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 1 Char1,? Char Char,H11 Char Char,? ¦r¤¸ Char Char,? Char Char1,? 字元 Char Char,?co??E 1 Cha"/>
    <w:uiPriority w:val="9"/>
    <w:rsid w:val="0097474C"/>
    <w:rPr>
      <w:rFonts w:ascii="Arial" w:eastAsia="新細明體" w:hAnsi="Arial"/>
      <w:b/>
      <w:bCs/>
      <w:caps/>
      <w:kern w:val="28"/>
      <w:sz w:val="24"/>
      <w:szCs w:val="24"/>
      <w:lang w:val="en-US" w:eastAsia="en-US" w:bidi="ar-SA"/>
    </w:rPr>
  </w:style>
  <w:style w:type="character" w:customStyle="1" w:styleId="Heading3CharChar">
    <w:name w:val="Heading 3 Char Char"/>
    <w:rsid w:val="0097474C"/>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97474C"/>
    <w:rPr>
      <w:iCs w:val="0"/>
    </w:rPr>
  </w:style>
  <w:style w:type="character" w:customStyle="1" w:styleId="StyleHeading58ptChar">
    <w:name w:val="Style Heading 5 + 8 pt Char"/>
    <w:link w:val="StyleHeading58pt"/>
    <w:rsid w:val="0097474C"/>
    <w:rPr>
      <w:rFonts w:ascii="Arial" w:eastAsia="新細明體" w:hAnsi="Arial" w:cs="Arial"/>
      <w:b/>
      <w:bCs/>
      <w:sz w:val="23"/>
      <w:szCs w:val="23"/>
      <w:u w:val="single" w:color="0000FF"/>
      <w:lang w:val="en-US" w:eastAsia="en-US" w:bidi="ar-SA"/>
    </w:rPr>
  </w:style>
  <w:style w:type="paragraph" w:customStyle="1" w:styleId="StyleHeading411ptBoldLeft">
    <w:name w:val="Style Heading 4 + 11 pt Bold Left"/>
    <w:basedOn w:val="Heading4"/>
    <w:rsid w:val="0097474C"/>
    <w:pPr>
      <w:tabs>
        <w:tab w:val="num" w:pos="-4143"/>
      </w:tabs>
      <w:ind w:left="-4143"/>
      <w:jc w:val="left"/>
    </w:pPr>
    <w:rPr>
      <w:rFonts w:cs="新細明體"/>
      <w:b/>
      <w:i w:val="0"/>
      <w:iCs/>
    </w:rPr>
  </w:style>
  <w:style w:type="paragraph" w:customStyle="1" w:styleId="6">
    <w:name w:val="樣式6"/>
    <w:basedOn w:val="TOC1"/>
    <w:rsid w:val="0097474C"/>
    <w:pPr>
      <w:tabs>
        <w:tab w:val="left" w:pos="400"/>
        <w:tab w:val="right" w:leader="middleDot" w:pos="9056"/>
      </w:tabs>
      <w:spacing w:after="0"/>
    </w:pPr>
    <w:rPr>
      <w:rFonts w:ascii="Calibri" w:eastAsia="Arial Unicode MS" w:hAnsi="Calibri"/>
      <w:b/>
      <w:iCs/>
      <w:caps/>
    </w:rPr>
  </w:style>
  <w:style w:type="character" w:customStyle="1" w:styleId="Heading5Char">
    <w:name w:val="Heading 5 Char"/>
    <w:aliases w:val="H5 Char1,H51 Char1,h5 Char1"/>
    <w:rsid w:val="0097474C"/>
    <w:rPr>
      <w:rFonts w:ascii="Arial" w:eastAsia="新細明體" w:hAnsi="Arial"/>
      <w:b/>
      <w:bCs/>
      <w:iCs/>
      <w:u w:val="single" w:color="0000FF"/>
      <w:lang w:val="en-US" w:eastAsia="en-US" w:bidi="ar-SA"/>
    </w:rPr>
  </w:style>
  <w:style w:type="paragraph" w:customStyle="1" w:styleId="yjsregistertablecontent10">
    <w:name w:val="yjsregistertablecontent1"/>
    <w:basedOn w:val="Normal"/>
    <w:rsid w:val="0097474C"/>
    <w:pPr>
      <w:widowControl/>
      <w:adjustRightInd/>
      <w:jc w:val="center"/>
      <w:textAlignment w:val="auto"/>
    </w:pPr>
    <w:rPr>
      <w:rFonts w:cs="Arial"/>
      <w:b/>
      <w:bCs/>
      <w:sz w:val="18"/>
      <w:szCs w:val="18"/>
      <w:lang w:eastAsia="zh-TW"/>
    </w:rPr>
  </w:style>
  <w:style w:type="paragraph" w:customStyle="1" w:styleId="yjssfrcontentform00">
    <w:name w:val="yjssfrcontentform0"/>
    <w:basedOn w:val="Normal"/>
    <w:rsid w:val="0097474C"/>
    <w:pPr>
      <w:widowControl/>
      <w:adjustRightInd/>
      <w:ind w:left="292" w:hanging="292"/>
      <w:textAlignment w:val="auto"/>
    </w:pPr>
    <w:rPr>
      <w:rFonts w:cs="Arial"/>
      <w:color w:val="000000"/>
      <w:sz w:val="18"/>
      <w:szCs w:val="18"/>
      <w:lang w:eastAsia="zh-TW"/>
    </w:rPr>
  </w:style>
  <w:style w:type="paragraph" w:customStyle="1" w:styleId="StyleHeading3LeftBefore8px">
    <w:name w:val="Style Heading 3 + Left Before:  8 px"/>
    <w:basedOn w:val="Heading3"/>
    <w:rsid w:val="0097474C"/>
    <w:pPr>
      <w:spacing w:before="120"/>
      <w:jc w:val="left"/>
    </w:pPr>
    <w:rPr>
      <w:rFonts w:cs="新細明體"/>
      <w:szCs w:val="20"/>
    </w:rPr>
  </w:style>
  <w:style w:type="paragraph" w:customStyle="1" w:styleId="a6">
    <w:name w:val="內文分段"/>
    <w:basedOn w:val="Normal"/>
    <w:link w:val="a7"/>
    <w:rsid w:val="00954E07"/>
    <w:pPr>
      <w:widowControl/>
      <w:topLinePunct/>
      <w:spacing w:before="0" w:after="200" w:line="360" w:lineRule="auto"/>
    </w:pPr>
    <w:rPr>
      <w:snapToGrid w:val="0"/>
      <w:lang w:eastAsia="zh-TW"/>
    </w:rPr>
  </w:style>
  <w:style w:type="paragraph" w:customStyle="1" w:styleId="a8">
    <w:name w:val="圖片"/>
    <w:basedOn w:val="Normal"/>
    <w:next w:val="Caption"/>
    <w:rsid w:val="00954E07"/>
    <w:pPr>
      <w:widowControl/>
      <w:topLinePunct/>
      <w:spacing w:before="0" w:after="0"/>
      <w:jc w:val="center"/>
    </w:pPr>
    <w:rPr>
      <w:snapToGrid w:val="0"/>
      <w:lang w:eastAsia="zh-TW"/>
    </w:rPr>
  </w:style>
  <w:style w:type="character" w:customStyle="1" w:styleId="a7">
    <w:name w:val="內文分段 字元"/>
    <w:link w:val="a6"/>
    <w:rsid w:val="00954E07"/>
    <w:rPr>
      <w:rFonts w:ascii="Arial" w:eastAsia="新細明體" w:hAnsi="Arial"/>
      <w:snapToGrid w:val="0"/>
      <w:lang w:val="en-US" w:eastAsia="zh-TW" w:bidi="ar-SA"/>
    </w:rPr>
  </w:style>
  <w:style w:type="character" w:customStyle="1" w:styleId="tyfan">
    <w:name w:val="tyfan"/>
    <w:semiHidden/>
    <w:rsid w:val="003467BD"/>
    <w:rPr>
      <w:rFonts w:ascii="Arial" w:eastAsia="新細明體" w:hAnsi="Arial" w:cs="Arial"/>
      <w:color w:val="auto"/>
      <w:sz w:val="18"/>
      <w:szCs w:val="20"/>
    </w:rPr>
  </w:style>
  <w:style w:type="character" w:customStyle="1" w:styleId="Heading4Char2">
    <w:name w:val="Heading 4 Char2"/>
    <w:aliases w:val="Heading 14 Char2,Heading 141 Char2,Heading 142 Char2,H4 Char2,H41 Char2,h4 Char2,h4 字元 Char2"/>
    <w:basedOn w:val="DefaultParagraphFont"/>
    <w:link w:val="Heading4"/>
    <w:rsid w:val="00A55974"/>
    <w:rPr>
      <w:rFonts w:ascii="Arial" w:hAnsi="Arial"/>
      <w:bCs/>
      <w:i/>
      <w:lang w:eastAsia="en-US"/>
    </w:rPr>
  </w:style>
  <w:style w:type="character" w:customStyle="1" w:styleId="Heading6Char1">
    <w:name w:val="Heading 6 Char1"/>
    <w:aliases w:val="標題 bb Char"/>
    <w:basedOn w:val="DefaultParagraphFont"/>
    <w:link w:val="Heading6"/>
    <w:rsid w:val="00A55974"/>
    <w:rPr>
      <w:rFonts w:ascii="Verdana" w:hAnsi="Verdana"/>
      <w:b/>
      <w:bCs/>
      <w:sz w:val="24"/>
      <w:szCs w:val="40"/>
      <w:lang w:eastAsia="en-US"/>
    </w:rPr>
  </w:style>
  <w:style w:type="character" w:customStyle="1" w:styleId="Heading7Char1">
    <w:name w:val="Heading 7 Char1"/>
    <w:basedOn w:val="DefaultParagraphFont"/>
    <w:link w:val="Heading7"/>
    <w:rsid w:val="00A55974"/>
    <w:rPr>
      <w:rFonts w:ascii="Arial" w:hAnsi="Arial" w:cs="Arial"/>
      <w:b/>
      <w:bCs/>
      <w:sz w:val="22"/>
      <w:lang w:eastAsia="en-US"/>
    </w:rPr>
  </w:style>
  <w:style w:type="character" w:customStyle="1" w:styleId="Heading8Char1">
    <w:name w:val="Heading 8 Char1"/>
    <w:basedOn w:val="DefaultParagraphFont"/>
    <w:link w:val="Heading8"/>
    <w:rsid w:val="00A55974"/>
    <w:rPr>
      <w:rFonts w:hAnsi="Arial"/>
      <w:i/>
      <w:iCs/>
      <w:sz w:val="24"/>
      <w:szCs w:val="24"/>
      <w:lang w:eastAsia="en-US"/>
    </w:rPr>
  </w:style>
  <w:style w:type="character" w:customStyle="1" w:styleId="Heading9Char1">
    <w:name w:val="Heading 9 Char1"/>
    <w:basedOn w:val="DefaultParagraphFont"/>
    <w:link w:val="Heading9"/>
    <w:rsid w:val="00A55974"/>
    <w:rPr>
      <w:rFonts w:ascii="Arial" w:hAnsi="Arial" w:cs="Arial"/>
      <w:sz w:val="22"/>
      <w:szCs w:val="22"/>
      <w:lang w:eastAsia="en-US"/>
    </w:rPr>
  </w:style>
  <w:style w:type="character" w:customStyle="1" w:styleId="SubtitleChar1">
    <w:name w:val="Subtitle Char1"/>
    <w:link w:val="Subtitle"/>
    <w:rsid w:val="00C62A0D"/>
    <w:rPr>
      <w:rFonts w:ascii="Arial" w:eastAsia="Arial" w:hAnsi="Arial"/>
      <w:i/>
      <w:iCs/>
    </w:rPr>
  </w:style>
  <w:style w:type="character" w:customStyle="1" w:styleId="TitleChar1">
    <w:name w:val="Title Char1"/>
    <w:basedOn w:val="DefaultParagraphFont"/>
    <w:link w:val="Title"/>
    <w:rsid w:val="00A55974"/>
    <w:rPr>
      <w:rFonts w:ascii="Verdana" w:hAnsi="Verdana"/>
      <w:b/>
      <w:bCs/>
      <w:sz w:val="52"/>
      <w:szCs w:val="36"/>
      <w:lang w:eastAsia="en-US"/>
    </w:rPr>
  </w:style>
  <w:style w:type="character" w:customStyle="1" w:styleId="FooterChar1">
    <w:name w:val="Footer Char1"/>
    <w:basedOn w:val="DefaultParagraphFont"/>
    <w:link w:val="Footer"/>
    <w:uiPriority w:val="99"/>
    <w:rsid w:val="00A55974"/>
    <w:rPr>
      <w:rFonts w:ascii="Arial" w:hAnsi="Arial"/>
      <w:lang w:eastAsia="en-US"/>
    </w:rPr>
  </w:style>
  <w:style w:type="character" w:customStyle="1" w:styleId="BalloonTextChar1">
    <w:name w:val="Balloon Text Char1"/>
    <w:link w:val="BalloonText"/>
    <w:rsid w:val="00C62A0D"/>
    <w:rPr>
      <w:rFonts w:ascii="Arial" w:hAnsi="Arial"/>
      <w:sz w:val="16"/>
      <w:szCs w:val="16"/>
      <w:lang w:eastAsia="en-US"/>
    </w:rPr>
  </w:style>
  <w:style w:type="paragraph" w:customStyle="1" w:styleId="Normal-StyleLeft2ch">
    <w:name w:val="Normal - Style Left  2 ch"/>
    <w:basedOn w:val="Normal"/>
    <w:rsid w:val="00FE3929"/>
    <w:pPr>
      <w:ind w:leftChars="200" w:left="400"/>
    </w:pPr>
    <w:rPr>
      <w:rFonts w:cs="新細明體"/>
    </w:rPr>
  </w:style>
  <w:style w:type="paragraph" w:customStyle="1" w:styleId="Non-Heading">
    <w:name w:val="Non-Heading"/>
    <w:aliases w:val="Bold Sub-Title"/>
    <w:basedOn w:val="Normal"/>
    <w:rsid w:val="007F6916"/>
    <w:pPr>
      <w:spacing w:before="240"/>
      <w:ind w:leftChars="200" w:left="400"/>
    </w:pPr>
    <w:rPr>
      <w:rFonts w:cs="新細明體"/>
      <w:b/>
      <w:bCs/>
    </w:rPr>
  </w:style>
  <w:style w:type="character" w:customStyle="1" w:styleId="BodyTextChar2">
    <w:name w:val="Body Text Char2"/>
    <w:link w:val="BodyText"/>
    <w:rsid w:val="007F6916"/>
    <w:rPr>
      <w:rFonts w:ascii="Arial" w:hAnsi="Arial"/>
      <w:noProof/>
      <w:lang w:eastAsia="en-US"/>
    </w:rPr>
  </w:style>
  <w:style w:type="character" w:customStyle="1" w:styleId="BodyTextIndentChar1">
    <w:name w:val="Body Text Indent Char1"/>
    <w:link w:val="BodyTextIndent"/>
    <w:rsid w:val="007F6916"/>
    <w:rPr>
      <w:rFonts w:ascii="Arial" w:hAnsi="Arial"/>
      <w:bCs/>
      <w:sz w:val="18"/>
      <w:lang w:eastAsia="en-US"/>
    </w:rPr>
  </w:style>
  <w:style w:type="paragraph" w:customStyle="1" w:styleId="10">
    <w:name w:val="修訂1"/>
    <w:hidden/>
    <w:semiHidden/>
    <w:rsid w:val="0024295A"/>
    <w:rPr>
      <w:rFonts w:ascii="Arial" w:hAnsi="Arial"/>
      <w:lang w:eastAsia="en-US"/>
    </w:rPr>
  </w:style>
  <w:style w:type="paragraph" w:styleId="Revision">
    <w:name w:val="Revision"/>
    <w:hidden/>
    <w:uiPriority w:val="99"/>
    <w:semiHidden/>
    <w:rsid w:val="00454766"/>
    <w:rPr>
      <w:rFonts w:ascii="Arial" w:hAnsi="Arial"/>
      <w:lang w:eastAsia="en-US"/>
    </w:rPr>
  </w:style>
  <w:style w:type="character" w:customStyle="1" w:styleId="HeadingUChar1">
    <w:name w:val="Heading U Char1"/>
    <w:aliases w:val="H1 Char1,H11 Char1,Œ©o‚µ 1 Char1,?co??E 1 Char1,h1 Char1,뙥 Char1,?c Char1,?co?ƒÊ 1 Char1,? Char,head 1 Char Char1"/>
    <w:rsid w:val="008F73B5"/>
    <w:rPr>
      <w:rFonts w:ascii="Arial" w:eastAsia="Arial Unicode MS" w:hAnsi="Arial"/>
      <w:b/>
      <w:bCs/>
      <w:caps/>
      <w:color w:val="000000"/>
      <w:kern w:val="28"/>
      <w:sz w:val="24"/>
      <w:szCs w:val="24"/>
      <w:lang w:eastAsia="en-US" w:bidi="ar-SA"/>
    </w:rPr>
  </w:style>
  <w:style w:type="numbering" w:customStyle="1" w:styleId="StyleBulletedWingdingssymbolBefore0cmHanging48ch">
    <w:name w:val="Style Bulleted Wingdings (symbol) Before:  0 cm Hanging:  4.8 ch"/>
    <w:basedOn w:val="NoList"/>
    <w:rsid w:val="008F73B5"/>
    <w:pPr>
      <w:numPr>
        <w:numId w:val="13"/>
      </w:numPr>
    </w:pPr>
  </w:style>
  <w:style w:type="numbering" w:customStyle="1" w:styleId="StyleBulletedWingdingssymbolBefore063cmHanging48">
    <w:name w:val="Style Bulleted Wingdings (symbol) Before:  0.63 cm Hanging:  4.8..."/>
    <w:basedOn w:val="NoList"/>
    <w:rsid w:val="008F73B5"/>
    <w:pPr>
      <w:numPr>
        <w:numId w:val="14"/>
      </w:numPr>
    </w:pPr>
  </w:style>
  <w:style w:type="character" w:customStyle="1" w:styleId="Heading5Char2">
    <w:name w:val="Heading 5 Char2"/>
    <w:aliases w:val="H5 Char2,H51 Char2,h5 Char2"/>
    <w:link w:val="Heading5"/>
    <w:rsid w:val="00A55974"/>
    <w:rPr>
      <w:rFonts w:ascii="Arial" w:hAnsi="Arial" w:cs="Arial"/>
      <w:b/>
      <w:bCs/>
      <w:iCs/>
      <w:u w:val="single" w:color="0000FF"/>
      <w:lang w:val="fr-FR"/>
    </w:rPr>
  </w:style>
  <w:style w:type="character" w:customStyle="1" w:styleId="Headinglevel2Char">
    <w:name w:val="Heading level2 Char"/>
    <w:link w:val="Headinglevel2"/>
    <w:rsid w:val="008F73B5"/>
    <w:rPr>
      <w:rFonts w:ascii="Verdana" w:hAnsi="Verdana"/>
      <w:b/>
      <w:bCs/>
      <w:u w:val="single"/>
    </w:rPr>
  </w:style>
  <w:style w:type="character" w:customStyle="1" w:styleId="Headinglevel3Char">
    <w:name w:val="Heading level3 Char"/>
    <w:basedOn w:val="Headinglevel2Char"/>
    <w:link w:val="Headinglevel3"/>
    <w:rsid w:val="008F73B5"/>
    <w:rPr>
      <w:rFonts w:ascii="Verdana" w:hAnsi="Verdana"/>
      <w:b/>
      <w:bCs/>
      <w:u w:val="single"/>
    </w:rPr>
  </w:style>
  <w:style w:type="paragraph" w:customStyle="1" w:styleId="a9">
    <w:name w:val="­¶­º"/>
    <w:basedOn w:val="aa"/>
    <w:rsid w:val="008F73B5"/>
    <w:pPr>
      <w:tabs>
        <w:tab w:val="right" w:pos="8640"/>
      </w:tabs>
      <w:ind w:firstLine="0"/>
    </w:pPr>
  </w:style>
  <w:style w:type="paragraph" w:customStyle="1" w:styleId="aa">
    <w:name w:val="¤º¤å"/>
    <w:rsid w:val="008F73B5"/>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8F73B5"/>
    <w:pPr>
      <w:widowControl/>
      <w:overflowPunct/>
      <w:autoSpaceDE/>
      <w:autoSpaceDN/>
      <w:adjustRightInd/>
      <w:spacing w:before="100" w:beforeAutospacing="1" w:after="100" w:afterAutospacing="1"/>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8F73B5"/>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8F73B5"/>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8F73B5"/>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8F73B5"/>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8F73B5"/>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1">
    <w:name w:val="內文1"/>
    <w:basedOn w:val="Normal"/>
    <w:link w:val="12"/>
    <w:rsid w:val="008F73B5"/>
    <w:pPr>
      <w:tabs>
        <w:tab w:val="left" w:pos="709"/>
        <w:tab w:val="left" w:pos="1276"/>
        <w:tab w:val="left" w:pos="1985"/>
        <w:tab w:val="left" w:pos="2268"/>
      </w:tabs>
      <w:overflowPunct/>
      <w:autoSpaceDE/>
      <w:autoSpaceDN/>
      <w:spacing w:before="74" w:after="74" w:afterAutospacing="1"/>
      <w:ind w:left="737" w:right="680"/>
      <w:textAlignment w:val="auto"/>
    </w:pPr>
    <w:rPr>
      <w:rFonts w:ascii="細明體" w:eastAsia="細明體" w:hAnsi="Times New Roman"/>
      <w:snapToGrid w:val="0"/>
      <w:color w:val="000000"/>
      <w:szCs w:val="24"/>
    </w:rPr>
  </w:style>
  <w:style w:type="paragraph" w:customStyle="1" w:styleId="23">
    <w:name w:val="表格 2"/>
    <w:basedOn w:val="BodyText"/>
    <w:rsid w:val="008F73B5"/>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8F73B5"/>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3">
    <w:name w:val="本文 1"/>
    <w:basedOn w:val="BodyText"/>
    <w:rsid w:val="008F73B5"/>
    <w:pPr>
      <w:snapToGrid/>
      <w:spacing w:before="0" w:after="0"/>
      <w:ind w:right="0"/>
    </w:pPr>
    <w:rPr>
      <w:rFonts w:ascii="Verdana" w:eastAsia="Arial Unicode MS" w:hAnsi="Verdana"/>
      <w:b/>
      <w:bCs/>
      <w:noProof w:val="0"/>
      <w:color w:val="000000"/>
      <w:spacing w:val="-2"/>
      <w:sz w:val="22"/>
      <w:lang w:eastAsia="zh-TW"/>
    </w:rPr>
  </w:style>
  <w:style w:type="paragraph" w:customStyle="1" w:styleId="14">
    <w:name w:val="表格 1"/>
    <w:basedOn w:val="BodyText"/>
    <w:link w:val="1Char"/>
    <w:rsid w:val="008F73B5"/>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8F73B5"/>
    <w:pPr>
      <w:widowControl/>
      <w:tabs>
        <w:tab w:val="left" w:pos="0"/>
      </w:tabs>
      <w:overflowPunct/>
      <w:autoSpaceDE/>
      <w:autoSpaceDN/>
      <w:spacing w:before="0" w:after="48" w:afterAutospacing="1"/>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8F73B5"/>
    <w:pPr>
      <w:widowControl/>
      <w:overflowPunct/>
      <w:autoSpaceDE/>
      <w:autoSpaceDN/>
      <w:adjustRightInd/>
      <w:spacing w:before="0" w:after="100" w:afterAutospacing="1"/>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8F73B5"/>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styleId="Salutation">
    <w:name w:val="Salutation"/>
    <w:basedOn w:val="Normal"/>
    <w:next w:val="Normal"/>
    <w:link w:val="SalutationChar1"/>
    <w:rsid w:val="008F73B5"/>
    <w:pPr>
      <w:widowControl/>
      <w:overflowPunct/>
      <w:autoSpaceDE/>
      <w:autoSpaceDN/>
      <w:adjustRightInd/>
      <w:spacing w:before="0" w:after="100" w:afterAutospacing="1"/>
      <w:textAlignment w:val="auto"/>
    </w:pPr>
    <w:rPr>
      <w:rFonts w:ascii="Times New Roman" w:eastAsia="Arial Unicode MS" w:hAnsi="Times New Roman"/>
      <w:snapToGrid w:val="0"/>
      <w:color w:val="000000"/>
      <w:sz w:val="24"/>
      <w:lang w:eastAsia="nl-NL"/>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8F73B5"/>
    <w:rPr>
      <w:rFonts w:ascii="Verdana" w:eastAsia="新細明體" w:hAnsi="Verdana"/>
      <w:b/>
      <w:bCs/>
      <w:snapToGrid w:val="0"/>
      <w:sz w:val="36"/>
      <w:szCs w:val="28"/>
      <w:lang w:val="en-US" w:eastAsia="zh-TW" w:bidi="ar-SA"/>
    </w:rPr>
  </w:style>
  <w:style w:type="character" w:customStyle="1" w:styleId="Heading3Char2">
    <w:name w:val="Heading 3 Char2"/>
    <w:aliases w:val="H3 Char5,H31 Char5,h3 Char3,+Arial Char3,10.5 pt Char2"/>
    <w:link w:val="Heading3"/>
    <w:rsid w:val="00A55974"/>
    <w:rPr>
      <w:rFonts w:ascii="Arial" w:hAnsi="Arial"/>
      <w:b/>
      <w:bCs/>
      <w:sz w:val="21"/>
      <w:szCs w:val="21"/>
    </w:rPr>
  </w:style>
  <w:style w:type="character" w:customStyle="1" w:styleId="CharChar32">
    <w:name w:val="Char Char32"/>
    <w:rsid w:val="008F73B5"/>
    <w:rPr>
      <w:rFonts w:ascii="Arial" w:eastAsia="新細明體" w:hAnsi="Arial"/>
      <w:noProof/>
      <w:lang w:val="en-US" w:eastAsia="en-US" w:bidi="ar-SA"/>
    </w:rPr>
  </w:style>
  <w:style w:type="character" w:customStyle="1" w:styleId="1Char">
    <w:name w:val="表格 1 Char"/>
    <w:link w:val="14"/>
    <w:rsid w:val="008F73B5"/>
    <w:rPr>
      <w:rFonts w:ascii="Arial" w:eastAsia="Arial Unicode MS" w:hAnsi="Arial"/>
      <w:b/>
      <w:bCs/>
      <w:noProof/>
      <w:color w:val="000000"/>
      <w:lang w:val="en-US" w:eastAsia="en-US" w:bidi="ar-SA"/>
    </w:rPr>
  </w:style>
  <w:style w:type="paragraph" w:customStyle="1" w:styleId="CM25">
    <w:name w:val="CM25"/>
    <w:basedOn w:val="Default"/>
    <w:next w:val="Default"/>
    <w:rsid w:val="008F73B5"/>
    <w:pPr>
      <w:spacing w:after="850"/>
    </w:pPr>
    <w:rPr>
      <w:rFonts w:cs="Times New Roman"/>
      <w:color w:val="auto"/>
    </w:rPr>
  </w:style>
  <w:style w:type="paragraph" w:customStyle="1" w:styleId="CM26">
    <w:name w:val="CM26"/>
    <w:basedOn w:val="Default"/>
    <w:next w:val="Default"/>
    <w:rsid w:val="008F73B5"/>
    <w:pPr>
      <w:spacing w:after="300"/>
    </w:pPr>
    <w:rPr>
      <w:rFonts w:cs="Times New Roman"/>
      <w:color w:val="auto"/>
    </w:rPr>
  </w:style>
  <w:style w:type="paragraph" w:customStyle="1" w:styleId="CM27">
    <w:name w:val="CM27"/>
    <w:basedOn w:val="Default"/>
    <w:next w:val="Default"/>
    <w:rsid w:val="008F73B5"/>
    <w:pPr>
      <w:spacing w:after="195"/>
    </w:pPr>
    <w:rPr>
      <w:rFonts w:cs="Times New Roman"/>
      <w:color w:val="auto"/>
    </w:rPr>
  </w:style>
  <w:style w:type="numbering" w:customStyle="1" w:styleId="NoList11">
    <w:name w:val="No List11"/>
    <w:next w:val="NoList"/>
    <w:semiHidden/>
    <w:rsid w:val="008F73B5"/>
  </w:style>
  <w:style w:type="character" w:customStyle="1" w:styleId="H2">
    <w:name w:val="H2 字元"/>
    <w:aliases w:val="H21 字元,Œ©o‚µ 2 字元,?co??E 2 字元,h2 字元,뙥2 字元,?c1 字元,?co?ƒÊ 2 字元,?2 字元 字元,?2 字元1,?2 字元 字元 字元,?c?oŒ©o‚µ 2 ¦r¤¸,?co??E 2 ¦r¤¸,h2 ¦r¤¸,뙥2 ¦r¤¸,?c1 ¦r¤¸,?co?ƒÊ 2 ¦r¤¸,?2 ¦r¤¸ ¦r¤¸,?2 ¦r¤¸1"/>
    <w:rsid w:val="008F73B5"/>
    <w:rPr>
      <w:rFonts w:ascii="Verdana" w:eastAsia="新細明體" w:hAnsi="Verdana"/>
      <w:b/>
      <w:snapToGrid w:val="0"/>
      <w:sz w:val="28"/>
      <w:lang w:val="en-US" w:eastAsia="zh-TW" w:bidi="ar-SA"/>
    </w:rPr>
  </w:style>
  <w:style w:type="paragraph" w:customStyle="1" w:styleId="StyleHeading1HeadingUH1H1">
    <w:name w:val="Style Heading 1Heading UH1H1"/>
    <w:basedOn w:val="Heading1"/>
    <w:rsid w:val="008F73B5"/>
    <w:pPr>
      <w:keepNext/>
      <w:pageBreakBefore w:val="0"/>
      <w:numPr>
        <w:numId w:val="15"/>
      </w:numPr>
      <w:overflowPunct/>
      <w:autoSpaceDE/>
      <w:autoSpaceDN/>
      <w:spacing w:before="0" w:after="100" w:afterAutospacing="1"/>
      <w:textAlignment w:val="auto"/>
    </w:pPr>
    <w:rPr>
      <w:rFonts w:ascii="Verdana" w:eastAsia="Arial Unicode MS" w:hAnsi="Verdana" w:cs="新細明體"/>
      <w:caps w:val="0"/>
      <w:snapToGrid w:val="0"/>
      <w:color w:val="000000"/>
      <w:kern w:val="0"/>
      <w:sz w:val="36"/>
      <w:szCs w:val="20"/>
    </w:rPr>
  </w:style>
  <w:style w:type="paragraph" w:customStyle="1" w:styleId="Normal10">
    <w:name w:val="Normal_1"/>
    <w:basedOn w:val="Normal"/>
    <w:link w:val="Normal1Char"/>
    <w:rsid w:val="008F73B5"/>
    <w:pPr>
      <w:widowControl/>
      <w:overflowPunct/>
      <w:autoSpaceDE/>
      <w:autoSpaceDN/>
      <w:adjustRightInd/>
      <w:spacing w:before="0" w:after="100" w:afterAutospacing="1"/>
      <w:ind w:left="360" w:hanging="360"/>
      <w:textAlignment w:val="auto"/>
    </w:pPr>
    <w:rPr>
      <w:rFonts w:ascii="Times New Roman" w:eastAsia="Arial Unicode MS" w:hAnsi="Times New Roman"/>
      <w:snapToGrid w:val="0"/>
      <w:color w:val="000000"/>
      <w:sz w:val="24"/>
      <w:szCs w:val="24"/>
      <w:lang w:eastAsia="zh-TW"/>
    </w:rPr>
  </w:style>
  <w:style w:type="character" w:customStyle="1" w:styleId="H3Char1">
    <w:name w:val="H3 Char1"/>
    <w:aliases w:val="H31 Char1,h3 Char Char1"/>
    <w:rsid w:val="008F73B5"/>
    <w:rPr>
      <w:rFonts w:ascii="Verdana" w:eastAsia="新細明體" w:hAnsi="Verdana"/>
      <w:b/>
      <w:bCs/>
      <w:sz w:val="32"/>
      <w:szCs w:val="22"/>
      <w:lang w:val="en-US" w:eastAsia="en-US" w:bidi="ar-SA"/>
    </w:rPr>
  </w:style>
  <w:style w:type="paragraph" w:customStyle="1" w:styleId="StyleHeading3H3H31h3After5ptLinespacingsingle">
    <w:name w:val="Style Heading 3H3H31h3 + After:  5 pt Line spacing:  single"/>
    <w:basedOn w:val="Heading3"/>
    <w:rsid w:val="008F73B5"/>
    <w:pPr>
      <w:keepNext w:val="0"/>
      <w:tabs>
        <w:tab w:val="num" w:pos="960"/>
      </w:tabs>
      <w:spacing w:before="120" w:after="100" w:afterAutospacing="1"/>
      <w:ind w:left="960" w:hanging="480"/>
      <w:jc w:val="left"/>
    </w:pPr>
    <w:rPr>
      <w:rFonts w:eastAsia="Arial" w:cs="新細明體"/>
      <w:b w:val="0"/>
      <w:snapToGrid w:val="0"/>
      <w:color w:val="000000"/>
      <w:sz w:val="24"/>
      <w:szCs w:val="20"/>
      <w:lang w:eastAsia="en-US"/>
    </w:rPr>
  </w:style>
  <w:style w:type="character" w:customStyle="1" w:styleId="Heading3Char">
    <w:name w:val="Heading 3 Char"/>
    <w:aliases w:val="h3 Char1,+Arial Char1,10.5 pt Char1"/>
    <w:rsid w:val="008F73B5"/>
    <w:rPr>
      <w:rFonts w:ascii="Verdana" w:eastAsia="新細明體" w:hAnsi="Verdana"/>
      <w:b/>
      <w:bCs/>
      <w:snapToGrid w:val="0"/>
      <w:sz w:val="28"/>
      <w:szCs w:val="22"/>
      <w:lang w:val="en-US" w:eastAsia="en-US" w:bidi="ar-SA"/>
    </w:rPr>
  </w:style>
  <w:style w:type="character" w:customStyle="1" w:styleId="BodyTextChar">
    <w:name w:val="Body Text Char"/>
    <w:rsid w:val="008F73B5"/>
    <w:rPr>
      <w:rFonts w:ascii="Verdana" w:eastAsia="新細明體" w:hAnsi="Verdana"/>
      <w:i/>
      <w:iCs/>
      <w:snapToGrid w:val="0"/>
      <w:lang w:val="en-US" w:eastAsia="en-US" w:bidi="ar-SA"/>
    </w:rPr>
  </w:style>
  <w:style w:type="character" w:customStyle="1" w:styleId="BodyText3Char">
    <w:name w:val="Body Text 3 Char"/>
    <w:rsid w:val="008F73B5"/>
    <w:rPr>
      <w:rFonts w:ascii="Verdana" w:eastAsia="新細明體" w:hAnsi="Verdana"/>
      <w:b/>
      <w:bCs/>
      <w:color w:val="000000"/>
      <w:sz w:val="24"/>
      <w:lang w:val="en-US" w:eastAsia="en-US" w:bidi="ar-SA"/>
    </w:rPr>
  </w:style>
  <w:style w:type="paragraph" w:customStyle="1" w:styleId="CM70">
    <w:name w:val="CM70"/>
    <w:basedOn w:val="Default"/>
    <w:next w:val="Default"/>
    <w:rsid w:val="008F73B5"/>
    <w:pPr>
      <w:spacing w:after="348"/>
    </w:pPr>
    <w:rPr>
      <w:rFonts w:cs="Times New Roman"/>
      <w:color w:val="auto"/>
    </w:rPr>
  </w:style>
  <w:style w:type="paragraph" w:customStyle="1" w:styleId="CM1">
    <w:name w:val="CM1"/>
    <w:basedOn w:val="Default"/>
    <w:next w:val="Default"/>
    <w:rsid w:val="008F73B5"/>
    <w:rPr>
      <w:rFonts w:cs="Times New Roman"/>
      <w:color w:val="auto"/>
    </w:rPr>
  </w:style>
  <w:style w:type="paragraph" w:customStyle="1" w:styleId="NormalCentered0">
    <w:name w:val="Normal + Centered"/>
    <w:basedOn w:val="Normal"/>
    <w:rsid w:val="008F73B5"/>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8F73B5"/>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sz w:val="22"/>
    </w:rPr>
  </w:style>
  <w:style w:type="character" w:customStyle="1" w:styleId="head1CharChar">
    <w:name w:val="head 1 Char Char"/>
    <w:rsid w:val="008F73B5"/>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rPr>
  </w:style>
  <w:style w:type="character" w:customStyle="1" w:styleId="CommentSubjectChar1">
    <w:name w:val="Comment Subject Char1"/>
    <w:link w:val="CommentSubject"/>
    <w:rsid w:val="008F73B5"/>
    <w:rPr>
      <w:rFonts w:ascii="Arial" w:eastAsia="新細明體" w:hAnsi="Arial"/>
      <w:b/>
      <w:bCs/>
      <w:lang w:val="en-US" w:eastAsia="en-US" w:bidi="ar-SA"/>
    </w:rPr>
  </w:style>
  <w:style w:type="paragraph" w:customStyle="1" w:styleId="Heading5arial">
    <w:name w:val="Heading 5+arial"/>
    <w:basedOn w:val="Heading5"/>
    <w:rsid w:val="008F73B5"/>
    <w:pPr>
      <w:pageBreakBefore w:val="0"/>
      <w:tabs>
        <w:tab w:val="clear" w:pos="9066"/>
        <w:tab w:val="num" w:pos="1008"/>
      </w:tabs>
      <w:overflowPunct/>
      <w:autoSpaceDE/>
      <w:autoSpaceDN/>
      <w:spacing w:before="480" w:after="100" w:afterAutospacing="1"/>
      <w:ind w:hanging="1008"/>
      <w:textAlignment w:val="auto"/>
    </w:pPr>
    <w:rPr>
      <w:rFonts w:ascii="Verdana" w:eastAsia="Arial Unicode MS" w:hAnsi="Verdana" w:cs="Times New Roman"/>
      <w:iCs w:val="0"/>
      <w:snapToGrid w:val="0"/>
      <w:color w:val="000000"/>
      <w:sz w:val="22"/>
      <w:u w:val="none"/>
    </w:rPr>
  </w:style>
  <w:style w:type="paragraph" w:styleId="List">
    <w:name w:val="List"/>
    <w:basedOn w:val="Normal"/>
    <w:rsid w:val="008F73B5"/>
    <w:pPr>
      <w:ind w:leftChars="200" w:left="100" w:hangingChars="200" w:hanging="200"/>
    </w:pPr>
    <w:rPr>
      <w:rFonts w:eastAsia="Arial Unicode MS"/>
      <w:color w:val="000000"/>
    </w:rPr>
  </w:style>
  <w:style w:type="paragraph" w:styleId="List2">
    <w:name w:val="List 2"/>
    <w:basedOn w:val="Normal"/>
    <w:rsid w:val="008F73B5"/>
    <w:pPr>
      <w:ind w:leftChars="400" w:left="100" w:hangingChars="200" w:hanging="200"/>
    </w:pPr>
    <w:rPr>
      <w:rFonts w:eastAsia="Arial Unicode MS"/>
      <w:color w:val="000000"/>
    </w:rPr>
  </w:style>
  <w:style w:type="paragraph" w:customStyle="1" w:styleId="NormalLeft2ch">
    <w:name w:val="NormalLeft_ 2ch"/>
    <w:basedOn w:val="Normal"/>
    <w:link w:val="NormalLeft2chChar"/>
    <w:rsid w:val="008F73B5"/>
    <w:pPr>
      <w:overflowPunct/>
      <w:autoSpaceDE/>
      <w:autoSpaceDN/>
      <w:adjustRightInd/>
      <w:snapToGrid/>
      <w:spacing w:before="0" w:after="0"/>
      <w:ind w:leftChars="200" w:left="400"/>
      <w:textAlignment w:val="auto"/>
    </w:pPr>
    <w:rPr>
      <w:rFonts w:ascii="Verdana" w:eastAsia="Arial Unicode MS" w:hAnsi="Verdana" w:cs="新細明體"/>
      <w:color w:val="000000"/>
      <w:kern w:val="2"/>
      <w:lang w:eastAsia="zh-TW"/>
    </w:rPr>
  </w:style>
  <w:style w:type="paragraph" w:customStyle="1" w:styleId="NormalSmall6pt">
    <w:name w:val="Normal_Small_6pt"/>
    <w:basedOn w:val="Normal"/>
    <w:rsid w:val="008F73B5"/>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table" w:customStyle="1" w:styleId="15">
    <w:name w:val="表格格線1"/>
    <w:basedOn w:val="TableNormal"/>
    <w:next w:val="TableGrid"/>
    <w:rsid w:val="008F73B5"/>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rmalNumbered">
    <w:name w:val="Normal_Numbered"/>
    <w:basedOn w:val="NoList"/>
    <w:rsid w:val="008F73B5"/>
    <w:pPr>
      <w:numPr>
        <w:numId w:val="16"/>
      </w:numPr>
    </w:pPr>
  </w:style>
  <w:style w:type="paragraph" w:customStyle="1" w:styleId="NormalBoldItalic">
    <w:name w:val="Normal_Bold_Italic"/>
    <w:basedOn w:val="NormalBoldEmphasis"/>
    <w:link w:val="NormalBoldItalic0"/>
    <w:rsid w:val="008F73B5"/>
    <w:rPr>
      <w:rFonts w:eastAsia="Arial Unicode MS"/>
      <w:bCs/>
      <w:i/>
      <w:iCs/>
      <w:color w:val="000000"/>
    </w:rPr>
  </w:style>
  <w:style w:type="character" w:customStyle="1" w:styleId="NormalBoldItalic0">
    <w:name w:val="Normal_Bold_Italic 字元"/>
    <w:link w:val="NormalBoldItalic"/>
    <w:rsid w:val="008F73B5"/>
    <w:rPr>
      <w:rFonts w:ascii="Verdana" w:eastAsia="Arial Unicode MS" w:hAnsi="Verdana"/>
      <w:b/>
      <w:bCs/>
      <w:i/>
      <w:iCs/>
      <w:color w:val="000000"/>
      <w:kern w:val="2"/>
      <w:lang w:val="en-US" w:eastAsia="zh-TW" w:bidi="ar-SA"/>
    </w:rPr>
  </w:style>
  <w:style w:type="character" w:customStyle="1" w:styleId="InternalReadNormal">
    <w:name w:val="Internal_Read_Normal"/>
    <w:rsid w:val="008F73B5"/>
    <w:rPr>
      <w:color w:val="CC99FF"/>
    </w:rPr>
  </w:style>
  <w:style w:type="paragraph" w:customStyle="1" w:styleId="InternalReadBold">
    <w:name w:val="Internal_Read_Bold"/>
    <w:basedOn w:val="NormalBoldEmphasis"/>
    <w:rsid w:val="008F73B5"/>
    <w:rPr>
      <w:rFonts w:eastAsia="Arial Unicode MS"/>
      <w:bCs/>
      <w:color w:val="CC99FF"/>
    </w:rPr>
  </w:style>
  <w:style w:type="paragraph" w:styleId="ListNumber">
    <w:name w:val="List Number"/>
    <w:basedOn w:val="Normal"/>
    <w:rsid w:val="008F73B5"/>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customStyle="1" w:styleId="NormalSmall">
    <w:name w:val="Normal_Small"/>
    <w:basedOn w:val="Normal"/>
    <w:rsid w:val="008F73B5"/>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character" w:customStyle="1" w:styleId="NormalLeft2chChar">
    <w:name w:val="NormalLeft_ 2ch Char"/>
    <w:link w:val="NormalLeft2ch"/>
    <w:rsid w:val="008F73B5"/>
    <w:rPr>
      <w:rFonts w:ascii="Verdana" w:eastAsia="Arial Unicode MS" w:hAnsi="Verdana" w:cs="新細明體"/>
      <w:color w:val="000000"/>
      <w:kern w:val="2"/>
      <w:lang w:val="en-US" w:eastAsia="zh-TW" w:bidi="ar-SA"/>
    </w:rPr>
  </w:style>
  <w:style w:type="numbering" w:styleId="111111">
    <w:name w:val="Outline List 2"/>
    <w:basedOn w:val="NoList"/>
    <w:rsid w:val="008F73B5"/>
    <w:pPr>
      <w:numPr>
        <w:numId w:val="17"/>
      </w:numPr>
    </w:pPr>
  </w:style>
  <w:style w:type="numbering" w:styleId="1ai">
    <w:name w:val="Outline List 1"/>
    <w:basedOn w:val="NoList"/>
    <w:rsid w:val="008F73B5"/>
    <w:pPr>
      <w:numPr>
        <w:numId w:val="18"/>
      </w:numPr>
    </w:pPr>
  </w:style>
  <w:style w:type="character" w:customStyle="1" w:styleId="16">
    <w:name w:val="表格 1 字元"/>
    <w:rsid w:val="008F73B5"/>
    <w:rPr>
      <w:rFonts w:ascii="Verdana" w:eastAsia="新細明體" w:hAnsi="Verdana"/>
      <w:b/>
      <w:bCs/>
      <w:lang w:val="en-US" w:eastAsia="zh-TW" w:bidi="ar-SA"/>
    </w:rPr>
  </w:style>
  <w:style w:type="character" w:customStyle="1" w:styleId="Arial">
    <w:name w:val="+Arial 字元"/>
    <w:aliases w:val="10.5 pt 字元 字元"/>
    <w:rsid w:val="008F73B5"/>
    <w:rPr>
      <w:rFonts w:ascii="Verdana" w:eastAsia="新細明體" w:hAnsi="Verdana"/>
      <w:b/>
      <w:bCs/>
      <w:snapToGrid w:val="0"/>
      <w:sz w:val="28"/>
      <w:szCs w:val="22"/>
      <w:lang w:val="en-US" w:eastAsia="en-US" w:bidi="ar-SA"/>
    </w:rPr>
  </w:style>
  <w:style w:type="character" w:customStyle="1" w:styleId="H3Char2">
    <w:name w:val="H3 Char2"/>
    <w:aliases w:val="H31 Char2,h3 Char Char2"/>
    <w:rsid w:val="008F73B5"/>
    <w:rPr>
      <w:rFonts w:ascii="Verdana" w:eastAsia="新細明體" w:hAnsi="Verdana"/>
      <w:b/>
      <w:bCs/>
      <w:sz w:val="32"/>
      <w:szCs w:val="22"/>
      <w:lang w:val="en-US" w:eastAsia="en-US" w:bidi="ar-SA"/>
    </w:rPr>
  </w:style>
  <w:style w:type="character" w:customStyle="1" w:styleId="NormalBoldEmphasisChar">
    <w:name w:val="Normal_Bold Emphasis Char"/>
    <w:rsid w:val="008F73B5"/>
    <w:rPr>
      <w:rFonts w:ascii="Verdana" w:eastAsia="新細明體" w:hAnsi="Verdana"/>
      <w:b/>
      <w:kern w:val="2"/>
      <w:lang w:val="en-US" w:eastAsia="zh-TW" w:bidi="ar-SA"/>
    </w:rPr>
  </w:style>
  <w:style w:type="paragraph" w:customStyle="1" w:styleId="NormalSmallCentered">
    <w:name w:val="Normal_Small_Centered"/>
    <w:basedOn w:val="Normal"/>
    <w:rsid w:val="008F73B5"/>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table" w:styleId="TableList3">
    <w:name w:val="Table List 3"/>
    <w:basedOn w:val="TableNormal"/>
    <w:rsid w:val="008F73B5"/>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SmallSlim">
    <w:name w:val="Normal_Small_Slim"/>
    <w:basedOn w:val="NormalSmall"/>
    <w:rsid w:val="008F73B5"/>
    <w:rPr>
      <w:b w:val="0"/>
    </w:rPr>
  </w:style>
  <w:style w:type="character" w:customStyle="1" w:styleId="D2HNoGloss">
    <w:name w:val="D2HNoGloss"/>
    <w:rsid w:val="008F73B5"/>
  </w:style>
  <w:style w:type="paragraph" w:customStyle="1" w:styleId="TableText">
    <w:name w:val="TableText"/>
    <w:basedOn w:val="BodyText"/>
    <w:rsid w:val="008F73B5"/>
    <w:pPr>
      <w:overflowPunct/>
      <w:autoSpaceDE/>
      <w:autoSpaceDN/>
      <w:adjustRightInd/>
      <w:snapToGrid/>
      <w:spacing w:before="40" w:after="40"/>
      <w:ind w:left="72" w:right="72"/>
      <w:textAlignment w:val="auto"/>
    </w:pPr>
    <w:rPr>
      <w:rFonts w:ascii="Times New Roman" w:eastAsia="Arial Unicode MS" w:hAnsi="Times New Roman"/>
      <w:noProof w:val="0"/>
      <w:color w:val="000000"/>
      <w:sz w:val="18"/>
    </w:rPr>
  </w:style>
  <w:style w:type="character" w:customStyle="1" w:styleId="NormalBoldEmphasis1">
    <w:name w:val="Normal_Bold Emphasis 字元 字元"/>
    <w:rsid w:val="008F73B5"/>
    <w:rPr>
      <w:rFonts w:ascii="Verdana" w:eastAsia="新細明體" w:hAnsi="Verdana"/>
      <w:b/>
      <w:kern w:val="2"/>
      <w:lang w:val="en-US" w:eastAsia="zh-TW" w:bidi="ar-SA"/>
    </w:rPr>
  </w:style>
  <w:style w:type="paragraph" w:customStyle="1" w:styleId="normalsmall0">
    <w:name w:val="normalsmall"/>
    <w:basedOn w:val="Normal"/>
    <w:rsid w:val="008F73B5"/>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character" w:customStyle="1" w:styleId="normalboldemphasis2">
    <w:name w:val="normalboldemphasis"/>
    <w:rsid w:val="008F73B5"/>
    <w:rPr>
      <w:rFonts w:ascii="Verdana" w:hAnsi="Verdana" w:hint="default"/>
      <w:b/>
      <w:bCs/>
    </w:rPr>
  </w:style>
  <w:style w:type="paragraph" w:customStyle="1" w:styleId="normalboldemphasis00">
    <w:name w:val="normalboldemphasis0"/>
    <w:basedOn w:val="Normal"/>
    <w:rsid w:val="008F73B5"/>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8F73B5"/>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NormalVerdana">
    <w:name w:val="Normal + Verdana"/>
    <w:aliases w:val="9 pt,Bold,Black"/>
    <w:basedOn w:val="BodyText"/>
    <w:rsid w:val="008F73B5"/>
    <w:pPr>
      <w:snapToGrid/>
      <w:spacing w:before="0" w:after="0"/>
      <w:ind w:right="0"/>
    </w:pPr>
    <w:rPr>
      <w:rFonts w:ascii="Verdana" w:eastAsia="Arial Unicode MS" w:hAnsi="Verdana"/>
      <w:bCs/>
      <w:noProof w:val="0"/>
      <w:color w:val="000000"/>
      <w:spacing w:val="-2"/>
      <w:lang w:eastAsia="zh-TW"/>
    </w:rPr>
  </w:style>
  <w:style w:type="paragraph" w:customStyle="1" w:styleId="StyleHeading2H2H21o2coE2h22c1co22">
    <w:name w:val="Style Heading 2H2H21Œ©o‚µ 2?co??E 2h2뙥2?c1?co?ƒÊ 2?2 + ..."/>
    <w:basedOn w:val="Heading2"/>
    <w:rsid w:val="008F73B5"/>
    <w:pPr>
      <w:keepNext/>
      <w:numPr>
        <w:ilvl w:val="0"/>
        <w:numId w:val="0"/>
      </w:numPr>
      <w:overflowPunct/>
      <w:spacing w:before="60" w:after="0" w:afterAutospacing="1" w:line="288" w:lineRule="auto"/>
      <w:textAlignment w:val="auto"/>
    </w:pPr>
    <w:rPr>
      <w:rFonts w:eastAsia="Arial Unicode MS" w:cs="新細明體"/>
      <w:b w:val="0"/>
      <w:bCs/>
      <w:snapToGrid w:val="0"/>
      <w:color w:val="000000"/>
      <w:sz w:val="28"/>
      <w:szCs w:val="20"/>
    </w:rPr>
  </w:style>
  <w:style w:type="character" w:customStyle="1" w:styleId="emailstyle22">
    <w:name w:val="emailstyle22"/>
    <w:semiHidden/>
    <w:rsid w:val="008F73B5"/>
    <w:rPr>
      <w:rFonts w:ascii="Arial" w:eastAsia="新細明體" w:hAnsi="Arial" w:cs="Arial" w:hint="default"/>
      <w:color w:val="000080"/>
      <w:sz w:val="18"/>
      <w:szCs w:val="20"/>
    </w:rPr>
  </w:style>
  <w:style w:type="paragraph" w:customStyle="1" w:styleId="head4">
    <w:name w:val="head 4"/>
    <w:basedOn w:val="Heading4"/>
    <w:rsid w:val="008F73B5"/>
    <w:pPr>
      <w:overflowPunct/>
      <w:autoSpaceDE/>
      <w:autoSpaceDN/>
      <w:spacing w:before="480" w:after="100" w:afterAutospacing="1"/>
      <w:jc w:val="left"/>
      <w:textAlignment w:val="auto"/>
    </w:pPr>
    <w:rPr>
      <w:rFonts w:ascii="Verdana" w:eastAsia="Arial Unicode MS" w:hAnsi="Verdana"/>
      <w:b/>
      <w:i w:val="0"/>
      <w:color w:val="000000"/>
      <w:sz w:val="24"/>
      <w:szCs w:val="22"/>
    </w:rPr>
  </w:style>
  <w:style w:type="character" w:customStyle="1" w:styleId="tableChar">
    <w:name w:val="table Char"/>
    <w:link w:val="table"/>
    <w:rsid w:val="008F73B5"/>
    <w:rPr>
      <w:rFonts w:ascii="Verdana" w:eastAsia="富漢通中圓體" w:hAnsi="Verdana"/>
      <w:b/>
      <w:bCs/>
      <w:snapToGrid w:val="0"/>
      <w:color w:val="000000"/>
      <w:szCs w:val="24"/>
      <w:lang w:val="en-US" w:eastAsia="en-US" w:bidi="ar-SA"/>
    </w:rPr>
  </w:style>
  <w:style w:type="character" w:customStyle="1" w:styleId="NormalBoldEmphasisChar1">
    <w:name w:val="Normal_Bold Emphasis Char1"/>
    <w:rsid w:val="008F73B5"/>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8F73B5"/>
    <w:rPr>
      <w:rFonts w:ascii="Verdana" w:eastAsia="新細明體" w:hAnsi="Verdana" w:cs="新細明體"/>
      <w:b/>
      <w:bCs/>
      <w:kern w:val="2"/>
      <w:lang w:val="en-US" w:eastAsia="zh-TW" w:bidi="ar-SA"/>
    </w:rPr>
  </w:style>
  <w:style w:type="paragraph" w:customStyle="1" w:styleId="Style1Black">
    <w:name w:val="Style 表格 1 + Black"/>
    <w:basedOn w:val="14"/>
    <w:autoRedefine/>
    <w:rsid w:val="008F73B5"/>
    <w:pPr>
      <w:spacing w:line="240" w:lineRule="auto"/>
    </w:pPr>
    <w:rPr>
      <w:rFonts w:ascii="Verdana" w:hAnsi="Verdana"/>
      <w:noProof w:val="0"/>
      <w:lang w:eastAsia="zh-TW"/>
    </w:rPr>
  </w:style>
  <w:style w:type="character" w:customStyle="1" w:styleId="Normal1Char">
    <w:name w:val="Normal_1 Char"/>
    <w:link w:val="Normal10"/>
    <w:rsid w:val="008F73B5"/>
    <w:rPr>
      <w:rFonts w:eastAsia="Arial Unicode MS"/>
      <w:snapToGrid w:val="0"/>
      <w:color w:val="000000"/>
      <w:sz w:val="24"/>
      <w:szCs w:val="24"/>
      <w:lang w:val="en-US" w:eastAsia="zh-TW" w:bidi="ar-SA"/>
    </w:rPr>
  </w:style>
  <w:style w:type="paragraph" w:customStyle="1" w:styleId="X">
    <w:name w:val="....X"/>
    <w:basedOn w:val="Default"/>
    <w:next w:val="Default"/>
    <w:rsid w:val="008F73B5"/>
    <w:rPr>
      <w:rFonts w:cs="Times New Roman"/>
      <w:color w:val="auto"/>
    </w:rPr>
  </w:style>
  <w:style w:type="paragraph" w:customStyle="1" w:styleId="ab">
    <w:name w:val="...."/>
    <w:basedOn w:val="Default"/>
    <w:next w:val="Default"/>
    <w:rsid w:val="008F73B5"/>
    <w:pPr>
      <w:spacing w:before="50"/>
    </w:pPr>
    <w:rPr>
      <w:rFonts w:cs="Times New Roman"/>
      <w:color w:val="auto"/>
    </w:rPr>
  </w:style>
  <w:style w:type="character" w:customStyle="1" w:styleId="CharChar44">
    <w:name w:val="Char Char44"/>
    <w:rsid w:val="008F73B5"/>
    <w:rPr>
      <w:rFonts w:eastAsia="Arial Unicode MS"/>
      <w:b/>
      <w:bCs/>
      <w:color w:val="000000"/>
      <w:sz w:val="22"/>
      <w:szCs w:val="22"/>
      <w:lang w:eastAsia="en-US" w:bidi="ar-SA"/>
    </w:rPr>
  </w:style>
  <w:style w:type="character" w:customStyle="1" w:styleId="CharChar43">
    <w:name w:val="Char Char43"/>
    <w:rsid w:val="008F73B5"/>
    <w:rPr>
      <w:rFonts w:eastAsia="Arial Unicode MS"/>
      <w:color w:val="000000"/>
      <w:sz w:val="24"/>
      <w:lang w:eastAsia="en-US" w:bidi="ar-SA"/>
    </w:rPr>
  </w:style>
  <w:style w:type="character" w:customStyle="1" w:styleId="CharChar42">
    <w:name w:val="Char Char42"/>
    <w:rsid w:val="008F73B5"/>
    <w:rPr>
      <w:rFonts w:eastAsia="Arial Unicode MS"/>
      <w:i/>
      <w:iCs/>
      <w:color w:val="000000"/>
      <w:sz w:val="24"/>
      <w:lang w:eastAsia="en-US" w:bidi="ar-SA"/>
    </w:rPr>
  </w:style>
  <w:style w:type="character" w:customStyle="1" w:styleId="CharChar41">
    <w:name w:val="Char Char41"/>
    <w:rsid w:val="008F73B5"/>
    <w:rPr>
      <w:rFonts w:ascii="Arial" w:hAnsi="Arial"/>
      <w:b/>
      <w:bCs/>
      <w:sz w:val="18"/>
      <w:lang w:eastAsia="en-US"/>
    </w:rPr>
  </w:style>
  <w:style w:type="character" w:customStyle="1" w:styleId="HeaderChar2">
    <w:name w:val="Header Char2"/>
    <w:basedOn w:val="DefaultParagraphFont"/>
    <w:link w:val="Header"/>
    <w:uiPriority w:val="99"/>
    <w:rsid w:val="00A55974"/>
    <w:rPr>
      <w:rFonts w:ascii="Arial" w:hAnsi="Arial"/>
      <w:lang w:eastAsia="en-US"/>
    </w:rPr>
  </w:style>
  <w:style w:type="character" w:customStyle="1" w:styleId="CharChar39">
    <w:name w:val="Char Char39"/>
    <w:rsid w:val="008F73B5"/>
    <w:rPr>
      <w:rFonts w:ascii="Arial" w:hAnsi="Arial"/>
      <w:bCs/>
      <w:sz w:val="18"/>
      <w:lang w:eastAsia="en-US"/>
    </w:rPr>
  </w:style>
  <w:style w:type="character" w:customStyle="1" w:styleId="BodyTextIndent2Char1">
    <w:name w:val="Body Text Indent 2 Char1"/>
    <w:link w:val="BodyTextIndent2"/>
    <w:rsid w:val="008F73B5"/>
    <w:rPr>
      <w:rFonts w:ascii="Arial" w:eastAsia="新細明體" w:hAnsi="Arial"/>
      <w:sz w:val="18"/>
      <w:lang w:val="en-US" w:eastAsia="en-US" w:bidi="ar-SA"/>
    </w:rPr>
  </w:style>
  <w:style w:type="character" w:customStyle="1" w:styleId="BodyTextIndent3Char1">
    <w:name w:val="Body Text Indent 3 Char1"/>
    <w:link w:val="BodyTextIndent3"/>
    <w:rsid w:val="008F73B5"/>
    <w:rPr>
      <w:rFonts w:ascii="Arial" w:eastAsia="新細明體" w:hAnsi="Arial"/>
      <w:sz w:val="18"/>
      <w:lang w:val="en-US" w:eastAsia="en-US" w:bidi="ar-SA"/>
    </w:rPr>
  </w:style>
  <w:style w:type="character" w:customStyle="1" w:styleId="CharChar36">
    <w:name w:val="Char Char36"/>
    <w:rsid w:val="008F73B5"/>
    <w:rPr>
      <w:rFonts w:ascii="Arial" w:hAnsi="Arial"/>
      <w:lang w:eastAsia="en-US"/>
    </w:rPr>
  </w:style>
  <w:style w:type="character" w:customStyle="1" w:styleId="CommentTextChar1">
    <w:name w:val="Comment Text Char1"/>
    <w:link w:val="CommentText"/>
    <w:semiHidden/>
    <w:rsid w:val="008F73B5"/>
    <w:rPr>
      <w:rFonts w:ascii="Arial" w:eastAsia="新細明體" w:hAnsi="Arial"/>
      <w:lang w:val="en-US" w:eastAsia="en-US" w:bidi="ar-SA"/>
    </w:rPr>
  </w:style>
  <w:style w:type="character" w:customStyle="1" w:styleId="CharChar33">
    <w:name w:val="Char Char33"/>
    <w:semiHidden/>
    <w:rsid w:val="008F73B5"/>
    <w:rPr>
      <w:rFonts w:ascii="Arial" w:hAnsi="Arial"/>
      <w:sz w:val="16"/>
      <w:szCs w:val="16"/>
      <w:lang w:eastAsia="en-US"/>
    </w:rPr>
  </w:style>
  <w:style w:type="character" w:customStyle="1" w:styleId="FootnoteTextChar1">
    <w:name w:val="Footnote Text Char1"/>
    <w:link w:val="FootnoteText"/>
    <w:semiHidden/>
    <w:rsid w:val="008F73B5"/>
    <w:rPr>
      <w:rFonts w:ascii="Arial" w:eastAsia="新細明體" w:hAnsi="Arial"/>
      <w:lang w:val="en-US" w:eastAsia="en-US" w:bidi="ar-SA"/>
    </w:rPr>
  </w:style>
  <w:style w:type="character" w:customStyle="1" w:styleId="BodyText3Char2">
    <w:name w:val="Body Text 3 Char2"/>
    <w:link w:val="BodyText3"/>
    <w:rsid w:val="008F73B5"/>
    <w:rPr>
      <w:rFonts w:ascii="Arial" w:eastAsia="新細明體" w:hAnsi="Arial"/>
      <w:sz w:val="16"/>
      <w:szCs w:val="16"/>
      <w:lang w:val="en-US" w:eastAsia="en-US" w:bidi="ar-SA"/>
    </w:rPr>
  </w:style>
  <w:style w:type="character" w:customStyle="1" w:styleId="BodyText2Char1">
    <w:name w:val="Body Text 2 Char1"/>
    <w:link w:val="BodyText2"/>
    <w:rsid w:val="008F73B5"/>
    <w:rPr>
      <w:rFonts w:ascii="Arial" w:eastAsia="新細明體" w:hAnsi="Arial"/>
      <w:lang w:val="en-US" w:eastAsia="en-US" w:bidi="ar-SA"/>
    </w:rPr>
  </w:style>
  <w:style w:type="paragraph" w:customStyle="1" w:styleId="Style6">
    <w:name w:val="Style6"/>
    <w:basedOn w:val="Heading4"/>
    <w:rsid w:val="008F73B5"/>
    <w:pPr>
      <w:tabs>
        <w:tab w:val="num" w:pos="1801"/>
      </w:tabs>
      <w:ind w:leftChars="800" w:left="1801" w:hangingChars="200" w:hanging="360"/>
    </w:pPr>
    <w:rPr>
      <w:rFonts w:eastAsia="Arial Unicode MS"/>
      <w:color w:val="000000"/>
    </w:rPr>
  </w:style>
  <w:style w:type="paragraph" w:customStyle="1" w:styleId="Style7">
    <w:name w:val="Style7"/>
    <w:basedOn w:val="Heading4"/>
    <w:rsid w:val="008F73B5"/>
    <w:pPr>
      <w:numPr>
        <w:ilvl w:val="2"/>
        <w:numId w:val="19"/>
      </w:numPr>
    </w:pPr>
    <w:rPr>
      <w:rFonts w:eastAsia="Arial Unicode MS"/>
      <w:color w:val="000000"/>
    </w:rPr>
  </w:style>
  <w:style w:type="paragraph" w:customStyle="1" w:styleId="Style8">
    <w:name w:val="Style8"/>
    <w:basedOn w:val="Normal"/>
    <w:next w:val="Heading4"/>
    <w:rsid w:val="008F73B5"/>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8F73B5"/>
    <w:pPr>
      <w:widowControl w:val="0"/>
      <w:overflowPunct w:val="0"/>
      <w:autoSpaceDE w:val="0"/>
      <w:autoSpaceDN w:val="0"/>
      <w:adjustRightInd w:val="0"/>
      <w:snapToGrid w:val="0"/>
      <w:spacing w:before="48" w:after="120"/>
      <w:jc w:val="both"/>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8F73B5"/>
    <w:tblPr>
      <w:tblInd w:w="-284" w:type="dxa"/>
      <w:tblCellMar>
        <w:top w:w="0" w:type="dxa"/>
        <w:left w:w="108" w:type="dxa"/>
        <w:bottom w:w="0" w:type="dxa"/>
        <w:right w:w="108" w:type="dxa"/>
      </w:tblCellMar>
    </w:tblPr>
  </w:style>
  <w:style w:type="table" w:customStyle="1" w:styleId="TableStyle2">
    <w:name w:val="Table Style2"/>
    <w:basedOn w:val="TableStyle1"/>
    <w:rsid w:val="008F73B5"/>
    <w:tblPr>
      <w:tblInd w:w="0" w:type="dxa"/>
      <w:tblCellMar>
        <w:top w:w="0" w:type="dxa"/>
        <w:left w:w="108" w:type="dxa"/>
        <w:bottom w:w="0" w:type="dxa"/>
        <w:right w:w="108" w:type="dxa"/>
      </w:tblCellMar>
    </w:tblPr>
  </w:style>
  <w:style w:type="paragraph" w:customStyle="1" w:styleId="YJSSFRcontentforM0Auto">
    <w:name w:val="YJS SFR content for M0 + Auto"/>
    <w:basedOn w:val="Normal"/>
    <w:rsid w:val="008F73B5"/>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8F73B5"/>
    <w:rPr>
      <w:rFonts w:eastAsia="Arial Unicode MS"/>
      <w:sz w:val="18"/>
      <w:lang w:eastAsia="zh-TW"/>
    </w:rPr>
  </w:style>
  <w:style w:type="paragraph" w:customStyle="1" w:styleId="Style10">
    <w:name w:val="Style10"/>
    <w:basedOn w:val="YJSSFRcontentforM0"/>
    <w:rsid w:val="008F73B5"/>
    <w:rPr>
      <w:rFonts w:eastAsia="Arial Unicode MS"/>
      <w:sz w:val="18"/>
      <w:lang w:eastAsia="zh-TW"/>
    </w:rPr>
  </w:style>
  <w:style w:type="paragraph" w:customStyle="1" w:styleId="Style11">
    <w:name w:val="Style11"/>
    <w:basedOn w:val="YJSSFRcontentforM0"/>
    <w:rsid w:val="008F73B5"/>
    <w:rPr>
      <w:rFonts w:eastAsia="Arial Unicode MS"/>
      <w:sz w:val="18"/>
      <w:lang w:eastAsia="zh-TW"/>
    </w:rPr>
  </w:style>
  <w:style w:type="paragraph" w:customStyle="1" w:styleId="ac">
    <w:name w:val="表格註解"/>
    <w:basedOn w:val="Normal"/>
    <w:link w:val="ad"/>
    <w:rsid w:val="008F73B5"/>
    <w:pPr>
      <w:widowControl/>
      <w:topLinePunct/>
      <w:spacing w:before="0" w:after="0"/>
      <w:ind w:left="266" w:hanging="266"/>
    </w:pPr>
    <w:rPr>
      <w:rFonts w:cs="Arial"/>
      <w:snapToGrid w:val="0"/>
      <w:sz w:val="18"/>
      <w:lang w:eastAsia="zh-TW"/>
    </w:rPr>
  </w:style>
  <w:style w:type="character" w:customStyle="1" w:styleId="ad">
    <w:name w:val="表格註解 字元"/>
    <w:link w:val="ac"/>
    <w:rsid w:val="008F73B5"/>
    <w:rPr>
      <w:rFonts w:ascii="Arial" w:eastAsia="新細明體" w:hAnsi="Arial" w:cs="Arial"/>
      <w:snapToGrid w:val="0"/>
      <w:sz w:val="18"/>
      <w:lang w:val="en-US" w:eastAsia="zh-TW" w:bidi="ar-SA"/>
    </w:rPr>
  </w:style>
  <w:style w:type="paragraph" w:customStyle="1" w:styleId="17">
    <w:name w:val="目錄標題1"/>
    <w:basedOn w:val="Heading1"/>
    <w:next w:val="Normal"/>
    <w:qFormat/>
    <w:rsid w:val="008F73B5"/>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SFR">
    <w:name w:val="SFR標題"/>
    <w:basedOn w:val="Normal"/>
    <w:next w:val="Normal"/>
    <w:rsid w:val="008F73B5"/>
    <w:pPr>
      <w:keepNext/>
      <w:widowControl/>
      <w:topLinePunct/>
      <w:spacing w:before="200" w:after="0"/>
    </w:pPr>
    <w:rPr>
      <w:b/>
      <w:snapToGrid w:val="0"/>
      <w:lang w:eastAsia="zh-TW"/>
    </w:rPr>
  </w:style>
  <w:style w:type="character" w:customStyle="1" w:styleId="msoins0">
    <w:name w:val="msoins"/>
    <w:basedOn w:val="DefaultParagraphFont"/>
    <w:rsid w:val="008F73B5"/>
  </w:style>
  <w:style w:type="paragraph" w:customStyle="1" w:styleId="18">
    <w:name w:val="清單段落1"/>
    <w:basedOn w:val="Normal"/>
    <w:qFormat/>
    <w:rsid w:val="008F73B5"/>
    <w:pPr>
      <w:ind w:leftChars="200" w:left="480"/>
    </w:pPr>
  </w:style>
  <w:style w:type="paragraph" w:customStyle="1" w:styleId="7">
    <w:name w:val="樣式7"/>
    <w:basedOn w:val="StyleHeading4Left"/>
    <w:link w:val="70"/>
    <w:qFormat/>
    <w:rsid w:val="008F73B5"/>
  </w:style>
  <w:style w:type="character" w:customStyle="1" w:styleId="StyleHeading4Left0">
    <w:name w:val="Style Heading 4 + Left 字元"/>
    <w:link w:val="StyleHeading4Left"/>
    <w:rsid w:val="008F73B5"/>
    <w:rPr>
      <w:rFonts w:ascii="Arial" w:hAnsi="Arial" w:cs="新細明體"/>
      <w:b/>
      <w:iCs/>
      <w:lang w:eastAsia="en-US"/>
    </w:rPr>
  </w:style>
  <w:style w:type="character" w:customStyle="1" w:styleId="70">
    <w:name w:val="樣式7 字元"/>
    <w:basedOn w:val="StyleHeading4Left0"/>
    <w:link w:val="7"/>
    <w:rsid w:val="008F73B5"/>
    <w:rPr>
      <w:rFonts w:ascii="Arial" w:hAnsi="Arial" w:cs="新細明體"/>
      <w:b/>
      <w:iCs/>
      <w:lang w:eastAsia="en-US"/>
    </w:rPr>
  </w:style>
  <w:style w:type="character" w:customStyle="1" w:styleId="H3Char4">
    <w:name w:val="H3 Char4"/>
    <w:aliases w:val="H31 Char4,h3 Char2,+Arial Char2,10.5 pt Char Char1"/>
    <w:rsid w:val="00FD3372"/>
    <w:rPr>
      <w:rFonts w:ascii="Arial" w:hAnsi="Arial"/>
      <w:b/>
      <w:bCs/>
      <w:sz w:val="21"/>
      <w:szCs w:val="21"/>
    </w:rPr>
  </w:style>
  <w:style w:type="paragraph" w:styleId="ListParagraph">
    <w:name w:val="List Paragraph"/>
    <w:basedOn w:val="Normal"/>
    <w:uiPriority w:val="34"/>
    <w:qFormat/>
    <w:rsid w:val="005710A9"/>
    <w:pPr>
      <w:ind w:leftChars="200" w:left="480"/>
    </w:pPr>
  </w:style>
  <w:style w:type="paragraph" w:customStyle="1" w:styleId="32">
    <w:name w:val="修訂3"/>
    <w:hidden/>
    <w:semiHidden/>
    <w:rsid w:val="00B704A9"/>
    <w:rPr>
      <w:rFonts w:ascii="Arial" w:hAnsi="Arial"/>
      <w:lang w:eastAsia="en-US"/>
    </w:rPr>
  </w:style>
  <w:style w:type="paragraph" w:customStyle="1" w:styleId="24">
    <w:name w:val="目錄標題2"/>
    <w:basedOn w:val="Heading1"/>
    <w:next w:val="Normal"/>
    <w:qFormat/>
    <w:rsid w:val="00B704A9"/>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25">
    <w:name w:val="清單段落2"/>
    <w:basedOn w:val="Normal"/>
    <w:qFormat/>
    <w:rsid w:val="00B704A9"/>
    <w:pPr>
      <w:ind w:leftChars="200" w:left="480"/>
    </w:pPr>
  </w:style>
  <w:style w:type="character" w:customStyle="1" w:styleId="CaptionChar1">
    <w:name w:val="Caption Char1"/>
    <w:link w:val="Caption"/>
    <w:rsid w:val="00A55974"/>
    <w:rPr>
      <w:rFonts w:ascii="Arial" w:hAnsi="Arial" w:cs="Arial"/>
    </w:rPr>
  </w:style>
  <w:style w:type="numbering" w:customStyle="1" w:styleId="StyleBulletedWingdingssymbolBefore0cmHanging48ch1">
    <w:name w:val="Style Bulleted Wingdings (symbol) Before:  0 cm Hanging:  4.8 ch1"/>
    <w:rsid w:val="00190C2C"/>
  </w:style>
  <w:style w:type="character" w:customStyle="1" w:styleId="Heading1Char2">
    <w:name w:val="Heading 1 Char2"/>
    <w:aliases w:val="head 1 Char,Heading U Char,H1 Char,H11 Char,Œ©o‚µ 1 Char,?co??E 1 Char,h1 Char,뙥 Char,?c Char,?co?ƒÊ 1 Char,? Char1,head 1 Char2"/>
    <w:locked/>
    <w:rsid w:val="00D31D91"/>
    <w:rPr>
      <w:rFonts w:ascii="Arial" w:hAnsi="Arial"/>
      <w:b/>
      <w:bCs/>
      <w:caps/>
      <w:kern w:val="28"/>
      <w:sz w:val="24"/>
      <w:szCs w:val="24"/>
      <w:lang w:eastAsia="en-US"/>
    </w:rPr>
  </w:style>
  <w:style w:type="paragraph" w:customStyle="1" w:styleId="26">
    <w:name w:val="內文2"/>
    <w:basedOn w:val="Normal"/>
    <w:rsid w:val="00D31D91"/>
    <w:pPr>
      <w:textAlignment w:val="auto"/>
    </w:pPr>
  </w:style>
  <w:style w:type="character" w:customStyle="1" w:styleId="Heading2Char">
    <w:name w:val="Heading 2 Char"/>
    <w:aliases w:val="H2 Char,H21 Char,Œ©o‚µ 2 Char,?co??E 2 Char,h2 Char,뙥2 Char,?c1 Char,?co?ƒÊ 2 Char,?2 Char,?2 ¦r¤¸ Char"/>
    <w:locked/>
    <w:rsid w:val="00D31D91"/>
    <w:rPr>
      <w:rFonts w:ascii="Arial" w:hAnsi="Arial"/>
      <w:b/>
      <w:sz w:val="23"/>
      <w:szCs w:val="23"/>
    </w:rPr>
  </w:style>
  <w:style w:type="character" w:customStyle="1" w:styleId="Heading3Char1">
    <w:name w:val="Heading 3 Char1"/>
    <w:aliases w:val="H3 Char,H31 Char,h3 Char,+Arial Char,10.5 pt Char,H3 Char3,H31 Char3,h3 Char Char,10.5 pt Char Char,h3 字元 Char Char1,h3 字元 Char"/>
    <w:locked/>
    <w:rsid w:val="00D31D91"/>
    <w:rPr>
      <w:rFonts w:ascii="Arial" w:hAnsi="Arial"/>
      <w:b/>
      <w:bCs/>
      <w:sz w:val="21"/>
      <w:szCs w:val="21"/>
    </w:rPr>
  </w:style>
  <w:style w:type="character" w:customStyle="1" w:styleId="Heading4Char">
    <w:name w:val="Heading 4 Char"/>
    <w:aliases w:val="Heading 14 Char,Heading 141 Char,Heading 142 Char,H4 Char,H41 Char,h4 Char,h4 字元 Char"/>
    <w:locked/>
    <w:rsid w:val="00D31D91"/>
    <w:rPr>
      <w:rFonts w:ascii="Arial" w:hAnsi="Arial"/>
      <w:bCs/>
      <w:i/>
      <w:lang w:eastAsia="en-US"/>
    </w:rPr>
  </w:style>
  <w:style w:type="character" w:customStyle="1" w:styleId="Heading5Char1">
    <w:name w:val="Heading 5 Char1"/>
    <w:aliases w:val="H5 Char,H51 Char,h5 Char"/>
    <w:locked/>
    <w:rsid w:val="00D31D91"/>
    <w:rPr>
      <w:rFonts w:ascii="Arial" w:hAnsi="Arial" w:cs="Arial"/>
      <w:b/>
      <w:bCs/>
      <w:iCs/>
      <w:u w:val="single" w:color="0000FF"/>
      <w:lang w:eastAsia="en-US"/>
    </w:rPr>
  </w:style>
  <w:style w:type="paragraph" w:customStyle="1" w:styleId="Index11">
    <w:name w:val="Index 11"/>
    <w:basedOn w:val="Normal"/>
    <w:rsid w:val="00D31D91"/>
    <w:pPr>
      <w:textAlignment w:val="auto"/>
    </w:pPr>
  </w:style>
  <w:style w:type="character" w:customStyle="1" w:styleId="EndnoteTextChar1">
    <w:name w:val="Endnote Text Char1"/>
    <w:basedOn w:val="DefaultParagraphFont"/>
    <w:link w:val="EndnoteText"/>
    <w:semiHidden/>
    <w:rsid w:val="00D31D91"/>
    <w:rPr>
      <w:rFonts w:ascii="Arial" w:eastAsia="Arial" w:hAnsi="Arial"/>
    </w:rPr>
  </w:style>
  <w:style w:type="character" w:customStyle="1" w:styleId="SalutationChar1">
    <w:name w:val="Salutation Char1"/>
    <w:basedOn w:val="DefaultParagraphFont"/>
    <w:link w:val="Salutation"/>
    <w:rsid w:val="00D31D91"/>
    <w:rPr>
      <w:rFonts w:eastAsia="Arial Unicode MS"/>
      <w:snapToGrid w:val="0"/>
      <w:color w:val="000000"/>
      <w:sz w:val="24"/>
      <w:lang w:eastAsia="nl-NL"/>
    </w:rPr>
  </w:style>
  <w:style w:type="character" w:customStyle="1" w:styleId="DateChar1">
    <w:name w:val="Date Char1"/>
    <w:basedOn w:val="DefaultParagraphFont"/>
    <w:link w:val="Date"/>
    <w:rsid w:val="00D31D91"/>
    <w:rPr>
      <w:rFonts w:ascii="Arial" w:hAnsi="Arial"/>
      <w:lang w:eastAsia="en-US"/>
    </w:rPr>
  </w:style>
  <w:style w:type="character" w:customStyle="1" w:styleId="DocumentMapChar1">
    <w:name w:val="Document Map Char1"/>
    <w:basedOn w:val="DefaultParagraphFont"/>
    <w:link w:val="DocumentMap"/>
    <w:semiHidden/>
    <w:rsid w:val="00D31D91"/>
    <w:rPr>
      <w:rFonts w:ascii="Arial" w:eastAsia="MS Gothic" w:hAnsi="Arial"/>
      <w:shd w:val="clear" w:color="auto" w:fill="000080"/>
      <w:lang w:eastAsia="en-US"/>
    </w:rPr>
  </w:style>
  <w:style w:type="paragraph" w:customStyle="1" w:styleId="Caption1">
    <w:name w:val="Caption1"/>
    <w:basedOn w:val="Normal"/>
    <w:rsid w:val="00D31D91"/>
    <w:pPr>
      <w:textAlignment w:val="auto"/>
    </w:pPr>
    <w:rPr>
      <w:rFonts w:cs="Arial"/>
    </w:rPr>
  </w:style>
  <w:style w:type="paragraph" w:customStyle="1" w:styleId="41">
    <w:name w:val="修訂4"/>
    <w:semiHidden/>
    <w:rsid w:val="00D31D91"/>
    <w:rPr>
      <w:rFonts w:ascii="Arial" w:hAnsi="Arial"/>
      <w:lang w:eastAsia="en-US"/>
    </w:rPr>
  </w:style>
  <w:style w:type="paragraph" w:customStyle="1" w:styleId="33">
    <w:name w:val="清單段落3"/>
    <w:basedOn w:val="Normal"/>
    <w:rsid w:val="00D31D91"/>
    <w:pPr>
      <w:ind w:leftChars="200" w:left="480"/>
      <w:textAlignment w:val="auto"/>
    </w:pPr>
  </w:style>
  <w:style w:type="paragraph" w:customStyle="1" w:styleId="Footer11">
    <w:name w:val="Footer11"/>
    <w:basedOn w:val="FOOTER1"/>
    <w:rsid w:val="00D31D91"/>
    <w:pPr>
      <w:spacing w:after="454"/>
    </w:pPr>
  </w:style>
  <w:style w:type="paragraph" w:customStyle="1" w:styleId="TableNormal11">
    <w:name w:val="Table Normal11"/>
    <w:basedOn w:val="Normal"/>
    <w:rsid w:val="00D31D91"/>
    <w:pPr>
      <w:widowControl/>
      <w:tabs>
        <w:tab w:val="left" w:pos="170"/>
      </w:tabs>
      <w:spacing w:before="20" w:after="20"/>
      <w:jc w:val="center"/>
      <w:textAlignment w:val="auto"/>
    </w:pPr>
    <w:rPr>
      <w:rFonts w:cs="Arial"/>
      <w:lang w:eastAsia="zh-TW"/>
    </w:rPr>
  </w:style>
  <w:style w:type="paragraph" w:customStyle="1" w:styleId="TableofFigures11">
    <w:name w:val="Table of Figures11"/>
    <w:basedOn w:val="tabletext1C"/>
    <w:next w:val="26"/>
    <w:rsid w:val="00D31D91"/>
    <w:pPr>
      <w:overflowPunct/>
      <w:autoSpaceDE/>
      <w:autoSpaceDN/>
      <w:spacing w:before="0" w:after="100" w:afterAutospacing="1"/>
      <w:jc w:val="center"/>
      <w:textAlignment w:val="auto"/>
    </w:pPr>
    <w:rPr>
      <w:rFonts w:cs="Arial"/>
      <w:b/>
      <w:sz w:val="20"/>
      <w:lang w:eastAsia="en-US"/>
    </w:rPr>
  </w:style>
  <w:style w:type="paragraph" w:styleId="TOCHeading">
    <w:name w:val="TOC Heading"/>
    <w:basedOn w:val="Heading1"/>
    <w:next w:val="Normal"/>
    <w:uiPriority w:val="39"/>
    <w:qFormat/>
    <w:rsid w:val="00A55974"/>
    <w:pPr>
      <w:keepLines/>
      <w:numPr>
        <w:numId w:val="0"/>
      </w:numPr>
      <w:spacing w:before="480" w:line="276" w:lineRule="auto"/>
      <w:outlineLvl w:val="9"/>
    </w:pPr>
    <w:rPr>
      <w:rFonts w:ascii="Cambria" w:hAnsi="Cambria" w:cs="Times New Roman"/>
      <w:color w:val="365F91"/>
      <w:lang w:eastAsia="en-US"/>
    </w:rPr>
  </w:style>
  <w:style w:type="paragraph" w:customStyle="1" w:styleId="Heading61">
    <w:name w:val="Heading 61"/>
    <w:basedOn w:val="Normal"/>
    <w:link w:val="Heading6Char"/>
    <w:rsid w:val="00D31D91"/>
    <w:pPr>
      <w:textAlignment w:val="auto"/>
    </w:pPr>
  </w:style>
  <w:style w:type="character" w:customStyle="1" w:styleId="Heading6Char">
    <w:name w:val="Heading 6 Char"/>
    <w:link w:val="Heading61"/>
    <w:locked/>
    <w:rsid w:val="00D31D91"/>
    <w:rPr>
      <w:rFonts w:ascii="Arial" w:hAnsi="Arial"/>
      <w:lang w:eastAsia="en-US"/>
    </w:rPr>
  </w:style>
  <w:style w:type="paragraph" w:customStyle="1" w:styleId="Heading71">
    <w:name w:val="Heading 71"/>
    <w:basedOn w:val="Normal"/>
    <w:link w:val="Heading7Char"/>
    <w:rsid w:val="00D31D91"/>
    <w:pPr>
      <w:textAlignment w:val="auto"/>
    </w:pPr>
  </w:style>
  <w:style w:type="character" w:customStyle="1" w:styleId="Heading7Char">
    <w:name w:val="Heading 7 Char"/>
    <w:link w:val="Heading71"/>
    <w:locked/>
    <w:rsid w:val="00D31D91"/>
    <w:rPr>
      <w:rFonts w:ascii="Arial" w:hAnsi="Arial"/>
      <w:lang w:eastAsia="en-US"/>
    </w:rPr>
  </w:style>
  <w:style w:type="paragraph" w:customStyle="1" w:styleId="Heading81">
    <w:name w:val="Heading 81"/>
    <w:basedOn w:val="Normal"/>
    <w:link w:val="Heading8Char"/>
    <w:rsid w:val="00D31D91"/>
    <w:pPr>
      <w:textAlignment w:val="auto"/>
    </w:pPr>
  </w:style>
  <w:style w:type="character" w:customStyle="1" w:styleId="Heading8Char">
    <w:name w:val="Heading 8 Char"/>
    <w:link w:val="Heading81"/>
    <w:locked/>
    <w:rsid w:val="00D31D91"/>
    <w:rPr>
      <w:rFonts w:ascii="Arial" w:hAnsi="Arial"/>
      <w:lang w:eastAsia="en-US"/>
    </w:rPr>
  </w:style>
  <w:style w:type="paragraph" w:customStyle="1" w:styleId="Heading91">
    <w:name w:val="Heading 91"/>
    <w:basedOn w:val="Normal"/>
    <w:link w:val="Heading9Char"/>
    <w:rsid w:val="00D31D91"/>
    <w:pPr>
      <w:textAlignment w:val="auto"/>
    </w:pPr>
  </w:style>
  <w:style w:type="character" w:customStyle="1" w:styleId="Heading9Char">
    <w:name w:val="Heading 9 Char"/>
    <w:link w:val="Heading91"/>
    <w:locked/>
    <w:rsid w:val="00D31D91"/>
    <w:rPr>
      <w:rFonts w:ascii="Arial" w:hAnsi="Arial"/>
      <w:lang w:eastAsia="en-US"/>
    </w:rPr>
  </w:style>
  <w:style w:type="paragraph" w:customStyle="1" w:styleId="19">
    <w:name w:val="副標題1"/>
    <w:basedOn w:val="Normal"/>
    <w:link w:val="SubtitleChar"/>
    <w:rsid w:val="00D31D91"/>
    <w:pPr>
      <w:textAlignment w:val="auto"/>
    </w:pPr>
  </w:style>
  <w:style w:type="character" w:customStyle="1" w:styleId="SubtitleChar">
    <w:name w:val="Subtitle Char"/>
    <w:link w:val="19"/>
    <w:locked/>
    <w:rsid w:val="00D31D91"/>
    <w:rPr>
      <w:rFonts w:ascii="Arial" w:hAnsi="Arial"/>
      <w:lang w:eastAsia="en-US"/>
    </w:rPr>
  </w:style>
  <w:style w:type="paragraph" w:customStyle="1" w:styleId="1a">
    <w:name w:val="標題1"/>
    <w:basedOn w:val="Normal"/>
    <w:link w:val="TitleChar"/>
    <w:rsid w:val="00D31D91"/>
    <w:pPr>
      <w:textAlignment w:val="auto"/>
    </w:pPr>
  </w:style>
  <w:style w:type="character" w:customStyle="1" w:styleId="TitleChar">
    <w:name w:val="Title Char"/>
    <w:link w:val="1a"/>
    <w:locked/>
    <w:rsid w:val="00D31D91"/>
    <w:rPr>
      <w:rFonts w:ascii="Arial" w:hAnsi="Arial"/>
      <w:lang w:eastAsia="en-US"/>
    </w:rPr>
  </w:style>
  <w:style w:type="paragraph" w:customStyle="1" w:styleId="Footer2">
    <w:name w:val="Footer2"/>
    <w:basedOn w:val="Normal"/>
    <w:link w:val="FooterChar"/>
    <w:rsid w:val="00D31D91"/>
    <w:pPr>
      <w:textAlignment w:val="auto"/>
    </w:pPr>
  </w:style>
  <w:style w:type="character" w:customStyle="1" w:styleId="FooterChar">
    <w:name w:val="Footer Char"/>
    <w:link w:val="Footer2"/>
    <w:locked/>
    <w:rsid w:val="00D31D91"/>
    <w:rPr>
      <w:rFonts w:ascii="Arial" w:hAnsi="Arial"/>
      <w:lang w:eastAsia="en-US"/>
    </w:rPr>
  </w:style>
  <w:style w:type="paragraph" w:customStyle="1" w:styleId="1b">
    <w:name w:val="註解方塊文字1"/>
    <w:basedOn w:val="Normal"/>
    <w:link w:val="BalloonTextChar"/>
    <w:rsid w:val="00D31D91"/>
    <w:pPr>
      <w:textAlignment w:val="auto"/>
    </w:pPr>
  </w:style>
  <w:style w:type="character" w:customStyle="1" w:styleId="BalloonTextChar">
    <w:name w:val="Balloon Text Char"/>
    <w:link w:val="1b"/>
    <w:locked/>
    <w:rsid w:val="00D31D91"/>
    <w:rPr>
      <w:rFonts w:ascii="Arial" w:hAnsi="Arial"/>
      <w:lang w:eastAsia="en-US"/>
    </w:rPr>
  </w:style>
  <w:style w:type="paragraph" w:customStyle="1" w:styleId="1c">
    <w:name w:val="本文1"/>
    <w:basedOn w:val="Normal"/>
    <w:link w:val="BodyTextChar1"/>
    <w:rsid w:val="00D31D91"/>
    <w:pPr>
      <w:textAlignment w:val="auto"/>
    </w:pPr>
  </w:style>
  <w:style w:type="character" w:customStyle="1" w:styleId="BodyTextChar1">
    <w:name w:val="Body Text Char1"/>
    <w:link w:val="1c"/>
    <w:locked/>
    <w:rsid w:val="00D31D91"/>
    <w:rPr>
      <w:rFonts w:ascii="Arial" w:hAnsi="Arial"/>
      <w:lang w:eastAsia="en-US"/>
    </w:rPr>
  </w:style>
  <w:style w:type="paragraph" w:customStyle="1" w:styleId="1d">
    <w:name w:val="本文縮排1"/>
    <w:basedOn w:val="Normal"/>
    <w:link w:val="BodyTextIndentChar"/>
    <w:rsid w:val="00D31D91"/>
    <w:pPr>
      <w:textAlignment w:val="auto"/>
    </w:pPr>
  </w:style>
  <w:style w:type="character" w:customStyle="1" w:styleId="BodyTextIndentChar">
    <w:name w:val="Body Text Indent Char"/>
    <w:link w:val="1d"/>
    <w:locked/>
    <w:rsid w:val="00D31D91"/>
    <w:rPr>
      <w:rFonts w:ascii="Arial" w:hAnsi="Arial"/>
      <w:lang w:eastAsia="en-US"/>
    </w:rPr>
  </w:style>
  <w:style w:type="paragraph" w:customStyle="1" w:styleId="CommentSubject2">
    <w:name w:val="Comment Subject2"/>
    <w:basedOn w:val="Normal"/>
    <w:link w:val="CommentSubjectChar"/>
    <w:rsid w:val="00D31D91"/>
    <w:pPr>
      <w:textAlignment w:val="auto"/>
    </w:pPr>
  </w:style>
  <w:style w:type="character" w:customStyle="1" w:styleId="CommentSubjectChar">
    <w:name w:val="Comment Subject Char"/>
    <w:link w:val="CommentSubject2"/>
    <w:locked/>
    <w:rsid w:val="00D31D91"/>
    <w:rPr>
      <w:rFonts w:ascii="Arial" w:hAnsi="Arial"/>
      <w:lang w:eastAsia="en-US"/>
    </w:rPr>
  </w:style>
  <w:style w:type="paragraph" w:customStyle="1" w:styleId="Header11">
    <w:name w:val="Header1"/>
    <w:basedOn w:val="Normal"/>
    <w:link w:val="HeaderChar1"/>
    <w:rsid w:val="00D31D91"/>
    <w:pPr>
      <w:textAlignment w:val="auto"/>
    </w:pPr>
  </w:style>
  <w:style w:type="character" w:customStyle="1" w:styleId="HeaderChar1">
    <w:name w:val="Header Char1"/>
    <w:link w:val="Header11"/>
    <w:locked/>
    <w:rsid w:val="00D31D91"/>
    <w:rPr>
      <w:rFonts w:ascii="Arial" w:hAnsi="Arial"/>
      <w:lang w:eastAsia="en-US"/>
    </w:rPr>
  </w:style>
  <w:style w:type="paragraph" w:customStyle="1" w:styleId="210">
    <w:name w:val="本文縮排 21"/>
    <w:basedOn w:val="Normal"/>
    <w:link w:val="BodyTextIndent2Char"/>
    <w:rsid w:val="00D31D91"/>
    <w:pPr>
      <w:textAlignment w:val="auto"/>
    </w:pPr>
  </w:style>
  <w:style w:type="character" w:customStyle="1" w:styleId="BodyTextIndent2Char">
    <w:name w:val="Body Text Indent 2 Char"/>
    <w:link w:val="210"/>
    <w:locked/>
    <w:rsid w:val="00D31D91"/>
    <w:rPr>
      <w:rFonts w:ascii="Arial" w:hAnsi="Arial"/>
      <w:lang w:eastAsia="en-US"/>
    </w:rPr>
  </w:style>
  <w:style w:type="paragraph" w:customStyle="1" w:styleId="310">
    <w:name w:val="本文縮排 31"/>
    <w:basedOn w:val="Normal"/>
    <w:link w:val="BodyTextIndent3Char"/>
    <w:rsid w:val="00D31D91"/>
    <w:pPr>
      <w:textAlignment w:val="auto"/>
    </w:pPr>
  </w:style>
  <w:style w:type="character" w:customStyle="1" w:styleId="BodyTextIndent3Char">
    <w:name w:val="Body Text Indent 3 Char"/>
    <w:link w:val="310"/>
    <w:locked/>
    <w:rsid w:val="00D31D91"/>
    <w:rPr>
      <w:rFonts w:ascii="Arial" w:hAnsi="Arial"/>
      <w:lang w:eastAsia="en-US"/>
    </w:rPr>
  </w:style>
  <w:style w:type="paragraph" w:customStyle="1" w:styleId="CommentText1">
    <w:name w:val="Comment Text1"/>
    <w:basedOn w:val="Normal"/>
    <w:link w:val="CommentTextChar"/>
    <w:rsid w:val="00D31D91"/>
    <w:pPr>
      <w:textAlignment w:val="auto"/>
    </w:pPr>
  </w:style>
  <w:style w:type="character" w:customStyle="1" w:styleId="CommentTextChar">
    <w:name w:val="Comment Text Char"/>
    <w:link w:val="CommentText1"/>
    <w:locked/>
    <w:rsid w:val="00D31D91"/>
    <w:rPr>
      <w:rFonts w:ascii="Arial" w:hAnsi="Arial"/>
      <w:lang w:eastAsia="en-US"/>
    </w:rPr>
  </w:style>
  <w:style w:type="paragraph" w:customStyle="1" w:styleId="FootnoteText1">
    <w:name w:val="Footnote Text1"/>
    <w:basedOn w:val="Normal"/>
    <w:link w:val="FootnoteTextChar"/>
    <w:rsid w:val="00D31D91"/>
    <w:pPr>
      <w:textAlignment w:val="auto"/>
    </w:pPr>
  </w:style>
  <w:style w:type="character" w:customStyle="1" w:styleId="FootnoteTextChar">
    <w:name w:val="Footnote Text Char"/>
    <w:link w:val="FootnoteText1"/>
    <w:locked/>
    <w:rsid w:val="00D31D91"/>
    <w:rPr>
      <w:rFonts w:ascii="Arial" w:hAnsi="Arial"/>
      <w:lang w:eastAsia="en-US"/>
    </w:rPr>
  </w:style>
  <w:style w:type="paragraph" w:customStyle="1" w:styleId="311">
    <w:name w:val="本文 31"/>
    <w:basedOn w:val="Normal"/>
    <w:link w:val="BodyText3Char1"/>
    <w:rsid w:val="00D31D91"/>
    <w:pPr>
      <w:textAlignment w:val="auto"/>
    </w:pPr>
  </w:style>
  <w:style w:type="character" w:customStyle="1" w:styleId="BodyText3Char1">
    <w:name w:val="Body Text 3 Char1"/>
    <w:link w:val="311"/>
    <w:locked/>
    <w:rsid w:val="00D31D91"/>
    <w:rPr>
      <w:rFonts w:ascii="Arial" w:hAnsi="Arial"/>
      <w:lang w:eastAsia="en-US"/>
    </w:rPr>
  </w:style>
  <w:style w:type="paragraph" w:customStyle="1" w:styleId="211">
    <w:name w:val="本文 21"/>
    <w:basedOn w:val="Normal"/>
    <w:link w:val="BodyText2Char"/>
    <w:rsid w:val="00D31D91"/>
    <w:pPr>
      <w:textAlignment w:val="auto"/>
    </w:pPr>
  </w:style>
  <w:style w:type="character" w:customStyle="1" w:styleId="BodyText2Char">
    <w:name w:val="Body Text 2 Char"/>
    <w:link w:val="211"/>
    <w:locked/>
    <w:rsid w:val="00D31D91"/>
    <w:rPr>
      <w:rFonts w:ascii="Arial" w:hAnsi="Arial"/>
      <w:lang w:eastAsia="en-US"/>
    </w:rPr>
  </w:style>
  <w:style w:type="character" w:customStyle="1" w:styleId="Heading2Char1">
    <w:name w:val="Heading 2 Char1"/>
    <w:aliases w:val="H2 Char1,H21 Char1,Œ©o‚µ 2 Char1,?co??E 2 Char1,h2 Char1,뙥2 Char1,?c1 Char1,?co?ƒÊ 2 Char1,?2 Char1,?2 ¦r¤¸ Char1"/>
    <w:basedOn w:val="DefaultParagraphFont"/>
    <w:rsid w:val="00D31D9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basedOn w:val="DefaultParagraphFont"/>
    <w:semiHidden/>
    <w:rsid w:val="00D31D91"/>
    <w:rPr>
      <w:rFonts w:ascii="Cambria" w:eastAsia="新細明體" w:hAnsi="Cambria" w:cs="Times New Roman" w:hint="default"/>
      <w:sz w:val="36"/>
      <w:szCs w:val="36"/>
      <w:lang w:eastAsia="en-US"/>
    </w:rPr>
  </w:style>
  <w:style w:type="paragraph" w:customStyle="1" w:styleId="EndnoteText1">
    <w:name w:val="Endnote Text1"/>
    <w:basedOn w:val="Normal"/>
    <w:link w:val="EndnoteTextChar"/>
    <w:rsid w:val="00D31D91"/>
    <w:pPr>
      <w:textAlignment w:val="auto"/>
    </w:pPr>
  </w:style>
  <w:style w:type="character" w:customStyle="1" w:styleId="EndnoteTextChar">
    <w:name w:val="Endnote Text Char"/>
    <w:basedOn w:val="DefaultParagraphFont"/>
    <w:link w:val="EndnoteText1"/>
    <w:locked/>
    <w:rsid w:val="00D31D91"/>
    <w:rPr>
      <w:rFonts w:ascii="Arial" w:hAnsi="Arial"/>
      <w:lang w:eastAsia="en-US"/>
    </w:rPr>
  </w:style>
  <w:style w:type="paragraph" w:customStyle="1" w:styleId="1e">
    <w:name w:val="問候1"/>
    <w:basedOn w:val="Normal"/>
    <w:link w:val="SalutationChar"/>
    <w:rsid w:val="00D31D91"/>
    <w:pPr>
      <w:textAlignment w:val="auto"/>
    </w:pPr>
  </w:style>
  <w:style w:type="character" w:customStyle="1" w:styleId="SalutationChar">
    <w:name w:val="Salutation Char"/>
    <w:basedOn w:val="DefaultParagraphFont"/>
    <w:link w:val="1e"/>
    <w:locked/>
    <w:rsid w:val="00D31D91"/>
    <w:rPr>
      <w:rFonts w:ascii="Arial" w:hAnsi="Arial"/>
      <w:lang w:eastAsia="en-US"/>
    </w:rPr>
  </w:style>
  <w:style w:type="paragraph" w:customStyle="1" w:styleId="1f">
    <w:name w:val="日期1"/>
    <w:basedOn w:val="Normal"/>
    <w:link w:val="DateChar"/>
    <w:rsid w:val="00D31D91"/>
    <w:pPr>
      <w:textAlignment w:val="auto"/>
    </w:pPr>
  </w:style>
  <w:style w:type="character" w:customStyle="1" w:styleId="DateChar">
    <w:name w:val="Date Char"/>
    <w:basedOn w:val="DefaultParagraphFont"/>
    <w:link w:val="1f"/>
    <w:locked/>
    <w:rsid w:val="00D31D91"/>
    <w:rPr>
      <w:rFonts w:ascii="Arial" w:hAnsi="Arial"/>
      <w:lang w:eastAsia="en-US"/>
    </w:rPr>
  </w:style>
  <w:style w:type="paragraph" w:customStyle="1" w:styleId="1f0">
    <w:name w:val="文件引導模式1"/>
    <w:basedOn w:val="Normal"/>
    <w:link w:val="DocumentMapChar"/>
    <w:rsid w:val="00D31D91"/>
    <w:pPr>
      <w:textAlignment w:val="auto"/>
    </w:pPr>
  </w:style>
  <w:style w:type="character" w:customStyle="1" w:styleId="DocumentMapChar">
    <w:name w:val="Document Map Char"/>
    <w:basedOn w:val="DefaultParagraphFont"/>
    <w:link w:val="1f0"/>
    <w:locked/>
    <w:rsid w:val="00D31D91"/>
    <w:rPr>
      <w:rFonts w:ascii="Arial" w:hAnsi="Arial"/>
      <w:lang w:eastAsia="en-US"/>
    </w:rPr>
  </w:style>
  <w:style w:type="character" w:customStyle="1" w:styleId="CharChar2">
    <w:name w:val="Char Char2"/>
    <w:rsid w:val="00D31D91"/>
    <w:rPr>
      <w:rFonts w:ascii="Verdana" w:eastAsia="新細明體" w:hAnsi="Verdana" w:hint="default"/>
      <w:b/>
      <w:bCs w:val="0"/>
      <w:color w:val="000000"/>
      <w:sz w:val="24"/>
      <w:lang w:val="en-US" w:eastAsia="en-US"/>
    </w:rPr>
  </w:style>
  <w:style w:type="character" w:customStyle="1" w:styleId="CharChar22">
    <w:name w:val="Char Char22"/>
    <w:rsid w:val="00D31D91"/>
    <w:rPr>
      <w:rFonts w:ascii="Arial" w:eastAsia="新細明體" w:hAnsi="Arial" w:cs="Arial" w:hint="default"/>
      <w:b/>
      <w:bCs w:val="0"/>
      <w:caps/>
      <w:kern w:val="28"/>
      <w:sz w:val="24"/>
      <w:lang w:val="en-US" w:eastAsia="en-US"/>
    </w:rPr>
  </w:style>
  <w:style w:type="character" w:customStyle="1" w:styleId="CharChar21">
    <w:name w:val="Char Char21"/>
    <w:rsid w:val="00D31D91"/>
    <w:rPr>
      <w:rFonts w:ascii="Arial" w:eastAsia="新細明體" w:hAnsi="Arial" w:cs="Arial" w:hint="default"/>
      <w:b/>
      <w:bCs w:val="0"/>
      <w:sz w:val="23"/>
      <w:lang w:val="en-US" w:eastAsia="zh-TW"/>
    </w:rPr>
  </w:style>
  <w:style w:type="character" w:customStyle="1" w:styleId="CharChar20">
    <w:name w:val="Char Char20"/>
    <w:rsid w:val="00D31D91"/>
    <w:rPr>
      <w:rFonts w:ascii="Arial" w:eastAsia="新細明體" w:hAnsi="Arial" w:cs="Arial" w:hint="default"/>
      <w:b/>
      <w:bCs w:val="0"/>
      <w:sz w:val="21"/>
      <w:lang w:val="en-US" w:eastAsia="zh-TW"/>
    </w:rPr>
  </w:style>
  <w:style w:type="character" w:customStyle="1" w:styleId="CharChar23">
    <w:name w:val="Char Char23"/>
    <w:rsid w:val="00D31D91"/>
    <w:rPr>
      <w:rFonts w:ascii="Arial" w:eastAsia="細明體" w:hAnsi="Arial" w:cs="Arial" w:hint="default"/>
      <w:lang w:val="en-US" w:eastAsia="en-US"/>
    </w:rPr>
  </w:style>
  <w:style w:type="character" w:customStyle="1" w:styleId="CharChar31">
    <w:name w:val="Char Char31"/>
    <w:rsid w:val="00D31D91"/>
    <w:rPr>
      <w:rFonts w:ascii="Arial" w:eastAsia="細明體" w:hAnsi="Arial" w:cs="Arial" w:hint="default"/>
      <w:b/>
      <w:bCs w:val="0"/>
      <w:caps/>
      <w:kern w:val="28"/>
      <w:sz w:val="24"/>
      <w:lang w:val="en-US" w:eastAsia="en-US"/>
    </w:rPr>
  </w:style>
  <w:style w:type="character" w:customStyle="1" w:styleId="CharChar61">
    <w:name w:val="Char Char61"/>
    <w:rsid w:val="00D31D91"/>
    <w:rPr>
      <w:rFonts w:ascii="Arial" w:eastAsia="新細明體" w:hAnsi="Arial" w:cs="Arial" w:hint="default"/>
      <w:b/>
      <w:bCs w:val="0"/>
      <w:caps/>
      <w:sz w:val="24"/>
      <w:lang w:val="en-US" w:eastAsia="zh-TW"/>
    </w:rPr>
  </w:style>
  <w:style w:type="character" w:customStyle="1" w:styleId="CharChar51">
    <w:name w:val="Char Char51"/>
    <w:rsid w:val="00D31D91"/>
    <w:rPr>
      <w:rFonts w:ascii="Arial" w:eastAsia="新細明體" w:hAnsi="Arial" w:cs="Arial" w:hint="default"/>
      <w:b/>
      <w:bCs w:val="0"/>
      <w:sz w:val="23"/>
      <w:lang w:val="en-US" w:eastAsia="en-US"/>
    </w:rPr>
  </w:style>
  <w:style w:type="character" w:customStyle="1" w:styleId="CharChar110">
    <w:name w:val="Char Char110"/>
    <w:rsid w:val="00D31D91"/>
    <w:rPr>
      <w:rFonts w:ascii="MS Mincho" w:eastAsia="MS Mincho" w:hAnsi="MS Mincho" w:hint="eastAsia"/>
      <w:b/>
      <w:bCs w:val="0"/>
      <w:caps/>
      <w:kern w:val="28"/>
      <w:sz w:val="24"/>
      <w:lang w:val="en-US" w:eastAsia="en-US"/>
    </w:rPr>
  </w:style>
  <w:style w:type="character" w:customStyle="1" w:styleId="CharChar45">
    <w:name w:val="Char Char45"/>
    <w:rsid w:val="00D31D91"/>
    <w:rPr>
      <w:rFonts w:ascii="Arial" w:eastAsia="細明體" w:hAnsi="Arial" w:cs="Arial" w:hint="default"/>
      <w:b/>
      <w:bCs w:val="0"/>
      <w:caps/>
      <w:kern w:val="28"/>
      <w:sz w:val="24"/>
      <w:lang w:val="en-US" w:eastAsia="en-US"/>
    </w:rPr>
  </w:style>
  <w:style w:type="character" w:customStyle="1" w:styleId="CharChar81">
    <w:name w:val="Char Char81"/>
    <w:rsid w:val="00D31D91"/>
    <w:rPr>
      <w:rFonts w:ascii="Arial" w:eastAsia="新細明體" w:hAnsi="Arial" w:cs="Arial" w:hint="default"/>
      <w:b/>
      <w:bCs w:val="0"/>
      <w:caps/>
      <w:kern w:val="28"/>
      <w:sz w:val="24"/>
      <w:lang w:val="en-US" w:eastAsia="en-US"/>
    </w:rPr>
  </w:style>
  <w:style w:type="character" w:customStyle="1" w:styleId="CharChar71">
    <w:name w:val="Char Char71"/>
    <w:rsid w:val="00D31D91"/>
    <w:rPr>
      <w:rFonts w:ascii="Arial" w:eastAsia="新細明體" w:hAnsi="Arial" w:cs="Arial" w:hint="default"/>
      <w:b/>
      <w:bCs w:val="0"/>
      <w:sz w:val="23"/>
      <w:lang w:val="en-US" w:eastAsia="zh-TW"/>
    </w:rPr>
  </w:style>
  <w:style w:type="character" w:customStyle="1" w:styleId="CharChar101">
    <w:name w:val="Char Char101"/>
    <w:rsid w:val="00D31D91"/>
    <w:rPr>
      <w:rFonts w:ascii="Arial" w:eastAsia="新細明體" w:hAnsi="Arial" w:cs="Arial" w:hint="default"/>
      <w:b/>
      <w:bCs w:val="0"/>
      <w:caps/>
      <w:kern w:val="28"/>
      <w:sz w:val="24"/>
      <w:lang w:val="en-US" w:eastAsia="en-US"/>
    </w:rPr>
  </w:style>
  <w:style w:type="character" w:customStyle="1" w:styleId="CharChar91">
    <w:name w:val="Char Char91"/>
    <w:rsid w:val="00D31D91"/>
    <w:rPr>
      <w:rFonts w:ascii="Arial" w:eastAsia="新細明體" w:hAnsi="Arial" w:cs="Arial" w:hint="default"/>
      <w:b/>
      <w:bCs w:val="0"/>
      <w:sz w:val="23"/>
      <w:lang w:val="en-US" w:eastAsia="zh-TW"/>
    </w:rPr>
  </w:style>
  <w:style w:type="character" w:customStyle="1" w:styleId="CharChar121">
    <w:name w:val="Char Char121"/>
    <w:rsid w:val="00D31D91"/>
    <w:rPr>
      <w:rFonts w:ascii="Arial" w:eastAsia="新細明體" w:hAnsi="Arial" w:cs="Arial" w:hint="default"/>
      <w:b/>
      <w:bCs w:val="0"/>
      <w:caps/>
      <w:kern w:val="28"/>
      <w:sz w:val="24"/>
      <w:lang w:val="en-US" w:eastAsia="en-US"/>
    </w:rPr>
  </w:style>
  <w:style w:type="character" w:customStyle="1" w:styleId="CharChar111">
    <w:name w:val="Char Char111"/>
    <w:rsid w:val="00D31D91"/>
    <w:rPr>
      <w:rFonts w:ascii="Arial" w:eastAsia="新細明體" w:hAnsi="Arial" w:cs="Arial" w:hint="default"/>
      <w:b/>
      <w:bCs w:val="0"/>
      <w:sz w:val="23"/>
      <w:lang w:val="en-US" w:eastAsia="zh-TW"/>
    </w:rPr>
  </w:style>
  <w:style w:type="character" w:customStyle="1" w:styleId="CharChar141">
    <w:name w:val="Char Char141"/>
    <w:rsid w:val="00D31D91"/>
    <w:rPr>
      <w:rFonts w:ascii="Arial" w:eastAsia="新細明體" w:hAnsi="Arial" w:cs="Arial" w:hint="default"/>
      <w:b/>
      <w:bCs w:val="0"/>
      <w:caps/>
      <w:kern w:val="28"/>
      <w:sz w:val="24"/>
      <w:lang w:val="en-US" w:eastAsia="en-US"/>
    </w:rPr>
  </w:style>
  <w:style w:type="character" w:customStyle="1" w:styleId="CharChar131">
    <w:name w:val="Char Char131"/>
    <w:rsid w:val="00D31D91"/>
    <w:rPr>
      <w:rFonts w:ascii="Arial" w:eastAsia="新細明體" w:hAnsi="Arial" w:cs="Arial" w:hint="default"/>
      <w:b/>
      <w:bCs w:val="0"/>
      <w:sz w:val="23"/>
      <w:lang w:val="en-US" w:eastAsia="zh-TW"/>
    </w:rPr>
  </w:style>
  <w:style w:type="character" w:customStyle="1" w:styleId="CharChar161">
    <w:name w:val="Char Char161"/>
    <w:rsid w:val="00D31D91"/>
    <w:rPr>
      <w:rFonts w:ascii="Arial" w:hAnsi="Arial" w:cs="Arial" w:hint="default"/>
      <w:b/>
      <w:bCs w:val="0"/>
      <w:caps/>
      <w:kern w:val="28"/>
      <w:sz w:val="24"/>
      <w:lang w:eastAsia="en-US"/>
    </w:rPr>
  </w:style>
  <w:style w:type="character" w:customStyle="1" w:styleId="CharChar151">
    <w:name w:val="Char Char151"/>
    <w:rsid w:val="00D31D91"/>
    <w:rPr>
      <w:rFonts w:ascii="Arial" w:hAnsi="Arial" w:cs="Arial" w:hint="default"/>
      <w:b/>
      <w:bCs w:val="0"/>
      <w:sz w:val="23"/>
    </w:rPr>
  </w:style>
  <w:style w:type="character" w:customStyle="1" w:styleId="CharChar191">
    <w:name w:val="Char Char191"/>
    <w:rsid w:val="00D31D91"/>
    <w:rPr>
      <w:rFonts w:ascii="Arial" w:eastAsia="新細明體" w:hAnsi="Arial" w:cs="Arial" w:hint="default"/>
      <w:b/>
      <w:bCs w:val="0"/>
      <w:caps/>
      <w:kern w:val="28"/>
      <w:sz w:val="24"/>
      <w:lang w:val="en-US" w:eastAsia="en-US"/>
    </w:rPr>
  </w:style>
  <w:style w:type="character" w:customStyle="1" w:styleId="CharChar181">
    <w:name w:val="Char Char181"/>
    <w:rsid w:val="00D31D91"/>
    <w:rPr>
      <w:rFonts w:ascii="Arial" w:eastAsia="新細明體" w:hAnsi="Arial" w:cs="Arial" w:hint="default"/>
      <w:b/>
      <w:bCs w:val="0"/>
      <w:sz w:val="23"/>
      <w:lang w:val="en-US" w:eastAsia="zh-TW"/>
    </w:rPr>
  </w:style>
  <w:style w:type="character" w:customStyle="1" w:styleId="CharChar171">
    <w:name w:val="Char Char171"/>
    <w:rsid w:val="00D31D91"/>
    <w:rPr>
      <w:rFonts w:ascii="Arial" w:eastAsia="新細明體" w:hAnsi="Arial" w:cs="Arial" w:hint="default"/>
      <w:b/>
      <w:bCs w:val="0"/>
      <w:sz w:val="21"/>
      <w:lang w:val="en-US" w:eastAsia="zh-TW"/>
    </w:rPr>
  </w:style>
  <w:style w:type="table" w:customStyle="1" w:styleId="TableNormal2">
    <w:name w:val="Table Normal2"/>
    <w:semiHidden/>
    <w:rsid w:val="00D31D91"/>
    <w:rPr>
      <w:rFonts w:eastAsia="Times New Roman"/>
    </w:rPr>
    <w:tblPr>
      <w:tblCellMar>
        <w:top w:w="0" w:type="dxa"/>
        <w:left w:w="108" w:type="dxa"/>
        <w:bottom w:w="0" w:type="dxa"/>
        <w:right w:w="108" w:type="dxa"/>
      </w:tblCellMar>
    </w:tblPr>
  </w:style>
  <w:style w:type="table" w:customStyle="1" w:styleId="410">
    <w:name w:val="表格 格線 41"/>
    <w:basedOn w:val="TableNormal"/>
    <w:rsid w:val="00D31D91"/>
    <w:pPr>
      <w:widowControl w:val="0"/>
      <w:overflowPunct w:val="0"/>
      <w:autoSpaceDE w:val="0"/>
      <w:autoSpaceDN w:val="0"/>
      <w:adjustRightInd w:val="0"/>
      <w:snapToGrid w:val="0"/>
      <w:spacing w:before="48" w:after="120"/>
      <w:jc w:val="both"/>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2">
    <w:name w:val="表格 清單 31"/>
    <w:basedOn w:val="TableNormal"/>
    <w:rsid w:val="00D31D91"/>
    <w:pPr>
      <w:widowControl w:val="0"/>
      <w:jc w:val="both"/>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f1">
    <w:name w:val="表格 典雅1"/>
    <w:basedOn w:val="TableNormal"/>
    <w:rsid w:val="00D31D91"/>
    <w:pPr>
      <w:widowControl w:val="0"/>
      <w:overflowPunct w:val="0"/>
      <w:autoSpaceDE w:val="0"/>
      <w:autoSpaceDN w:val="0"/>
      <w:adjustRightInd w:val="0"/>
      <w:snapToGrid w:val="0"/>
      <w:spacing w:before="48" w:after="48"/>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7">
    <w:name w:val="表格格線2"/>
    <w:basedOn w:val="TableNormal"/>
    <w:rsid w:val="00D31D91"/>
    <w:pPr>
      <w:overflowPunct w:val="0"/>
      <w:autoSpaceDE w:val="0"/>
      <w:autoSpaceDN w:val="0"/>
      <w:adjustRightInd w:val="0"/>
      <w:spacing w:before="48" w:after="48"/>
      <w:jc w:val="both"/>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1">
    <w:name w:val="TOC 1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TOC31">
    <w:name w:val="TOC 3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1f2">
    <w:name w:val="內文縮排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4Heading14Heading141Heading142H4H41h4h4">
    <w:name w:val="樣式 標題 4Heading 14Heading 141Heading 142H4H41h4h4 字元 + 左: ..."/>
    <w:basedOn w:val="Heading4"/>
    <w:rsid w:val="00A4144C"/>
    <w:rPr>
      <w:rFonts w:cs="Arial"/>
      <w:bCs w:val="0"/>
      <w:i w:val="0"/>
    </w:rPr>
  </w:style>
  <w:style w:type="paragraph" w:customStyle="1" w:styleId="4Heading14Heading141Heading142H4H41h4h40">
    <w:name w:val="樣式 標題 4Heading 14Heading 141Heading 142H4H41h4h4 字元 + 非斜體"/>
    <w:basedOn w:val="Heading4"/>
    <w:rsid w:val="00A4144C"/>
    <w:rPr>
      <w:bCs w:val="0"/>
    </w:rPr>
  </w:style>
  <w:style w:type="paragraph" w:customStyle="1" w:styleId="51">
    <w:name w:val="修訂5"/>
    <w:hidden/>
    <w:semiHidden/>
    <w:rsid w:val="00307D40"/>
    <w:rPr>
      <w:rFonts w:ascii="Arial" w:hAnsi="Arial"/>
      <w:lang w:eastAsia="en-US"/>
    </w:rPr>
  </w:style>
  <w:style w:type="paragraph" w:customStyle="1" w:styleId="34">
    <w:name w:val="目錄標題3"/>
    <w:basedOn w:val="Heading1"/>
    <w:next w:val="Normal"/>
    <w:qFormat/>
    <w:rsid w:val="00307D40"/>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42">
    <w:name w:val="清單段落4"/>
    <w:basedOn w:val="Normal"/>
    <w:qFormat/>
    <w:rsid w:val="00307D40"/>
    <w:pPr>
      <w:ind w:leftChars="200" w:left="480"/>
    </w:pPr>
  </w:style>
  <w:style w:type="numbering" w:customStyle="1" w:styleId="NoList2">
    <w:name w:val="No List2"/>
    <w:next w:val="NoList"/>
    <w:uiPriority w:val="99"/>
    <w:semiHidden/>
    <w:unhideWhenUsed/>
    <w:rsid w:val="00307D40"/>
  </w:style>
  <w:style w:type="numbering" w:customStyle="1" w:styleId="NoList12">
    <w:name w:val="No List12"/>
    <w:next w:val="NoList"/>
    <w:semiHidden/>
    <w:rsid w:val="00307D40"/>
  </w:style>
  <w:style w:type="numbering" w:customStyle="1" w:styleId="StyleBulleted2">
    <w:name w:val="Style Bulleted2"/>
    <w:basedOn w:val="NoList"/>
    <w:rsid w:val="00307D40"/>
  </w:style>
  <w:style w:type="numbering" w:customStyle="1" w:styleId="Header21">
    <w:name w:val="Header21"/>
    <w:rsid w:val="00307D40"/>
  </w:style>
  <w:style w:type="numbering" w:customStyle="1" w:styleId="Style31">
    <w:name w:val="Style31"/>
    <w:rsid w:val="00307D40"/>
  </w:style>
  <w:style w:type="numbering" w:customStyle="1" w:styleId="StyleBulletedGray-801">
    <w:name w:val="Style Bulleted Gray-80%1"/>
    <w:basedOn w:val="NoList"/>
    <w:rsid w:val="00307D40"/>
  </w:style>
  <w:style w:type="numbering" w:customStyle="1" w:styleId="StyleBulleted11">
    <w:name w:val="Style Bulleted11"/>
    <w:basedOn w:val="NoList"/>
    <w:rsid w:val="00307D40"/>
  </w:style>
  <w:style w:type="numbering" w:customStyle="1" w:styleId="StyleBulletedWingdingssymbolBefore063cmHanging481">
    <w:name w:val="Style Bulleted Wingdings (symbol) Before:  0.63 cm Hanging:  4.8...1"/>
    <w:basedOn w:val="NoList"/>
    <w:rsid w:val="00307D40"/>
  </w:style>
  <w:style w:type="numbering" w:customStyle="1" w:styleId="NoList111">
    <w:name w:val="No List111"/>
    <w:next w:val="NoList"/>
    <w:semiHidden/>
    <w:rsid w:val="00307D40"/>
  </w:style>
  <w:style w:type="numbering" w:customStyle="1" w:styleId="NormalNumbered1">
    <w:name w:val="Normal_Numbered1"/>
    <w:basedOn w:val="NoList"/>
    <w:rsid w:val="00307D40"/>
  </w:style>
  <w:style w:type="numbering" w:customStyle="1" w:styleId="1111111">
    <w:name w:val="1 / 1.1 / 1.1.11"/>
    <w:basedOn w:val="NoList"/>
    <w:next w:val="111111"/>
    <w:rsid w:val="00307D40"/>
  </w:style>
  <w:style w:type="numbering" w:customStyle="1" w:styleId="1ai1">
    <w:name w:val="1 / a / i1"/>
    <w:basedOn w:val="NoList"/>
    <w:next w:val="1ai"/>
    <w:rsid w:val="00307D40"/>
  </w:style>
  <w:style w:type="numbering" w:customStyle="1" w:styleId="StyleBulletedGray-802">
    <w:name w:val="Style Bulleted Gray-80%2"/>
    <w:basedOn w:val="NoList"/>
    <w:rsid w:val="00307D40"/>
  </w:style>
  <w:style w:type="paragraph" w:customStyle="1" w:styleId="diamond">
    <w:name w:val="diamond"/>
    <w:basedOn w:val="Normal"/>
    <w:rsid w:val="00356E3A"/>
    <w:pPr>
      <w:widowControl/>
      <w:numPr>
        <w:numId w:val="20"/>
      </w:numPr>
      <w:snapToGrid/>
      <w:spacing w:before="120" w:after="48"/>
    </w:pPr>
    <w:rPr>
      <w:rFonts w:cs="Arial"/>
      <w:b/>
      <w:lang w:eastAsia="zh-TW"/>
    </w:rPr>
  </w:style>
  <w:style w:type="character" w:customStyle="1" w:styleId="ae">
    <w:name w:val="註解文字 字元"/>
    <w:rsid w:val="00356E3A"/>
    <w:rPr>
      <w:kern w:val="2"/>
      <w:sz w:val="24"/>
      <w:szCs w:val="22"/>
    </w:rPr>
  </w:style>
  <w:style w:type="paragraph" w:customStyle="1" w:styleId="1f3">
    <w:name w:val="頁尾1"/>
    <w:basedOn w:val="FOOTER1"/>
    <w:rsid w:val="00356E3A"/>
    <w:pPr>
      <w:spacing w:after="454"/>
    </w:pPr>
  </w:style>
  <w:style w:type="paragraph" w:customStyle="1" w:styleId="1f4">
    <w:name w:val="表格內文1"/>
    <w:basedOn w:val="Normal"/>
    <w:rsid w:val="00356E3A"/>
    <w:pPr>
      <w:widowControl/>
      <w:tabs>
        <w:tab w:val="left" w:pos="170"/>
      </w:tabs>
      <w:spacing w:before="20" w:after="20"/>
      <w:jc w:val="center"/>
      <w:textAlignment w:val="auto"/>
    </w:pPr>
    <w:rPr>
      <w:rFonts w:cs="Arial"/>
      <w:lang w:eastAsia="zh-TW"/>
    </w:rPr>
  </w:style>
  <w:style w:type="paragraph" w:customStyle="1" w:styleId="square">
    <w:name w:val="square"/>
    <w:basedOn w:val="BulletText"/>
    <w:rsid w:val="00356E3A"/>
    <w:pPr>
      <w:numPr>
        <w:numId w:val="0"/>
      </w:numPr>
      <w:tabs>
        <w:tab w:val="left" w:pos="1200"/>
      </w:tabs>
      <w:ind w:left="1200" w:hanging="400"/>
    </w:pPr>
    <w:rPr>
      <w:rFonts w:eastAsia="新細明體" w:cs="Arial"/>
      <w:kern w:val="2"/>
      <w:lang w:eastAsia="zh-TW"/>
    </w:rPr>
  </w:style>
  <w:style w:type="paragraph" w:customStyle="1" w:styleId="circle">
    <w:name w:val="circle"/>
    <w:basedOn w:val="BulletText"/>
    <w:rsid w:val="00356E3A"/>
    <w:pPr>
      <w:numPr>
        <w:numId w:val="0"/>
      </w:numPr>
      <w:tabs>
        <w:tab w:val="num" w:pos="480"/>
        <w:tab w:val="left" w:pos="800"/>
      </w:tabs>
      <w:spacing w:before="120" w:after="48"/>
      <w:ind w:left="480" w:hanging="480"/>
    </w:pPr>
    <w:rPr>
      <w:rFonts w:eastAsia="新細明體" w:cs="Arial"/>
      <w:lang w:eastAsia="zh-TW"/>
    </w:rPr>
  </w:style>
  <w:style w:type="character" w:customStyle="1" w:styleId="kcwu1">
    <w:name w:val="kcwu1"/>
    <w:semiHidden/>
    <w:rsid w:val="00356E3A"/>
    <w:rPr>
      <w:rFonts w:ascii="Arial" w:eastAsia="新細明體" w:hAnsi="Arial" w:cs="Arial"/>
      <w:color w:val="auto"/>
      <w:sz w:val="18"/>
      <w:szCs w:val="20"/>
    </w:rPr>
  </w:style>
  <w:style w:type="paragraph" w:customStyle="1" w:styleId="tabletitleleft">
    <w:name w:val="table_title_left"/>
    <w:basedOn w:val="tabletitle"/>
    <w:qFormat/>
    <w:rsid w:val="00356E3A"/>
    <w:pPr>
      <w:spacing w:before="48"/>
      <w:jc w:val="left"/>
    </w:pPr>
  </w:style>
  <w:style w:type="character" w:customStyle="1" w:styleId="RegisterHeadingChar">
    <w:name w:val="Register Heading Char"/>
    <w:link w:val="RegisterHeading"/>
    <w:rsid w:val="00356E3A"/>
    <w:rPr>
      <w:rFonts w:ascii="Verdana" w:hAnsi="Verdana"/>
      <w:b/>
      <w:kern w:val="2"/>
      <w:sz w:val="24"/>
      <w:szCs w:val="24"/>
    </w:rPr>
  </w:style>
  <w:style w:type="numbering" w:customStyle="1" w:styleId="NoList3">
    <w:name w:val="No List3"/>
    <w:next w:val="NoList"/>
    <w:semiHidden/>
    <w:unhideWhenUsed/>
    <w:rsid w:val="00356E3A"/>
  </w:style>
  <w:style w:type="paragraph" w:customStyle="1" w:styleId="af">
    <w:name w:val="表格內文_置左"/>
    <w:basedOn w:val="YJSSFRcontentforM0"/>
    <w:rsid w:val="00356E3A"/>
    <w:pPr>
      <w:ind w:left="13" w:firstLine="0"/>
    </w:pPr>
    <w:rPr>
      <w:rFonts w:cs="新細明體"/>
      <w:color w:val="auto"/>
      <w:szCs w:val="20"/>
    </w:rPr>
  </w:style>
  <w:style w:type="character" w:customStyle="1" w:styleId="st1">
    <w:name w:val="st1"/>
    <w:rsid w:val="00356E3A"/>
  </w:style>
  <w:style w:type="numbering" w:customStyle="1" w:styleId="NoList4">
    <w:name w:val="No List4"/>
    <w:next w:val="NoList"/>
    <w:uiPriority w:val="99"/>
    <w:semiHidden/>
    <w:unhideWhenUsed/>
    <w:rsid w:val="00356E3A"/>
  </w:style>
  <w:style w:type="numbering" w:customStyle="1" w:styleId="StyleBulleted3">
    <w:name w:val="Style Bulleted3"/>
    <w:basedOn w:val="NoList"/>
    <w:rsid w:val="00356E3A"/>
  </w:style>
  <w:style w:type="numbering" w:customStyle="1" w:styleId="Header22">
    <w:name w:val="Header22"/>
    <w:rsid w:val="00356E3A"/>
  </w:style>
  <w:style w:type="numbering" w:customStyle="1" w:styleId="Style32">
    <w:name w:val="Style32"/>
    <w:rsid w:val="00356E3A"/>
  </w:style>
  <w:style w:type="numbering" w:customStyle="1" w:styleId="StyleBulleted12">
    <w:name w:val="Style Bulleted12"/>
    <w:basedOn w:val="NoList"/>
    <w:rsid w:val="00356E3A"/>
  </w:style>
  <w:style w:type="numbering" w:customStyle="1" w:styleId="NoList5">
    <w:name w:val="No List5"/>
    <w:next w:val="NoList"/>
    <w:semiHidden/>
    <w:rsid w:val="00356E3A"/>
  </w:style>
  <w:style w:type="paragraph" w:customStyle="1" w:styleId="Footer3">
    <w:name w:val="Footer3"/>
    <w:basedOn w:val="FOOTER1"/>
    <w:rsid w:val="00356E3A"/>
    <w:pPr>
      <w:spacing w:after="454"/>
    </w:pPr>
  </w:style>
  <w:style w:type="paragraph" w:customStyle="1" w:styleId="TableNormal3">
    <w:name w:val="Table Normal3"/>
    <w:basedOn w:val="Normal"/>
    <w:rsid w:val="00356E3A"/>
    <w:pPr>
      <w:widowControl/>
      <w:tabs>
        <w:tab w:val="left" w:pos="170"/>
      </w:tabs>
      <w:spacing w:before="20" w:after="20"/>
      <w:jc w:val="center"/>
      <w:textAlignment w:val="auto"/>
    </w:pPr>
    <w:rPr>
      <w:rFonts w:cs="Arial"/>
      <w:lang w:eastAsia="zh-TW"/>
    </w:rPr>
  </w:style>
  <w:style w:type="character" w:customStyle="1" w:styleId="CharChar112">
    <w:name w:val="Char Char112"/>
    <w:rsid w:val="00356E3A"/>
    <w:rPr>
      <w:rFonts w:eastAsia="MS Mincho"/>
      <w:b/>
      <w:bCs/>
      <w:caps/>
      <w:kern w:val="28"/>
      <w:sz w:val="24"/>
      <w:szCs w:val="24"/>
      <w:lang w:val="en-US" w:eastAsia="en-US" w:bidi="ar-SA"/>
    </w:rPr>
  </w:style>
  <w:style w:type="character" w:styleId="LineNumber">
    <w:name w:val="line number"/>
    <w:rsid w:val="00356E3A"/>
  </w:style>
  <w:style w:type="numbering" w:customStyle="1" w:styleId="1f5">
    <w:name w:val="無清單1"/>
    <w:next w:val="NoList"/>
    <w:uiPriority w:val="99"/>
    <w:semiHidden/>
    <w:unhideWhenUsed/>
    <w:rsid w:val="00356E3A"/>
  </w:style>
  <w:style w:type="numbering" w:customStyle="1" w:styleId="28">
    <w:name w:val="無清單2"/>
    <w:next w:val="NoList"/>
    <w:uiPriority w:val="99"/>
    <w:semiHidden/>
    <w:unhideWhenUsed/>
    <w:rsid w:val="00356E3A"/>
  </w:style>
  <w:style w:type="numbering" w:customStyle="1" w:styleId="StyleBulleted4">
    <w:name w:val="Style Bulleted4"/>
    <w:basedOn w:val="NoList"/>
    <w:rsid w:val="00356E3A"/>
  </w:style>
  <w:style w:type="numbering" w:customStyle="1" w:styleId="Header23">
    <w:name w:val="Header23"/>
    <w:rsid w:val="00356E3A"/>
  </w:style>
  <w:style w:type="numbering" w:customStyle="1" w:styleId="Style33">
    <w:name w:val="Style33"/>
    <w:rsid w:val="00356E3A"/>
  </w:style>
  <w:style w:type="numbering" w:customStyle="1" w:styleId="StyleBulletedGray-803">
    <w:name w:val="Style Bulleted Gray-80%3"/>
    <w:basedOn w:val="NoList"/>
    <w:rsid w:val="00356E3A"/>
  </w:style>
  <w:style w:type="numbering" w:customStyle="1" w:styleId="StyleBulleted13">
    <w:name w:val="Style Bulleted13"/>
    <w:basedOn w:val="NoList"/>
    <w:rsid w:val="00356E3A"/>
  </w:style>
  <w:style w:type="numbering" w:customStyle="1" w:styleId="NoList6">
    <w:name w:val="No List6"/>
    <w:next w:val="NoList"/>
    <w:uiPriority w:val="99"/>
    <w:semiHidden/>
    <w:unhideWhenUsed/>
    <w:rsid w:val="00356E3A"/>
  </w:style>
  <w:style w:type="character" w:styleId="Emphasis">
    <w:name w:val="Emphasis"/>
    <w:qFormat/>
    <w:rsid w:val="00356E3A"/>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356E3A"/>
    <w:rPr>
      <w:rFonts w:ascii="Cambria" w:eastAsia="新細明體" w:hAnsi="Cambria" w:cs="Times New Roman"/>
      <w:b/>
      <w:bCs/>
      <w:kern w:val="52"/>
      <w:sz w:val="52"/>
      <w:szCs w:val="52"/>
      <w:lang w:eastAsia="en-US"/>
    </w:rPr>
  </w:style>
  <w:style w:type="character" w:customStyle="1" w:styleId="Heading2Char2">
    <w:name w:val="Heading 2 Char2"/>
    <w:aliases w:val="H2 Char2,H21 Char2,Œ©o‚µ 2 Char2,?co??E 2 Char2,h2 Char2,뙥2 Char2,?c1 Char2,?co?ƒÊ 2 Char2,?2 Char2,?2 字元 Char,?2 ¦r¤¸ Char2"/>
    <w:link w:val="Heading2"/>
    <w:rsid w:val="002B38B4"/>
    <w:rPr>
      <w:rFonts w:ascii="Arial" w:hAnsi="Arial" w:cs="Arial"/>
      <w:b/>
      <w:sz w:val="23"/>
      <w:szCs w:val="23"/>
    </w:rPr>
  </w:style>
  <w:style w:type="character" w:customStyle="1" w:styleId="411">
    <w:name w:val="標題 4 字元1"/>
    <w:aliases w:val="Heading 14 字元1,Heading 141 字元1,Heading 142 字元1,H4 字元1,H41 字元1,h4 字元2,h4 字元 字元1"/>
    <w:semiHidden/>
    <w:rsid w:val="00356E3A"/>
    <w:rPr>
      <w:rFonts w:ascii="Cambria" w:eastAsia="新細明體" w:hAnsi="Cambria" w:cs="Times New Roman"/>
      <w:sz w:val="36"/>
      <w:szCs w:val="36"/>
      <w:lang w:eastAsia="en-US"/>
    </w:rPr>
  </w:style>
  <w:style w:type="character" w:customStyle="1" w:styleId="510">
    <w:name w:val="標題 5 字元1"/>
    <w:aliases w:val="H5 字元1,H51 字元1,h5 字元1"/>
    <w:semiHidden/>
    <w:rsid w:val="00356E3A"/>
    <w:rPr>
      <w:rFonts w:ascii="Cambria" w:eastAsia="新細明體" w:hAnsi="Cambria" w:cs="Times New Roman"/>
      <w:b/>
      <w:bCs/>
      <w:sz w:val="36"/>
      <w:szCs w:val="36"/>
      <w:lang w:eastAsia="en-US"/>
    </w:rPr>
  </w:style>
  <w:style w:type="character" w:customStyle="1" w:styleId="61">
    <w:name w:val="標題 6 字元1"/>
    <w:aliases w:val="標題 bb 字元1"/>
    <w:semiHidden/>
    <w:rsid w:val="00356E3A"/>
    <w:rPr>
      <w:rFonts w:ascii="Cambria" w:eastAsia="新細明體" w:hAnsi="Cambria" w:cs="Times New Roman"/>
      <w:sz w:val="36"/>
      <w:szCs w:val="36"/>
      <w:lang w:eastAsia="en-US"/>
    </w:rPr>
  </w:style>
  <w:style w:type="paragraph" w:styleId="ListBullet2">
    <w:name w:val="List Bullet 2"/>
    <w:basedOn w:val="Normal"/>
    <w:unhideWhenUsed/>
    <w:rsid w:val="00356E3A"/>
    <w:pPr>
      <w:tabs>
        <w:tab w:val="num" w:pos="841"/>
      </w:tabs>
      <w:overflowPunct/>
      <w:snapToGrid/>
      <w:spacing w:before="0" w:after="0"/>
      <w:ind w:leftChars="400" w:left="480" w:hangingChars="200" w:hanging="480"/>
      <w:textAlignment w:val="auto"/>
    </w:pPr>
    <w:rPr>
      <w:rFonts w:ascii="Arial Unicode MS" w:eastAsia="Arial Unicode MS" w:hAnsi="Arial Unicode MS"/>
      <w:b/>
      <w:sz w:val="24"/>
      <w:szCs w:val="24"/>
      <w:lang w:eastAsia="zh-TW"/>
    </w:rPr>
  </w:style>
  <w:style w:type="paragraph" w:styleId="ListBullet3">
    <w:name w:val="List Bullet 3"/>
    <w:basedOn w:val="Normal"/>
    <w:unhideWhenUsed/>
    <w:rsid w:val="00356E3A"/>
    <w:pPr>
      <w:tabs>
        <w:tab w:val="num" w:pos="1321"/>
      </w:tabs>
      <w:overflowPunct/>
      <w:snapToGrid/>
      <w:spacing w:before="0" w:after="0"/>
      <w:ind w:leftChars="600" w:left="1321" w:hangingChars="200" w:hanging="360"/>
      <w:textAlignment w:val="auto"/>
    </w:pPr>
    <w:rPr>
      <w:rFonts w:ascii="Arial Unicode MS" w:eastAsia="Arial Unicode MS" w:hAnsi="Arial Unicode MS"/>
    </w:rPr>
  </w:style>
  <w:style w:type="paragraph" w:styleId="ListNumber2">
    <w:name w:val="List Number 2"/>
    <w:basedOn w:val="Normal"/>
    <w:unhideWhenUsed/>
    <w:rsid w:val="00356E3A"/>
    <w:pPr>
      <w:tabs>
        <w:tab w:val="num" w:pos="841"/>
      </w:tabs>
      <w:overflowPunct/>
      <w:snapToGrid/>
      <w:spacing w:before="0" w:after="0"/>
      <w:ind w:leftChars="400" w:left="841" w:hangingChars="200" w:hanging="360"/>
      <w:textAlignment w:val="auto"/>
    </w:pPr>
    <w:rPr>
      <w:rFonts w:ascii="Arial Unicode MS" w:eastAsia="Arial Unicode MS" w:hAnsi="Arial Unicode MS"/>
    </w:rPr>
  </w:style>
  <w:style w:type="paragraph" w:styleId="PlainText">
    <w:name w:val="Plain Text"/>
    <w:basedOn w:val="Normal"/>
    <w:link w:val="PlainTextChar"/>
    <w:unhideWhenUsed/>
    <w:rsid w:val="00356E3A"/>
    <w:pPr>
      <w:overflowPunct/>
      <w:snapToGrid/>
      <w:spacing w:before="0" w:after="0"/>
      <w:textAlignment w:val="auto"/>
    </w:pPr>
    <w:rPr>
      <w:rFonts w:ascii="細明體" w:eastAsia="細明體" w:hAnsi="Courier New" w:cs="Courier New"/>
      <w:sz w:val="24"/>
      <w:szCs w:val="24"/>
    </w:rPr>
  </w:style>
  <w:style w:type="character" w:customStyle="1" w:styleId="PlainTextChar">
    <w:name w:val="Plain Text Char"/>
    <w:basedOn w:val="DefaultParagraphFont"/>
    <w:link w:val="PlainText"/>
    <w:rsid w:val="00356E3A"/>
    <w:rPr>
      <w:rFonts w:ascii="細明體" w:eastAsia="細明體" w:hAnsi="Courier New" w:cs="Courier New"/>
      <w:sz w:val="24"/>
      <w:szCs w:val="24"/>
      <w:lang w:eastAsia="en-US"/>
    </w:rPr>
  </w:style>
  <w:style w:type="character" w:customStyle="1" w:styleId="12">
    <w:name w:val="內文1 字元"/>
    <w:link w:val="11"/>
    <w:locked/>
    <w:rsid w:val="00356E3A"/>
    <w:rPr>
      <w:rFonts w:ascii="細明體" w:eastAsia="細明體"/>
      <w:snapToGrid w:val="0"/>
      <w:color w:val="000000"/>
      <w:szCs w:val="24"/>
      <w:lang w:eastAsia="en-US"/>
    </w:rPr>
  </w:style>
  <w:style w:type="paragraph" w:customStyle="1" w:styleId="1f6">
    <w:name w:val="圖表目錄1"/>
    <w:basedOn w:val="tabletext1C"/>
    <w:next w:val="Normal"/>
    <w:rsid w:val="00356E3A"/>
    <w:pPr>
      <w:snapToGrid/>
      <w:spacing w:before="0" w:after="120"/>
      <w:jc w:val="center"/>
      <w:textAlignment w:val="auto"/>
    </w:pPr>
    <w:rPr>
      <w:rFonts w:eastAsia="Times New Roman" w:cs="Arial"/>
      <w:b/>
      <w:color w:val="000000"/>
      <w:sz w:val="20"/>
      <w:lang w:eastAsia="en-US"/>
    </w:rPr>
  </w:style>
  <w:style w:type="paragraph" w:customStyle="1" w:styleId="StyleCenteredLeft04cmLinespacingMultiple125li">
    <w:name w:val="Style Centered Left:  0.4 cm Line spacing:  Multiple 1.25 li"/>
    <w:basedOn w:val="Normal"/>
    <w:next w:val="Normal"/>
    <w:rsid w:val="00356E3A"/>
    <w:pPr>
      <w:framePr w:wrap="notBeside" w:vAnchor="text" w:hAnchor="text" w:y="1"/>
      <w:snapToGrid/>
      <w:spacing w:before="60" w:after="0" w:line="300" w:lineRule="auto"/>
      <w:ind w:left="224"/>
      <w:jc w:val="center"/>
      <w:textAlignment w:val="auto"/>
    </w:pPr>
    <w:rPr>
      <w:rFonts w:eastAsia="標楷體" w:cs="新細明體"/>
    </w:rPr>
  </w:style>
  <w:style w:type="paragraph" w:customStyle="1" w:styleId="Arial0">
    <w:name w:val="Arial"/>
    <w:basedOn w:val="Normal"/>
    <w:rsid w:val="00356E3A"/>
    <w:pPr>
      <w:snapToGrid/>
      <w:spacing w:before="60" w:after="0" w:line="300" w:lineRule="auto"/>
      <w:jc w:val="center"/>
      <w:textAlignment w:val="auto"/>
    </w:pPr>
    <w:rPr>
      <w:rFonts w:eastAsia="標楷體"/>
      <w:bCs/>
      <w:lang w:eastAsia="zh-TW"/>
    </w:rPr>
  </w:style>
  <w:style w:type="paragraph" w:customStyle="1" w:styleId="StyleBodyText2ArialBottomSinglesolidlineAuto15p">
    <w:name w:val="Style Body Text 2 + Arial Bottom: (Single solid line Auto  1.5 p..."/>
    <w:basedOn w:val="BodyText2"/>
    <w:next w:val="BodyText3"/>
    <w:rsid w:val="00356E3A"/>
    <w:pPr>
      <w:pBdr>
        <w:bottom w:val="single" w:sz="12" w:space="4" w:color="auto"/>
      </w:pBdr>
      <w:overflowPunct/>
      <w:snapToGrid/>
      <w:spacing w:before="0" w:line="240" w:lineRule="auto"/>
      <w:textAlignment w:val="auto"/>
    </w:pPr>
    <w:rPr>
      <w:rFonts w:eastAsia="細明體"/>
    </w:rPr>
  </w:style>
  <w:style w:type="character" w:customStyle="1" w:styleId="StyleHeading2H2H21o2coE2h2Char">
    <w:name w:val="Style Heading 2H2H21Œ©o‚µ 2?co??E 2h2 Char"/>
    <w:link w:val="StyleHeading2H2H21o2coE2h2"/>
    <w:locked/>
    <w:rsid w:val="00356E3A"/>
    <w:rPr>
      <w:rFonts w:ascii="Arial" w:hAnsi="Arial"/>
      <w:b/>
      <w:bCs/>
      <w:sz w:val="28"/>
    </w:rPr>
  </w:style>
  <w:style w:type="paragraph" w:customStyle="1" w:styleId="StyleHeading2H2H21o2coE2h2">
    <w:name w:val="Style Heading 2H2H21Œ©o‚µ 2?co??E 2h2"/>
    <w:basedOn w:val="Heading2"/>
    <w:link w:val="StyleHeading2H2H21o2coE2h2Char"/>
    <w:rsid w:val="00356E3A"/>
    <w:pPr>
      <w:numPr>
        <w:ilvl w:val="0"/>
        <w:numId w:val="0"/>
      </w:numPr>
      <w:tabs>
        <w:tab w:val="clear" w:pos="567"/>
        <w:tab w:val="left" w:pos="120"/>
        <w:tab w:val="num" w:pos="576"/>
        <w:tab w:val="num" w:pos="840"/>
      </w:tabs>
      <w:overflowPunct/>
      <w:spacing w:before="0" w:after="100" w:afterAutospacing="1"/>
      <w:ind w:left="576" w:hanging="360"/>
      <w:textAlignment w:val="auto"/>
    </w:pPr>
    <w:rPr>
      <w:rFonts w:cs="Times New Roman"/>
      <w:bCs/>
      <w:sz w:val="28"/>
      <w:szCs w:val="20"/>
    </w:rPr>
  </w:style>
  <w:style w:type="paragraph" w:customStyle="1" w:styleId="StyleBeginText">
    <w:name w:val="Style Begin Text"/>
    <w:basedOn w:val="NormalIndent"/>
    <w:rsid w:val="00356E3A"/>
    <w:pPr>
      <w:snapToGrid/>
      <w:spacing w:before="60" w:after="0" w:line="288" w:lineRule="auto"/>
      <w:ind w:left="0" w:firstLineChars="200" w:firstLine="400"/>
      <w:textAlignment w:val="auto"/>
    </w:pPr>
    <w:rPr>
      <w:rFonts w:ascii="Arial" w:eastAsia="標楷體" w:hAnsi="Arial"/>
      <w:lang w:eastAsia="zh-TW"/>
    </w:rPr>
  </w:style>
  <w:style w:type="paragraph" w:customStyle="1" w:styleId="features">
    <w:name w:val="features"/>
    <w:basedOn w:val="Normal"/>
    <w:rsid w:val="00356E3A"/>
    <w:pPr>
      <w:tabs>
        <w:tab w:val="num" w:pos="480"/>
      </w:tabs>
      <w:spacing w:before="60" w:after="0" w:line="288" w:lineRule="auto"/>
      <w:ind w:left="480" w:hanging="338"/>
      <w:textAlignment w:val="auto"/>
    </w:pPr>
    <w:rPr>
      <w:rFonts w:eastAsia="標楷體"/>
      <w:lang w:eastAsia="zh-TW"/>
    </w:rPr>
  </w:style>
  <w:style w:type="paragraph" w:customStyle="1" w:styleId="2">
    <w:name w:val="第2項目"/>
    <w:basedOn w:val="ListBullet"/>
    <w:rsid w:val="00356E3A"/>
    <w:pPr>
      <w:numPr>
        <w:numId w:val="22"/>
      </w:numPr>
      <w:ind w:leftChars="0" w:left="0" w:firstLineChars="0" w:firstLine="0"/>
    </w:pPr>
  </w:style>
  <w:style w:type="paragraph" w:customStyle="1" w:styleId="a">
    <w:name w:val="第一項目"/>
    <w:rsid w:val="00356E3A"/>
    <w:pPr>
      <w:numPr>
        <w:numId w:val="23"/>
      </w:numPr>
    </w:pPr>
    <w:rPr>
      <w:rFonts w:ascii="Arial Unicode MS" w:eastAsia="Arial Unicode MS" w:hAnsi="Arial Unicode MS"/>
      <w:b/>
      <w:sz w:val="24"/>
      <w:szCs w:val="24"/>
    </w:rPr>
  </w:style>
  <w:style w:type="character" w:customStyle="1" w:styleId="43">
    <w:name w:val="標題4 字元"/>
    <w:link w:val="44"/>
    <w:locked/>
    <w:rsid w:val="00356E3A"/>
    <w:rPr>
      <w:rFonts w:ascii="Arial" w:eastAsia="Arial" w:hAnsi="Arial" w:cs="Arial"/>
      <w:bCs/>
      <w:kern w:val="2"/>
      <w:sz w:val="22"/>
      <w:szCs w:val="21"/>
    </w:rPr>
  </w:style>
  <w:style w:type="paragraph" w:customStyle="1" w:styleId="44">
    <w:name w:val="標題4"/>
    <w:basedOn w:val="Heading4"/>
    <w:link w:val="43"/>
    <w:qFormat/>
    <w:rsid w:val="00356E3A"/>
    <w:pPr>
      <w:keepNext w:val="0"/>
      <w:tabs>
        <w:tab w:val="num" w:pos="98"/>
        <w:tab w:val="num" w:pos="1920"/>
      </w:tabs>
      <w:spacing w:before="60"/>
      <w:ind w:left="1920" w:hanging="480"/>
    </w:pPr>
    <w:rPr>
      <w:rFonts w:eastAsia="Arial" w:cs="Arial"/>
      <w:i w:val="0"/>
      <w:kern w:val="2"/>
      <w:sz w:val="22"/>
      <w:szCs w:val="21"/>
      <w:lang w:eastAsia="zh-TW"/>
    </w:rPr>
  </w:style>
  <w:style w:type="paragraph" w:customStyle="1" w:styleId="font6">
    <w:name w:val="font6"/>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lang w:eastAsia="zh-TW"/>
    </w:rPr>
  </w:style>
  <w:style w:type="paragraph" w:customStyle="1" w:styleId="font7">
    <w:name w:val="font7"/>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font8">
    <w:name w:val="font8"/>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font9">
    <w:name w:val="font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font10">
    <w:name w:val="font10"/>
    <w:basedOn w:val="Normal"/>
    <w:rsid w:val="00356E3A"/>
    <w:pPr>
      <w:widowControl/>
      <w:overflowPunct/>
      <w:autoSpaceDE/>
      <w:autoSpaceDN/>
      <w:adjustRightInd/>
      <w:snapToGrid/>
      <w:spacing w:before="100" w:beforeAutospacing="1" w:after="100" w:afterAutospacing="1"/>
      <w:textAlignment w:val="auto"/>
    </w:pPr>
    <w:rPr>
      <w:rFonts w:cs="Arial"/>
      <w:color w:val="0000FF"/>
      <w:lang w:eastAsia="zh-TW"/>
    </w:rPr>
  </w:style>
  <w:style w:type="paragraph" w:customStyle="1" w:styleId="font11">
    <w:name w:val="font11"/>
    <w:basedOn w:val="Normal"/>
    <w:rsid w:val="00356E3A"/>
    <w:pPr>
      <w:widowControl/>
      <w:overflowPunct/>
      <w:autoSpaceDE/>
      <w:autoSpaceDN/>
      <w:adjustRightInd/>
      <w:snapToGrid/>
      <w:spacing w:before="100" w:beforeAutospacing="1" w:after="100" w:afterAutospacing="1"/>
      <w:textAlignment w:val="auto"/>
    </w:pPr>
    <w:rPr>
      <w:rFonts w:cs="Arial"/>
      <w:color w:val="FF0000"/>
      <w:lang w:eastAsia="zh-TW"/>
    </w:rPr>
  </w:style>
  <w:style w:type="paragraph" w:customStyle="1" w:styleId="font12">
    <w:name w:val="font12"/>
    <w:basedOn w:val="Normal"/>
    <w:rsid w:val="00356E3A"/>
    <w:pPr>
      <w:widowControl/>
      <w:overflowPunct/>
      <w:autoSpaceDE/>
      <w:autoSpaceDN/>
      <w:adjustRightInd/>
      <w:snapToGrid/>
      <w:spacing w:before="100" w:beforeAutospacing="1" w:after="100" w:afterAutospacing="1"/>
      <w:textAlignment w:val="auto"/>
    </w:pPr>
    <w:rPr>
      <w:rFonts w:ascii="細明體" w:eastAsia="細明體" w:hAnsi="細明體" w:cs="新細明體"/>
      <w:lang w:eastAsia="zh-TW"/>
    </w:rPr>
  </w:style>
  <w:style w:type="paragraph" w:customStyle="1" w:styleId="xl65">
    <w:name w:val="xl65"/>
    <w:basedOn w:val="Normal"/>
    <w:rsid w:val="00356E3A"/>
    <w:pPr>
      <w:widowControl/>
      <w:overflowPunct/>
      <w:autoSpaceDE/>
      <w:autoSpaceDN/>
      <w:adjustRightInd/>
      <w:snapToGrid/>
      <w:spacing w:before="100" w:beforeAutospacing="1" w:after="100" w:afterAutospacing="1"/>
      <w:jc w:val="right"/>
      <w:textAlignment w:val="auto"/>
    </w:pPr>
    <w:rPr>
      <w:rFonts w:ascii="新細明體" w:hAnsi="新細明體" w:cs="新細明體"/>
      <w:lang w:eastAsia="zh-TW"/>
    </w:rPr>
  </w:style>
  <w:style w:type="paragraph" w:customStyle="1" w:styleId="xl66">
    <w:name w:val="xl66"/>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67">
    <w:name w:val="xl67"/>
    <w:basedOn w:val="Normal"/>
    <w:rsid w:val="00356E3A"/>
    <w:pPr>
      <w:widowControl/>
      <w:overflowPunct/>
      <w:autoSpaceDE/>
      <w:autoSpaceDN/>
      <w:adjustRightInd/>
      <w:snapToGrid/>
      <w:spacing w:before="100" w:beforeAutospacing="1" w:after="100" w:afterAutospacing="1"/>
      <w:jc w:val="right"/>
      <w:textAlignment w:val="auto"/>
    </w:pPr>
    <w:rPr>
      <w:rFonts w:cs="Arial"/>
      <w:lang w:eastAsia="zh-TW"/>
    </w:rPr>
  </w:style>
  <w:style w:type="paragraph" w:customStyle="1" w:styleId="xl68">
    <w:name w:val="xl68"/>
    <w:basedOn w:val="Normal"/>
    <w:rsid w:val="00356E3A"/>
    <w:pPr>
      <w:widowControl/>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69">
    <w:name w:val="xl6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70">
    <w:name w:val="xl70"/>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1">
    <w:name w:val="xl71"/>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2">
    <w:name w:val="xl72"/>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3">
    <w:name w:val="xl73"/>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4">
    <w:name w:val="xl74"/>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5">
    <w:name w:val="xl75"/>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6">
    <w:name w:val="xl76"/>
    <w:basedOn w:val="Normal"/>
    <w:rsid w:val="00356E3A"/>
    <w:pPr>
      <w:widowControl/>
      <w:pBdr>
        <w:top w:val="single" w:sz="4"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7">
    <w:name w:val="xl77"/>
    <w:basedOn w:val="Normal"/>
    <w:rsid w:val="00356E3A"/>
    <w:pPr>
      <w:widowControl/>
      <w:pBdr>
        <w:top w:val="single" w:sz="4" w:space="0" w:color="auto"/>
        <w:left w:val="single" w:sz="4" w:space="0" w:color="auto"/>
        <w:bottom w:val="single" w:sz="8"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8">
    <w:name w:val="xl78"/>
    <w:basedOn w:val="Normal"/>
    <w:rsid w:val="00356E3A"/>
    <w:pPr>
      <w:widowControl/>
      <w:pBdr>
        <w:top w:val="single" w:sz="8"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9">
    <w:name w:val="xl79"/>
    <w:basedOn w:val="Normal"/>
    <w:rsid w:val="00356E3A"/>
    <w:pPr>
      <w:widowControl/>
      <w:pBdr>
        <w:top w:val="single" w:sz="4"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0">
    <w:name w:val="xl80"/>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1">
    <w:name w:val="xl8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2">
    <w:name w:val="xl82"/>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3">
    <w:name w:val="xl83"/>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4">
    <w:name w:val="xl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5">
    <w:name w:val="xl85"/>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6">
    <w:name w:val="xl86"/>
    <w:basedOn w:val="Normal"/>
    <w:rsid w:val="00356E3A"/>
    <w:pPr>
      <w:widowControl/>
      <w:pBdr>
        <w:top w:val="single" w:sz="8" w:space="0" w:color="auto"/>
        <w:left w:val="single" w:sz="8" w:space="0" w:color="auto"/>
        <w:bottom w:val="single" w:sz="8" w:space="0" w:color="auto"/>
        <w:right w:val="single" w:sz="8" w:space="0" w:color="auto"/>
      </w:pBdr>
      <w:shd w:val="clear" w:color="auto" w:fill="FFFF00"/>
      <w:overflowPunct/>
      <w:autoSpaceDE/>
      <w:autoSpaceDN/>
      <w:adjustRightInd/>
      <w:snapToGrid/>
      <w:spacing w:before="100" w:beforeAutospacing="1" w:after="100" w:afterAutospacing="1"/>
      <w:textAlignment w:val="auto"/>
    </w:pPr>
    <w:rPr>
      <w:rFonts w:cs="Arial"/>
      <w:lang w:eastAsia="zh-TW"/>
    </w:rPr>
  </w:style>
  <w:style w:type="paragraph" w:customStyle="1" w:styleId="xl87">
    <w:name w:val="xl87"/>
    <w:basedOn w:val="Normal"/>
    <w:rsid w:val="00356E3A"/>
    <w:pPr>
      <w:widowControl/>
      <w:pBdr>
        <w:top w:val="single" w:sz="8"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8">
    <w:name w:val="xl88"/>
    <w:basedOn w:val="Normal"/>
    <w:rsid w:val="00356E3A"/>
    <w:pPr>
      <w:widowControl/>
      <w:pBdr>
        <w:top w:val="single" w:sz="8" w:space="0" w:color="auto"/>
        <w:left w:val="single" w:sz="4"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9">
    <w:name w:val="xl89"/>
    <w:basedOn w:val="Normal"/>
    <w:rsid w:val="00356E3A"/>
    <w:pPr>
      <w:widowControl/>
      <w:pBdr>
        <w:top w:val="single" w:sz="8" w:space="0" w:color="auto"/>
        <w:left w:val="single" w:sz="4" w:space="0" w:color="auto"/>
        <w:right w:val="single" w:sz="8"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0">
    <w:name w:val="xl90"/>
    <w:basedOn w:val="Normal"/>
    <w:rsid w:val="00356E3A"/>
    <w:pPr>
      <w:widowControl/>
      <w:pBdr>
        <w:top w:val="single" w:sz="4" w:space="0" w:color="auto"/>
        <w:left w:val="single" w:sz="4" w:space="0" w:color="auto"/>
        <w:bottom w:val="single" w:sz="8"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1">
    <w:name w:val="xl91"/>
    <w:basedOn w:val="Normal"/>
    <w:rsid w:val="00356E3A"/>
    <w:pPr>
      <w:widowControl/>
      <w:pBdr>
        <w:top w:val="single" w:sz="8"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2">
    <w:name w:val="xl92"/>
    <w:basedOn w:val="Normal"/>
    <w:rsid w:val="00356E3A"/>
    <w:pPr>
      <w:widowControl/>
      <w:pBdr>
        <w:top w:val="single" w:sz="8"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3">
    <w:name w:val="xl93"/>
    <w:basedOn w:val="Normal"/>
    <w:rsid w:val="00356E3A"/>
    <w:pPr>
      <w:widowControl/>
      <w:pBdr>
        <w:top w:val="single" w:sz="4"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4">
    <w:name w:val="xl94"/>
    <w:basedOn w:val="Normal"/>
    <w:rsid w:val="00356E3A"/>
    <w:pPr>
      <w:widowControl/>
      <w:pBdr>
        <w:top w:val="single" w:sz="4" w:space="0" w:color="auto"/>
        <w:left w:val="single" w:sz="4" w:space="0" w:color="auto"/>
        <w:bottom w:val="single" w:sz="8"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5">
    <w:name w:val="xl95"/>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6">
    <w:name w:val="xl9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7">
    <w:name w:val="xl97"/>
    <w:basedOn w:val="Normal"/>
    <w:rsid w:val="00356E3A"/>
    <w:pPr>
      <w:widowControl/>
      <w:pBdr>
        <w:top w:val="single" w:sz="8"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8">
    <w:name w:val="xl98"/>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9">
    <w:name w:val="xl99"/>
    <w:basedOn w:val="Normal"/>
    <w:rsid w:val="00356E3A"/>
    <w:pPr>
      <w:widowControl/>
      <w:pBdr>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0">
    <w:name w:val="xl100"/>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1">
    <w:name w:val="xl101"/>
    <w:basedOn w:val="Normal"/>
    <w:rsid w:val="00356E3A"/>
    <w:pPr>
      <w:widowControl/>
      <w:pBdr>
        <w:top w:val="single" w:sz="4"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2">
    <w:name w:val="xl102"/>
    <w:basedOn w:val="Normal"/>
    <w:rsid w:val="00356E3A"/>
    <w:pPr>
      <w:widowControl/>
      <w:pBdr>
        <w:top w:val="single" w:sz="4" w:space="0" w:color="auto"/>
        <w:left w:val="single" w:sz="4" w:space="0" w:color="auto"/>
        <w:bottom w:val="single" w:sz="8"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3">
    <w:name w:val="xl103"/>
    <w:basedOn w:val="Normal"/>
    <w:rsid w:val="00356E3A"/>
    <w:pPr>
      <w:widowControl/>
      <w:pBdr>
        <w:top w:val="single" w:sz="4" w:space="0" w:color="auto"/>
        <w:left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104">
    <w:name w:val="xl104"/>
    <w:basedOn w:val="Normal"/>
    <w:rsid w:val="00356E3A"/>
    <w:pPr>
      <w:widowControl/>
      <w:pBdr>
        <w:top w:val="single" w:sz="4" w:space="0" w:color="auto"/>
        <w:left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5">
    <w:name w:val="xl105"/>
    <w:basedOn w:val="Normal"/>
    <w:rsid w:val="00356E3A"/>
    <w:pPr>
      <w:widowControl/>
      <w:pBdr>
        <w:top w:val="single" w:sz="4" w:space="0" w:color="auto"/>
        <w:left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6">
    <w:name w:val="xl106"/>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7">
    <w:name w:val="xl107"/>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8">
    <w:name w:val="xl108"/>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9">
    <w:name w:val="xl109"/>
    <w:basedOn w:val="Normal"/>
    <w:rsid w:val="00356E3A"/>
    <w:pPr>
      <w:widowControl/>
      <w:pBdr>
        <w:top w:val="single" w:sz="4" w:space="0" w:color="auto"/>
        <w:left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0">
    <w:name w:val="xl110"/>
    <w:basedOn w:val="Normal"/>
    <w:rsid w:val="00356E3A"/>
    <w:pPr>
      <w:widowControl/>
      <w:pBdr>
        <w:top w:val="single" w:sz="8"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1">
    <w:name w:val="xl111"/>
    <w:basedOn w:val="Normal"/>
    <w:rsid w:val="00356E3A"/>
    <w:pPr>
      <w:widowControl/>
      <w:pBdr>
        <w:top w:val="single" w:sz="4"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2">
    <w:name w:val="xl112"/>
    <w:basedOn w:val="Normal"/>
    <w:rsid w:val="00356E3A"/>
    <w:pPr>
      <w:widowControl/>
      <w:pBdr>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3">
    <w:name w:val="xl113"/>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xl114">
    <w:name w:val="xl114"/>
    <w:basedOn w:val="Normal"/>
    <w:rsid w:val="00356E3A"/>
    <w:pPr>
      <w:widowControl/>
      <w:pBdr>
        <w:bottom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5">
    <w:name w:val="xl115"/>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xl116">
    <w:name w:val="xl116"/>
    <w:basedOn w:val="Normal"/>
    <w:rsid w:val="00356E3A"/>
    <w:pPr>
      <w:widowControl/>
      <w:pBdr>
        <w:top w:val="single" w:sz="8" w:space="0" w:color="auto"/>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7">
    <w:name w:val="xl117"/>
    <w:basedOn w:val="Normal"/>
    <w:rsid w:val="00356E3A"/>
    <w:pPr>
      <w:widowControl/>
      <w:pBdr>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xl118">
    <w:name w:val="xl118"/>
    <w:basedOn w:val="Normal"/>
    <w:rsid w:val="00356E3A"/>
    <w:pPr>
      <w:widowControl/>
      <w:pBdr>
        <w:left w:val="single" w:sz="8"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SP208935">
    <w:name w:val="SP208935"/>
    <w:basedOn w:val="Default"/>
    <w:next w:val="Default"/>
    <w:uiPriority w:val="99"/>
    <w:rsid w:val="00356E3A"/>
    <w:rPr>
      <w:rFonts w:ascii="Book Antiqua" w:hAnsi="Book Antiqua" w:cs="Times New Roman"/>
      <w:color w:val="auto"/>
    </w:rPr>
  </w:style>
  <w:style w:type="paragraph" w:customStyle="1" w:styleId="SP209016">
    <w:name w:val="SP209016"/>
    <w:basedOn w:val="Default"/>
    <w:next w:val="Default"/>
    <w:uiPriority w:val="99"/>
    <w:rsid w:val="00356E3A"/>
    <w:rPr>
      <w:rFonts w:ascii="Book Antiqua" w:hAnsi="Book Antiqua" w:cs="Times New Roman"/>
      <w:color w:val="auto"/>
    </w:rPr>
  </w:style>
  <w:style w:type="paragraph" w:customStyle="1" w:styleId="29">
    <w:name w:val="頁尾2"/>
    <w:basedOn w:val="FOOTER1"/>
    <w:rsid w:val="00356E3A"/>
    <w:pPr>
      <w:spacing w:after="454"/>
    </w:pPr>
  </w:style>
  <w:style w:type="paragraph" w:customStyle="1" w:styleId="2a">
    <w:name w:val="表格內文2"/>
    <w:basedOn w:val="Normal"/>
    <w:rsid w:val="00356E3A"/>
    <w:pPr>
      <w:widowControl/>
      <w:tabs>
        <w:tab w:val="left" w:pos="170"/>
      </w:tabs>
      <w:spacing w:before="20" w:after="20"/>
      <w:jc w:val="center"/>
      <w:textAlignment w:val="auto"/>
    </w:pPr>
    <w:rPr>
      <w:rFonts w:cs="Arial"/>
      <w:lang w:eastAsia="zh-TW"/>
    </w:rPr>
  </w:style>
  <w:style w:type="character" w:customStyle="1" w:styleId="EmailStyle182">
    <w:name w:val="EmailStyle182"/>
    <w:semiHidden/>
    <w:rsid w:val="00356E3A"/>
    <w:rPr>
      <w:rFonts w:ascii="Arial" w:hAnsi="Arial" w:cs="Arial" w:hint="default"/>
      <w:b w:val="0"/>
      <w:bCs w:val="0"/>
      <w:i w:val="0"/>
      <w:iCs w:val="0"/>
      <w:strike w:val="0"/>
      <w:dstrike w:val="0"/>
      <w:color w:val="0000FF"/>
      <w:sz w:val="20"/>
      <w:szCs w:val="20"/>
      <w:u w:val="none"/>
      <w:effect w:val="none"/>
    </w:rPr>
  </w:style>
  <w:style w:type="character" w:customStyle="1" w:styleId="SC163902">
    <w:name w:val="SC163902"/>
    <w:uiPriority w:val="99"/>
    <w:rsid w:val="00356E3A"/>
    <w:rPr>
      <w:rFonts w:ascii="Book Antiqua" w:hAnsi="Book Antiqua" w:cs="Book Antiqua" w:hint="default"/>
      <w:color w:val="000000"/>
      <w:sz w:val="22"/>
      <w:szCs w:val="22"/>
    </w:rPr>
  </w:style>
  <w:style w:type="character" w:customStyle="1" w:styleId="SC163894">
    <w:name w:val="SC163894"/>
    <w:uiPriority w:val="99"/>
    <w:rsid w:val="00356E3A"/>
    <w:rPr>
      <w:rFonts w:ascii="EDJNI I+ Zapf Dingbats" w:eastAsia="EDJNI I+ Zapf Dingbats" w:cs="EDJNI I+ Zapf Dingbats" w:hint="eastAsia"/>
      <w:color w:val="000000"/>
      <w:sz w:val="20"/>
      <w:szCs w:val="20"/>
    </w:rPr>
  </w:style>
  <w:style w:type="character" w:customStyle="1" w:styleId="SC163849">
    <w:name w:val="SC163849"/>
    <w:uiPriority w:val="99"/>
    <w:rsid w:val="00356E3A"/>
    <w:rPr>
      <w:rFonts w:ascii="EDJNG G+ Helvetica" w:eastAsia="EDJNG G+ Helvetica" w:cs="EDJNG G+ Helvetica" w:hint="eastAsia"/>
      <w:b/>
      <w:bCs/>
      <w:color w:val="000000"/>
      <w:sz w:val="28"/>
      <w:szCs w:val="28"/>
    </w:rPr>
  </w:style>
  <w:style w:type="character" w:customStyle="1" w:styleId="SC163843">
    <w:name w:val="SC163843"/>
    <w:uiPriority w:val="99"/>
    <w:rsid w:val="00356E3A"/>
    <w:rPr>
      <w:rFonts w:ascii="Book Antiqua" w:hAnsi="Book Antiqua" w:cs="Book Antiqua" w:hint="default"/>
      <w:color w:val="000000"/>
      <w:sz w:val="22"/>
      <w:szCs w:val="22"/>
    </w:rPr>
  </w:style>
  <w:style w:type="table" w:styleId="TableClassic1">
    <w:name w:val="Table Classic 1"/>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S-registertable">
    <w:name w:val="TS-register table"/>
    <w:basedOn w:val="TableNormal"/>
    <w:rsid w:val="00356E3A"/>
    <w:rPr>
      <w:rFonts w:ascii="Arial" w:hAnsi="Arial"/>
    </w:rPr>
    <w:tblPr>
      <w:tblInd w:w="0" w:type="dxa"/>
      <w:tblCellMar>
        <w:top w:w="0" w:type="dxa"/>
        <w:left w:w="108" w:type="dxa"/>
        <w:bottom w:w="0" w:type="dxa"/>
        <w:right w:w="108" w:type="dxa"/>
      </w:tblCellMar>
    </w:tblPr>
  </w:style>
  <w:style w:type="paragraph" w:customStyle="1" w:styleId="TableofFigures2">
    <w:name w:val="Table of Figures2"/>
    <w:basedOn w:val="tabletext1C"/>
    <w:next w:val="Normal"/>
    <w:rsid w:val="00356E3A"/>
    <w:pPr>
      <w:snapToGrid/>
      <w:spacing w:before="0" w:after="120"/>
      <w:jc w:val="center"/>
    </w:pPr>
    <w:rPr>
      <w:rFonts w:eastAsia="Times New Roman"/>
      <w:b/>
      <w:color w:val="000000"/>
      <w:sz w:val="20"/>
      <w:lang w:eastAsia="en-US"/>
    </w:rPr>
  </w:style>
  <w:style w:type="character" w:customStyle="1" w:styleId="CaptionCharChar">
    <w:name w:val="Caption Char Char"/>
    <w:rsid w:val="00356E3A"/>
    <w:rPr>
      <w:rFonts w:ascii="Verdana" w:eastAsia="新細明體" w:hAnsi="Verdana"/>
      <w:b/>
      <w:kern w:val="2"/>
      <w:lang w:val="en-US" w:eastAsia="zh-TW" w:bidi="ar-SA"/>
    </w:rPr>
  </w:style>
  <w:style w:type="character" w:customStyle="1" w:styleId="shorttext">
    <w:name w:val="short_text"/>
    <w:rsid w:val="00356E3A"/>
  </w:style>
  <w:style w:type="paragraph" w:customStyle="1" w:styleId="TableofFigures3">
    <w:name w:val="Table of Figures3"/>
    <w:basedOn w:val="tabletext1C"/>
    <w:next w:val="Normal"/>
    <w:rsid w:val="00356E3A"/>
    <w:pPr>
      <w:snapToGrid/>
      <w:spacing w:before="0" w:after="120"/>
      <w:jc w:val="center"/>
    </w:pPr>
    <w:rPr>
      <w:rFonts w:eastAsia="Times New Roman"/>
      <w:b/>
      <w:color w:val="000000"/>
      <w:sz w:val="20"/>
      <w:lang w:eastAsia="en-US"/>
    </w:rPr>
  </w:style>
  <w:style w:type="table" w:customStyle="1" w:styleId="TableGrid3">
    <w:name w:val="Table Grid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
    <w:name w:val="Table Elegant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356E3A"/>
  </w:style>
  <w:style w:type="paragraph" w:customStyle="1" w:styleId="35">
    <w:name w:val="頁尾3"/>
    <w:basedOn w:val="FOOTER1"/>
    <w:rsid w:val="00356E3A"/>
    <w:pPr>
      <w:spacing w:after="454"/>
    </w:pPr>
  </w:style>
  <w:style w:type="paragraph" w:customStyle="1" w:styleId="36">
    <w:name w:val="表格內文3"/>
    <w:basedOn w:val="Normal"/>
    <w:rsid w:val="00356E3A"/>
    <w:pPr>
      <w:widowControl/>
      <w:tabs>
        <w:tab w:val="left" w:pos="170"/>
      </w:tabs>
      <w:spacing w:before="20" w:after="20"/>
      <w:jc w:val="center"/>
      <w:textAlignment w:val="auto"/>
    </w:pPr>
    <w:rPr>
      <w:rFonts w:cs="Arial"/>
      <w:lang w:eastAsia="zh-TW"/>
    </w:rPr>
  </w:style>
  <w:style w:type="paragraph" w:customStyle="1" w:styleId="xl159">
    <w:name w:val="xl159"/>
    <w:basedOn w:val="Normal"/>
    <w:rsid w:val="00356E3A"/>
    <w:pPr>
      <w:widowControl/>
      <w:pBdr>
        <w:top w:val="single" w:sz="4" w:space="0" w:color="auto"/>
        <w:left w:val="single" w:sz="8"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0">
    <w:name w:val="xl160"/>
    <w:basedOn w:val="Normal"/>
    <w:rsid w:val="00356E3A"/>
    <w:pPr>
      <w:widowControl/>
      <w:pBdr>
        <w:top w:val="single" w:sz="4" w:space="0" w:color="auto"/>
        <w:left w:val="single" w:sz="4"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1">
    <w:name w:val="xl161"/>
    <w:basedOn w:val="Normal"/>
    <w:rsid w:val="00356E3A"/>
    <w:pPr>
      <w:widowControl/>
      <w:pBdr>
        <w:top w:val="single" w:sz="4" w:space="0" w:color="auto"/>
        <w:left w:val="single" w:sz="4" w:space="0" w:color="auto"/>
        <w:bottom w:val="single" w:sz="4" w:space="0" w:color="auto"/>
        <w:right w:val="single" w:sz="8"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2">
    <w:name w:val="xl162"/>
    <w:basedOn w:val="Normal"/>
    <w:rsid w:val="00356E3A"/>
    <w:pPr>
      <w:widowControl/>
      <w:pBdr>
        <w:top w:val="single" w:sz="4" w:space="0" w:color="auto"/>
        <w:left w:val="single" w:sz="8"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3">
    <w:name w:val="xl163"/>
    <w:basedOn w:val="Normal"/>
    <w:rsid w:val="00356E3A"/>
    <w:pPr>
      <w:widowControl/>
      <w:pBdr>
        <w:top w:val="single" w:sz="4" w:space="0" w:color="auto"/>
        <w:left w:val="single" w:sz="4"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4">
    <w:name w:val="xl164"/>
    <w:basedOn w:val="Normal"/>
    <w:rsid w:val="00356E3A"/>
    <w:pPr>
      <w:widowControl/>
      <w:pBdr>
        <w:top w:val="single" w:sz="4" w:space="0" w:color="auto"/>
        <w:left w:val="single" w:sz="4" w:space="0" w:color="auto"/>
        <w:bottom w:val="single" w:sz="4" w:space="0" w:color="auto"/>
        <w:right w:val="single" w:sz="8"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5">
    <w:name w:val="xl165"/>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6">
    <w:name w:val="xl166"/>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7">
    <w:name w:val="xl167"/>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8">
    <w:name w:val="xl168"/>
    <w:basedOn w:val="Normal"/>
    <w:rsid w:val="00356E3A"/>
    <w:pPr>
      <w:widowControl/>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9">
    <w:name w:val="xl169"/>
    <w:basedOn w:val="Normal"/>
    <w:rsid w:val="00356E3A"/>
    <w:pPr>
      <w:widowControl/>
      <w:pBdr>
        <w:top w:val="single" w:sz="4" w:space="0" w:color="auto"/>
        <w:left w:val="single" w:sz="8"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0">
    <w:name w:val="xl170"/>
    <w:basedOn w:val="Normal"/>
    <w:rsid w:val="00356E3A"/>
    <w:pPr>
      <w:widowControl/>
      <w:pBdr>
        <w:top w:val="single" w:sz="4" w:space="0" w:color="auto"/>
        <w:left w:val="single" w:sz="4"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1">
    <w:name w:val="xl171"/>
    <w:basedOn w:val="Normal"/>
    <w:rsid w:val="00356E3A"/>
    <w:pPr>
      <w:widowControl/>
      <w:pBdr>
        <w:top w:val="single" w:sz="4" w:space="0" w:color="auto"/>
        <w:left w:val="single" w:sz="4" w:space="0" w:color="auto"/>
        <w:bottom w:val="single" w:sz="4" w:space="0" w:color="auto"/>
        <w:right w:val="single" w:sz="8"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2">
    <w:name w:val="xl172"/>
    <w:basedOn w:val="Normal"/>
    <w:rsid w:val="00356E3A"/>
    <w:pPr>
      <w:widowControl/>
      <w:pBdr>
        <w:top w:val="single" w:sz="8"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3">
    <w:name w:val="xl173"/>
    <w:basedOn w:val="Normal"/>
    <w:rsid w:val="00356E3A"/>
    <w:pPr>
      <w:widowControl/>
      <w:pBdr>
        <w:top w:val="single" w:sz="8"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4">
    <w:name w:val="xl174"/>
    <w:basedOn w:val="Normal"/>
    <w:rsid w:val="00356E3A"/>
    <w:pPr>
      <w:widowControl/>
      <w:pBdr>
        <w:top w:val="single" w:sz="8"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5">
    <w:name w:val="xl175"/>
    <w:basedOn w:val="Normal"/>
    <w:rsid w:val="00356E3A"/>
    <w:pPr>
      <w:widowControl/>
      <w:pBdr>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6">
    <w:name w:val="xl176"/>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7">
    <w:name w:val="xl177"/>
    <w:basedOn w:val="Normal"/>
    <w:rsid w:val="00356E3A"/>
    <w:pPr>
      <w:widowControl/>
      <w:pBdr>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8">
    <w:name w:val="xl178"/>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9">
    <w:name w:val="xl179"/>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0">
    <w:name w:val="xl180"/>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1">
    <w:name w:val="xl181"/>
    <w:basedOn w:val="Normal"/>
    <w:rsid w:val="00356E3A"/>
    <w:pPr>
      <w:widowControl/>
      <w:pBdr>
        <w:top w:val="single" w:sz="4" w:space="0" w:color="auto"/>
        <w:left w:val="single" w:sz="8"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2">
    <w:name w:val="xl182"/>
    <w:basedOn w:val="Normal"/>
    <w:rsid w:val="00356E3A"/>
    <w:pPr>
      <w:widowControl/>
      <w:pBdr>
        <w:top w:val="single" w:sz="4" w:space="0" w:color="auto"/>
        <w:left w:val="single" w:sz="4"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3">
    <w:name w:val="xl183"/>
    <w:basedOn w:val="Normal"/>
    <w:rsid w:val="00356E3A"/>
    <w:pPr>
      <w:widowControl/>
      <w:pBdr>
        <w:top w:val="single" w:sz="4" w:space="0" w:color="auto"/>
        <w:left w:val="single" w:sz="4" w:space="0" w:color="auto"/>
        <w:bottom w:val="single" w:sz="4" w:space="0" w:color="auto"/>
        <w:right w:val="single" w:sz="8"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numbering" w:customStyle="1" w:styleId="37">
    <w:name w:val="無清單3"/>
    <w:next w:val="NoList"/>
    <w:uiPriority w:val="99"/>
    <w:semiHidden/>
    <w:unhideWhenUsed/>
    <w:rsid w:val="00356E3A"/>
  </w:style>
  <w:style w:type="numbering" w:customStyle="1" w:styleId="45">
    <w:name w:val="無清單4"/>
    <w:next w:val="NoList"/>
    <w:uiPriority w:val="99"/>
    <w:semiHidden/>
    <w:unhideWhenUsed/>
    <w:rsid w:val="00356E3A"/>
  </w:style>
  <w:style w:type="table" w:customStyle="1" w:styleId="Pindescription">
    <w:name w:val="Pin_description"/>
    <w:basedOn w:val="TableNormal"/>
    <w:uiPriority w:val="99"/>
    <w:rsid w:val="00356E3A"/>
    <w:tblPr>
      <w:tblInd w:w="0" w:type="dxa"/>
      <w:tblCellMar>
        <w:top w:w="0" w:type="dxa"/>
        <w:left w:w="108" w:type="dxa"/>
        <w:bottom w:w="0" w:type="dxa"/>
        <w:right w:w="108" w:type="dxa"/>
      </w:tblCellMar>
    </w:tblPr>
  </w:style>
  <w:style w:type="numbering" w:customStyle="1" w:styleId="52">
    <w:name w:val="無清單5"/>
    <w:next w:val="NoList"/>
    <w:uiPriority w:val="99"/>
    <w:semiHidden/>
    <w:unhideWhenUsed/>
    <w:rsid w:val="00356E3A"/>
  </w:style>
  <w:style w:type="numbering" w:customStyle="1" w:styleId="60">
    <w:name w:val="無清單6"/>
    <w:next w:val="NoList"/>
    <w:uiPriority w:val="99"/>
    <w:semiHidden/>
    <w:unhideWhenUsed/>
    <w:rsid w:val="00356E3A"/>
  </w:style>
  <w:style w:type="numbering" w:customStyle="1" w:styleId="71">
    <w:name w:val="無清單7"/>
    <w:next w:val="NoList"/>
    <w:uiPriority w:val="99"/>
    <w:semiHidden/>
    <w:unhideWhenUsed/>
    <w:rsid w:val="00356E3A"/>
  </w:style>
  <w:style w:type="paragraph" w:customStyle="1" w:styleId="xl184">
    <w:name w:val="xl1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5">
    <w:name w:val="xl185"/>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6">
    <w:name w:val="xl18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7">
    <w:name w:val="xl187"/>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8">
    <w:name w:val="xl188"/>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89">
    <w:name w:val="xl189"/>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0">
    <w:name w:val="xl190"/>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1">
    <w:name w:val="xl19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ascii="新細明體" w:hAnsi="新細明體" w:cs="新細明體"/>
      <w:sz w:val="24"/>
      <w:szCs w:val="24"/>
      <w:lang w:eastAsia="zh-TW"/>
    </w:rPr>
  </w:style>
  <w:style w:type="paragraph" w:customStyle="1" w:styleId="53">
    <w:name w:val="標題 5_內縮"/>
    <w:basedOn w:val="Heading5"/>
    <w:qFormat/>
    <w:rsid w:val="00356E3A"/>
    <w:pPr>
      <w:pageBreakBefore w:val="0"/>
      <w:tabs>
        <w:tab w:val="left" w:pos="3686"/>
      </w:tabs>
      <w:ind w:left="574"/>
    </w:pPr>
    <w:rPr>
      <w:bCs w:val="0"/>
      <w:iCs w:val="0"/>
    </w:rPr>
  </w:style>
  <w:style w:type="character" w:customStyle="1" w:styleId="220">
    <w:name w:val="標題 2 字元2"/>
    <w:rsid w:val="00356E3A"/>
    <w:rPr>
      <w:rFonts w:ascii="Arial" w:hAnsi="Arial" w:cs="Arial"/>
      <w:b/>
      <w:bCs/>
      <w:sz w:val="23"/>
      <w:szCs w:val="23"/>
    </w:rPr>
  </w:style>
  <w:style w:type="character" w:customStyle="1" w:styleId="320">
    <w:name w:val="標題 3 字元2"/>
    <w:rsid w:val="00356E3A"/>
    <w:rPr>
      <w:rFonts w:ascii="Arial" w:eastAsia="Arial" w:hAnsi="Arial" w:cs="Arial"/>
      <w:b/>
      <w:bCs/>
      <w:sz w:val="22"/>
      <w:szCs w:val="21"/>
    </w:rPr>
  </w:style>
  <w:style w:type="paragraph" w:customStyle="1" w:styleId="StyleHeading2Left1">
    <w:name w:val="Style Heading 2 + Left1"/>
    <w:basedOn w:val="Normal"/>
    <w:locked/>
    <w:rsid w:val="00356E3A"/>
    <w:pPr>
      <w:ind w:left="2144" w:hanging="851"/>
      <w:textAlignment w:val="auto"/>
    </w:pPr>
    <w:rPr>
      <w:rFonts w:cs="新細明體"/>
      <w:bCs/>
    </w:rPr>
  </w:style>
  <w:style w:type="paragraph" w:customStyle="1" w:styleId="StyleHeading2Left2">
    <w:name w:val="Style Heading 2 + Left2"/>
    <w:basedOn w:val="Normal"/>
    <w:locked/>
    <w:rsid w:val="00356E3A"/>
    <w:pPr>
      <w:ind w:left="1871" w:right="100" w:hanging="578"/>
      <w:textAlignment w:val="auto"/>
    </w:pPr>
    <w:rPr>
      <w:rFonts w:cs="新細明體"/>
      <w:bCs/>
    </w:rPr>
  </w:style>
  <w:style w:type="paragraph" w:customStyle="1" w:styleId="bodyfornat">
    <w:name w:val="bodyfornat"/>
    <w:basedOn w:val="Normal"/>
    <w:locked/>
    <w:rsid w:val="00356E3A"/>
    <w:pPr>
      <w:ind w:leftChars="200" w:left="400"/>
      <w:textAlignment w:val="auto"/>
    </w:pPr>
    <w:rPr>
      <w:rFonts w:cs="Arial"/>
      <w:lang w:eastAsia="zh-TW"/>
    </w:rPr>
  </w:style>
  <w:style w:type="paragraph" w:customStyle="1" w:styleId="Registerheading1">
    <w:name w:val="Register heading"/>
    <w:basedOn w:val="Normal"/>
    <w:locked/>
    <w:rsid w:val="00356E3A"/>
    <w:pPr>
      <w:spacing w:before="120"/>
      <w:ind w:leftChars="20" w:left="40" w:rightChars="20" w:right="40"/>
      <w:textAlignment w:val="auto"/>
    </w:pPr>
    <w:rPr>
      <w:rFonts w:cs="Arial"/>
      <w:b/>
      <w:sz w:val="16"/>
      <w:szCs w:val="16"/>
      <w:lang w:eastAsia="zh-TW"/>
    </w:rPr>
  </w:style>
  <w:style w:type="character" w:customStyle="1" w:styleId="2b">
    <w:name w:val="字元 字元2"/>
    <w:locked/>
    <w:rsid w:val="00356E3A"/>
    <w:rPr>
      <w:rFonts w:ascii="Arial" w:eastAsia="新細明體" w:hAnsi="Arial" w:cs="Arial" w:hint="default"/>
      <w:b/>
      <w:bCs/>
      <w:caps/>
      <w:kern w:val="28"/>
      <w:sz w:val="24"/>
      <w:szCs w:val="24"/>
      <w:lang w:val="en-US" w:eastAsia="en-US" w:bidi="ar-SA"/>
    </w:rPr>
  </w:style>
  <w:style w:type="character" w:customStyle="1" w:styleId="CharChar62">
    <w:name w:val="Char Char62"/>
    <w:locked/>
    <w:rsid w:val="00356E3A"/>
    <w:rPr>
      <w:rFonts w:ascii="Arial" w:eastAsia="新細明體" w:hAnsi="Arial" w:cs="Arial" w:hint="default"/>
      <w:b/>
      <w:bCs w:val="0"/>
      <w:caps/>
      <w:sz w:val="24"/>
      <w:szCs w:val="24"/>
      <w:lang w:val="en-US" w:eastAsia="zh-TW" w:bidi="ar-SA"/>
    </w:rPr>
  </w:style>
  <w:style w:type="character" w:customStyle="1" w:styleId="CharChar52">
    <w:name w:val="Char Char52"/>
    <w:locked/>
    <w:rsid w:val="00356E3A"/>
    <w:rPr>
      <w:rFonts w:ascii="Arial" w:eastAsia="新細明體" w:hAnsi="Arial" w:cs="Arial" w:hint="default"/>
      <w:b/>
      <w:bCs w:val="0"/>
      <w:sz w:val="23"/>
      <w:szCs w:val="23"/>
      <w:lang w:val="en-US" w:eastAsia="en-US" w:bidi="ar-SA"/>
    </w:rPr>
  </w:style>
  <w:style w:type="character" w:customStyle="1" w:styleId="CharChar113">
    <w:name w:val="Char Char113"/>
    <w:locked/>
    <w:rsid w:val="00356E3A"/>
    <w:rPr>
      <w:rFonts w:ascii="MS Mincho" w:eastAsia="MS Mincho" w:hAnsi="MS Mincho" w:hint="eastAsia"/>
      <w:b/>
      <w:bCs/>
      <w:caps/>
      <w:kern w:val="28"/>
      <w:sz w:val="24"/>
      <w:szCs w:val="24"/>
      <w:lang w:val="en-US" w:eastAsia="en-US" w:bidi="ar-SA"/>
    </w:rPr>
  </w:style>
  <w:style w:type="character" w:customStyle="1" w:styleId="CharChar82">
    <w:name w:val="Char Char82"/>
    <w:locked/>
    <w:rsid w:val="00356E3A"/>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356E3A"/>
    <w:rPr>
      <w:rFonts w:ascii="Arial" w:eastAsia="新細明體" w:hAnsi="Arial" w:cs="Arial" w:hint="default"/>
      <w:b/>
      <w:bCs w:val="0"/>
      <w:sz w:val="23"/>
      <w:szCs w:val="23"/>
      <w:lang w:val="en-US" w:eastAsia="zh-TW" w:bidi="ar-SA"/>
    </w:rPr>
  </w:style>
  <w:style w:type="character" w:customStyle="1" w:styleId="CharChar102">
    <w:name w:val="Char Char102"/>
    <w:locked/>
    <w:rsid w:val="00356E3A"/>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356E3A"/>
    <w:rPr>
      <w:rFonts w:ascii="Arial" w:eastAsia="新細明體" w:hAnsi="Arial" w:cs="Arial" w:hint="default"/>
      <w:b/>
      <w:bCs w:val="0"/>
      <w:sz w:val="23"/>
      <w:szCs w:val="23"/>
      <w:lang w:val="en-US" w:eastAsia="zh-TW" w:bidi="ar-SA"/>
    </w:rPr>
  </w:style>
  <w:style w:type="character" w:customStyle="1" w:styleId="CharChar122">
    <w:name w:val="Char Char122"/>
    <w:locked/>
    <w:rsid w:val="00356E3A"/>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356E3A"/>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356E3A"/>
    <w:rPr>
      <w:rFonts w:ascii="Arial" w:eastAsia="新細明體" w:hAnsi="Arial" w:cs="Arial" w:hint="default"/>
      <w:b/>
      <w:bCs w:val="0"/>
      <w:sz w:val="23"/>
      <w:szCs w:val="23"/>
      <w:lang w:val="en-US" w:eastAsia="zh-TW" w:bidi="ar-SA"/>
    </w:rPr>
  </w:style>
  <w:style w:type="character" w:customStyle="1" w:styleId="CharChar162">
    <w:name w:val="Char Char162"/>
    <w:locked/>
    <w:rsid w:val="00356E3A"/>
    <w:rPr>
      <w:rFonts w:ascii="Arial" w:hAnsi="Arial" w:cs="Arial" w:hint="default"/>
      <w:b/>
      <w:bCs/>
      <w:caps/>
      <w:kern w:val="28"/>
      <w:sz w:val="24"/>
      <w:szCs w:val="24"/>
      <w:lang w:eastAsia="en-US"/>
    </w:rPr>
  </w:style>
  <w:style w:type="character" w:customStyle="1" w:styleId="CharChar152">
    <w:name w:val="Char Char152"/>
    <w:locked/>
    <w:rsid w:val="00356E3A"/>
    <w:rPr>
      <w:rFonts w:ascii="Arial" w:hAnsi="Arial" w:cs="Arial" w:hint="default"/>
      <w:b/>
      <w:bCs w:val="0"/>
      <w:sz w:val="23"/>
      <w:szCs w:val="23"/>
    </w:rPr>
  </w:style>
  <w:style w:type="character" w:customStyle="1" w:styleId="212">
    <w:name w:val="字元 字元21"/>
    <w:locked/>
    <w:rsid w:val="00356E3A"/>
    <w:rPr>
      <w:rFonts w:ascii="Arial" w:eastAsia="新細明體" w:hAnsi="Arial" w:cs="Arial" w:hint="default"/>
      <w:b/>
      <w:bCs/>
      <w:caps/>
      <w:kern w:val="28"/>
      <w:sz w:val="24"/>
      <w:szCs w:val="24"/>
      <w:lang w:val="en-US" w:eastAsia="en-US" w:bidi="ar-SA"/>
    </w:rPr>
  </w:style>
  <w:style w:type="paragraph" w:customStyle="1" w:styleId="46">
    <w:name w:val="頁尾4"/>
    <w:basedOn w:val="FOOTER1"/>
    <w:rsid w:val="00356E3A"/>
    <w:pPr>
      <w:spacing w:after="454"/>
    </w:pPr>
  </w:style>
  <w:style w:type="paragraph" w:customStyle="1" w:styleId="47">
    <w:name w:val="表格內文4"/>
    <w:basedOn w:val="Normal"/>
    <w:rsid w:val="00356E3A"/>
    <w:pPr>
      <w:widowControl/>
      <w:tabs>
        <w:tab w:val="left" w:pos="170"/>
      </w:tabs>
      <w:spacing w:before="20" w:after="20"/>
      <w:jc w:val="center"/>
      <w:textAlignment w:val="auto"/>
    </w:pPr>
    <w:rPr>
      <w:rFonts w:cs="Arial"/>
      <w:lang w:eastAsia="zh-TW"/>
    </w:rPr>
  </w:style>
  <w:style w:type="numbering" w:customStyle="1" w:styleId="StyleBulletedGray-804">
    <w:name w:val="Style Bulleted Gray-80%4"/>
    <w:basedOn w:val="NoList"/>
    <w:rsid w:val="00356E3A"/>
  </w:style>
  <w:style w:type="numbering" w:customStyle="1" w:styleId="StyleBulleted14">
    <w:name w:val="Style Bulleted14"/>
    <w:basedOn w:val="NoList"/>
    <w:rsid w:val="00356E3A"/>
    <w:pPr>
      <w:numPr>
        <w:numId w:val="21"/>
      </w:numPr>
    </w:pPr>
  </w:style>
  <w:style w:type="numbering" w:customStyle="1" w:styleId="8">
    <w:name w:val="無清單8"/>
    <w:next w:val="NoList"/>
    <w:uiPriority w:val="99"/>
    <w:semiHidden/>
    <w:unhideWhenUsed/>
    <w:rsid w:val="00356E3A"/>
  </w:style>
  <w:style w:type="table" w:customStyle="1" w:styleId="2c">
    <w:name w:val="表格 典雅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356E3A"/>
  </w:style>
  <w:style w:type="numbering" w:customStyle="1" w:styleId="StyleBulleted5">
    <w:name w:val="Style Bulleted5"/>
    <w:basedOn w:val="NoList"/>
    <w:rsid w:val="00356E3A"/>
  </w:style>
  <w:style w:type="numbering" w:customStyle="1" w:styleId="Header24">
    <w:name w:val="Header24"/>
    <w:rsid w:val="00356E3A"/>
  </w:style>
  <w:style w:type="numbering" w:customStyle="1" w:styleId="Style34">
    <w:name w:val="Style34"/>
    <w:rsid w:val="00356E3A"/>
  </w:style>
  <w:style w:type="numbering" w:customStyle="1" w:styleId="StyleBulletedGray-805">
    <w:name w:val="Style Bulleted Gray-80%5"/>
    <w:basedOn w:val="NoList"/>
    <w:rsid w:val="00356E3A"/>
  </w:style>
  <w:style w:type="numbering" w:customStyle="1" w:styleId="StyleBulleted15">
    <w:name w:val="Style Bulleted15"/>
    <w:basedOn w:val="NoList"/>
    <w:rsid w:val="00356E3A"/>
  </w:style>
  <w:style w:type="table" w:customStyle="1" w:styleId="TableGrid12">
    <w:name w:val="Table Grid1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356E3A"/>
  </w:style>
  <w:style w:type="table" w:customStyle="1" w:styleId="TableGrid21">
    <w:name w:val="Table Grid21"/>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2">
    <w:name w:val="No List112"/>
    <w:next w:val="NoList"/>
    <w:semiHidden/>
    <w:rsid w:val="00356E3A"/>
  </w:style>
  <w:style w:type="table" w:customStyle="1" w:styleId="TableGrid111">
    <w:name w:val="Table Grid111"/>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semiHidden/>
    <w:rsid w:val="00356E3A"/>
  </w:style>
  <w:style w:type="numbering" w:customStyle="1" w:styleId="StyleBulleted21">
    <w:name w:val="Style Bulleted21"/>
    <w:basedOn w:val="NoList"/>
    <w:rsid w:val="00356E3A"/>
  </w:style>
  <w:style w:type="numbering" w:customStyle="1" w:styleId="Header211">
    <w:name w:val="Header211"/>
    <w:rsid w:val="00356E3A"/>
  </w:style>
  <w:style w:type="numbering" w:customStyle="1" w:styleId="Style311">
    <w:name w:val="Style311"/>
    <w:rsid w:val="00356E3A"/>
  </w:style>
  <w:style w:type="numbering" w:customStyle="1" w:styleId="StyleBulletedGray-8011">
    <w:name w:val="Style Bulleted Gray-80%11"/>
    <w:basedOn w:val="NoList"/>
    <w:rsid w:val="00356E3A"/>
  </w:style>
  <w:style w:type="numbering" w:customStyle="1" w:styleId="StyleBulleted111">
    <w:name w:val="Style Bulleted111"/>
    <w:basedOn w:val="NoList"/>
    <w:rsid w:val="00356E3A"/>
  </w:style>
  <w:style w:type="numbering" w:customStyle="1" w:styleId="NoList31">
    <w:name w:val="No List31"/>
    <w:next w:val="NoList"/>
    <w:semiHidden/>
    <w:unhideWhenUsed/>
    <w:rsid w:val="00356E3A"/>
  </w:style>
  <w:style w:type="numbering" w:customStyle="1" w:styleId="NoList41">
    <w:name w:val="No List41"/>
    <w:next w:val="NoList"/>
    <w:uiPriority w:val="99"/>
    <w:semiHidden/>
    <w:unhideWhenUsed/>
    <w:rsid w:val="00356E3A"/>
  </w:style>
  <w:style w:type="numbering" w:customStyle="1" w:styleId="NoList121">
    <w:name w:val="No List121"/>
    <w:next w:val="NoList"/>
    <w:semiHidden/>
    <w:rsid w:val="00356E3A"/>
  </w:style>
  <w:style w:type="numbering" w:customStyle="1" w:styleId="StyleBulleted31">
    <w:name w:val="Style Bulleted31"/>
    <w:basedOn w:val="NoList"/>
    <w:rsid w:val="00356E3A"/>
  </w:style>
  <w:style w:type="numbering" w:customStyle="1" w:styleId="Header221">
    <w:name w:val="Header221"/>
    <w:rsid w:val="00356E3A"/>
  </w:style>
  <w:style w:type="numbering" w:customStyle="1" w:styleId="Style321">
    <w:name w:val="Style321"/>
    <w:rsid w:val="00356E3A"/>
  </w:style>
  <w:style w:type="numbering" w:customStyle="1" w:styleId="StyleBulletedGray-8021">
    <w:name w:val="Style Bulleted Gray-80%21"/>
    <w:basedOn w:val="NoList"/>
    <w:rsid w:val="00356E3A"/>
  </w:style>
  <w:style w:type="numbering" w:customStyle="1" w:styleId="StyleBulleted121">
    <w:name w:val="Style Bulleted121"/>
    <w:basedOn w:val="NoList"/>
    <w:rsid w:val="00356E3A"/>
  </w:style>
  <w:style w:type="numbering" w:customStyle="1" w:styleId="StyleBulletedWingdingssymbolBefore0cmHanging48ch11">
    <w:name w:val="Style Bulleted Wingdings (symbol) Before:  0 cm Hanging:  4.8 ch11"/>
    <w:rsid w:val="00356E3A"/>
  </w:style>
  <w:style w:type="numbering" w:customStyle="1" w:styleId="NoList51">
    <w:name w:val="No List51"/>
    <w:next w:val="NoList"/>
    <w:semiHidden/>
    <w:rsid w:val="00356E3A"/>
  </w:style>
  <w:style w:type="numbering" w:customStyle="1" w:styleId="111">
    <w:name w:val="無清單11"/>
    <w:next w:val="NoList"/>
    <w:uiPriority w:val="99"/>
    <w:semiHidden/>
    <w:unhideWhenUsed/>
    <w:rsid w:val="00356E3A"/>
  </w:style>
  <w:style w:type="numbering" w:customStyle="1" w:styleId="213">
    <w:name w:val="無清單21"/>
    <w:next w:val="NoList"/>
    <w:uiPriority w:val="99"/>
    <w:semiHidden/>
    <w:unhideWhenUsed/>
    <w:rsid w:val="00356E3A"/>
  </w:style>
  <w:style w:type="numbering" w:customStyle="1" w:styleId="StyleBulleted41">
    <w:name w:val="Style Bulleted41"/>
    <w:basedOn w:val="NoList"/>
    <w:rsid w:val="00356E3A"/>
  </w:style>
  <w:style w:type="numbering" w:customStyle="1" w:styleId="Header231">
    <w:name w:val="Header231"/>
    <w:rsid w:val="00356E3A"/>
  </w:style>
  <w:style w:type="numbering" w:customStyle="1" w:styleId="Style331">
    <w:name w:val="Style331"/>
    <w:rsid w:val="00356E3A"/>
  </w:style>
  <w:style w:type="numbering" w:customStyle="1" w:styleId="StyleBulletedGray-8031">
    <w:name w:val="Style Bulleted Gray-80%31"/>
    <w:basedOn w:val="NoList"/>
    <w:rsid w:val="00356E3A"/>
  </w:style>
  <w:style w:type="numbering" w:customStyle="1" w:styleId="StyleBulleted131">
    <w:name w:val="Style Bulleted131"/>
    <w:basedOn w:val="NoList"/>
    <w:rsid w:val="00356E3A"/>
  </w:style>
  <w:style w:type="numbering" w:customStyle="1" w:styleId="NoList61">
    <w:name w:val="No List61"/>
    <w:next w:val="NoList"/>
    <w:uiPriority w:val="99"/>
    <w:semiHidden/>
    <w:unhideWhenUsed/>
    <w:rsid w:val="00356E3A"/>
  </w:style>
  <w:style w:type="table" w:customStyle="1" w:styleId="112">
    <w:name w:val="表格 古典 11"/>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
    <w:name w:val="表格 古典 21"/>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表格 古典 31"/>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
    <w:name w:val="表格格線11"/>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1">
    <w:name w:val="TS-register table1"/>
    <w:basedOn w:val="TableNormal"/>
    <w:rsid w:val="00356E3A"/>
    <w:rPr>
      <w:rFonts w:ascii="Arial" w:hAnsi="Arial"/>
    </w:rPr>
    <w:tblPr>
      <w:tblInd w:w="0" w:type="dxa"/>
      <w:tblCellMar>
        <w:top w:w="0" w:type="dxa"/>
        <w:left w:w="108" w:type="dxa"/>
        <w:bottom w:w="0" w:type="dxa"/>
        <w:right w:w="108" w:type="dxa"/>
      </w:tblCellMar>
    </w:tblPr>
  </w:style>
  <w:style w:type="table" w:customStyle="1" w:styleId="TableGrid31">
    <w:name w:val="Table Grid31"/>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1">
    <w:name w:val="Table Elegant1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356E3A"/>
  </w:style>
  <w:style w:type="numbering" w:customStyle="1" w:styleId="314">
    <w:name w:val="無清單31"/>
    <w:next w:val="NoList"/>
    <w:uiPriority w:val="99"/>
    <w:semiHidden/>
    <w:unhideWhenUsed/>
    <w:rsid w:val="00356E3A"/>
  </w:style>
  <w:style w:type="numbering" w:customStyle="1" w:styleId="412">
    <w:name w:val="無清單41"/>
    <w:next w:val="NoList"/>
    <w:uiPriority w:val="99"/>
    <w:semiHidden/>
    <w:unhideWhenUsed/>
    <w:rsid w:val="00356E3A"/>
  </w:style>
  <w:style w:type="table" w:customStyle="1" w:styleId="Pindescription1">
    <w:name w:val="Pin_description1"/>
    <w:basedOn w:val="TableNormal"/>
    <w:uiPriority w:val="99"/>
    <w:rsid w:val="00356E3A"/>
    <w:tblPr>
      <w:tblInd w:w="0" w:type="dxa"/>
      <w:tblCellMar>
        <w:top w:w="0" w:type="dxa"/>
        <w:left w:w="108" w:type="dxa"/>
        <w:bottom w:w="0" w:type="dxa"/>
        <w:right w:w="108" w:type="dxa"/>
      </w:tblCellMar>
    </w:tblPr>
  </w:style>
  <w:style w:type="numbering" w:customStyle="1" w:styleId="511">
    <w:name w:val="無清單51"/>
    <w:next w:val="NoList"/>
    <w:uiPriority w:val="99"/>
    <w:semiHidden/>
    <w:unhideWhenUsed/>
    <w:rsid w:val="00356E3A"/>
  </w:style>
  <w:style w:type="numbering" w:customStyle="1" w:styleId="610">
    <w:name w:val="無清單61"/>
    <w:next w:val="NoList"/>
    <w:uiPriority w:val="99"/>
    <w:semiHidden/>
    <w:unhideWhenUsed/>
    <w:rsid w:val="00356E3A"/>
  </w:style>
  <w:style w:type="numbering" w:customStyle="1" w:styleId="710">
    <w:name w:val="無清單71"/>
    <w:next w:val="NoList"/>
    <w:uiPriority w:val="99"/>
    <w:semiHidden/>
    <w:unhideWhenUsed/>
    <w:rsid w:val="00356E3A"/>
  </w:style>
  <w:style w:type="numbering" w:customStyle="1" w:styleId="9">
    <w:name w:val="無清單9"/>
    <w:next w:val="NoList"/>
    <w:uiPriority w:val="99"/>
    <w:semiHidden/>
    <w:unhideWhenUsed/>
    <w:rsid w:val="00356E3A"/>
  </w:style>
  <w:style w:type="table" w:customStyle="1" w:styleId="38">
    <w:name w:val="表格格線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表格 典雅3"/>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356E3A"/>
  </w:style>
  <w:style w:type="numbering" w:customStyle="1" w:styleId="StyleBulleted6">
    <w:name w:val="Style Bulleted6"/>
    <w:basedOn w:val="NoList"/>
    <w:rsid w:val="00356E3A"/>
  </w:style>
  <w:style w:type="numbering" w:customStyle="1" w:styleId="Header25">
    <w:name w:val="Header25"/>
    <w:rsid w:val="00356E3A"/>
  </w:style>
  <w:style w:type="numbering" w:customStyle="1" w:styleId="Style35">
    <w:name w:val="Style35"/>
    <w:rsid w:val="00356E3A"/>
  </w:style>
  <w:style w:type="numbering" w:customStyle="1" w:styleId="StyleBulletedGray-806">
    <w:name w:val="Style Bulleted Gray-80%6"/>
    <w:basedOn w:val="NoList"/>
    <w:rsid w:val="00356E3A"/>
  </w:style>
  <w:style w:type="numbering" w:customStyle="1" w:styleId="StyleBulleted16">
    <w:name w:val="Style Bulleted16"/>
    <w:basedOn w:val="NoList"/>
    <w:rsid w:val="00356E3A"/>
  </w:style>
  <w:style w:type="table" w:customStyle="1" w:styleId="TableGrid13">
    <w:name w:val="Table Grid1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semiHidden/>
    <w:rsid w:val="00356E3A"/>
  </w:style>
  <w:style w:type="table" w:customStyle="1" w:styleId="TableGrid22">
    <w:name w:val="Table Grid22"/>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56E3A"/>
  </w:style>
  <w:style w:type="table" w:customStyle="1" w:styleId="TableGrid112">
    <w:name w:val="Table Grid112"/>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
    <w:name w:val="No List1112"/>
    <w:next w:val="NoList"/>
    <w:semiHidden/>
    <w:rsid w:val="00356E3A"/>
  </w:style>
  <w:style w:type="numbering" w:customStyle="1" w:styleId="StyleBulleted22">
    <w:name w:val="Style Bulleted22"/>
    <w:basedOn w:val="NoList"/>
    <w:rsid w:val="00356E3A"/>
  </w:style>
  <w:style w:type="numbering" w:customStyle="1" w:styleId="Header212">
    <w:name w:val="Header212"/>
    <w:rsid w:val="00356E3A"/>
  </w:style>
  <w:style w:type="numbering" w:customStyle="1" w:styleId="Style312">
    <w:name w:val="Style312"/>
    <w:rsid w:val="00356E3A"/>
  </w:style>
  <w:style w:type="numbering" w:customStyle="1" w:styleId="StyleBulletedGray-8012">
    <w:name w:val="Style Bulleted Gray-80%12"/>
    <w:basedOn w:val="NoList"/>
    <w:rsid w:val="00356E3A"/>
  </w:style>
  <w:style w:type="numbering" w:customStyle="1" w:styleId="StyleBulleted112">
    <w:name w:val="Style Bulleted112"/>
    <w:basedOn w:val="NoList"/>
    <w:rsid w:val="00356E3A"/>
  </w:style>
  <w:style w:type="numbering" w:customStyle="1" w:styleId="NoList32">
    <w:name w:val="No List32"/>
    <w:next w:val="NoList"/>
    <w:semiHidden/>
    <w:unhideWhenUsed/>
    <w:rsid w:val="00356E3A"/>
  </w:style>
  <w:style w:type="numbering" w:customStyle="1" w:styleId="NoList42">
    <w:name w:val="No List42"/>
    <w:next w:val="NoList"/>
    <w:uiPriority w:val="99"/>
    <w:semiHidden/>
    <w:unhideWhenUsed/>
    <w:rsid w:val="00356E3A"/>
  </w:style>
  <w:style w:type="numbering" w:customStyle="1" w:styleId="NoList122">
    <w:name w:val="No List122"/>
    <w:next w:val="NoList"/>
    <w:semiHidden/>
    <w:rsid w:val="00356E3A"/>
  </w:style>
  <w:style w:type="numbering" w:customStyle="1" w:styleId="StyleBulleted32">
    <w:name w:val="Style Bulleted32"/>
    <w:basedOn w:val="NoList"/>
    <w:rsid w:val="00356E3A"/>
  </w:style>
  <w:style w:type="numbering" w:customStyle="1" w:styleId="Header222">
    <w:name w:val="Header222"/>
    <w:rsid w:val="00356E3A"/>
  </w:style>
  <w:style w:type="numbering" w:customStyle="1" w:styleId="Style322">
    <w:name w:val="Style322"/>
    <w:rsid w:val="00356E3A"/>
  </w:style>
  <w:style w:type="numbering" w:customStyle="1" w:styleId="StyleBulletedGray-8022">
    <w:name w:val="Style Bulleted Gray-80%22"/>
    <w:basedOn w:val="NoList"/>
    <w:rsid w:val="00356E3A"/>
  </w:style>
  <w:style w:type="numbering" w:customStyle="1" w:styleId="StyleBulleted122">
    <w:name w:val="Style Bulleted122"/>
    <w:basedOn w:val="NoList"/>
    <w:rsid w:val="00356E3A"/>
  </w:style>
  <w:style w:type="numbering" w:customStyle="1" w:styleId="StyleBulletedWingdingssymbolBefore0cmHanging48ch12">
    <w:name w:val="Style Bulleted Wingdings (symbol) Before:  0 cm Hanging:  4.8 ch12"/>
    <w:rsid w:val="00356E3A"/>
  </w:style>
  <w:style w:type="numbering" w:customStyle="1" w:styleId="NoList52">
    <w:name w:val="No List52"/>
    <w:next w:val="NoList"/>
    <w:semiHidden/>
    <w:rsid w:val="00356E3A"/>
  </w:style>
  <w:style w:type="numbering" w:customStyle="1" w:styleId="120">
    <w:name w:val="無清單12"/>
    <w:next w:val="NoList"/>
    <w:uiPriority w:val="99"/>
    <w:semiHidden/>
    <w:unhideWhenUsed/>
    <w:rsid w:val="00356E3A"/>
  </w:style>
  <w:style w:type="numbering" w:customStyle="1" w:styleId="221">
    <w:name w:val="無清單22"/>
    <w:next w:val="NoList"/>
    <w:uiPriority w:val="99"/>
    <w:semiHidden/>
    <w:unhideWhenUsed/>
    <w:rsid w:val="00356E3A"/>
  </w:style>
  <w:style w:type="numbering" w:customStyle="1" w:styleId="StyleBulleted42">
    <w:name w:val="Style Bulleted42"/>
    <w:basedOn w:val="NoList"/>
    <w:rsid w:val="00356E3A"/>
  </w:style>
  <w:style w:type="numbering" w:customStyle="1" w:styleId="Header232">
    <w:name w:val="Header232"/>
    <w:rsid w:val="00356E3A"/>
  </w:style>
  <w:style w:type="numbering" w:customStyle="1" w:styleId="Style332">
    <w:name w:val="Style332"/>
    <w:rsid w:val="00356E3A"/>
  </w:style>
  <w:style w:type="numbering" w:customStyle="1" w:styleId="StyleBulletedGray-8032">
    <w:name w:val="Style Bulleted Gray-80%32"/>
    <w:basedOn w:val="NoList"/>
    <w:rsid w:val="00356E3A"/>
  </w:style>
  <w:style w:type="numbering" w:customStyle="1" w:styleId="StyleBulleted132">
    <w:name w:val="Style Bulleted132"/>
    <w:basedOn w:val="NoList"/>
    <w:rsid w:val="00356E3A"/>
  </w:style>
  <w:style w:type="numbering" w:customStyle="1" w:styleId="NoList62">
    <w:name w:val="No List62"/>
    <w:next w:val="NoList"/>
    <w:uiPriority w:val="99"/>
    <w:semiHidden/>
    <w:unhideWhenUsed/>
    <w:rsid w:val="00356E3A"/>
  </w:style>
  <w:style w:type="table" w:customStyle="1" w:styleId="121">
    <w:name w:val="表格 古典 12"/>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
    <w:name w:val="表格 古典 22"/>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356E3A"/>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2">
    <w:name w:val="TS-register table2"/>
    <w:basedOn w:val="TableNormal"/>
    <w:rsid w:val="00356E3A"/>
    <w:rPr>
      <w:rFonts w:ascii="Arial" w:hAnsi="Arial"/>
    </w:rPr>
    <w:tblPr>
      <w:tblInd w:w="0" w:type="dxa"/>
      <w:tblCellMar>
        <w:top w:w="0" w:type="dxa"/>
        <w:left w:w="108" w:type="dxa"/>
        <w:bottom w:w="0" w:type="dxa"/>
        <w:right w:w="108" w:type="dxa"/>
      </w:tblCellMar>
    </w:tblPr>
  </w:style>
  <w:style w:type="numbering" w:customStyle="1" w:styleId="NormalNumbered2">
    <w:name w:val="Normal_Numbered2"/>
    <w:rsid w:val="00356E3A"/>
  </w:style>
  <w:style w:type="numbering" w:customStyle="1" w:styleId="1ai2">
    <w:name w:val="1 / a / i2"/>
    <w:basedOn w:val="NoList"/>
    <w:next w:val="1ai"/>
    <w:unhideWhenUsed/>
    <w:rsid w:val="00356E3A"/>
  </w:style>
  <w:style w:type="numbering" w:customStyle="1" w:styleId="1111112">
    <w:name w:val="1 / 1.1 / 1.1.12"/>
    <w:basedOn w:val="NoList"/>
    <w:next w:val="111111"/>
    <w:unhideWhenUsed/>
    <w:rsid w:val="00356E3A"/>
  </w:style>
  <w:style w:type="table" w:customStyle="1" w:styleId="TableGrid32">
    <w:name w:val="Table Grid3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2">
    <w:name w:val="Table Elegant1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356E3A"/>
  </w:style>
  <w:style w:type="numbering" w:customStyle="1" w:styleId="323">
    <w:name w:val="無清單32"/>
    <w:next w:val="NoList"/>
    <w:uiPriority w:val="99"/>
    <w:semiHidden/>
    <w:unhideWhenUsed/>
    <w:rsid w:val="00356E3A"/>
  </w:style>
  <w:style w:type="numbering" w:customStyle="1" w:styleId="420">
    <w:name w:val="無清單42"/>
    <w:next w:val="NoList"/>
    <w:uiPriority w:val="99"/>
    <w:semiHidden/>
    <w:unhideWhenUsed/>
    <w:rsid w:val="00356E3A"/>
  </w:style>
  <w:style w:type="table" w:customStyle="1" w:styleId="Pindescription2">
    <w:name w:val="Pin_description2"/>
    <w:basedOn w:val="TableNormal"/>
    <w:uiPriority w:val="99"/>
    <w:rsid w:val="00356E3A"/>
    <w:tblPr>
      <w:tblInd w:w="0" w:type="dxa"/>
      <w:tblCellMar>
        <w:top w:w="0" w:type="dxa"/>
        <w:left w:w="108" w:type="dxa"/>
        <w:bottom w:w="0" w:type="dxa"/>
        <w:right w:w="108" w:type="dxa"/>
      </w:tblCellMar>
    </w:tblPr>
  </w:style>
  <w:style w:type="numbering" w:customStyle="1" w:styleId="520">
    <w:name w:val="無清單52"/>
    <w:next w:val="NoList"/>
    <w:uiPriority w:val="99"/>
    <w:semiHidden/>
    <w:unhideWhenUsed/>
    <w:rsid w:val="00356E3A"/>
  </w:style>
  <w:style w:type="numbering" w:customStyle="1" w:styleId="62">
    <w:name w:val="無清單62"/>
    <w:next w:val="NoList"/>
    <w:uiPriority w:val="99"/>
    <w:semiHidden/>
    <w:unhideWhenUsed/>
    <w:rsid w:val="00356E3A"/>
  </w:style>
  <w:style w:type="numbering" w:customStyle="1" w:styleId="72">
    <w:name w:val="無清單72"/>
    <w:next w:val="NoList"/>
    <w:uiPriority w:val="99"/>
    <w:semiHidden/>
    <w:unhideWhenUsed/>
    <w:rsid w:val="00356E3A"/>
  </w:style>
  <w:style w:type="paragraph" w:customStyle="1" w:styleId="2H2H21o2coE2h22c1co222">
    <w:name w:val="樣式 標題 2H2H21Œ©o‚µ 2?co??E 2h2뙥2?c1?co?ƒÊ 2?2?2 字元?..."/>
    <w:basedOn w:val="Heading2"/>
    <w:autoRedefine/>
    <w:rsid w:val="00935A74"/>
    <w:pPr>
      <w:ind w:left="771" w:hangingChars="334" w:hanging="771"/>
    </w:pPr>
    <w:rPr>
      <w:rFonts w:eastAsia="SimSun"/>
      <w:bCs/>
    </w:rPr>
  </w:style>
  <w:style w:type="character" w:styleId="PlaceholderText">
    <w:name w:val="Placeholder Text"/>
    <w:basedOn w:val="DefaultParagraphFont"/>
    <w:uiPriority w:val="99"/>
    <w:semiHidden/>
    <w:rsid w:val="0096407A"/>
    <w:rPr>
      <w:color w:val="808080"/>
    </w:rPr>
  </w:style>
  <w:style w:type="character" w:customStyle="1" w:styleId="NoSpacingChar">
    <w:name w:val="No Spacing Char"/>
    <w:basedOn w:val="DefaultParagraphFont"/>
    <w:link w:val="NoSpacing"/>
    <w:uiPriority w:val="1"/>
    <w:locked/>
    <w:rsid w:val="00935A74"/>
    <w:rPr>
      <w:lang w:eastAsia="ja-JP"/>
    </w:rPr>
  </w:style>
  <w:style w:type="paragraph" w:styleId="NoSpacing">
    <w:name w:val="No Spacing"/>
    <w:basedOn w:val="Normal"/>
    <w:link w:val="NoSpacingChar"/>
    <w:uiPriority w:val="1"/>
    <w:qFormat/>
    <w:rsid w:val="00935A74"/>
    <w:pPr>
      <w:widowControl/>
      <w:overflowPunct/>
      <w:autoSpaceDE/>
      <w:autoSpaceDN/>
      <w:adjustRightInd/>
      <w:snapToGrid/>
      <w:spacing w:before="0" w:after="0"/>
      <w:textAlignment w:val="auto"/>
    </w:pPr>
    <w:rPr>
      <w:rFonts w:ascii="Times New Roman" w:hAnsi="Times New Roman"/>
      <w:lang w:eastAsia="ja-JP"/>
    </w:rPr>
  </w:style>
  <w:style w:type="character" w:customStyle="1" w:styleId="Arial11pt">
    <w:name w:val="Arial 11 pt"/>
    <w:rsid w:val="00487702"/>
    <w:rPr>
      <w:rFonts w:ascii="Verdana" w:eastAsia="Arial" w:hAnsi="Verdana"/>
      <w:bCs/>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974"/>
    <w:pPr>
      <w:widowControl w:val="0"/>
      <w:overflowPunct w:val="0"/>
      <w:autoSpaceDE w:val="0"/>
      <w:autoSpaceDN w:val="0"/>
      <w:adjustRightInd w:val="0"/>
      <w:snapToGrid w:val="0"/>
      <w:spacing w:before="48" w:after="120"/>
      <w:textAlignment w:val="baseline"/>
    </w:pPr>
    <w:rPr>
      <w:rFonts w:ascii="Arial" w:hAnsi="Arial"/>
      <w:lang w:eastAsia="en-US"/>
    </w:rPr>
  </w:style>
  <w:style w:type="paragraph" w:styleId="Heading1">
    <w:name w:val="heading 1"/>
    <w:aliases w:val="head 1,Heading U,H1,H11,Œ©o‚µ 1,?co??E 1,h1,뙥,?c,?co?ƒÊ 1,?"/>
    <w:basedOn w:val="Normal"/>
    <w:next w:val="Normal"/>
    <w:link w:val="Heading1Char3"/>
    <w:qFormat/>
    <w:rsid w:val="00A55974"/>
    <w:pPr>
      <w:pageBreakBefore/>
      <w:numPr>
        <w:numId w:val="24"/>
      </w:numPr>
      <w:spacing w:before="120" w:after="60"/>
      <w:ind w:left="0" w:firstLine="0"/>
      <w:outlineLvl w:val="0"/>
    </w:pPr>
    <w:rPr>
      <w:rFonts w:cs="Arial"/>
      <w:b/>
      <w:bCs/>
      <w:caps/>
      <w:kern w:val="28"/>
      <w:sz w:val="24"/>
      <w:szCs w:val="24"/>
      <w:lang w:eastAsia="zh-TW"/>
    </w:rPr>
  </w:style>
  <w:style w:type="paragraph" w:styleId="Heading2">
    <w:name w:val="heading 2"/>
    <w:aliases w:val="H2,H21,Œ©o‚µ 2,?co??E 2,h2,뙥2,?c1,?co?ƒÊ 2,?2,?2 字元,?2 ¦r¤¸"/>
    <w:basedOn w:val="Normal"/>
    <w:next w:val="Normal"/>
    <w:link w:val="Heading2Char2"/>
    <w:autoRedefine/>
    <w:qFormat/>
    <w:rsid w:val="002B38B4"/>
    <w:pPr>
      <w:numPr>
        <w:ilvl w:val="1"/>
        <w:numId w:val="24"/>
      </w:numPr>
      <w:tabs>
        <w:tab w:val="left" w:pos="567"/>
      </w:tabs>
      <w:spacing w:before="240" w:after="60"/>
      <w:ind w:left="0" w:hangingChars="289" w:hanging="578"/>
      <w:outlineLvl w:val="1"/>
    </w:pPr>
    <w:rPr>
      <w:rFonts w:cs="Arial"/>
      <w:b/>
      <w:sz w:val="23"/>
      <w:szCs w:val="23"/>
      <w:lang w:eastAsia="zh-TW"/>
    </w:rPr>
  </w:style>
  <w:style w:type="paragraph" w:styleId="Heading3">
    <w:name w:val="heading 3"/>
    <w:aliases w:val="H3,H31,h3,+Arial,10.5 pt"/>
    <w:basedOn w:val="Normal"/>
    <w:next w:val="Normal"/>
    <w:link w:val="Heading3Char2"/>
    <w:uiPriority w:val="9"/>
    <w:qFormat/>
    <w:rsid w:val="00A55974"/>
    <w:pPr>
      <w:keepNext/>
      <w:spacing w:before="240" w:after="240"/>
      <w:jc w:val="both"/>
      <w:outlineLvl w:val="2"/>
    </w:pPr>
    <w:rPr>
      <w:b/>
      <w:bCs/>
      <w:sz w:val="21"/>
      <w:szCs w:val="21"/>
      <w:lang w:eastAsia="zh-TW"/>
    </w:rPr>
  </w:style>
  <w:style w:type="paragraph" w:styleId="Heading4">
    <w:name w:val="heading 4"/>
    <w:aliases w:val="Heading 14,Heading 141,Heading 142,H4,H41,h4,h4 字元"/>
    <w:basedOn w:val="Normal"/>
    <w:next w:val="Normal"/>
    <w:link w:val="Heading4Char2"/>
    <w:qFormat/>
    <w:rsid w:val="00A55974"/>
    <w:pPr>
      <w:keepNext/>
      <w:numPr>
        <w:ilvl w:val="3"/>
        <w:numId w:val="24"/>
      </w:numPr>
      <w:ind w:left="0" w:firstLine="0"/>
      <w:jc w:val="both"/>
      <w:outlineLvl w:val="3"/>
    </w:pPr>
    <w:rPr>
      <w:bCs/>
      <w:i/>
    </w:rPr>
  </w:style>
  <w:style w:type="paragraph" w:styleId="Heading5">
    <w:name w:val="heading 5"/>
    <w:aliases w:val="H5,H51,h5"/>
    <w:basedOn w:val="Normal"/>
    <w:next w:val="Normal"/>
    <w:link w:val="Heading5Char2"/>
    <w:qFormat/>
    <w:rsid w:val="00A55974"/>
    <w:pPr>
      <w:keepNext/>
      <w:pageBreakBefore/>
      <w:tabs>
        <w:tab w:val="right" w:pos="9066"/>
      </w:tabs>
      <w:spacing w:before="180" w:after="60"/>
      <w:outlineLvl w:val="4"/>
    </w:pPr>
    <w:rPr>
      <w:rFonts w:cs="Arial"/>
      <w:b/>
      <w:bCs/>
      <w:iCs/>
      <w:u w:val="single" w:color="0000FF"/>
      <w:lang w:val="fr-FR" w:eastAsia="zh-TW"/>
    </w:rPr>
  </w:style>
  <w:style w:type="paragraph" w:styleId="Heading6">
    <w:name w:val="heading 6"/>
    <w:aliases w:val="標題 bb"/>
    <w:basedOn w:val="Normal"/>
    <w:next w:val="Normal"/>
    <w:link w:val="Heading6Char1"/>
    <w:qFormat/>
    <w:rsid w:val="00A55974"/>
    <w:pPr>
      <w:keepNext/>
      <w:numPr>
        <w:ilvl w:val="5"/>
        <w:numId w:val="24"/>
      </w:numPr>
      <w:spacing w:afterLines="50" w:after="50"/>
      <w:outlineLvl w:val="5"/>
    </w:pPr>
    <w:rPr>
      <w:rFonts w:ascii="Verdana" w:hAnsi="Verdana"/>
      <w:b/>
      <w:bCs/>
      <w:sz w:val="24"/>
      <w:szCs w:val="40"/>
    </w:rPr>
  </w:style>
  <w:style w:type="paragraph" w:styleId="Heading7">
    <w:name w:val="heading 7"/>
    <w:basedOn w:val="Normal"/>
    <w:next w:val="Normal"/>
    <w:link w:val="Heading7Char1"/>
    <w:qFormat/>
    <w:rsid w:val="00A55974"/>
    <w:pPr>
      <w:keepNext/>
      <w:numPr>
        <w:ilvl w:val="6"/>
        <w:numId w:val="24"/>
      </w:numPr>
      <w:tabs>
        <w:tab w:val="left" w:pos="0"/>
      </w:tabs>
      <w:outlineLvl w:val="6"/>
    </w:pPr>
    <w:rPr>
      <w:rFonts w:cs="Arial"/>
      <w:b/>
      <w:bCs/>
      <w:sz w:val="22"/>
    </w:rPr>
  </w:style>
  <w:style w:type="paragraph" w:styleId="Heading8">
    <w:name w:val="heading 8"/>
    <w:basedOn w:val="Normal"/>
    <w:next w:val="Normal"/>
    <w:link w:val="Heading8Char1"/>
    <w:qFormat/>
    <w:rsid w:val="00A55974"/>
    <w:pPr>
      <w:numPr>
        <w:ilvl w:val="7"/>
        <w:numId w:val="24"/>
      </w:numPr>
      <w:spacing w:before="240" w:after="60"/>
      <w:outlineLvl w:val="7"/>
    </w:pPr>
    <w:rPr>
      <w:rFonts w:ascii="Times New Roman"/>
      <w:i/>
      <w:iCs/>
      <w:sz w:val="24"/>
      <w:szCs w:val="24"/>
    </w:rPr>
  </w:style>
  <w:style w:type="paragraph" w:styleId="Heading9">
    <w:name w:val="heading 9"/>
    <w:basedOn w:val="Normal"/>
    <w:next w:val="Normal"/>
    <w:link w:val="Heading9Char1"/>
    <w:qFormat/>
    <w:rsid w:val="00A5597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9B2A00"/>
    <w:pPr>
      <w:ind w:leftChars="600" w:left="1440"/>
    </w:pPr>
    <w:rPr>
      <w:bCs/>
      <w:sz w:val="18"/>
    </w:rPr>
  </w:style>
  <w:style w:type="paragraph" w:styleId="BodyTextIndent2">
    <w:name w:val="Body Text Indent 2"/>
    <w:basedOn w:val="Normal"/>
    <w:link w:val="BodyTextIndent2Char1"/>
    <w:rsid w:val="009B2A00"/>
    <w:pPr>
      <w:ind w:leftChars="150" w:left="360" w:firstLineChars="200" w:firstLine="480"/>
    </w:pPr>
    <w:rPr>
      <w:sz w:val="18"/>
    </w:rPr>
  </w:style>
  <w:style w:type="paragraph" w:styleId="BodyTextIndent3">
    <w:name w:val="Body Text Indent 3"/>
    <w:basedOn w:val="Normal"/>
    <w:link w:val="BodyTextIndent3Char1"/>
    <w:rsid w:val="009B2A00"/>
    <w:pPr>
      <w:ind w:leftChars="375" w:left="900"/>
    </w:pPr>
    <w:rPr>
      <w:sz w:val="18"/>
    </w:rPr>
  </w:style>
  <w:style w:type="paragraph" w:styleId="Caption">
    <w:name w:val="caption"/>
    <w:basedOn w:val="Normal"/>
    <w:next w:val="Normal"/>
    <w:link w:val="CaptionChar1"/>
    <w:qFormat/>
    <w:rsid w:val="00A55974"/>
    <w:pPr>
      <w:spacing w:before="120"/>
      <w:jc w:val="center"/>
    </w:pPr>
    <w:rPr>
      <w:rFonts w:cs="Arial"/>
      <w:lang w:eastAsia="zh-TW"/>
    </w:rPr>
  </w:style>
  <w:style w:type="paragraph" w:styleId="Footer">
    <w:name w:val="footer"/>
    <w:basedOn w:val="Normal"/>
    <w:link w:val="FooterChar1"/>
    <w:uiPriority w:val="99"/>
    <w:unhideWhenUsed/>
    <w:rsid w:val="00A55974"/>
    <w:pPr>
      <w:tabs>
        <w:tab w:val="center" w:pos="4153"/>
        <w:tab w:val="right" w:pos="8306"/>
      </w:tabs>
    </w:pPr>
  </w:style>
  <w:style w:type="character" w:styleId="Hyperlink">
    <w:name w:val="Hyperlink"/>
    <w:uiPriority w:val="99"/>
    <w:rsid w:val="009B2A00"/>
    <w:rPr>
      <w:rFonts w:ascii="Arial" w:hAnsi="Arial"/>
      <w:color w:val="0000FF"/>
      <w:u w:val="single"/>
    </w:rPr>
  </w:style>
  <w:style w:type="character" w:styleId="PageNumber">
    <w:name w:val="page number"/>
    <w:basedOn w:val="DefaultParagraphFont"/>
    <w:rsid w:val="009B2A00"/>
  </w:style>
  <w:style w:type="paragraph" w:styleId="TOC1">
    <w:name w:val="toc 1"/>
    <w:basedOn w:val="Normal"/>
    <w:next w:val="Normal"/>
    <w:autoRedefine/>
    <w:uiPriority w:val="39"/>
    <w:qFormat/>
    <w:rsid w:val="00A55974"/>
    <w:pPr>
      <w:tabs>
        <w:tab w:val="left" w:pos="600"/>
        <w:tab w:val="right" w:leader="dot" w:pos="9814"/>
      </w:tabs>
      <w:kinsoku w:val="0"/>
      <w:spacing w:before="120"/>
    </w:pPr>
    <w:rPr>
      <w:rFonts w:ascii="Verdana" w:eastAsia="Arial" w:hAnsi="Verdana"/>
      <w:bCs/>
      <w:noProof/>
      <w:sz w:val="24"/>
      <w:szCs w:val="24"/>
    </w:rPr>
  </w:style>
  <w:style w:type="paragraph" w:styleId="TOC2">
    <w:name w:val="toc 2"/>
    <w:basedOn w:val="Normal"/>
    <w:next w:val="Normal"/>
    <w:autoRedefine/>
    <w:uiPriority w:val="39"/>
    <w:qFormat/>
    <w:rsid w:val="00A55974"/>
    <w:pPr>
      <w:tabs>
        <w:tab w:val="left" w:pos="1000"/>
        <w:tab w:val="right" w:leader="dot" w:pos="9788"/>
      </w:tabs>
      <w:ind w:left="198"/>
    </w:pPr>
    <w:rPr>
      <w:rFonts w:ascii="Verdana" w:eastAsia="Arial" w:hAnsi="Verdana"/>
      <w:sz w:val="22"/>
      <w:szCs w:val="24"/>
    </w:rPr>
  </w:style>
  <w:style w:type="paragraph" w:styleId="TOC3">
    <w:name w:val="toc 3"/>
    <w:basedOn w:val="Normal"/>
    <w:next w:val="Normal"/>
    <w:autoRedefine/>
    <w:uiPriority w:val="39"/>
    <w:qFormat/>
    <w:rsid w:val="0020634E"/>
    <w:pPr>
      <w:tabs>
        <w:tab w:val="left" w:pos="1200"/>
        <w:tab w:val="right" w:leader="dot" w:pos="9781"/>
      </w:tabs>
      <w:ind w:left="22320" w:hanging="21920"/>
    </w:pPr>
    <w:rPr>
      <w:rFonts w:ascii="Verdana" w:eastAsia="Arial Unicode MS" w:hAnsi="Verdana"/>
      <w:iCs/>
      <w:szCs w:val="24"/>
    </w:rPr>
  </w:style>
  <w:style w:type="paragraph" w:styleId="TOC4">
    <w:name w:val="toc 4"/>
    <w:basedOn w:val="Normal"/>
    <w:next w:val="Normal"/>
    <w:autoRedefine/>
    <w:uiPriority w:val="39"/>
    <w:rsid w:val="009B2A00"/>
    <w:pPr>
      <w:spacing w:after="0"/>
      <w:ind w:left="600"/>
    </w:pPr>
    <w:rPr>
      <w:rFonts w:ascii="Times New Roman" w:hAnsi="Times New Roman"/>
      <w:sz w:val="18"/>
      <w:szCs w:val="18"/>
    </w:rPr>
  </w:style>
  <w:style w:type="paragraph" w:styleId="TOC5">
    <w:name w:val="toc 5"/>
    <w:basedOn w:val="Normal"/>
    <w:next w:val="Normal"/>
    <w:autoRedefine/>
    <w:uiPriority w:val="39"/>
    <w:rsid w:val="009B2A00"/>
    <w:pPr>
      <w:spacing w:after="0"/>
      <w:ind w:left="800"/>
    </w:pPr>
    <w:rPr>
      <w:rFonts w:ascii="Times New Roman" w:hAnsi="Times New Roman"/>
      <w:sz w:val="18"/>
      <w:szCs w:val="18"/>
    </w:rPr>
  </w:style>
  <w:style w:type="paragraph" w:styleId="TOC6">
    <w:name w:val="toc 6"/>
    <w:basedOn w:val="Normal"/>
    <w:next w:val="Normal"/>
    <w:autoRedefine/>
    <w:uiPriority w:val="39"/>
    <w:rsid w:val="009B2A00"/>
    <w:pPr>
      <w:spacing w:after="0"/>
      <w:ind w:left="1000"/>
    </w:pPr>
    <w:rPr>
      <w:rFonts w:ascii="Times New Roman" w:hAnsi="Times New Roman"/>
      <w:sz w:val="18"/>
      <w:szCs w:val="18"/>
    </w:rPr>
  </w:style>
  <w:style w:type="paragraph" w:styleId="TOC7">
    <w:name w:val="toc 7"/>
    <w:basedOn w:val="Normal"/>
    <w:next w:val="Normal"/>
    <w:autoRedefine/>
    <w:uiPriority w:val="39"/>
    <w:rsid w:val="009B2A00"/>
    <w:pPr>
      <w:spacing w:after="0"/>
      <w:ind w:left="1200"/>
    </w:pPr>
    <w:rPr>
      <w:rFonts w:ascii="Times New Roman" w:hAnsi="Times New Roman"/>
      <w:sz w:val="18"/>
      <w:szCs w:val="18"/>
    </w:rPr>
  </w:style>
  <w:style w:type="paragraph" w:styleId="TOC8">
    <w:name w:val="toc 8"/>
    <w:basedOn w:val="Normal"/>
    <w:next w:val="Normal"/>
    <w:autoRedefine/>
    <w:uiPriority w:val="39"/>
    <w:rsid w:val="009B2A00"/>
    <w:pPr>
      <w:spacing w:after="0"/>
      <w:ind w:left="1400"/>
    </w:pPr>
    <w:rPr>
      <w:rFonts w:ascii="Times New Roman" w:hAnsi="Times New Roman"/>
      <w:sz w:val="18"/>
      <w:szCs w:val="18"/>
    </w:rPr>
  </w:style>
  <w:style w:type="paragraph" w:styleId="TOC9">
    <w:name w:val="toc 9"/>
    <w:basedOn w:val="Normal"/>
    <w:next w:val="Normal"/>
    <w:autoRedefine/>
    <w:uiPriority w:val="39"/>
    <w:rsid w:val="009B2A00"/>
    <w:pPr>
      <w:spacing w:after="0"/>
      <w:ind w:left="1600"/>
    </w:pPr>
    <w:rPr>
      <w:rFonts w:ascii="Times New Roman" w:hAnsi="Times New Roman"/>
      <w:sz w:val="18"/>
      <w:szCs w:val="18"/>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9B2A00"/>
    <w:rPr>
      <w:rFonts w:ascii="Arial" w:eastAsia="細明體" w:hAnsi="Arial"/>
      <w:bCs/>
      <w:noProof/>
      <w:sz w:val="22"/>
      <w:lang w:val="en-US" w:eastAsia="en-US" w:bidi="ar-SA"/>
    </w:rPr>
  </w:style>
  <w:style w:type="paragraph" w:customStyle="1" w:styleId="coverage">
    <w:name w:val="coverage"/>
    <w:basedOn w:val="Normal"/>
    <w:rsid w:val="009B2A00"/>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9B2A00"/>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2"/>
    <w:uiPriority w:val="99"/>
    <w:unhideWhenUsed/>
    <w:rsid w:val="00A55974"/>
    <w:pPr>
      <w:tabs>
        <w:tab w:val="center" w:pos="4153"/>
        <w:tab w:val="right" w:pos="8306"/>
      </w:tabs>
    </w:pPr>
  </w:style>
  <w:style w:type="paragraph" w:customStyle="1" w:styleId="stylesfrcontentleft0cmhanging611chjustified3justified">
    <w:name w:val="stylesfrcontentleft0cmhanging611chjustified3justified"/>
    <w:basedOn w:val="Normal"/>
    <w:rsid w:val="009B2A00"/>
    <w:pPr>
      <w:widowControl/>
      <w:adjustRightInd/>
      <w:spacing w:after="60"/>
      <w:textAlignment w:val="auto"/>
    </w:pPr>
    <w:rPr>
      <w:rFonts w:eastAsia="MS Mincho" w:cs="Arial"/>
      <w:lang w:eastAsia="zh-CN"/>
    </w:rPr>
  </w:style>
  <w:style w:type="paragraph" w:customStyle="1" w:styleId="note">
    <w:name w:val="note"/>
    <w:basedOn w:val="Normal"/>
    <w:rsid w:val="009B2A00"/>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9B2A00"/>
    <w:pPr>
      <w:spacing w:before="20" w:after="20"/>
    </w:pPr>
    <w:rPr>
      <w:sz w:val="14"/>
      <w:lang w:eastAsia="zh-TW"/>
    </w:rPr>
  </w:style>
  <w:style w:type="paragraph" w:customStyle="1" w:styleId="tabletext1L">
    <w:name w:val="table text 1L"/>
    <w:basedOn w:val="tabletext1C"/>
    <w:link w:val="tabletext1LChar"/>
    <w:rsid w:val="009B2A00"/>
  </w:style>
  <w:style w:type="paragraph" w:customStyle="1" w:styleId="tabletitle">
    <w:name w:val="table title"/>
    <w:basedOn w:val="Normal"/>
    <w:link w:val="tabletitleChar1"/>
    <w:autoRedefine/>
    <w:rsid w:val="00FD4917"/>
    <w:pPr>
      <w:widowControl/>
      <w:overflowPunct/>
      <w:autoSpaceDE/>
      <w:autoSpaceDN/>
      <w:adjustRightInd/>
      <w:spacing w:before="120"/>
      <w:jc w:val="center"/>
      <w:textAlignment w:val="auto"/>
    </w:pPr>
    <w:rPr>
      <w:rFonts w:cs="Arial"/>
      <w:b/>
      <w:caps/>
      <w:sz w:val="19"/>
      <w:szCs w:val="19"/>
      <w:lang w:eastAsia="zh-TW"/>
    </w:rPr>
  </w:style>
  <w:style w:type="character" w:customStyle="1" w:styleId="tabletitleChar">
    <w:name w:val="table title Char"/>
    <w:rsid w:val="009B2A00"/>
    <w:rPr>
      <w:rFonts w:ascii="Arial" w:eastAsia="新細明體" w:hAnsi="Arial" w:cs="Arial"/>
      <w:b/>
      <w:caps/>
      <w:sz w:val="19"/>
      <w:szCs w:val="19"/>
      <w:lang w:val="en-US" w:eastAsia="zh-TW" w:bidi="ar-SA"/>
    </w:rPr>
  </w:style>
  <w:style w:type="paragraph" w:customStyle="1" w:styleId="header20">
    <w:name w:val="header 2"/>
    <w:basedOn w:val="header1"/>
    <w:rsid w:val="005C55E5"/>
    <w:pPr>
      <w:spacing w:before="912"/>
    </w:pPr>
    <w:rPr>
      <w:rFonts w:ascii="細明體"/>
      <w:bCs w:val="0"/>
    </w:rPr>
  </w:style>
  <w:style w:type="paragraph" w:customStyle="1" w:styleId="Winbond1">
    <w:name w:val="Winbond 1"/>
    <w:basedOn w:val="Header"/>
    <w:rsid w:val="009B2A00"/>
    <w:pPr>
      <w:tabs>
        <w:tab w:val="clear" w:pos="4153"/>
        <w:tab w:val="clear" w:pos="8306"/>
        <w:tab w:val="center" w:pos="4252"/>
        <w:tab w:val="right" w:pos="8504"/>
      </w:tabs>
      <w:jc w:val="right"/>
    </w:pPr>
    <w:rPr>
      <w:rFonts w:ascii="細明體" w:hAnsi="Times New Roman"/>
      <w:b/>
      <w:caps/>
      <w:sz w:val="36"/>
    </w:rPr>
  </w:style>
  <w:style w:type="paragraph" w:styleId="NormalIndent">
    <w:name w:val="Normal Indent"/>
    <w:basedOn w:val="Normal"/>
    <w:rsid w:val="009B2A00"/>
    <w:pPr>
      <w:spacing w:after="48"/>
      <w:ind w:left="720"/>
    </w:pPr>
    <w:rPr>
      <w:rFonts w:ascii="細明體" w:hAnsi="Times New Roman"/>
    </w:rPr>
  </w:style>
  <w:style w:type="paragraph" w:customStyle="1" w:styleId="StyletabletitleBefore6line">
    <w:name w:val="Style table title + Before:  6 line"/>
    <w:basedOn w:val="tabletitle"/>
    <w:autoRedefine/>
    <w:rsid w:val="009B2A00"/>
    <w:pPr>
      <w:spacing w:beforeLines="100"/>
    </w:pPr>
    <w:rPr>
      <w:rFonts w:cs="新細明體"/>
      <w:szCs w:val="20"/>
    </w:rPr>
  </w:style>
  <w:style w:type="character" w:customStyle="1" w:styleId="StyletabletitleBefore6lineChar">
    <w:name w:val="Style table title + Before:  6 line Char"/>
    <w:rsid w:val="009B2A00"/>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9B2A00"/>
    <w:rPr>
      <w:caps w:val="0"/>
      <w:szCs w:val="18"/>
    </w:rPr>
  </w:style>
  <w:style w:type="character" w:customStyle="1" w:styleId="StyleStyletabletitleBefore6lineBefore1lineChar">
    <w:name w:val="Style Style table title + Before:  6 line + Before:  1 line Char"/>
    <w:rsid w:val="009B2A00"/>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9B2A00"/>
    <w:pPr>
      <w:spacing w:beforeLines="50"/>
      <w:jc w:val="left"/>
    </w:pPr>
    <w:rPr>
      <w:szCs w:val="20"/>
    </w:rPr>
  </w:style>
  <w:style w:type="character" w:customStyle="1" w:styleId="tabletitle1byYJSChar">
    <w:name w:val="table title1 by YJS Char"/>
    <w:basedOn w:val="StyleStyletabletitleBefore6lineBefore1lineChar"/>
    <w:rsid w:val="009B2A00"/>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9B2A00"/>
    <w:pPr>
      <w:ind w:left="199" w:hangingChars="142" w:hanging="199"/>
    </w:pPr>
    <w:rPr>
      <w:rFonts w:cs="新細明體"/>
      <w:szCs w:val="20"/>
    </w:rPr>
  </w:style>
  <w:style w:type="paragraph" w:customStyle="1" w:styleId="NormalCenter7">
    <w:name w:val="Normal Center 7"/>
    <w:basedOn w:val="Normal"/>
    <w:rsid w:val="009B2A00"/>
    <w:pPr>
      <w:jc w:val="center"/>
    </w:pPr>
    <w:rPr>
      <w:sz w:val="14"/>
    </w:rPr>
  </w:style>
  <w:style w:type="paragraph" w:customStyle="1" w:styleId="SFRMnemonic">
    <w:name w:val="SFR Mnemonic"/>
    <w:basedOn w:val="Normal"/>
    <w:link w:val="SFRMnemonicChar"/>
    <w:rsid w:val="009B2A00"/>
    <w:pPr>
      <w:tabs>
        <w:tab w:val="left" w:pos="7900"/>
      </w:tabs>
      <w:spacing w:before="60" w:after="60"/>
      <w:ind w:leftChars="944" w:left="1699"/>
    </w:pPr>
    <w:rPr>
      <w:lang w:eastAsia="zh-TW"/>
    </w:rPr>
  </w:style>
  <w:style w:type="paragraph" w:customStyle="1" w:styleId="SFRContent">
    <w:name w:val="SFR Content"/>
    <w:basedOn w:val="Normal"/>
    <w:link w:val="SFRContentChar"/>
    <w:rsid w:val="009B2A00"/>
    <w:pPr>
      <w:tabs>
        <w:tab w:val="left" w:pos="1100"/>
      </w:tabs>
      <w:spacing w:after="60"/>
      <w:ind w:left="1100" w:hangingChars="611" w:hanging="1100"/>
    </w:pPr>
    <w:rPr>
      <w:lang w:eastAsia="zh-TW"/>
    </w:rPr>
  </w:style>
  <w:style w:type="paragraph" w:customStyle="1" w:styleId="SFRContentTable1">
    <w:name w:val="SFR Content Table1"/>
    <w:basedOn w:val="SFRContent"/>
    <w:rsid w:val="009B2A00"/>
    <w:pPr>
      <w:jc w:val="center"/>
    </w:pPr>
    <w:rPr>
      <w:rFonts w:cs="新細明體"/>
    </w:rPr>
  </w:style>
  <w:style w:type="paragraph" w:styleId="BlockText">
    <w:name w:val="Block Text"/>
    <w:basedOn w:val="Normal"/>
    <w:rsid w:val="009B2A00"/>
    <w:pPr>
      <w:widowControl/>
      <w:spacing w:before="120" w:after="48"/>
      <w:ind w:left="709" w:right="-6" w:hanging="709"/>
    </w:pPr>
    <w:rPr>
      <w:noProof/>
    </w:rPr>
  </w:style>
  <w:style w:type="paragraph" w:customStyle="1" w:styleId="Normalheading3">
    <w:name w:val="Normal_heading3"/>
    <w:basedOn w:val="Normal"/>
    <w:rsid w:val="009B2A00"/>
    <w:pPr>
      <w:widowControl/>
      <w:spacing w:before="120" w:after="60"/>
    </w:pPr>
    <w:rPr>
      <w:b/>
    </w:rPr>
  </w:style>
  <w:style w:type="character" w:styleId="CommentReference">
    <w:name w:val="annotation reference"/>
    <w:rsid w:val="009B2A00"/>
    <w:rPr>
      <w:sz w:val="18"/>
      <w:szCs w:val="18"/>
    </w:rPr>
  </w:style>
  <w:style w:type="paragraph" w:styleId="CommentText">
    <w:name w:val="annotation text"/>
    <w:basedOn w:val="Normal"/>
    <w:link w:val="CommentTextChar1"/>
    <w:rsid w:val="009B2A00"/>
  </w:style>
  <w:style w:type="paragraph" w:styleId="CommentSubject">
    <w:name w:val="annotation subject"/>
    <w:basedOn w:val="CommentText"/>
    <w:next w:val="CommentText"/>
    <w:link w:val="CommentSubjectChar1"/>
    <w:rsid w:val="009B2A00"/>
    <w:rPr>
      <w:b/>
      <w:bCs/>
    </w:rPr>
  </w:style>
  <w:style w:type="paragraph" w:styleId="BalloonText">
    <w:name w:val="Balloon Text"/>
    <w:basedOn w:val="Normal"/>
    <w:link w:val="BalloonTextChar1"/>
    <w:rsid w:val="009B2A00"/>
    <w:rPr>
      <w:sz w:val="16"/>
      <w:szCs w:val="16"/>
    </w:rPr>
  </w:style>
  <w:style w:type="paragraph" w:customStyle="1" w:styleId="NORMAL1">
    <w:name w:val="NORMAL1"/>
    <w:basedOn w:val="Normal"/>
    <w:rsid w:val="009B2A00"/>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9B2A00"/>
    <w:pPr>
      <w:tabs>
        <w:tab w:val="left" w:pos="170"/>
        <w:tab w:val="left" w:pos="340"/>
      </w:tabs>
      <w:spacing w:after="48"/>
    </w:pPr>
    <w:rPr>
      <w:rFonts w:ascii="細明體" w:hAnsi="Times New Roman"/>
    </w:rPr>
  </w:style>
  <w:style w:type="character" w:customStyle="1" w:styleId="bullettextChar">
    <w:name w:val="bullet text Char"/>
    <w:rsid w:val="009B2A00"/>
    <w:rPr>
      <w:rFonts w:ascii="細明體" w:eastAsia="細明體"/>
      <w:lang w:val="en-US" w:eastAsia="en-US" w:bidi="ar-SA"/>
    </w:rPr>
  </w:style>
  <w:style w:type="paragraph" w:customStyle="1" w:styleId="2ndsmalltitle">
    <w:name w:val="2nd small title"/>
    <w:basedOn w:val="Normal"/>
    <w:rsid w:val="009B2A00"/>
    <w:pPr>
      <w:spacing w:before="180" w:after="48"/>
    </w:pPr>
    <w:rPr>
      <w:rFonts w:ascii="細明體" w:hAnsi="Times New Roman"/>
      <w:b/>
    </w:rPr>
  </w:style>
  <w:style w:type="paragraph" w:customStyle="1" w:styleId="3rdsmalltitle">
    <w:name w:val="3rd small title"/>
    <w:basedOn w:val="2ndsmalltitle"/>
    <w:autoRedefine/>
    <w:rsid w:val="009B2A00"/>
    <w:pPr>
      <w:spacing w:before="120" w:after="0"/>
      <w:jc w:val="center"/>
    </w:pPr>
    <w:rPr>
      <w:rFonts w:ascii="Arial" w:eastAsia="Arial" w:hAnsi="Arial"/>
    </w:rPr>
  </w:style>
  <w:style w:type="paragraph" w:customStyle="1" w:styleId="continue">
    <w:name w:val="continue"/>
    <w:basedOn w:val="Normal"/>
    <w:rsid w:val="009B2A00"/>
    <w:pPr>
      <w:spacing w:after="40"/>
    </w:pPr>
    <w:rPr>
      <w:rFonts w:ascii="細明體" w:hAnsi="Times New Roman"/>
      <w:sz w:val="16"/>
    </w:rPr>
  </w:style>
  <w:style w:type="paragraph" w:customStyle="1" w:styleId="tabletext15C">
    <w:name w:val="table text 1.5C"/>
    <w:basedOn w:val="tabletext1C"/>
    <w:link w:val="tabletext15CChar"/>
    <w:rsid w:val="009B2A00"/>
    <w:pPr>
      <w:jc w:val="center"/>
    </w:pPr>
    <w:rPr>
      <w:rFonts w:ascii="細明體" w:hAnsi="Times New Roman"/>
      <w:sz w:val="20"/>
      <w:lang w:eastAsia="en-US"/>
    </w:rPr>
  </w:style>
  <w:style w:type="paragraph" w:customStyle="1" w:styleId="tabletext25C">
    <w:name w:val="table text 2.5C"/>
    <w:basedOn w:val="tabletext15C"/>
    <w:link w:val="tabletext25CChar"/>
    <w:rsid w:val="009B2A00"/>
    <w:pPr>
      <w:spacing w:line="600" w:lineRule="auto"/>
    </w:pPr>
  </w:style>
  <w:style w:type="paragraph" w:customStyle="1" w:styleId="tabletext15L">
    <w:name w:val="table text 1.5L"/>
    <w:basedOn w:val="tabletext15C"/>
    <w:link w:val="tabletext15LChar"/>
    <w:rsid w:val="009B2A00"/>
    <w:pPr>
      <w:jc w:val="left"/>
    </w:pPr>
  </w:style>
  <w:style w:type="paragraph" w:customStyle="1" w:styleId="tabletext25L">
    <w:name w:val="table text 2.5L"/>
    <w:basedOn w:val="tabletext25C"/>
    <w:link w:val="tabletext25LChar"/>
    <w:rsid w:val="009B2A00"/>
    <w:pPr>
      <w:jc w:val="left"/>
    </w:pPr>
  </w:style>
  <w:style w:type="paragraph" w:customStyle="1" w:styleId="tabletext35L">
    <w:name w:val="table text 3.5L"/>
    <w:basedOn w:val="tabletext25L"/>
    <w:rsid w:val="009B2A00"/>
    <w:pPr>
      <w:spacing w:line="840" w:lineRule="auto"/>
    </w:pPr>
  </w:style>
  <w:style w:type="paragraph" w:customStyle="1" w:styleId="FOOTER1">
    <w:name w:val="FOOTER 1"/>
    <w:basedOn w:val="Normal"/>
    <w:autoRedefine/>
    <w:rsid w:val="009B2A00"/>
    <w:pPr>
      <w:widowControl/>
      <w:tabs>
        <w:tab w:val="left" w:pos="3628"/>
      </w:tabs>
      <w:spacing w:before="280" w:after="400"/>
      <w:jc w:val="center"/>
      <w:textAlignment w:val="auto"/>
    </w:pPr>
    <w:rPr>
      <w:rFonts w:ascii="Times New Roman" w:hAnsi="Times New Roman"/>
      <w:i/>
      <w:lang w:eastAsia="zh-TW"/>
    </w:rPr>
  </w:style>
  <w:style w:type="paragraph" w:customStyle="1" w:styleId="Footer10">
    <w:name w:val="Footer1"/>
    <w:basedOn w:val="FOOTER1"/>
    <w:rsid w:val="009B2A00"/>
    <w:pPr>
      <w:spacing w:after="454"/>
    </w:pPr>
  </w:style>
  <w:style w:type="paragraph" w:customStyle="1" w:styleId="box">
    <w:name w:val="box"/>
    <w:basedOn w:val="note"/>
    <w:rsid w:val="009B2A00"/>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9B2A00"/>
    <w:pPr>
      <w:tabs>
        <w:tab w:val="clear" w:pos="4153"/>
        <w:tab w:val="clear" w:pos="8306"/>
        <w:tab w:val="center" w:pos="4252"/>
        <w:tab w:val="right" w:pos="8504"/>
      </w:tabs>
      <w:spacing w:after="200"/>
      <w:jc w:val="right"/>
    </w:pPr>
    <w:rPr>
      <w:rFonts w:ascii="細明體" w:hAnsi="Times New Roman"/>
      <w:b/>
      <w:caps/>
      <w:sz w:val="36"/>
    </w:rPr>
  </w:style>
  <w:style w:type="paragraph" w:customStyle="1" w:styleId="Figure">
    <w:name w:val="Figure"/>
    <w:basedOn w:val="note"/>
    <w:qFormat/>
    <w:rsid w:val="009B2A00"/>
    <w:pPr>
      <w:widowControl/>
      <w:tabs>
        <w:tab w:val="clear" w:pos="426"/>
        <w:tab w:val="left" w:pos="425"/>
      </w:tabs>
      <w:jc w:val="center"/>
    </w:pPr>
    <w:rPr>
      <w:rFonts w:ascii="Arial" w:hAnsi="Arial"/>
      <w:noProof/>
      <w:sz w:val="16"/>
      <w:szCs w:val="20"/>
    </w:rPr>
  </w:style>
  <w:style w:type="character" w:customStyle="1" w:styleId="FigureChar">
    <w:name w:val="Figure Char"/>
    <w:rsid w:val="009B2A00"/>
    <w:rPr>
      <w:rFonts w:ascii="Arial" w:eastAsia="新細明體" w:hAnsi="Arial"/>
      <w:noProof/>
      <w:sz w:val="16"/>
      <w:lang w:val="en-US" w:eastAsia="en-US" w:bidi="ar-SA"/>
    </w:rPr>
  </w:style>
  <w:style w:type="paragraph" w:customStyle="1" w:styleId="Styletabletitle1byYJS">
    <w:name w:val="Style table title1 by YJS"/>
    <w:basedOn w:val="tabletitle1byYJS"/>
    <w:rsid w:val="009B2A00"/>
    <w:rPr>
      <w:b w:val="0"/>
    </w:rPr>
  </w:style>
  <w:style w:type="character" w:customStyle="1" w:styleId="Styletabletitle1byYJSChar">
    <w:name w:val="Style table title1 by YJS Char"/>
    <w:rsid w:val="009B2A00"/>
    <w:rPr>
      <w:rFonts w:ascii="Arial" w:eastAsia="新細明體" w:hAnsi="Arial" w:cs="新細明體"/>
      <w:b/>
      <w:caps/>
      <w:sz w:val="19"/>
      <w:szCs w:val="18"/>
      <w:lang w:val="en-US" w:eastAsia="zh-TW" w:bidi="ar-SA"/>
    </w:rPr>
  </w:style>
  <w:style w:type="paragraph" w:styleId="BodyText">
    <w:name w:val="Body Text"/>
    <w:basedOn w:val="Normal"/>
    <w:link w:val="BodyTextChar2"/>
    <w:rsid w:val="009B2A00"/>
    <w:pPr>
      <w:widowControl/>
      <w:spacing w:after="48"/>
      <w:ind w:right="-6"/>
    </w:pPr>
    <w:rPr>
      <w:noProof/>
    </w:rPr>
  </w:style>
  <w:style w:type="paragraph" w:styleId="FootnoteText">
    <w:name w:val="footnote text"/>
    <w:basedOn w:val="Normal"/>
    <w:link w:val="FootnoteTextChar1"/>
    <w:rsid w:val="009B2A00"/>
  </w:style>
  <w:style w:type="paragraph" w:styleId="BodyText3">
    <w:name w:val="Body Text 3"/>
    <w:basedOn w:val="Normal"/>
    <w:link w:val="BodyText3Char2"/>
    <w:rsid w:val="009B2A00"/>
    <w:rPr>
      <w:sz w:val="16"/>
      <w:szCs w:val="16"/>
    </w:rPr>
  </w:style>
  <w:style w:type="paragraph" w:customStyle="1" w:styleId="StyleSFRContentLeft0cmHanging611ch">
    <w:name w:val="Style SFR Content + Left:  0 cm Hanging:  6.11 ch"/>
    <w:basedOn w:val="SFRContent"/>
    <w:link w:val="StyleSFRContentLeft0cmHanging611chChar"/>
    <w:rsid w:val="009B2A00"/>
    <w:pPr>
      <w:ind w:hangingChars="550" w:hanging="550"/>
    </w:pPr>
    <w:rPr>
      <w:rFonts w:cs="新細明體"/>
    </w:rPr>
  </w:style>
  <w:style w:type="paragraph" w:customStyle="1" w:styleId="Styleforregistertable">
    <w:name w:val="Style for register table"/>
    <w:basedOn w:val="Normal"/>
    <w:rsid w:val="009B2A00"/>
    <w:rPr>
      <w:sz w:val="18"/>
      <w:lang w:eastAsia="zh-TW"/>
    </w:rPr>
  </w:style>
  <w:style w:type="paragraph" w:customStyle="1" w:styleId="StyleHeading1TimesNewRoman">
    <w:name w:val="Style Heading 1 + Times New Roman"/>
    <w:basedOn w:val="Heading1"/>
    <w:autoRedefine/>
    <w:rsid w:val="009B2A00"/>
    <w:pPr>
      <w:numPr>
        <w:numId w:val="0"/>
      </w:numPr>
    </w:pPr>
    <w:rPr>
      <w:rFonts w:ascii="Times New Roman" w:hAnsi="Times New Roman"/>
    </w:rPr>
  </w:style>
  <w:style w:type="character" w:customStyle="1" w:styleId="StyleHeading1TimesNewRomanChar">
    <w:name w:val="Style Heading 1 + Times New Roman Char"/>
    <w:rsid w:val="009B2A00"/>
    <w:rPr>
      <w:rFonts w:eastAsia="細明體"/>
      <w:b/>
      <w:bCs/>
      <w:caps/>
      <w:kern w:val="28"/>
      <w:sz w:val="24"/>
      <w:lang w:val="en-US" w:eastAsia="en-US" w:bidi="ar-SA"/>
    </w:rPr>
  </w:style>
  <w:style w:type="paragraph" w:customStyle="1" w:styleId="NormalCenter">
    <w:name w:val="Normal Center"/>
    <w:basedOn w:val="Normal"/>
    <w:rsid w:val="009B2A00"/>
    <w:pPr>
      <w:jc w:val="center"/>
    </w:pPr>
  </w:style>
  <w:style w:type="character" w:styleId="FollowedHyperlink">
    <w:name w:val="FollowedHyperlink"/>
    <w:rsid w:val="009B2A00"/>
    <w:rPr>
      <w:color w:val="800080"/>
      <w:u w:val="single"/>
    </w:rPr>
  </w:style>
  <w:style w:type="paragraph" w:customStyle="1" w:styleId="tablecontentleft-right">
    <w:name w:val="table_content_left-right"/>
    <w:basedOn w:val="Normal"/>
    <w:rsid w:val="009B2A00"/>
  </w:style>
  <w:style w:type="paragraph" w:customStyle="1" w:styleId="StyleCaptionCentered">
    <w:name w:val="Style Caption + Centered"/>
    <w:basedOn w:val="Caption"/>
    <w:rsid w:val="009B2A00"/>
    <w:rPr>
      <w:rFonts w:cs="新細明體"/>
    </w:rPr>
  </w:style>
  <w:style w:type="paragraph" w:customStyle="1" w:styleId="bullet1">
    <w:name w:val="bullet1"/>
    <w:basedOn w:val="Normal"/>
    <w:rsid w:val="009B2A00"/>
    <w:pPr>
      <w:widowControl/>
      <w:numPr>
        <w:numId w:val="1"/>
      </w:numPr>
      <w:textAlignment w:val="auto"/>
    </w:pPr>
    <w:rPr>
      <w:rFonts w:cs="Arial"/>
      <w:color w:val="000000"/>
      <w:lang w:eastAsia="zh-TW"/>
    </w:rPr>
  </w:style>
  <w:style w:type="paragraph" w:styleId="BodyText2">
    <w:name w:val="Body Text 2"/>
    <w:basedOn w:val="Normal"/>
    <w:link w:val="BodyText2Char1"/>
    <w:rsid w:val="009B2A00"/>
    <w:pPr>
      <w:spacing w:line="480" w:lineRule="auto"/>
    </w:pPr>
  </w:style>
  <w:style w:type="paragraph" w:customStyle="1" w:styleId="StyleSFRMnemonicLeft944ch">
    <w:name w:val="Style SFR Mnemonic + Left:  9.44 ch"/>
    <w:basedOn w:val="SFRMnemonic"/>
    <w:rsid w:val="009B2A00"/>
    <w:pPr>
      <w:tabs>
        <w:tab w:val="clear" w:pos="7900"/>
        <w:tab w:val="left" w:pos="6500"/>
      </w:tabs>
      <w:ind w:left="1888"/>
    </w:pPr>
    <w:rPr>
      <w:rFonts w:cs="新細明體"/>
    </w:rPr>
  </w:style>
  <w:style w:type="paragraph" w:customStyle="1" w:styleId="TableNormal1">
    <w:name w:val="Table Normal1"/>
    <w:basedOn w:val="Normal"/>
    <w:link w:val="NormaltableChar"/>
    <w:rsid w:val="009B2A00"/>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9B2A00"/>
    <w:pPr>
      <w:spacing w:before="0" w:after="0"/>
    </w:pPr>
    <w:rPr>
      <w:rFonts w:cs="新細明體"/>
      <w:b w:val="0"/>
    </w:rPr>
  </w:style>
  <w:style w:type="paragraph" w:customStyle="1" w:styleId="winbond10">
    <w:name w:val="winbond 1"/>
    <w:basedOn w:val="Normal"/>
    <w:rsid w:val="009B2A00"/>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9B2A00"/>
    <w:pPr>
      <w:widowControl/>
      <w:tabs>
        <w:tab w:val="left" w:pos="170"/>
      </w:tabs>
      <w:spacing w:after="200"/>
      <w:jc w:val="right"/>
      <w:textAlignment w:val="auto"/>
    </w:pPr>
    <w:rPr>
      <w:rFonts w:cs="Arial"/>
      <w:b/>
      <w:caps/>
      <w:sz w:val="36"/>
      <w:lang w:eastAsia="zh-TW"/>
    </w:rPr>
  </w:style>
  <w:style w:type="character" w:customStyle="1" w:styleId="HeaderChar">
    <w:name w:val="Header Char"/>
    <w:rsid w:val="009B2A00"/>
    <w:rPr>
      <w:rFonts w:eastAsia="Arial"/>
      <w:b/>
      <w:caps/>
      <w:sz w:val="36"/>
      <w:lang w:val="en-US" w:eastAsia="en-US" w:bidi="ar-SA"/>
    </w:rPr>
  </w:style>
  <w:style w:type="paragraph" w:customStyle="1" w:styleId="StyletabletitleAfter1pt1">
    <w:name w:val="Style table title + After:  1 pt1"/>
    <w:basedOn w:val="tabletitle"/>
    <w:autoRedefine/>
    <w:rsid w:val="009B2A00"/>
    <w:pPr>
      <w:spacing w:after="20"/>
    </w:pPr>
    <w:rPr>
      <w:rFonts w:cs="新細明體"/>
    </w:rPr>
  </w:style>
  <w:style w:type="paragraph" w:customStyle="1" w:styleId="Styletabletitle10pt">
    <w:name w:val="Style table title + 10 pt"/>
    <w:basedOn w:val="tabletitle"/>
    <w:rsid w:val="009B2A00"/>
    <w:pPr>
      <w:spacing w:after="48"/>
    </w:pPr>
    <w:rPr>
      <w:b w:val="0"/>
      <w:bCs/>
      <w:caps w:val="0"/>
      <w:szCs w:val="18"/>
    </w:rPr>
  </w:style>
  <w:style w:type="character" w:styleId="FootnoteReference">
    <w:name w:val="footnote reference"/>
    <w:rsid w:val="009B2A00"/>
    <w:rPr>
      <w:rFonts w:ascii="新細明體" w:eastAsia="新細明體"/>
      <w:position w:val="6"/>
      <w:sz w:val="16"/>
    </w:rPr>
  </w:style>
  <w:style w:type="paragraph" w:customStyle="1" w:styleId="winbond3">
    <w:name w:val="winbond 3"/>
    <w:basedOn w:val="Normal"/>
    <w:rsid w:val="009B2A00"/>
    <w:pPr>
      <w:widowControl/>
      <w:spacing w:before="360" w:after="0"/>
      <w:jc w:val="right"/>
    </w:pPr>
    <w:rPr>
      <w:b/>
      <w:caps/>
      <w:noProof/>
      <w:sz w:val="36"/>
    </w:rPr>
  </w:style>
  <w:style w:type="paragraph" w:customStyle="1" w:styleId="StylebullettextAfter0pt">
    <w:name w:val="Style bullet text + After:  0 pt"/>
    <w:basedOn w:val="Normal"/>
    <w:rsid w:val="009B2A00"/>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9B2A00"/>
    <w:pPr>
      <w:jc w:val="center"/>
    </w:pPr>
    <w:rPr>
      <w:rFonts w:cs="新細明體"/>
      <w:b/>
      <w:bCs/>
      <w:sz w:val="19"/>
      <w:szCs w:val="19"/>
    </w:rPr>
  </w:style>
  <w:style w:type="character" w:customStyle="1" w:styleId="CharChar">
    <w:name w:val="Char Char"/>
    <w:rsid w:val="009B2A00"/>
    <w:rPr>
      <w:rFonts w:ascii="Arial" w:eastAsia="細明體" w:hAnsi="Arial"/>
      <w:lang w:val="en-US" w:eastAsia="en-US" w:bidi="ar-SA"/>
    </w:rPr>
  </w:style>
  <w:style w:type="paragraph" w:styleId="Date">
    <w:name w:val="Date"/>
    <w:basedOn w:val="Normal"/>
    <w:next w:val="Normal"/>
    <w:link w:val="DateChar1"/>
    <w:rsid w:val="009B2A00"/>
    <w:pPr>
      <w:snapToGrid/>
      <w:spacing w:before="0" w:after="60"/>
    </w:pPr>
  </w:style>
  <w:style w:type="paragraph" w:customStyle="1" w:styleId="stylesfrcontentleft0cmhanging611ch0">
    <w:name w:val="stylesfrcontentleft0cmhanging611ch"/>
    <w:basedOn w:val="Normal"/>
    <w:rsid w:val="009B2A00"/>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9B2A00"/>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9B2A00"/>
  </w:style>
  <w:style w:type="paragraph" w:customStyle="1" w:styleId="StyleStyleSFRContentLeft0cmHanging611chJustified1">
    <w:name w:val="Style Style SFR Content + Left:  0 cm Hanging:  6.11 ch + Justified...1"/>
    <w:basedOn w:val="StyleSFRContentLeft0cmHanging611ch"/>
    <w:autoRedefine/>
    <w:rsid w:val="009B2A00"/>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9B2A00"/>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9B2A00"/>
  </w:style>
  <w:style w:type="paragraph" w:styleId="TableofFigures">
    <w:name w:val="table of figures"/>
    <w:basedOn w:val="Normal"/>
    <w:next w:val="Normal"/>
    <w:uiPriority w:val="99"/>
    <w:rsid w:val="009B2A00"/>
    <w:pPr>
      <w:ind w:leftChars="200" w:left="200" w:hangingChars="200" w:hanging="200"/>
    </w:pPr>
  </w:style>
  <w:style w:type="paragraph" w:styleId="DocumentMap">
    <w:name w:val="Document Map"/>
    <w:basedOn w:val="Normal"/>
    <w:link w:val="DocumentMapChar1"/>
    <w:rsid w:val="009B2A00"/>
    <w:pPr>
      <w:shd w:val="clear" w:color="auto" w:fill="000080"/>
    </w:pPr>
    <w:rPr>
      <w:rFonts w:eastAsia="MS Gothic"/>
    </w:rPr>
  </w:style>
  <w:style w:type="paragraph" w:styleId="Index6">
    <w:name w:val="index 6"/>
    <w:basedOn w:val="Normal"/>
    <w:next w:val="Normal"/>
    <w:autoRedefine/>
    <w:rsid w:val="009B2A00"/>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9B2A00"/>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9B2A00"/>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9B2A00"/>
    <w:rPr>
      <w:rFonts w:cs="Arial"/>
    </w:rPr>
  </w:style>
  <w:style w:type="paragraph" w:customStyle="1" w:styleId="NormalBlack">
    <w:name w:val="Normal + Black"/>
    <w:basedOn w:val="Normal"/>
    <w:rsid w:val="009B2A00"/>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9B2A00"/>
    <w:pPr>
      <w:ind w:leftChars="72" w:left="144" w:rightChars="66" w:right="132" w:firstLine="3"/>
    </w:pPr>
  </w:style>
  <w:style w:type="paragraph" w:customStyle="1" w:styleId="NormalBlue">
    <w:name w:val="Normal + Blue"/>
    <w:aliases w:val="Justified,Left,First line:  0.71 cm,Before:  0 pt,After:  0 pt,First line:  1 cm,Right  0.75 ch,Normal + 12 pt"/>
    <w:basedOn w:val="Normal"/>
    <w:rsid w:val="009B2A00"/>
    <w:rPr>
      <w:color w:val="0000FF"/>
    </w:rPr>
  </w:style>
  <w:style w:type="paragraph" w:customStyle="1" w:styleId="StyleHeading1Arial">
    <w:name w:val="Style Heading 1 + Arial"/>
    <w:basedOn w:val="Heading1"/>
    <w:autoRedefine/>
    <w:rsid w:val="009B2A00"/>
    <w:pPr>
      <w:tabs>
        <w:tab w:val="clear" w:pos="432"/>
        <w:tab w:val="num" w:pos="510"/>
      </w:tabs>
      <w:overflowPunct/>
      <w:autoSpaceDE/>
      <w:autoSpaceDN/>
      <w:adjustRightInd/>
      <w:ind w:left="510" w:hanging="510"/>
      <w:textAlignment w:val="auto"/>
    </w:pPr>
    <w:rPr>
      <w:bCs w:val="0"/>
      <w:kern w:val="0"/>
    </w:rPr>
  </w:style>
  <w:style w:type="character" w:customStyle="1" w:styleId="NormalCenterChar">
    <w:name w:val="Normal Center Char"/>
    <w:rsid w:val="009B2A00"/>
    <w:rPr>
      <w:rFonts w:ascii="Arial" w:eastAsia="細明體" w:hAnsi="Arial"/>
      <w:lang w:val="en-US" w:eastAsia="en-US" w:bidi="ar-SA"/>
    </w:rPr>
  </w:style>
  <w:style w:type="character" w:customStyle="1" w:styleId="NormalArialChar">
    <w:name w:val="Normal + Arial Char"/>
    <w:aliases w:val="10 pt Char"/>
    <w:rsid w:val="009B2A00"/>
    <w:rPr>
      <w:rFonts w:ascii="Arial" w:eastAsia="Arial" w:hAnsi="Arial" w:cs="新細明體"/>
      <w:b/>
      <w:i/>
      <w:color w:val="000000"/>
      <w:kern w:val="2"/>
      <w:lang w:val="en-US" w:eastAsia="zh-TW" w:bidi="ar-SA"/>
    </w:rPr>
  </w:style>
  <w:style w:type="paragraph" w:customStyle="1" w:styleId="Tableofcontent">
    <w:name w:val="Table of content"/>
    <w:next w:val="Normal"/>
    <w:rsid w:val="009B2A00"/>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2"/>
      </w:numPr>
      <w:tabs>
        <w:tab w:val="left" w:pos="340"/>
      </w:tabs>
      <w:snapToGrid/>
    </w:pPr>
    <w:rPr>
      <w:rFonts w:eastAsia="Arial"/>
    </w:rPr>
  </w:style>
  <w:style w:type="character" w:customStyle="1" w:styleId="Heading1Char3">
    <w:name w:val="Heading 1 Char3"/>
    <w:aliases w:val="head 1 Char3,Heading U Char2,H1 Char2,H11 Char2,Œ©o‚µ 1 Char2,?co??E 1 Char2,h1 Char2,뙥 Char2,?c Char2,?co?ƒÊ 1 Char2,? Char2"/>
    <w:link w:val="Heading1"/>
    <w:rsid w:val="00A55974"/>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1"/>
    <w:qFormat/>
    <w:rsid w:val="00A55974"/>
    <w:pPr>
      <w:spacing w:before="100" w:beforeAutospacing="1" w:after="100" w:afterAutospacing="1"/>
      <w:jc w:val="center"/>
    </w:pPr>
    <w:rPr>
      <w:rFonts w:ascii="Verdana" w:hAnsi="Verdana"/>
      <w:b/>
      <w:bCs/>
      <w:sz w:val="52"/>
      <w:szCs w:val="36"/>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1"/>
    <w:qFormat/>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before="120" w:after="120"/>
      <w:ind w:left="0"/>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1"/>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before="120"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clear" w:pos="9781"/>
        <w:tab w:val="left" w:pos="1080"/>
        <w:tab w:val="left" w:pos="1260"/>
        <w:tab w:val="right" w:leader="dot" w:pos="9772"/>
        <w:tab w:val="right" w:leader="dot" w:pos="9890"/>
      </w:tabs>
      <w:overflowPunct/>
      <w:autoSpaceDE/>
      <w:autoSpaceDN/>
      <w:adjustRightInd/>
      <w:spacing w:before="0" w:after="0"/>
      <w:ind w:left="357"/>
    </w:pPr>
    <w:rPr>
      <w:rFonts w:eastAsia="Arial"/>
      <w:iCs w:val="0"/>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textAlignment w:val="auto"/>
    </w:pPr>
    <w:rPr>
      <w:rFonts w:ascii="Times New Roman" w:eastAsia="Arial" w:hAnsi="Times New Roman"/>
      <w:b w:val="0"/>
      <w:bCs w:val="0"/>
      <w:noProof w:val="0"/>
      <w:sz w:val="24"/>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overflowPunct/>
      <w:autoSpaceDE/>
      <w:autoSpaceDN/>
      <w:adjustRightInd/>
      <w:spacing w:beforeLines="60"/>
      <w:textAlignment w:val="auto"/>
    </w:pPr>
    <w:rPr>
      <w:rFonts w:cs="Arial"/>
    </w:rPr>
  </w:style>
  <w:style w:type="paragraph" w:customStyle="1" w:styleId="StyleHeading2Left">
    <w:name w:val="Style Heading 2 + Left"/>
    <w:basedOn w:val="Heading2"/>
    <w:autoRedefine/>
    <w:rsid w:val="003608DC"/>
    <w:pPr>
      <w:numPr>
        <w:ilvl w:val="0"/>
        <w:numId w:val="0"/>
      </w:numPr>
      <w:spacing w:before="120"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0">
    <w:name w:val="標題 2 字元"/>
    <w:aliases w:val="H2 字元2,H21 字元2,Œ©o‚µ 2 字元2,?co??E 2 字元2,h2 字元2,뙥2 字元2,?c1 字元2,?co?ƒÊ 2 字元2,?2 字元3,?2 字元 字元2,?2 ¦r¤¸ 字元"/>
    <w:rsid w:val="00A55974"/>
    <w:rPr>
      <w:rFonts w:ascii="Arial" w:eastAsia="Times New Roman" w:hAnsi="Arial" w:cs="Arial"/>
      <w:b/>
      <w:bCs/>
      <w:sz w:val="26"/>
      <w:szCs w:val="26"/>
    </w:rPr>
  </w:style>
  <w:style w:type="character" w:customStyle="1" w:styleId="3">
    <w:name w:val="標題 3 字元"/>
    <w:aliases w:val="H3 字元1,H31 字元1,h3 字元,+Arial 字元1,10.5 pt 字元"/>
    <w:uiPriority w:val="9"/>
    <w:rsid w:val="00A55974"/>
    <w:rPr>
      <w:rFonts w:ascii="Verdana" w:eastAsia="Arial" w:hAnsi="Verdana"/>
      <w:bCs/>
      <w:lang w:eastAsia="en-US"/>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qFormat/>
    <w:rsid w:val="003608DC"/>
    <w:rPr>
      <w:b/>
      <w:bCs/>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304791"/>
    <w:pPr>
      <w:widowControl/>
      <w:tabs>
        <w:tab w:val="left" w:pos="170"/>
      </w:tabs>
      <w:textAlignment w:val="auto"/>
    </w:pPr>
    <w:rPr>
      <w:rFonts w:cs="Arial"/>
      <w:b/>
      <w:bCs/>
      <w:lang w:eastAsia="zh-TW"/>
    </w:rPr>
  </w:style>
  <w:style w:type="paragraph" w:customStyle="1" w:styleId="BalloonText1">
    <w:name w:val="Balloon Text1"/>
    <w:basedOn w:val="Normal"/>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304791"/>
    <w:pPr>
      <w:widowControl/>
      <w:tabs>
        <w:tab w:val="left" w:pos="170"/>
      </w:tabs>
      <w:textAlignment w:val="auto"/>
    </w:pPr>
    <w:rPr>
      <w:rFonts w:cs="Arial"/>
      <w:lang w:eastAsia="zh-TW"/>
    </w:rPr>
  </w:style>
  <w:style w:type="character" w:customStyle="1" w:styleId="Heading1Char1">
    <w:name w:val="Heading 1 Char1"/>
    <w:aliases w:val="? 字元 Char"/>
    <w:rsid w:val="00304791"/>
    <w:rPr>
      <w:rFonts w:ascii="Arial" w:eastAsia="新細明體" w:hAnsi="Arial" w:cs="Arial"/>
      <w:b/>
      <w:caps/>
      <w:sz w:val="24"/>
      <w:szCs w:val="24"/>
      <w:lang w:val="en-US" w:eastAsia="zh-TW" w:bidi="ar-SA"/>
    </w:rPr>
  </w:style>
  <w:style w:type="character" w:customStyle="1" w:styleId="StyleHeading1ArialChar">
    <w:name w:val="Style Heading 1 + Arial Char"/>
    <w:basedOn w:val="Heading1Char1"/>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pacing w:before="60"/>
      <w:ind w:left="360" w:hanging="360"/>
      <w:textAlignment w:val="auto"/>
    </w:pPr>
    <w:rPr>
      <w:rFonts w:cs="新細明體"/>
      <w:kern w:val="0"/>
      <w:szCs w:val="20"/>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basedOn w:val="StyleSFRContentLeft0cmHanging611ch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basedOn w:val="StyleSFRContentLeft0cmHanging611chJustified3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textAlignment w:val="auto"/>
    </w:pPr>
    <w:rPr>
      <w:rFonts w:ascii="細明體" w:eastAsia="細明體" w:hAnsi="細明體"/>
      <w:sz w:val="24"/>
      <w:szCs w:val="24"/>
      <w:lang w:eastAsia="zh-CN"/>
    </w:rPr>
  </w:style>
  <w:style w:type="numbering" w:customStyle="1" w:styleId="StyleBulleted">
    <w:name w:val="Style Bulleted"/>
    <w:basedOn w:val="NoList"/>
    <w:rsid w:val="00CE707C"/>
    <w:pPr>
      <w:numPr>
        <w:numId w:val="3"/>
      </w:numPr>
    </w:pPr>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4"/>
      </w:numPr>
      <w:overflowPunct/>
      <w:autoSpaceDE/>
      <w:autoSpaceDN/>
      <w:spacing w:before="0" w:after="100" w:afterAutospacing="1"/>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tabs>
        <w:tab w:val="num" w:pos="425"/>
      </w:tabs>
      <w:spacing w:before="120" w:after="100" w:afterAutospacing="1"/>
      <w:ind w:left="425" w:hanging="425"/>
    </w:pPr>
    <w:rPr>
      <w:rFonts w:ascii="Verdana" w:eastAsia="標楷體" w:hAnsi="Verdana"/>
      <w:snapToGrid w:val="0"/>
      <w:sz w:val="24"/>
      <w:szCs w:val="22"/>
      <w:lang w:eastAsia="en-US"/>
    </w:rPr>
  </w:style>
  <w:style w:type="paragraph" w:customStyle="1" w:styleId="RegisterHeading">
    <w:name w:val="Register Heading"/>
    <w:basedOn w:val="Normal"/>
    <w:next w:val="Normal"/>
    <w:link w:val="RegisterHeadingChar"/>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uiPriority w:val="99"/>
    <w:rsid w:val="006C32D8"/>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21">
    <w:name w:val="修訂2"/>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
    <w:name w:val="Header2"/>
    <w:rsid w:val="00DE2C26"/>
    <w:pPr>
      <w:numPr>
        <w:numId w:val="7"/>
      </w:numPr>
    </w:pPr>
  </w:style>
  <w:style w:type="numbering" w:customStyle="1" w:styleId="Style3">
    <w:name w:val="Style3"/>
    <w:rsid w:val="00DE2C26"/>
    <w:pPr>
      <w:numPr>
        <w:numId w:val="8"/>
      </w:numPr>
    </w:pPr>
  </w:style>
  <w:style w:type="paragraph" w:customStyle="1" w:styleId="Headinglevel2">
    <w:name w:val="Heading level2"/>
    <w:basedOn w:val="Heading3"/>
    <w:link w:val="Headinglevel2Char"/>
    <w:rsid w:val="00DE2C26"/>
    <w:pPr>
      <w:numPr>
        <w:ilvl w:val="1"/>
        <w:numId w:val="6"/>
      </w:numPr>
    </w:pPr>
    <w:rPr>
      <w:rFonts w:ascii="Verdana" w:hAnsi="Verdana"/>
      <w:sz w:val="20"/>
      <w:szCs w:val="20"/>
      <w:u w:val="single"/>
    </w:rPr>
  </w:style>
  <w:style w:type="paragraph" w:customStyle="1" w:styleId="Headinglevel3">
    <w:name w:val="Heading level3"/>
    <w:basedOn w:val="Headinglevel2"/>
    <w:link w:val="Headinglevel3Char"/>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pPr>
      <w:numPr>
        <w:numId w:val="10"/>
      </w:numPr>
    </w:pPr>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9"/>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ascii="Arial" w:eastAsia="Arial" w:hAnsi="Arial"/>
      <w:lang w:eastAsia="en-US"/>
    </w:rPr>
  </w:style>
  <w:style w:type="character" w:customStyle="1" w:styleId="StyleBulletTextAsianChar">
    <w:name w:val="Style Bullet Text + (Asian) 細明體 Char"/>
    <w:basedOn w:val="BulletTextChar0"/>
    <w:link w:val="StyleBulletTextAsian"/>
    <w:rsid w:val="009F0B34"/>
    <w:rPr>
      <w:rFonts w:ascii="Arial" w:eastAsia="Arial" w:hAnsi="Arial"/>
      <w:lang w:eastAsia="en-US"/>
    </w:rPr>
  </w:style>
  <w:style w:type="paragraph" w:customStyle="1" w:styleId="numberL1">
    <w:name w:val="number L1"/>
    <w:basedOn w:val="Normal"/>
    <w:rsid w:val="00D07BE2"/>
    <w:pPr>
      <w:numPr>
        <w:numId w:val="11"/>
      </w:numPr>
    </w:pPr>
    <w:rPr>
      <w:rFonts w:eastAsia="Arial" w:cs="Arial"/>
    </w:rPr>
  </w:style>
  <w:style w:type="numbering" w:customStyle="1" w:styleId="StyleBulleted1">
    <w:name w:val="Style Bulleted1"/>
    <w:basedOn w:val="NoList"/>
    <w:rsid w:val="00683EC3"/>
    <w:pPr>
      <w:numPr>
        <w:numId w:val="12"/>
      </w:numPr>
    </w:pPr>
  </w:style>
  <w:style w:type="paragraph" w:customStyle="1" w:styleId="StyleHeading4Left">
    <w:name w:val="Style Heading 4 + Left"/>
    <w:basedOn w:val="Heading4"/>
    <w:link w:val="StyleHeading4Left0"/>
    <w:rsid w:val="00D03304"/>
    <w:pPr>
      <w:tabs>
        <w:tab w:val="num" w:pos="-4143"/>
      </w:tabs>
      <w:jc w:val="left"/>
    </w:pPr>
    <w:rPr>
      <w:rFonts w:cs="新細明體"/>
      <w:b/>
      <w:bCs w:val="0"/>
      <w:i w:val="0"/>
      <w:iCs/>
    </w:rPr>
  </w:style>
  <w:style w:type="character" w:customStyle="1" w:styleId="a0">
    <w:name w:val="表格標題"/>
    <w:rsid w:val="00D06121"/>
    <w:rPr>
      <w:rFonts w:ascii="Arial" w:hAnsi="Arial" w:cs="Arial"/>
      <w:b/>
      <w:dstrike w:val="0"/>
      <w:sz w:val="18"/>
      <w:szCs w:val="18"/>
      <w:vertAlign w:val="baseline"/>
    </w:rPr>
  </w:style>
  <w:style w:type="character" w:customStyle="1" w:styleId="a1">
    <w:name w:val="表格文字"/>
    <w:rsid w:val="00D06121"/>
    <w:rPr>
      <w:rFonts w:ascii="Arial" w:eastAsia="Arial" w:hAnsi="Arial" w:cs="Arial"/>
      <w:dstrike w:val="0"/>
      <w:sz w:val="18"/>
      <w:szCs w:val="18"/>
      <w:vertAlign w:val="baseline"/>
    </w:rPr>
  </w:style>
  <w:style w:type="character" w:customStyle="1" w:styleId="a2">
    <w:name w:val="註解"/>
    <w:rsid w:val="00D06121"/>
    <w:rPr>
      <w:rFonts w:ascii="Arial" w:eastAsia="Arial" w:hAnsi="Arial" w:cs="Arial"/>
      <w:b/>
      <w:dstrike w:val="0"/>
      <w:color w:val="0000FF"/>
      <w:sz w:val="18"/>
      <w:szCs w:val="18"/>
      <w:vertAlign w:val="superscript"/>
    </w:rPr>
  </w:style>
  <w:style w:type="character" w:customStyle="1" w:styleId="a3">
    <w:name w:val="表格註解標號"/>
    <w:rsid w:val="00D06121"/>
    <w:rPr>
      <w:b/>
      <w:color w:val="0000FF"/>
    </w:rPr>
  </w:style>
  <w:style w:type="character" w:customStyle="1" w:styleId="5">
    <w:name w:val="字元 字元5"/>
    <w:rsid w:val="0097474C"/>
    <w:rPr>
      <w:rFonts w:ascii="Arial" w:eastAsia="新細明體" w:hAnsi="Arial"/>
      <w:b/>
      <w:bCs/>
      <w:kern w:val="28"/>
      <w:sz w:val="24"/>
      <w:szCs w:val="24"/>
      <w:lang w:val="en-US" w:eastAsia="zh-TW" w:bidi="ar-SA"/>
    </w:rPr>
  </w:style>
  <w:style w:type="character" w:customStyle="1" w:styleId="4">
    <w:name w:val="字元 字元4"/>
    <w:rsid w:val="0097474C"/>
    <w:rPr>
      <w:rFonts w:ascii="Arial" w:eastAsia="新細明體" w:hAnsi="Arial" w:cs="Arial"/>
      <w:b/>
      <w:bCs/>
      <w:sz w:val="23"/>
      <w:szCs w:val="23"/>
      <w:lang w:val="en-US" w:eastAsia="zh-TW" w:bidi="ar-SA"/>
    </w:rPr>
  </w:style>
  <w:style w:type="character" w:customStyle="1" w:styleId="30">
    <w:name w:val="字元 字元3"/>
    <w:rsid w:val="0097474C"/>
    <w:rPr>
      <w:rFonts w:ascii="Arial" w:eastAsia="新細明體" w:hAnsi="Arial"/>
      <w:b/>
      <w:bCs/>
      <w:sz w:val="21"/>
      <w:szCs w:val="21"/>
      <w:lang w:val="en-US" w:eastAsia="zh-TW" w:bidi="ar-SA"/>
    </w:rPr>
  </w:style>
  <w:style w:type="paragraph" w:customStyle="1" w:styleId="a4">
    <w:name w:val="內文強調"/>
    <w:basedOn w:val="Normal"/>
    <w:link w:val="a5"/>
    <w:rsid w:val="0097474C"/>
    <w:pPr>
      <w:widowControl/>
      <w:topLinePunct/>
      <w:spacing w:before="0" w:after="200" w:line="360" w:lineRule="auto"/>
    </w:pPr>
    <w:rPr>
      <w:b/>
      <w:i/>
      <w:snapToGrid w:val="0"/>
      <w:color w:val="FF0000"/>
      <w:lang w:eastAsia="zh-TW"/>
    </w:rPr>
  </w:style>
  <w:style w:type="character" w:customStyle="1" w:styleId="a5">
    <w:name w:val="內文強調 字元"/>
    <w:link w:val="a4"/>
    <w:rsid w:val="0097474C"/>
    <w:rPr>
      <w:rFonts w:ascii="Arial" w:eastAsia="新細明體" w:hAnsi="Arial"/>
      <w:b/>
      <w:i/>
      <w:snapToGrid w:val="0"/>
      <w:color w:val="FF0000"/>
      <w:lang w:val="en-US" w:eastAsia="zh-TW" w:bidi="ar-SA"/>
    </w:rPr>
  </w:style>
  <w:style w:type="character" w:customStyle="1" w:styleId="CharChar19">
    <w:name w:val="Char Char19"/>
    <w:semiHidden/>
    <w:rsid w:val="0097474C"/>
    <w:rPr>
      <w:rFonts w:ascii="Arial" w:eastAsia="新細明體" w:hAnsi="Arial"/>
      <w:b/>
      <w:bCs/>
      <w:caps/>
      <w:kern w:val="28"/>
      <w:sz w:val="24"/>
      <w:szCs w:val="24"/>
      <w:lang w:val="en-US" w:eastAsia="en-US" w:bidi="ar-SA"/>
    </w:rPr>
  </w:style>
  <w:style w:type="character" w:customStyle="1" w:styleId="CharChar18">
    <w:name w:val="Char Char18"/>
    <w:semiHidden/>
    <w:rsid w:val="0097474C"/>
    <w:rPr>
      <w:rFonts w:ascii="Arial" w:eastAsia="新細明體" w:hAnsi="Arial" w:cs="Arial"/>
      <w:b/>
      <w:sz w:val="23"/>
      <w:szCs w:val="23"/>
      <w:lang w:val="en-US" w:eastAsia="zh-TW" w:bidi="ar-SA"/>
    </w:rPr>
  </w:style>
  <w:style w:type="character" w:customStyle="1" w:styleId="CharChar17">
    <w:name w:val="Char Char17"/>
    <w:semiHidden/>
    <w:rsid w:val="0097474C"/>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97474C"/>
    <w:pPr>
      <w:snapToGrid/>
      <w:spacing w:before="480" w:after="100" w:line="300" w:lineRule="auto"/>
    </w:pPr>
    <w:rPr>
      <w:rFonts w:eastAsia="Arial" w:cs="新細明體"/>
      <w:b/>
      <w:bCs/>
      <w:sz w:val="24"/>
    </w:rPr>
  </w:style>
  <w:style w:type="character" w:customStyle="1" w:styleId="tabletext15LChar">
    <w:name w:val="table text 1.5L Char"/>
    <w:basedOn w:val="tabletext15CChar"/>
    <w:link w:val="tabletext15L"/>
    <w:rsid w:val="0097474C"/>
    <w:rPr>
      <w:rFonts w:ascii="細明體" w:eastAsia="新細明體" w:hAnsi="Arial"/>
      <w:sz w:val="14"/>
      <w:lang w:val="en-US" w:eastAsia="en-US" w:bidi="ar-SA"/>
    </w:rPr>
  </w:style>
  <w:style w:type="character" w:customStyle="1" w:styleId="tabletext1LChar">
    <w:name w:val="table text 1L Char"/>
    <w:basedOn w:val="tabletext1CChar"/>
    <w:link w:val="tabletext1L"/>
    <w:rsid w:val="0097474C"/>
    <w:rPr>
      <w:rFonts w:ascii="Arial" w:eastAsia="新細明體" w:hAnsi="Arial"/>
      <w:sz w:val="14"/>
      <w:lang w:val="en-US" w:eastAsia="zh-TW" w:bidi="ar-SA"/>
    </w:rPr>
  </w:style>
  <w:style w:type="character" w:customStyle="1" w:styleId="tabletext25CChar">
    <w:name w:val="table text 2.5C Char"/>
    <w:basedOn w:val="tabletext15CChar"/>
    <w:link w:val="tabletext25C"/>
    <w:rsid w:val="0097474C"/>
    <w:rPr>
      <w:rFonts w:ascii="細明體" w:eastAsia="新細明體" w:hAnsi="Arial"/>
      <w:sz w:val="14"/>
      <w:lang w:val="en-US" w:eastAsia="en-US" w:bidi="ar-SA"/>
    </w:rPr>
  </w:style>
  <w:style w:type="character" w:customStyle="1" w:styleId="tabletext25LChar">
    <w:name w:val="table text 2.5L Char"/>
    <w:basedOn w:val="tabletext25CChar"/>
    <w:link w:val="tabletext25L"/>
    <w:rsid w:val="0097474C"/>
    <w:rPr>
      <w:rFonts w:ascii="細明體" w:eastAsia="新細明體" w:hAnsi="Arial"/>
      <w:sz w:val="14"/>
      <w:lang w:val="en-US" w:eastAsia="en-US" w:bidi="ar-SA"/>
    </w:rPr>
  </w:style>
  <w:style w:type="character" w:customStyle="1" w:styleId="tabletitleChar1">
    <w:name w:val="table title Char1"/>
    <w:link w:val="tabletitle"/>
    <w:rsid w:val="00FD4917"/>
    <w:rPr>
      <w:rFonts w:ascii="Arial" w:hAnsi="Arial" w:cs="Arial"/>
      <w:b/>
      <w:caps/>
      <w:sz w:val="19"/>
      <w:szCs w:val="19"/>
    </w:rPr>
  </w:style>
  <w:style w:type="paragraph" w:customStyle="1" w:styleId="1">
    <w:name w:val="樣式1"/>
    <w:basedOn w:val="Heading2"/>
    <w:rsid w:val="0097474C"/>
    <w:pPr>
      <w:pageBreakBefore/>
      <w:tabs>
        <w:tab w:val="left" w:pos="993"/>
      </w:tabs>
      <w:ind w:left="993" w:hanging="993"/>
    </w:pPr>
    <w:rPr>
      <w:bCs/>
    </w:rPr>
  </w:style>
  <w:style w:type="paragraph" w:customStyle="1" w:styleId="22">
    <w:name w:val="樣式2"/>
    <w:basedOn w:val="Heading2"/>
    <w:rsid w:val="0097474C"/>
    <w:pPr>
      <w:pageBreakBefore/>
      <w:tabs>
        <w:tab w:val="left" w:pos="993"/>
      </w:tabs>
      <w:ind w:left="993" w:hanging="993"/>
    </w:pPr>
    <w:rPr>
      <w:bCs/>
    </w:rPr>
  </w:style>
  <w:style w:type="paragraph" w:customStyle="1" w:styleId="31">
    <w:name w:val="樣式3"/>
    <w:basedOn w:val="Normal"/>
    <w:rsid w:val="0097474C"/>
    <w:rPr>
      <w:rFonts w:eastAsia="Arial Unicode MS" w:cs="Arial"/>
      <w:b/>
      <w:bCs/>
      <w:sz w:val="21"/>
      <w:szCs w:val="21"/>
      <w:lang w:eastAsia="zh-TW"/>
    </w:rPr>
  </w:style>
  <w:style w:type="paragraph" w:customStyle="1" w:styleId="40">
    <w:name w:val="樣式4"/>
    <w:rsid w:val="0097474C"/>
    <w:rPr>
      <w:rFonts w:ascii="Arial" w:hAnsi="Arial" w:cs="Arial"/>
      <w:b/>
      <w:bCs/>
      <w:sz w:val="21"/>
      <w:szCs w:val="21"/>
    </w:rPr>
  </w:style>
  <w:style w:type="paragraph" w:customStyle="1" w:styleId="50">
    <w:name w:val="樣式5"/>
    <w:basedOn w:val="Heading2"/>
    <w:rsid w:val="0097474C"/>
    <w:pPr>
      <w:pageBreakBefore/>
      <w:tabs>
        <w:tab w:val="left" w:pos="760"/>
        <w:tab w:val="left" w:pos="993"/>
      </w:tabs>
      <w:ind w:left="993" w:hanging="993"/>
    </w:pPr>
    <w:rPr>
      <w:bCs/>
    </w:rPr>
  </w:style>
  <w:style w:type="table" w:customStyle="1" w:styleId="TableGrid1">
    <w:name w:val="Table Grid1"/>
    <w:basedOn w:val="TableNormal"/>
    <w:next w:val="TableGrid"/>
    <w:rsid w:val="0097474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 1 Char1,? Char Char,H11 Char Char,? ¦r¤¸ Char Char,? Char Char1,? 字元 Char Char,?co??E 1 Cha"/>
    <w:uiPriority w:val="9"/>
    <w:rsid w:val="0097474C"/>
    <w:rPr>
      <w:rFonts w:ascii="Arial" w:eastAsia="新細明體" w:hAnsi="Arial"/>
      <w:b/>
      <w:bCs/>
      <w:caps/>
      <w:kern w:val="28"/>
      <w:sz w:val="24"/>
      <w:szCs w:val="24"/>
      <w:lang w:val="en-US" w:eastAsia="en-US" w:bidi="ar-SA"/>
    </w:rPr>
  </w:style>
  <w:style w:type="character" w:customStyle="1" w:styleId="Heading3CharChar">
    <w:name w:val="Heading 3 Char Char"/>
    <w:rsid w:val="0097474C"/>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97474C"/>
    <w:rPr>
      <w:iCs w:val="0"/>
    </w:rPr>
  </w:style>
  <w:style w:type="character" w:customStyle="1" w:styleId="StyleHeading58ptChar">
    <w:name w:val="Style Heading 5 + 8 pt Char"/>
    <w:link w:val="StyleHeading58pt"/>
    <w:rsid w:val="0097474C"/>
    <w:rPr>
      <w:rFonts w:ascii="Arial" w:eastAsia="新細明體" w:hAnsi="Arial" w:cs="Arial"/>
      <w:b/>
      <w:bCs/>
      <w:sz w:val="23"/>
      <w:szCs w:val="23"/>
      <w:u w:val="single" w:color="0000FF"/>
      <w:lang w:val="en-US" w:eastAsia="en-US" w:bidi="ar-SA"/>
    </w:rPr>
  </w:style>
  <w:style w:type="paragraph" w:customStyle="1" w:styleId="StyleHeading411ptBoldLeft">
    <w:name w:val="Style Heading 4 + 11 pt Bold Left"/>
    <w:basedOn w:val="Heading4"/>
    <w:rsid w:val="0097474C"/>
    <w:pPr>
      <w:tabs>
        <w:tab w:val="num" w:pos="-4143"/>
      </w:tabs>
      <w:ind w:left="-4143"/>
      <w:jc w:val="left"/>
    </w:pPr>
    <w:rPr>
      <w:rFonts w:cs="新細明體"/>
      <w:b/>
      <w:i w:val="0"/>
      <w:iCs/>
    </w:rPr>
  </w:style>
  <w:style w:type="paragraph" w:customStyle="1" w:styleId="6">
    <w:name w:val="樣式6"/>
    <w:basedOn w:val="TOC1"/>
    <w:rsid w:val="0097474C"/>
    <w:pPr>
      <w:tabs>
        <w:tab w:val="left" w:pos="400"/>
        <w:tab w:val="right" w:leader="middleDot" w:pos="9056"/>
      </w:tabs>
      <w:spacing w:after="0"/>
    </w:pPr>
    <w:rPr>
      <w:rFonts w:ascii="Calibri" w:eastAsia="Arial Unicode MS" w:hAnsi="Calibri"/>
      <w:b/>
      <w:iCs/>
      <w:caps/>
    </w:rPr>
  </w:style>
  <w:style w:type="character" w:customStyle="1" w:styleId="Heading5Char">
    <w:name w:val="Heading 5 Char"/>
    <w:aliases w:val="H5 Char1,H51 Char1,h5 Char1"/>
    <w:rsid w:val="0097474C"/>
    <w:rPr>
      <w:rFonts w:ascii="Arial" w:eastAsia="新細明體" w:hAnsi="Arial"/>
      <w:b/>
      <w:bCs/>
      <w:iCs/>
      <w:u w:val="single" w:color="0000FF"/>
      <w:lang w:val="en-US" w:eastAsia="en-US" w:bidi="ar-SA"/>
    </w:rPr>
  </w:style>
  <w:style w:type="paragraph" w:customStyle="1" w:styleId="yjsregistertablecontent10">
    <w:name w:val="yjsregistertablecontent1"/>
    <w:basedOn w:val="Normal"/>
    <w:rsid w:val="0097474C"/>
    <w:pPr>
      <w:widowControl/>
      <w:adjustRightInd/>
      <w:jc w:val="center"/>
      <w:textAlignment w:val="auto"/>
    </w:pPr>
    <w:rPr>
      <w:rFonts w:cs="Arial"/>
      <w:b/>
      <w:bCs/>
      <w:sz w:val="18"/>
      <w:szCs w:val="18"/>
      <w:lang w:eastAsia="zh-TW"/>
    </w:rPr>
  </w:style>
  <w:style w:type="paragraph" w:customStyle="1" w:styleId="yjssfrcontentform00">
    <w:name w:val="yjssfrcontentform0"/>
    <w:basedOn w:val="Normal"/>
    <w:rsid w:val="0097474C"/>
    <w:pPr>
      <w:widowControl/>
      <w:adjustRightInd/>
      <w:ind w:left="292" w:hanging="292"/>
      <w:textAlignment w:val="auto"/>
    </w:pPr>
    <w:rPr>
      <w:rFonts w:cs="Arial"/>
      <w:color w:val="000000"/>
      <w:sz w:val="18"/>
      <w:szCs w:val="18"/>
      <w:lang w:eastAsia="zh-TW"/>
    </w:rPr>
  </w:style>
  <w:style w:type="paragraph" w:customStyle="1" w:styleId="StyleHeading3LeftBefore8px">
    <w:name w:val="Style Heading 3 + Left Before:  8 px"/>
    <w:basedOn w:val="Heading3"/>
    <w:rsid w:val="0097474C"/>
    <w:pPr>
      <w:spacing w:before="120"/>
      <w:jc w:val="left"/>
    </w:pPr>
    <w:rPr>
      <w:rFonts w:cs="新細明體"/>
      <w:szCs w:val="20"/>
    </w:rPr>
  </w:style>
  <w:style w:type="paragraph" w:customStyle="1" w:styleId="a6">
    <w:name w:val="內文分段"/>
    <w:basedOn w:val="Normal"/>
    <w:link w:val="a7"/>
    <w:rsid w:val="00954E07"/>
    <w:pPr>
      <w:widowControl/>
      <w:topLinePunct/>
      <w:spacing w:before="0" w:after="200" w:line="360" w:lineRule="auto"/>
    </w:pPr>
    <w:rPr>
      <w:snapToGrid w:val="0"/>
      <w:lang w:eastAsia="zh-TW"/>
    </w:rPr>
  </w:style>
  <w:style w:type="paragraph" w:customStyle="1" w:styleId="a8">
    <w:name w:val="圖片"/>
    <w:basedOn w:val="Normal"/>
    <w:next w:val="Caption"/>
    <w:rsid w:val="00954E07"/>
    <w:pPr>
      <w:widowControl/>
      <w:topLinePunct/>
      <w:spacing w:before="0" w:after="0"/>
      <w:jc w:val="center"/>
    </w:pPr>
    <w:rPr>
      <w:snapToGrid w:val="0"/>
      <w:lang w:eastAsia="zh-TW"/>
    </w:rPr>
  </w:style>
  <w:style w:type="character" w:customStyle="1" w:styleId="a7">
    <w:name w:val="內文分段 字元"/>
    <w:link w:val="a6"/>
    <w:rsid w:val="00954E07"/>
    <w:rPr>
      <w:rFonts w:ascii="Arial" w:eastAsia="新細明體" w:hAnsi="Arial"/>
      <w:snapToGrid w:val="0"/>
      <w:lang w:val="en-US" w:eastAsia="zh-TW" w:bidi="ar-SA"/>
    </w:rPr>
  </w:style>
  <w:style w:type="character" w:customStyle="1" w:styleId="tyfan">
    <w:name w:val="tyfan"/>
    <w:semiHidden/>
    <w:rsid w:val="003467BD"/>
    <w:rPr>
      <w:rFonts w:ascii="Arial" w:eastAsia="新細明體" w:hAnsi="Arial" w:cs="Arial"/>
      <w:color w:val="auto"/>
      <w:sz w:val="18"/>
      <w:szCs w:val="20"/>
    </w:rPr>
  </w:style>
  <w:style w:type="character" w:customStyle="1" w:styleId="Heading4Char2">
    <w:name w:val="Heading 4 Char2"/>
    <w:aliases w:val="Heading 14 Char2,Heading 141 Char2,Heading 142 Char2,H4 Char2,H41 Char2,h4 Char2,h4 字元 Char2"/>
    <w:basedOn w:val="DefaultParagraphFont"/>
    <w:link w:val="Heading4"/>
    <w:rsid w:val="00A55974"/>
    <w:rPr>
      <w:rFonts w:ascii="Arial" w:hAnsi="Arial"/>
      <w:bCs/>
      <w:i/>
      <w:lang w:eastAsia="en-US"/>
    </w:rPr>
  </w:style>
  <w:style w:type="character" w:customStyle="1" w:styleId="Heading6Char1">
    <w:name w:val="Heading 6 Char1"/>
    <w:aliases w:val="標題 bb Char"/>
    <w:basedOn w:val="DefaultParagraphFont"/>
    <w:link w:val="Heading6"/>
    <w:rsid w:val="00A55974"/>
    <w:rPr>
      <w:rFonts w:ascii="Verdana" w:hAnsi="Verdana"/>
      <w:b/>
      <w:bCs/>
      <w:sz w:val="24"/>
      <w:szCs w:val="40"/>
      <w:lang w:eastAsia="en-US"/>
    </w:rPr>
  </w:style>
  <w:style w:type="character" w:customStyle="1" w:styleId="Heading7Char1">
    <w:name w:val="Heading 7 Char1"/>
    <w:basedOn w:val="DefaultParagraphFont"/>
    <w:link w:val="Heading7"/>
    <w:rsid w:val="00A55974"/>
    <w:rPr>
      <w:rFonts w:ascii="Arial" w:hAnsi="Arial" w:cs="Arial"/>
      <w:b/>
      <w:bCs/>
      <w:sz w:val="22"/>
      <w:lang w:eastAsia="en-US"/>
    </w:rPr>
  </w:style>
  <w:style w:type="character" w:customStyle="1" w:styleId="Heading8Char1">
    <w:name w:val="Heading 8 Char1"/>
    <w:basedOn w:val="DefaultParagraphFont"/>
    <w:link w:val="Heading8"/>
    <w:rsid w:val="00A55974"/>
    <w:rPr>
      <w:rFonts w:hAnsi="Arial"/>
      <w:i/>
      <w:iCs/>
      <w:sz w:val="24"/>
      <w:szCs w:val="24"/>
      <w:lang w:eastAsia="en-US"/>
    </w:rPr>
  </w:style>
  <w:style w:type="character" w:customStyle="1" w:styleId="Heading9Char1">
    <w:name w:val="Heading 9 Char1"/>
    <w:basedOn w:val="DefaultParagraphFont"/>
    <w:link w:val="Heading9"/>
    <w:rsid w:val="00A55974"/>
    <w:rPr>
      <w:rFonts w:ascii="Arial" w:hAnsi="Arial" w:cs="Arial"/>
      <w:sz w:val="22"/>
      <w:szCs w:val="22"/>
      <w:lang w:eastAsia="en-US"/>
    </w:rPr>
  </w:style>
  <w:style w:type="character" w:customStyle="1" w:styleId="SubtitleChar1">
    <w:name w:val="Subtitle Char1"/>
    <w:link w:val="Subtitle"/>
    <w:rsid w:val="00C62A0D"/>
    <w:rPr>
      <w:rFonts w:ascii="Arial" w:eastAsia="Arial" w:hAnsi="Arial"/>
      <w:i/>
      <w:iCs/>
    </w:rPr>
  </w:style>
  <w:style w:type="character" w:customStyle="1" w:styleId="TitleChar1">
    <w:name w:val="Title Char1"/>
    <w:basedOn w:val="DefaultParagraphFont"/>
    <w:link w:val="Title"/>
    <w:rsid w:val="00A55974"/>
    <w:rPr>
      <w:rFonts w:ascii="Verdana" w:hAnsi="Verdana"/>
      <w:b/>
      <w:bCs/>
      <w:sz w:val="52"/>
      <w:szCs w:val="36"/>
      <w:lang w:eastAsia="en-US"/>
    </w:rPr>
  </w:style>
  <w:style w:type="character" w:customStyle="1" w:styleId="FooterChar1">
    <w:name w:val="Footer Char1"/>
    <w:basedOn w:val="DefaultParagraphFont"/>
    <w:link w:val="Footer"/>
    <w:uiPriority w:val="99"/>
    <w:rsid w:val="00A55974"/>
    <w:rPr>
      <w:rFonts w:ascii="Arial" w:hAnsi="Arial"/>
      <w:lang w:eastAsia="en-US"/>
    </w:rPr>
  </w:style>
  <w:style w:type="character" w:customStyle="1" w:styleId="BalloonTextChar1">
    <w:name w:val="Balloon Text Char1"/>
    <w:link w:val="BalloonText"/>
    <w:rsid w:val="00C62A0D"/>
    <w:rPr>
      <w:rFonts w:ascii="Arial" w:hAnsi="Arial"/>
      <w:sz w:val="16"/>
      <w:szCs w:val="16"/>
      <w:lang w:eastAsia="en-US"/>
    </w:rPr>
  </w:style>
  <w:style w:type="paragraph" w:customStyle="1" w:styleId="Normal-StyleLeft2ch">
    <w:name w:val="Normal - Style Left  2 ch"/>
    <w:basedOn w:val="Normal"/>
    <w:rsid w:val="00FE3929"/>
    <w:pPr>
      <w:ind w:leftChars="200" w:left="400"/>
    </w:pPr>
    <w:rPr>
      <w:rFonts w:cs="新細明體"/>
    </w:rPr>
  </w:style>
  <w:style w:type="paragraph" w:customStyle="1" w:styleId="Non-Heading">
    <w:name w:val="Non-Heading"/>
    <w:aliases w:val="Bold Sub-Title"/>
    <w:basedOn w:val="Normal"/>
    <w:rsid w:val="007F6916"/>
    <w:pPr>
      <w:spacing w:before="240"/>
      <w:ind w:leftChars="200" w:left="400"/>
    </w:pPr>
    <w:rPr>
      <w:rFonts w:cs="新細明體"/>
      <w:b/>
      <w:bCs/>
    </w:rPr>
  </w:style>
  <w:style w:type="character" w:customStyle="1" w:styleId="BodyTextChar2">
    <w:name w:val="Body Text Char2"/>
    <w:link w:val="BodyText"/>
    <w:rsid w:val="007F6916"/>
    <w:rPr>
      <w:rFonts w:ascii="Arial" w:hAnsi="Arial"/>
      <w:noProof/>
      <w:lang w:eastAsia="en-US"/>
    </w:rPr>
  </w:style>
  <w:style w:type="character" w:customStyle="1" w:styleId="BodyTextIndentChar1">
    <w:name w:val="Body Text Indent Char1"/>
    <w:link w:val="BodyTextIndent"/>
    <w:rsid w:val="007F6916"/>
    <w:rPr>
      <w:rFonts w:ascii="Arial" w:hAnsi="Arial"/>
      <w:bCs/>
      <w:sz w:val="18"/>
      <w:lang w:eastAsia="en-US"/>
    </w:rPr>
  </w:style>
  <w:style w:type="paragraph" w:customStyle="1" w:styleId="10">
    <w:name w:val="修訂1"/>
    <w:hidden/>
    <w:semiHidden/>
    <w:rsid w:val="0024295A"/>
    <w:rPr>
      <w:rFonts w:ascii="Arial" w:hAnsi="Arial"/>
      <w:lang w:eastAsia="en-US"/>
    </w:rPr>
  </w:style>
  <w:style w:type="paragraph" w:styleId="Revision">
    <w:name w:val="Revision"/>
    <w:hidden/>
    <w:uiPriority w:val="99"/>
    <w:semiHidden/>
    <w:rsid w:val="00454766"/>
    <w:rPr>
      <w:rFonts w:ascii="Arial" w:hAnsi="Arial"/>
      <w:lang w:eastAsia="en-US"/>
    </w:rPr>
  </w:style>
  <w:style w:type="character" w:customStyle="1" w:styleId="HeadingUChar1">
    <w:name w:val="Heading U Char1"/>
    <w:aliases w:val="H1 Char1,H11 Char1,Œ©o‚µ 1 Char1,?co??E 1 Char1,h1 Char1,뙥 Char1,?c Char1,?co?ƒÊ 1 Char1,? Char,head 1 Char Char1"/>
    <w:rsid w:val="008F73B5"/>
    <w:rPr>
      <w:rFonts w:ascii="Arial" w:eastAsia="Arial Unicode MS" w:hAnsi="Arial"/>
      <w:b/>
      <w:bCs/>
      <w:caps/>
      <w:color w:val="000000"/>
      <w:kern w:val="28"/>
      <w:sz w:val="24"/>
      <w:szCs w:val="24"/>
      <w:lang w:eastAsia="en-US" w:bidi="ar-SA"/>
    </w:rPr>
  </w:style>
  <w:style w:type="numbering" w:customStyle="1" w:styleId="StyleBulletedWingdingssymbolBefore0cmHanging48ch">
    <w:name w:val="Style Bulleted Wingdings (symbol) Before:  0 cm Hanging:  4.8 ch"/>
    <w:basedOn w:val="NoList"/>
    <w:rsid w:val="008F73B5"/>
    <w:pPr>
      <w:numPr>
        <w:numId w:val="13"/>
      </w:numPr>
    </w:pPr>
  </w:style>
  <w:style w:type="numbering" w:customStyle="1" w:styleId="StyleBulletedWingdingssymbolBefore063cmHanging48">
    <w:name w:val="Style Bulleted Wingdings (symbol) Before:  0.63 cm Hanging:  4.8..."/>
    <w:basedOn w:val="NoList"/>
    <w:rsid w:val="008F73B5"/>
    <w:pPr>
      <w:numPr>
        <w:numId w:val="14"/>
      </w:numPr>
    </w:pPr>
  </w:style>
  <w:style w:type="character" w:customStyle="1" w:styleId="Heading5Char2">
    <w:name w:val="Heading 5 Char2"/>
    <w:aliases w:val="H5 Char2,H51 Char2,h5 Char2"/>
    <w:link w:val="Heading5"/>
    <w:rsid w:val="00A55974"/>
    <w:rPr>
      <w:rFonts w:ascii="Arial" w:hAnsi="Arial" w:cs="Arial"/>
      <w:b/>
      <w:bCs/>
      <w:iCs/>
      <w:u w:val="single" w:color="0000FF"/>
      <w:lang w:val="fr-FR"/>
    </w:rPr>
  </w:style>
  <w:style w:type="character" w:customStyle="1" w:styleId="Headinglevel2Char">
    <w:name w:val="Heading level2 Char"/>
    <w:link w:val="Headinglevel2"/>
    <w:rsid w:val="008F73B5"/>
    <w:rPr>
      <w:rFonts w:ascii="Verdana" w:hAnsi="Verdana"/>
      <w:b/>
      <w:bCs/>
      <w:u w:val="single"/>
    </w:rPr>
  </w:style>
  <w:style w:type="character" w:customStyle="1" w:styleId="Headinglevel3Char">
    <w:name w:val="Heading level3 Char"/>
    <w:basedOn w:val="Headinglevel2Char"/>
    <w:link w:val="Headinglevel3"/>
    <w:rsid w:val="008F73B5"/>
    <w:rPr>
      <w:rFonts w:ascii="Verdana" w:hAnsi="Verdana"/>
      <w:b/>
      <w:bCs/>
      <w:u w:val="single"/>
    </w:rPr>
  </w:style>
  <w:style w:type="paragraph" w:customStyle="1" w:styleId="a9">
    <w:name w:val="­¶­º"/>
    <w:basedOn w:val="aa"/>
    <w:rsid w:val="008F73B5"/>
    <w:pPr>
      <w:tabs>
        <w:tab w:val="right" w:pos="8640"/>
      </w:tabs>
      <w:ind w:firstLine="0"/>
    </w:pPr>
  </w:style>
  <w:style w:type="paragraph" w:customStyle="1" w:styleId="aa">
    <w:name w:val="¤º¤å"/>
    <w:rsid w:val="008F73B5"/>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8F73B5"/>
    <w:pPr>
      <w:widowControl/>
      <w:overflowPunct/>
      <w:autoSpaceDE/>
      <w:autoSpaceDN/>
      <w:adjustRightInd/>
      <w:spacing w:before="100" w:beforeAutospacing="1" w:after="100" w:afterAutospacing="1"/>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8F73B5"/>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8F73B5"/>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8F73B5"/>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8F73B5"/>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8F73B5"/>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1">
    <w:name w:val="內文1"/>
    <w:basedOn w:val="Normal"/>
    <w:link w:val="12"/>
    <w:rsid w:val="008F73B5"/>
    <w:pPr>
      <w:tabs>
        <w:tab w:val="left" w:pos="709"/>
        <w:tab w:val="left" w:pos="1276"/>
        <w:tab w:val="left" w:pos="1985"/>
        <w:tab w:val="left" w:pos="2268"/>
      </w:tabs>
      <w:overflowPunct/>
      <w:autoSpaceDE/>
      <w:autoSpaceDN/>
      <w:spacing w:before="74" w:after="74" w:afterAutospacing="1"/>
      <w:ind w:left="737" w:right="680"/>
      <w:textAlignment w:val="auto"/>
    </w:pPr>
    <w:rPr>
      <w:rFonts w:ascii="細明體" w:eastAsia="細明體" w:hAnsi="Times New Roman"/>
      <w:snapToGrid w:val="0"/>
      <w:color w:val="000000"/>
      <w:szCs w:val="24"/>
    </w:rPr>
  </w:style>
  <w:style w:type="paragraph" w:customStyle="1" w:styleId="23">
    <w:name w:val="表格 2"/>
    <w:basedOn w:val="BodyText"/>
    <w:rsid w:val="008F73B5"/>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8F73B5"/>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3">
    <w:name w:val="本文 1"/>
    <w:basedOn w:val="BodyText"/>
    <w:rsid w:val="008F73B5"/>
    <w:pPr>
      <w:snapToGrid/>
      <w:spacing w:before="0" w:after="0"/>
      <w:ind w:right="0"/>
    </w:pPr>
    <w:rPr>
      <w:rFonts w:ascii="Verdana" w:eastAsia="Arial Unicode MS" w:hAnsi="Verdana"/>
      <w:b/>
      <w:bCs/>
      <w:noProof w:val="0"/>
      <w:color w:val="000000"/>
      <w:spacing w:val="-2"/>
      <w:sz w:val="22"/>
      <w:lang w:eastAsia="zh-TW"/>
    </w:rPr>
  </w:style>
  <w:style w:type="paragraph" w:customStyle="1" w:styleId="14">
    <w:name w:val="表格 1"/>
    <w:basedOn w:val="BodyText"/>
    <w:link w:val="1Char"/>
    <w:rsid w:val="008F73B5"/>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8F73B5"/>
    <w:pPr>
      <w:widowControl/>
      <w:tabs>
        <w:tab w:val="left" w:pos="0"/>
      </w:tabs>
      <w:overflowPunct/>
      <w:autoSpaceDE/>
      <w:autoSpaceDN/>
      <w:spacing w:before="0" w:after="48" w:afterAutospacing="1"/>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8F73B5"/>
    <w:pPr>
      <w:widowControl/>
      <w:overflowPunct/>
      <w:autoSpaceDE/>
      <w:autoSpaceDN/>
      <w:adjustRightInd/>
      <w:spacing w:before="0" w:after="100" w:afterAutospacing="1"/>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8F73B5"/>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styleId="Salutation">
    <w:name w:val="Salutation"/>
    <w:basedOn w:val="Normal"/>
    <w:next w:val="Normal"/>
    <w:link w:val="SalutationChar1"/>
    <w:rsid w:val="008F73B5"/>
    <w:pPr>
      <w:widowControl/>
      <w:overflowPunct/>
      <w:autoSpaceDE/>
      <w:autoSpaceDN/>
      <w:adjustRightInd/>
      <w:spacing w:before="0" w:after="100" w:afterAutospacing="1"/>
      <w:textAlignment w:val="auto"/>
    </w:pPr>
    <w:rPr>
      <w:rFonts w:ascii="Times New Roman" w:eastAsia="Arial Unicode MS" w:hAnsi="Times New Roman"/>
      <w:snapToGrid w:val="0"/>
      <w:color w:val="000000"/>
      <w:sz w:val="24"/>
      <w:lang w:eastAsia="nl-NL"/>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8F73B5"/>
    <w:rPr>
      <w:rFonts w:ascii="Verdana" w:eastAsia="新細明體" w:hAnsi="Verdana"/>
      <w:b/>
      <w:bCs/>
      <w:snapToGrid w:val="0"/>
      <w:sz w:val="36"/>
      <w:szCs w:val="28"/>
      <w:lang w:val="en-US" w:eastAsia="zh-TW" w:bidi="ar-SA"/>
    </w:rPr>
  </w:style>
  <w:style w:type="character" w:customStyle="1" w:styleId="Heading3Char2">
    <w:name w:val="Heading 3 Char2"/>
    <w:aliases w:val="H3 Char5,H31 Char5,h3 Char3,+Arial Char3,10.5 pt Char2"/>
    <w:link w:val="Heading3"/>
    <w:rsid w:val="00A55974"/>
    <w:rPr>
      <w:rFonts w:ascii="Arial" w:hAnsi="Arial"/>
      <w:b/>
      <w:bCs/>
      <w:sz w:val="21"/>
      <w:szCs w:val="21"/>
    </w:rPr>
  </w:style>
  <w:style w:type="character" w:customStyle="1" w:styleId="CharChar32">
    <w:name w:val="Char Char32"/>
    <w:rsid w:val="008F73B5"/>
    <w:rPr>
      <w:rFonts w:ascii="Arial" w:eastAsia="新細明體" w:hAnsi="Arial"/>
      <w:noProof/>
      <w:lang w:val="en-US" w:eastAsia="en-US" w:bidi="ar-SA"/>
    </w:rPr>
  </w:style>
  <w:style w:type="character" w:customStyle="1" w:styleId="1Char">
    <w:name w:val="表格 1 Char"/>
    <w:link w:val="14"/>
    <w:rsid w:val="008F73B5"/>
    <w:rPr>
      <w:rFonts w:ascii="Arial" w:eastAsia="Arial Unicode MS" w:hAnsi="Arial"/>
      <w:b/>
      <w:bCs/>
      <w:noProof/>
      <w:color w:val="000000"/>
      <w:lang w:val="en-US" w:eastAsia="en-US" w:bidi="ar-SA"/>
    </w:rPr>
  </w:style>
  <w:style w:type="paragraph" w:customStyle="1" w:styleId="CM25">
    <w:name w:val="CM25"/>
    <w:basedOn w:val="Default"/>
    <w:next w:val="Default"/>
    <w:rsid w:val="008F73B5"/>
    <w:pPr>
      <w:spacing w:after="850"/>
    </w:pPr>
    <w:rPr>
      <w:rFonts w:cs="Times New Roman"/>
      <w:color w:val="auto"/>
    </w:rPr>
  </w:style>
  <w:style w:type="paragraph" w:customStyle="1" w:styleId="CM26">
    <w:name w:val="CM26"/>
    <w:basedOn w:val="Default"/>
    <w:next w:val="Default"/>
    <w:rsid w:val="008F73B5"/>
    <w:pPr>
      <w:spacing w:after="300"/>
    </w:pPr>
    <w:rPr>
      <w:rFonts w:cs="Times New Roman"/>
      <w:color w:val="auto"/>
    </w:rPr>
  </w:style>
  <w:style w:type="paragraph" w:customStyle="1" w:styleId="CM27">
    <w:name w:val="CM27"/>
    <w:basedOn w:val="Default"/>
    <w:next w:val="Default"/>
    <w:rsid w:val="008F73B5"/>
    <w:pPr>
      <w:spacing w:after="195"/>
    </w:pPr>
    <w:rPr>
      <w:rFonts w:cs="Times New Roman"/>
      <w:color w:val="auto"/>
    </w:rPr>
  </w:style>
  <w:style w:type="numbering" w:customStyle="1" w:styleId="NoList11">
    <w:name w:val="No List11"/>
    <w:next w:val="NoList"/>
    <w:semiHidden/>
    <w:rsid w:val="008F73B5"/>
  </w:style>
  <w:style w:type="character" w:customStyle="1" w:styleId="H2">
    <w:name w:val="H2 字元"/>
    <w:aliases w:val="H21 字元,Œ©o‚µ 2 字元,?co??E 2 字元,h2 字元,뙥2 字元,?c1 字元,?co?ƒÊ 2 字元,?2 字元 字元,?2 字元1,?2 字元 字元 字元,?c?oŒ©o‚µ 2 ¦r¤¸,?co??E 2 ¦r¤¸,h2 ¦r¤¸,뙥2 ¦r¤¸,?c1 ¦r¤¸,?co?ƒÊ 2 ¦r¤¸,?2 ¦r¤¸ ¦r¤¸,?2 ¦r¤¸1"/>
    <w:rsid w:val="008F73B5"/>
    <w:rPr>
      <w:rFonts w:ascii="Verdana" w:eastAsia="新細明體" w:hAnsi="Verdana"/>
      <w:b/>
      <w:snapToGrid w:val="0"/>
      <w:sz w:val="28"/>
      <w:lang w:val="en-US" w:eastAsia="zh-TW" w:bidi="ar-SA"/>
    </w:rPr>
  </w:style>
  <w:style w:type="paragraph" w:customStyle="1" w:styleId="StyleHeading1HeadingUH1H1">
    <w:name w:val="Style Heading 1Heading UH1H1"/>
    <w:basedOn w:val="Heading1"/>
    <w:rsid w:val="008F73B5"/>
    <w:pPr>
      <w:keepNext/>
      <w:pageBreakBefore w:val="0"/>
      <w:numPr>
        <w:numId w:val="15"/>
      </w:numPr>
      <w:overflowPunct/>
      <w:autoSpaceDE/>
      <w:autoSpaceDN/>
      <w:spacing w:before="0" w:after="100" w:afterAutospacing="1"/>
      <w:textAlignment w:val="auto"/>
    </w:pPr>
    <w:rPr>
      <w:rFonts w:ascii="Verdana" w:eastAsia="Arial Unicode MS" w:hAnsi="Verdana" w:cs="新細明體"/>
      <w:caps w:val="0"/>
      <w:snapToGrid w:val="0"/>
      <w:color w:val="000000"/>
      <w:kern w:val="0"/>
      <w:sz w:val="36"/>
      <w:szCs w:val="20"/>
    </w:rPr>
  </w:style>
  <w:style w:type="paragraph" w:customStyle="1" w:styleId="Normal10">
    <w:name w:val="Normal_1"/>
    <w:basedOn w:val="Normal"/>
    <w:link w:val="Normal1Char"/>
    <w:rsid w:val="008F73B5"/>
    <w:pPr>
      <w:widowControl/>
      <w:overflowPunct/>
      <w:autoSpaceDE/>
      <w:autoSpaceDN/>
      <w:adjustRightInd/>
      <w:spacing w:before="0" w:after="100" w:afterAutospacing="1"/>
      <w:ind w:left="360" w:hanging="360"/>
      <w:textAlignment w:val="auto"/>
    </w:pPr>
    <w:rPr>
      <w:rFonts w:ascii="Times New Roman" w:eastAsia="Arial Unicode MS" w:hAnsi="Times New Roman"/>
      <w:snapToGrid w:val="0"/>
      <w:color w:val="000000"/>
      <w:sz w:val="24"/>
      <w:szCs w:val="24"/>
      <w:lang w:eastAsia="zh-TW"/>
    </w:rPr>
  </w:style>
  <w:style w:type="character" w:customStyle="1" w:styleId="H3Char1">
    <w:name w:val="H3 Char1"/>
    <w:aliases w:val="H31 Char1,h3 Char Char1"/>
    <w:rsid w:val="008F73B5"/>
    <w:rPr>
      <w:rFonts w:ascii="Verdana" w:eastAsia="新細明體" w:hAnsi="Verdana"/>
      <w:b/>
      <w:bCs/>
      <w:sz w:val="32"/>
      <w:szCs w:val="22"/>
      <w:lang w:val="en-US" w:eastAsia="en-US" w:bidi="ar-SA"/>
    </w:rPr>
  </w:style>
  <w:style w:type="paragraph" w:customStyle="1" w:styleId="StyleHeading3H3H31h3After5ptLinespacingsingle">
    <w:name w:val="Style Heading 3H3H31h3 + After:  5 pt Line spacing:  single"/>
    <w:basedOn w:val="Heading3"/>
    <w:rsid w:val="008F73B5"/>
    <w:pPr>
      <w:keepNext w:val="0"/>
      <w:tabs>
        <w:tab w:val="num" w:pos="960"/>
      </w:tabs>
      <w:spacing w:before="120" w:after="100" w:afterAutospacing="1"/>
      <w:ind w:left="960" w:hanging="480"/>
      <w:jc w:val="left"/>
    </w:pPr>
    <w:rPr>
      <w:rFonts w:eastAsia="Arial" w:cs="新細明體"/>
      <w:b w:val="0"/>
      <w:snapToGrid w:val="0"/>
      <w:color w:val="000000"/>
      <w:sz w:val="24"/>
      <w:szCs w:val="20"/>
      <w:lang w:eastAsia="en-US"/>
    </w:rPr>
  </w:style>
  <w:style w:type="character" w:customStyle="1" w:styleId="Heading3Char">
    <w:name w:val="Heading 3 Char"/>
    <w:aliases w:val="h3 Char1,+Arial Char1,10.5 pt Char1"/>
    <w:rsid w:val="008F73B5"/>
    <w:rPr>
      <w:rFonts w:ascii="Verdana" w:eastAsia="新細明體" w:hAnsi="Verdana"/>
      <w:b/>
      <w:bCs/>
      <w:snapToGrid w:val="0"/>
      <w:sz w:val="28"/>
      <w:szCs w:val="22"/>
      <w:lang w:val="en-US" w:eastAsia="en-US" w:bidi="ar-SA"/>
    </w:rPr>
  </w:style>
  <w:style w:type="character" w:customStyle="1" w:styleId="BodyTextChar">
    <w:name w:val="Body Text Char"/>
    <w:rsid w:val="008F73B5"/>
    <w:rPr>
      <w:rFonts w:ascii="Verdana" w:eastAsia="新細明體" w:hAnsi="Verdana"/>
      <w:i/>
      <w:iCs/>
      <w:snapToGrid w:val="0"/>
      <w:lang w:val="en-US" w:eastAsia="en-US" w:bidi="ar-SA"/>
    </w:rPr>
  </w:style>
  <w:style w:type="character" w:customStyle="1" w:styleId="BodyText3Char">
    <w:name w:val="Body Text 3 Char"/>
    <w:rsid w:val="008F73B5"/>
    <w:rPr>
      <w:rFonts w:ascii="Verdana" w:eastAsia="新細明體" w:hAnsi="Verdana"/>
      <w:b/>
      <w:bCs/>
      <w:color w:val="000000"/>
      <w:sz w:val="24"/>
      <w:lang w:val="en-US" w:eastAsia="en-US" w:bidi="ar-SA"/>
    </w:rPr>
  </w:style>
  <w:style w:type="paragraph" w:customStyle="1" w:styleId="CM70">
    <w:name w:val="CM70"/>
    <w:basedOn w:val="Default"/>
    <w:next w:val="Default"/>
    <w:rsid w:val="008F73B5"/>
    <w:pPr>
      <w:spacing w:after="348"/>
    </w:pPr>
    <w:rPr>
      <w:rFonts w:cs="Times New Roman"/>
      <w:color w:val="auto"/>
    </w:rPr>
  </w:style>
  <w:style w:type="paragraph" w:customStyle="1" w:styleId="CM1">
    <w:name w:val="CM1"/>
    <w:basedOn w:val="Default"/>
    <w:next w:val="Default"/>
    <w:rsid w:val="008F73B5"/>
    <w:rPr>
      <w:rFonts w:cs="Times New Roman"/>
      <w:color w:val="auto"/>
    </w:rPr>
  </w:style>
  <w:style w:type="paragraph" w:customStyle="1" w:styleId="NormalCentered0">
    <w:name w:val="Normal + Centered"/>
    <w:basedOn w:val="Normal"/>
    <w:rsid w:val="008F73B5"/>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8F73B5"/>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sz w:val="22"/>
    </w:rPr>
  </w:style>
  <w:style w:type="character" w:customStyle="1" w:styleId="head1CharChar">
    <w:name w:val="head 1 Char Char"/>
    <w:rsid w:val="008F73B5"/>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rPr>
  </w:style>
  <w:style w:type="character" w:customStyle="1" w:styleId="CommentSubjectChar1">
    <w:name w:val="Comment Subject Char1"/>
    <w:link w:val="CommentSubject"/>
    <w:rsid w:val="008F73B5"/>
    <w:rPr>
      <w:rFonts w:ascii="Arial" w:eastAsia="新細明體" w:hAnsi="Arial"/>
      <w:b/>
      <w:bCs/>
      <w:lang w:val="en-US" w:eastAsia="en-US" w:bidi="ar-SA"/>
    </w:rPr>
  </w:style>
  <w:style w:type="paragraph" w:customStyle="1" w:styleId="Heading5arial">
    <w:name w:val="Heading 5+arial"/>
    <w:basedOn w:val="Heading5"/>
    <w:rsid w:val="008F73B5"/>
    <w:pPr>
      <w:pageBreakBefore w:val="0"/>
      <w:tabs>
        <w:tab w:val="clear" w:pos="9066"/>
        <w:tab w:val="num" w:pos="1008"/>
      </w:tabs>
      <w:overflowPunct/>
      <w:autoSpaceDE/>
      <w:autoSpaceDN/>
      <w:spacing w:before="480" w:after="100" w:afterAutospacing="1"/>
      <w:ind w:hanging="1008"/>
      <w:textAlignment w:val="auto"/>
    </w:pPr>
    <w:rPr>
      <w:rFonts w:ascii="Verdana" w:eastAsia="Arial Unicode MS" w:hAnsi="Verdana" w:cs="Times New Roman"/>
      <w:iCs w:val="0"/>
      <w:snapToGrid w:val="0"/>
      <w:color w:val="000000"/>
      <w:sz w:val="22"/>
      <w:u w:val="none"/>
    </w:rPr>
  </w:style>
  <w:style w:type="paragraph" w:styleId="List">
    <w:name w:val="List"/>
    <w:basedOn w:val="Normal"/>
    <w:rsid w:val="008F73B5"/>
    <w:pPr>
      <w:ind w:leftChars="200" w:left="100" w:hangingChars="200" w:hanging="200"/>
    </w:pPr>
    <w:rPr>
      <w:rFonts w:eastAsia="Arial Unicode MS"/>
      <w:color w:val="000000"/>
    </w:rPr>
  </w:style>
  <w:style w:type="paragraph" w:styleId="List2">
    <w:name w:val="List 2"/>
    <w:basedOn w:val="Normal"/>
    <w:rsid w:val="008F73B5"/>
    <w:pPr>
      <w:ind w:leftChars="400" w:left="100" w:hangingChars="200" w:hanging="200"/>
    </w:pPr>
    <w:rPr>
      <w:rFonts w:eastAsia="Arial Unicode MS"/>
      <w:color w:val="000000"/>
    </w:rPr>
  </w:style>
  <w:style w:type="paragraph" w:customStyle="1" w:styleId="NormalLeft2ch">
    <w:name w:val="NormalLeft_ 2ch"/>
    <w:basedOn w:val="Normal"/>
    <w:link w:val="NormalLeft2chChar"/>
    <w:rsid w:val="008F73B5"/>
    <w:pPr>
      <w:overflowPunct/>
      <w:autoSpaceDE/>
      <w:autoSpaceDN/>
      <w:adjustRightInd/>
      <w:snapToGrid/>
      <w:spacing w:before="0" w:after="0"/>
      <w:ind w:leftChars="200" w:left="400"/>
      <w:textAlignment w:val="auto"/>
    </w:pPr>
    <w:rPr>
      <w:rFonts w:ascii="Verdana" w:eastAsia="Arial Unicode MS" w:hAnsi="Verdana" w:cs="新細明體"/>
      <w:color w:val="000000"/>
      <w:kern w:val="2"/>
      <w:lang w:eastAsia="zh-TW"/>
    </w:rPr>
  </w:style>
  <w:style w:type="paragraph" w:customStyle="1" w:styleId="NormalSmall6pt">
    <w:name w:val="Normal_Small_6pt"/>
    <w:basedOn w:val="Normal"/>
    <w:rsid w:val="008F73B5"/>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table" w:customStyle="1" w:styleId="15">
    <w:name w:val="表格格線1"/>
    <w:basedOn w:val="TableNormal"/>
    <w:next w:val="TableGrid"/>
    <w:rsid w:val="008F73B5"/>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rmalNumbered">
    <w:name w:val="Normal_Numbered"/>
    <w:basedOn w:val="NoList"/>
    <w:rsid w:val="008F73B5"/>
    <w:pPr>
      <w:numPr>
        <w:numId w:val="16"/>
      </w:numPr>
    </w:pPr>
  </w:style>
  <w:style w:type="paragraph" w:customStyle="1" w:styleId="NormalBoldItalic">
    <w:name w:val="Normal_Bold_Italic"/>
    <w:basedOn w:val="NormalBoldEmphasis"/>
    <w:link w:val="NormalBoldItalic0"/>
    <w:rsid w:val="008F73B5"/>
    <w:rPr>
      <w:rFonts w:eastAsia="Arial Unicode MS"/>
      <w:bCs/>
      <w:i/>
      <w:iCs/>
      <w:color w:val="000000"/>
    </w:rPr>
  </w:style>
  <w:style w:type="character" w:customStyle="1" w:styleId="NormalBoldItalic0">
    <w:name w:val="Normal_Bold_Italic 字元"/>
    <w:link w:val="NormalBoldItalic"/>
    <w:rsid w:val="008F73B5"/>
    <w:rPr>
      <w:rFonts w:ascii="Verdana" w:eastAsia="Arial Unicode MS" w:hAnsi="Verdana"/>
      <w:b/>
      <w:bCs/>
      <w:i/>
      <w:iCs/>
      <w:color w:val="000000"/>
      <w:kern w:val="2"/>
      <w:lang w:val="en-US" w:eastAsia="zh-TW" w:bidi="ar-SA"/>
    </w:rPr>
  </w:style>
  <w:style w:type="character" w:customStyle="1" w:styleId="InternalReadNormal">
    <w:name w:val="Internal_Read_Normal"/>
    <w:rsid w:val="008F73B5"/>
    <w:rPr>
      <w:color w:val="CC99FF"/>
    </w:rPr>
  </w:style>
  <w:style w:type="paragraph" w:customStyle="1" w:styleId="InternalReadBold">
    <w:name w:val="Internal_Read_Bold"/>
    <w:basedOn w:val="NormalBoldEmphasis"/>
    <w:rsid w:val="008F73B5"/>
    <w:rPr>
      <w:rFonts w:eastAsia="Arial Unicode MS"/>
      <w:bCs/>
      <w:color w:val="CC99FF"/>
    </w:rPr>
  </w:style>
  <w:style w:type="paragraph" w:styleId="ListNumber">
    <w:name w:val="List Number"/>
    <w:basedOn w:val="Normal"/>
    <w:rsid w:val="008F73B5"/>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customStyle="1" w:styleId="NormalSmall">
    <w:name w:val="Normal_Small"/>
    <w:basedOn w:val="Normal"/>
    <w:rsid w:val="008F73B5"/>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character" w:customStyle="1" w:styleId="NormalLeft2chChar">
    <w:name w:val="NormalLeft_ 2ch Char"/>
    <w:link w:val="NormalLeft2ch"/>
    <w:rsid w:val="008F73B5"/>
    <w:rPr>
      <w:rFonts w:ascii="Verdana" w:eastAsia="Arial Unicode MS" w:hAnsi="Verdana" w:cs="新細明體"/>
      <w:color w:val="000000"/>
      <w:kern w:val="2"/>
      <w:lang w:val="en-US" w:eastAsia="zh-TW" w:bidi="ar-SA"/>
    </w:rPr>
  </w:style>
  <w:style w:type="numbering" w:styleId="111111">
    <w:name w:val="Outline List 2"/>
    <w:basedOn w:val="NoList"/>
    <w:rsid w:val="008F73B5"/>
    <w:pPr>
      <w:numPr>
        <w:numId w:val="17"/>
      </w:numPr>
    </w:pPr>
  </w:style>
  <w:style w:type="numbering" w:styleId="1ai">
    <w:name w:val="Outline List 1"/>
    <w:basedOn w:val="NoList"/>
    <w:rsid w:val="008F73B5"/>
    <w:pPr>
      <w:numPr>
        <w:numId w:val="18"/>
      </w:numPr>
    </w:pPr>
  </w:style>
  <w:style w:type="character" w:customStyle="1" w:styleId="16">
    <w:name w:val="表格 1 字元"/>
    <w:rsid w:val="008F73B5"/>
    <w:rPr>
      <w:rFonts w:ascii="Verdana" w:eastAsia="新細明體" w:hAnsi="Verdana"/>
      <w:b/>
      <w:bCs/>
      <w:lang w:val="en-US" w:eastAsia="zh-TW" w:bidi="ar-SA"/>
    </w:rPr>
  </w:style>
  <w:style w:type="character" w:customStyle="1" w:styleId="Arial">
    <w:name w:val="+Arial 字元"/>
    <w:aliases w:val="10.5 pt 字元 字元"/>
    <w:rsid w:val="008F73B5"/>
    <w:rPr>
      <w:rFonts w:ascii="Verdana" w:eastAsia="新細明體" w:hAnsi="Verdana"/>
      <w:b/>
      <w:bCs/>
      <w:snapToGrid w:val="0"/>
      <w:sz w:val="28"/>
      <w:szCs w:val="22"/>
      <w:lang w:val="en-US" w:eastAsia="en-US" w:bidi="ar-SA"/>
    </w:rPr>
  </w:style>
  <w:style w:type="character" w:customStyle="1" w:styleId="H3Char2">
    <w:name w:val="H3 Char2"/>
    <w:aliases w:val="H31 Char2,h3 Char Char2"/>
    <w:rsid w:val="008F73B5"/>
    <w:rPr>
      <w:rFonts w:ascii="Verdana" w:eastAsia="新細明體" w:hAnsi="Verdana"/>
      <w:b/>
      <w:bCs/>
      <w:sz w:val="32"/>
      <w:szCs w:val="22"/>
      <w:lang w:val="en-US" w:eastAsia="en-US" w:bidi="ar-SA"/>
    </w:rPr>
  </w:style>
  <w:style w:type="character" w:customStyle="1" w:styleId="NormalBoldEmphasisChar">
    <w:name w:val="Normal_Bold Emphasis Char"/>
    <w:rsid w:val="008F73B5"/>
    <w:rPr>
      <w:rFonts w:ascii="Verdana" w:eastAsia="新細明體" w:hAnsi="Verdana"/>
      <w:b/>
      <w:kern w:val="2"/>
      <w:lang w:val="en-US" w:eastAsia="zh-TW" w:bidi="ar-SA"/>
    </w:rPr>
  </w:style>
  <w:style w:type="paragraph" w:customStyle="1" w:styleId="NormalSmallCentered">
    <w:name w:val="Normal_Small_Centered"/>
    <w:basedOn w:val="Normal"/>
    <w:rsid w:val="008F73B5"/>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table" w:styleId="TableList3">
    <w:name w:val="Table List 3"/>
    <w:basedOn w:val="TableNormal"/>
    <w:rsid w:val="008F73B5"/>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SmallSlim">
    <w:name w:val="Normal_Small_Slim"/>
    <w:basedOn w:val="NormalSmall"/>
    <w:rsid w:val="008F73B5"/>
    <w:rPr>
      <w:b w:val="0"/>
    </w:rPr>
  </w:style>
  <w:style w:type="character" w:customStyle="1" w:styleId="D2HNoGloss">
    <w:name w:val="D2HNoGloss"/>
    <w:rsid w:val="008F73B5"/>
  </w:style>
  <w:style w:type="paragraph" w:customStyle="1" w:styleId="TableText">
    <w:name w:val="TableText"/>
    <w:basedOn w:val="BodyText"/>
    <w:rsid w:val="008F73B5"/>
    <w:pPr>
      <w:overflowPunct/>
      <w:autoSpaceDE/>
      <w:autoSpaceDN/>
      <w:adjustRightInd/>
      <w:snapToGrid/>
      <w:spacing w:before="40" w:after="40"/>
      <w:ind w:left="72" w:right="72"/>
      <w:textAlignment w:val="auto"/>
    </w:pPr>
    <w:rPr>
      <w:rFonts w:ascii="Times New Roman" w:eastAsia="Arial Unicode MS" w:hAnsi="Times New Roman"/>
      <w:noProof w:val="0"/>
      <w:color w:val="000000"/>
      <w:sz w:val="18"/>
    </w:rPr>
  </w:style>
  <w:style w:type="character" w:customStyle="1" w:styleId="NormalBoldEmphasis1">
    <w:name w:val="Normal_Bold Emphasis 字元 字元"/>
    <w:rsid w:val="008F73B5"/>
    <w:rPr>
      <w:rFonts w:ascii="Verdana" w:eastAsia="新細明體" w:hAnsi="Verdana"/>
      <w:b/>
      <w:kern w:val="2"/>
      <w:lang w:val="en-US" w:eastAsia="zh-TW" w:bidi="ar-SA"/>
    </w:rPr>
  </w:style>
  <w:style w:type="paragraph" w:customStyle="1" w:styleId="normalsmall0">
    <w:name w:val="normalsmall"/>
    <w:basedOn w:val="Normal"/>
    <w:rsid w:val="008F73B5"/>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character" w:customStyle="1" w:styleId="normalboldemphasis2">
    <w:name w:val="normalboldemphasis"/>
    <w:rsid w:val="008F73B5"/>
    <w:rPr>
      <w:rFonts w:ascii="Verdana" w:hAnsi="Verdana" w:hint="default"/>
      <w:b/>
      <w:bCs/>
    </w:rPr>
  </w:style>
  <w:style w:type="paragraph" w:customStyle="1" w:styleId="normalboldemphasis00">
    <w:name w:val="normalboldemphasis0"/>
    <w:basedOn w:val="Normal"/>
    <w:rsid w:val="008F73B5"/>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8F73B5"/>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NormalVerdana">
    <w:name w:val="Normal + Verdana"/>
    <w:aliases w:val="9 pt,Bold,Black"/>
    <w:basedOn w:val="BodyText"/>
    <w:rsid w:val="008F73B5"/>
    <w:pPr>
      <w:snapToGrid/>
      <w:spacing w:before="0" w:after="0"/>
      <w:ind w:right="0"/>
    </w:pPr>
    <w:rPr>
      <w:rFonts w:ascii="Verdana" w:eastAsia="Arial Unicode MS" w:hAnsi="Verdana"/>
      <w:bCs/>
      <w:noProof w:val="0"/>
      <w:color w:val="000000"/>
      <w:spacing w:val="-2"/>
      <w:lang w:eastAsia="zh-TW"/>
    </w:rPr>
  </w:style>
  <w:style w:type="paragraph" w:customStyle="1" w:styleId="StyleHeading2H2H21o2coE2h22c1co22">
    <w:name w:val="Style Heading 2H2H21Œ©o‚µ 2?co??E 2h2뙥2?c1?co?ƒÊ 2?2 + ..."/>
    <w:basedOn w:val="Heading2"/>
    <w:rsid w:val="008F73B5"/>
    <w:pPr>
      <w:keepNext/>
      <w:numPr>
        <w:ilvl w:val="0"/>
        <w:numId w:val="0"/>
      </w:numPr>
      <w:overflowPunct/>
      <w:spacing w:before="60" w:after="0" w:afterAutospacing="1" w:line="288" w:lineRule="auto"/>
      <w:textAlignment w:val="auto"/>
    </w:pPr>
    <w:rPr>
      <w:rFonts w:eastAsia="Arial Unicode MS" w:cs="新細明體"/>
      <w:b w:val="0"/>
      <w:bCs/>
      <w:snapToGrid w:val="0"/>
      <w:color w:val="000000"/>
      <w:sz w:val="28"/>
      <w:szCs w:val="20"/>
    </w:rPr>
  </w:style>
  <w:style w:type="character" w:customStyle="1" w:styleId="emailstyle22">
    <w:name w:val="emailstyle22"/>
    <w:semiHidden/>
    <w:rsid w:val="008F73B5"/>
    <w:rPr>
      <w:rFonts w:ascii="Arial" w:eastAsia="新細明體" w:hAnsi="Arial" w:cs="Arial" w:hint="default"/>
      <w:color w:val="000080"/>
      <w:sz w:val="18"/>
      <w:szCs w:val="20"/>
    </w:rPr>
  </w:style>
  <w:style w:type="paragraph" w:customStyle="1" w:styleId="head4">
    <w:name w:val="head 4"/>
    <w:basedOn w:val="Heading4"/>
    <w:rsid w:val="008F73B5"/>
    <w:pPr>
      <w:overflowPunct/>
      <w:autoSpaceDE/>
      <w:autoSpaceDN/>
      <w:spacing w:before="480" w:after="100" w:afterAutospacing="1"/>
      <w:jc w:val="left"/>
      <w:textAlignment w:val="auto"/>
    </w:pPr>
    <w:rPr>
      <w:rFonts w:ascii="Verdana" w:eastAsia="Arial Unicode MS" w:hAnsi="Verdana"/>
      <w:b/>
      <w:i w:val="0"/>
      <w:color w:val="000000"/>
      <w:sz w:val="24"/>
      <w:szCs w:val="22"/>
    </w:rPr>
  </w:style>
  <w:style w:type="character" w:customStyle="1" w:styleId="tableChar">
    <w:name w:val="table Char"/>
    <w:link w:val="table"/>
    <w:rsid w:val="008F73B5"/>
    <w:rPr>
      <w:rFonts w:ascii="Verdana" w:eastAsia="富漢通中圓體" w:hAnsi="Verdana"/>
      <w:b/>
      <w:bCs/>
      <w:snapToGrid w:val="0"/>
      <w:color w:val="000000"/>
      <w:szCs w:val="24"/>
      <w:lang w:val="en-US" w:eastAsia="en-US" w:bidi="ar-SA"/>
    </w:rPr>
  </w:style>
  <w:style w:type="character" w:customStyle="1" w:styleId="NormalBoldEmphasisChar1">
    <w:name w:val="Normal_Bold Emphasis Char1"/>
    <w:rsid w:val="008F73B5"/>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8F73B5"/>
    <w:rPr>
      <w:rFonts w:ascii="Verdana" w:eastAsia="新細明體" w:hAnsi="Verdana" w:cs="新細明體"/>
      <w:b/>
      <w:bCs/>
      <w:kern w:val="2"/>
      <w:lang w:val="en-US" w:eastAsia="zh-TW" w:bidi="ar-SA"/>
    </w:rPr>
  </w:style>
  <w:style w:type="paragraph" w:customStyle="1" w:styleId="Style1Black">
    <w:name w:val="Style 表格 1 + Black"/>
    <w:basedOn w:val="14"/>
    <w:autoRedefine/>
    <w:rsid w:val="008F73B5"/>
    <w:pPr>
      <w:spacing w:line="240" w:lineRule="auto"/>
    </w:pPr>
    <w:rPr>
      <w:rFonts w:ascii="Verdana" w:hAnsi="Verdana"/>
      <w:noProof w:val="0"/>
      <w:lang w:eastAsia="zh-TW"/>
    </w:rPr>
  </w:style>
  <w:style w:type="character" w:customStyle="1" w:styleId="Normal1Char">
    <w:name w:val="Normal_1 Char"/>
    <w:link w:val="Normal10"/>
    <w:rsid w:val="008F73B5"/>
    <w:rPr>
      <w:rFonts w:eastAsia="Arial Unicode MS"/>
      <w:snapToGrid w:val="0"/>
      <w:color w:val="000000"/>
      <w:sz w:val="24"/>
      <w:szCs w:val="24"/>
      <w:lang w:val="en-US" w:eastAsia="zh-TW" w:bidi="ar-SA"/>
    </w:rPr>
  </w:style>
  <w:style w:type="paragraph" w:customStyle="1" w:styleId="X">
    <w:name w:val="....X"/>
    <w:basedOn w:val="Default"/>
    <w:next w:val="Default"/>
    <w:rsid w:val="008F73B5"/>
    <w:rPr>
      <w:rFonts w:cs="Times New Roman"/>
      <w:color w:val="auto"/>
    </w:rPr>
  </w:style>
  <w:style w:type="paragraph" w:customStyle="1" w:styleId="ab">
    <w:name w:val="...."/>
    <w:basedOn w:val="Default"/>
    <w:next w:val="Default"/>
    <w:rsid w:val="008F73B5"/>
    <w:pPr>
      <w:spacing w:before="50"/>
    </w:pPr>
    <w:rPr>
      <w:rFonts w:cs="Times New Roman"/>
      <w:color w:val="auto"/>
    </w:rPr>
  </w:style>
  <w:style w:type="character" w:customStyle="1" w:styleId="CharChar44">
    <w:name w:val="Char Char44"/>
    <w:rsid w:val="008F73B5"/>
    <w:rPr>
      <w:rFonts w:eastAsia="Arial Unicode MS"/>
      <w:b/>
      <w:bCs/>
      <w:color w:val="000000"/>
      <w:sz w:val="22"/>
      <w:szCs w:val="22"/>
      <w:lang w:eastAsia="en-US" w:bidi="ar-SA"/>
    </w:rPr>
  </w:style>
  <w:style w:type="character" w:customStyle="1" w:styleId="CharChar43">
    <w:name w:val="Char Char43"/>
    <w:rsid w:val="008F73B5"/>
    <w:rPr>
      <w:rFonts w:eastAsia="Arial Unicode MS"/>
      <w:color w:val="000000"/>
      <w:sz w:val="24"/>
      <w:lang w:eastAsia="en-US" w:bidi="ar-SA"/>
    </w:rPr>
  </w:style>
  <w:style w:type="character" w:customStyle="1" w:styleId="CharChar42">
    <w:name w:val="Char Char42"/>
    <w:rsid w:val="008F73B5"/>
    <w:rPr>
      <w:rFonts w:eastAsia="Arial Unicode MS"/>
      <w:i/>
      <w:iCs/>
      <w:color w:val="000000"/>
      <w:sz w:val="24"/>
      <w:lang w:eastAsia="en-US" w:bidi="ar-SA"/>
    </w:rPr>
  </w:style>
  <w:style w:type="character" w:customStyle="1" w:styleId="CharChar41">
    <w:name w:val="Char Char41"/>
    <w:rsid w:val="008F73B5"/>
    <w:rPr>
      <w:rFonts w:ascii="Arial" w:hAnsi="Arial"/>
      <w:b/>
      <w:bCs/>
      <w:sz w:val="18"/>
      <w:lang w:eastAsia="en-US"/>
    </w:rPr>
  </w:style>
  <w:style w:type="character" w:customStyle="1" w:styleId="HeaderChar2">
    <w:name w:val="Header Char2"/>
    <w:basedOn w:val="DefaultParagraphFont"/>
    <w:link w:val="Header"/>
    <w:uiPriority w:val="99"/>
    <w:rsid w:val="00A55974"/>
    <w:rPr>
      <w:rFonts w:ascii="Arial" w:hAnsi="Arial"/>
      <w:lang w:eastAsia="en-US"/>
    </w:rPr>
  </w:style>
  <w:style w:type="character" w:customStyle="1" w:styleId="CharChar39">
    <w:name w:val="Char Char39"/>
    <w:rsid w:val="008F73B5"/>
    <w:rPr>
      <w:rFonts w:ascii="Arial" w:hAnsi="Arial"/>
      <w:bCs/>
      <w:sz w:val="18"/>
      <w:lang w:eastAsia="en-US"/>
    </w:rPr>
  </w:style>
  <w:style w:type="character" w:customStyle="1" w:styleId="BodyTextIndent2Char1">
    <w:name w:val="Body Text Indent 2 Char1"/>
    <w:link w:val="BodyTextIndent2"/>
    <w:rsid w:val="008F73B5"/>
    <w:rPr>
      <w:rFonts w:ascii="Arial" w:eastAsia="新細明體" w:hAnsi="Arial"/>
      <w:sz w:val="18"/>
      <w:lang w:val="en-US" w:eastAsia="en-US" w:bidi="ar-SA"/>
    </w:rPr>
  </w:style>
  <w:style w:type="character" w:customStyle="1" w:styleId="BodyTextIndent3Char1">
    <w:name w:val="Body Text Indent 3 Char1"/>
    <w:link w:val="BodyTextIndent3"/>
    <w:rsid w:val="008F73B5"/>
    <w:rPr>
      <w:rFonts w:ascii="Arial" w:eastAsia="新細明體" w:hAnsi="Arial"/>
      <w:sz w:val="18"/>
      <w:lang w:val="en-US" w:eastAsia="en-US" w:bidi="ar-SA"/>
    </w:rPr>
  </w:style>
  <w:style w:type="character" w:customStyle="1" w:styleId="CharChar36">
    <w:name w:val="Char Char36"/>
    <w:rsid w:val="008F73B5"/>
    <w:rPr>
      <w:rFonts w:ascii="Arial" w:hAnsi="Arial"/>
      <w:lang w:eastAsia="en-US"/>
    </w:rPr>
  </w:style>
  <w:style w:type="character" w:customStyle="1" w:styleId="CommentTextChar1">
    <w:name w:val="Comment Text Char1"/>
    <w:link w:val="CommentText"/>
    <w:semiHidden/>
    <w:rsid w:val="008F73B5"/>
    <w:rPr>
      <w:rFonts w:ascii="Arial" w:eastAsia="新細明體" w:hAnsi="Arial"/>
      <w:lang w:val="en-US" w:eastAsia="en-US" w:bidi="ar-SA"/>
    </w:rPr>
  </w:style>
  <w:style w:type="character" w:customStyle="1" w:styleId="CharChar33">
    <w:name w:val="Char Char33"/>
    <w:semiHidden/>
    <w:rsid w:val="008F73B5"/>
    <w:rPr>
      <w:rFonts w:ascii="Arial" w:hAnsi="Arial"/>
      <w:sz w:val="16"/>
      <w:szCs w:val="16"/>
      <w:lang w:eastAsia="en-US"/>
    </w:rPr>
  </w:style>
  <w:style w:type="character" w:customStyle="1" w:styleId="FootnoteTextChar1">
    <w:name w:val="Footnote Text Char1"/>
    <w:link w:val="FootnoteText"/>
    <w:semiHidden/>
    <w:rsid w:val="008F73B5"/>
    <w:rPr>
      <w:rFonts w:ascii="Arial" w:eastAsia="新細明體" w:hAnsi="Arial"/>
      <w:lang w:val="en-US" w:eastAsia="en-US" w:bidi="ar-SA"/>
    </w:rPr>
  </w:style>
  <w:style w:type="character" w:customStyle="1" w:styleId="BodyText3Char2">
    <w:name w:val="Body Text 3 Char2"/>
    <w:link w:val="BodyText3"/>
    <w:rsid w:val="008F73B5"/>
    <w:rPr>
      <w:rFonts w:ascii="Arial" w:eastAsia="新細明體" w:hAnsi="Arial"/>
      <w:sz w:val="16"/>
      <w:szCs w:val="16"/>
      <w:lang w:val="en-US" w:eastAsia="en-US" w:bidi="ar-SA"/>
    </w:rPr>
  </w:style>
  <w:style w:type="character" w:customStyle="1" w:styleId="BodyText2Char1">
    <w:name w:val="Body Text 2 Char1"/>
    <w:link w:val="BodyText2"/>
    <w:rsid w:val="008F73B5"/>
    <w:rPr>
      <w:rFonts w:ascii="Arial" w:eastAsia="新細明體" w:hAnsi="Arial"/>
      <w:lang w:val="en-US" w:eastAsia="en-US" w:bidi="ar-SA"/>
    </w:rPr>
  </w:style>
  <w:style w:type="paragraph" w:customStyle="1" w:styleId="Style6">
    <w:name w:val="Style6"/>
    <w:basedOn w:val="Heading4"/>
    <w:rsid w:val="008F73B5"/>
    <w:pPr>
      <w:tabs>
        <w:tab w:val="num" w:pos="1801"/>
      </w:tabs>
      <w:ind w:leftChars="800" w:left="1801" w:hangingChars="200" w:hanging="360"/>
    </w:pPr>
    <w:rPr>
      <w:rFonts w:eastAsia="Arial Unicode MS"/>
      <w:color w:val="000000"/>
    </w:rPr>
  </w:style>
  <w:style w:type="paragraph" w:customStyle="1" w:styleId="Style7">
    <w:name w:val="Style7"/>
    <w:basedOn w:val="Heading4"/>
    <w:rsid w:val="008F73B5"/>
    <w:pPr>
      <w:numPr>
        <w:ilvl w:val="2"/>
        <w:numId w:val="19"/>
      </w:numPr>
    </w:pPr>
    <w:rPr>
      <w:rFonts w:eastAsia="Arial Unicode MS"/>
      <w:color w:val="000000"/>
    </w:rPr>
  </w:style>
  <w:style w:type="paragraph" w:customStyle="1" w:styleId="Style8">
    <w:name w:val="Style8"/>
    <w:basedOn w:val="Normal"/>
    <w:next w:val="Heading4"/>
    <w:rsid w:val="008F73B5"/>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8F73B5"/>
    <w:pPr>
      <w:widowControl w:val="0"/>
      <w:overflowPunct w:val="0"/>
      <w:autoSpaceDE w:val="0"/>
      <w:autoSpaceDN w:val="0"/>
      <w:adjustRightInd w:val="0"/>
      <w:snapToGrid w:val="0"/>
      <w:spacing w:before="48" w:after="120"/>
      <w:jc w:val="both"/>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8F73B5"/>
    <w:tblPr>
      <w:tblInd w:w="-284" w:type="dxa"/>
      <w:tblCellMar>
        <w:top w:w="0" w:type="dxa"/>
        <w:left w:w="108" w:type="dxa"/>
        <w:bottom w:w="0" w:type="dxa"/>
        <w:right w:w="108" w:type="dxa"/>
      </w:tblCellMar>
    </w:tblPr>
  </w:style>
  <w:style w:type="table" w:customStyle="1" w:styleId="TableStyle2">
    <w:name w:val="Table Style2"/>
    <w:basedOn w:val="TableStyle1"/>
    <w:rsid w:val="008F73B5"/>
    <w:tblPr>
      <w:tblInd w:w="0" w:type="dxa"/>
      <w:tblCellMar>
        <w:top w:w="0" w:type="dxa"/>
        <w:left w:w="108" w:type="dxa"/>
        <w:bottom w:w="0" w:type="dxa"/>
        <w:right w:w="108" w:type="dxa"/>
      </w:tblCellMar>
    </w:tblPr>
  </w:style>
  <w:style w:type="paragraph" w:customStyle="1" w:styleId="YJSSFRcontentforM0Auto">
    <w:name w:val="YJS SFR content for M0 + Auto"/>
    <w:basedOn w:val="Normal"/>
    <w:rsid w:val="008F73B5"/>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8F73B5"/>
    <w:rPr>
      <w:rFonts w:eastAsia="Arial Unicode MS"/>
      <w:sz w:val="18"/>
      <w:lang w:eastAsia="zh-TW"/>
    </w:rPr>
  </w:style>
  <w:style w:type="paragraph" w:customStyle="1" w:styleId="Style10">
    <w:name w:val="Style10"/>
    <w:basedOn w:val="YJSSFRcontentforM0"/>
    <w:rsid w:val="008F73B5"/>
    <w:rPr>
      <w:rFonts w:eastAsia="Arial Unicode MS"/>
      <w:sz w:val="18"/>
      <w:lang w:eastAsia="zh-TW"/>
    </w:rPr>
  </w:style>
  <w:style w:type="paragraph" w:customStyle="1" w:styleId="Style11">
    <w:name w:val="Style11"/>
    <w:basedOn w:val="YJSSFRcontentforM0"/>
    <w:rsid w:val="008F73B5"/>
    <w:rPr>
      <w:rFonts w:eastAsia="Arial Unicode MS"/>
      <w:sz w:val="18"/>
      <w:lang w:eastAsia="zh-TW"/>
    </w:rPr>
  </w:style>
  <w:style w:type="paragraph" w:customStyle="1" w:styleId="ac">
    <w:name w:val="表格註解"/>
    <w:basedOn w:val="Normal"/>
    <w:link w:val="ad"/>
    <w:rsid w:val="008F73B5"/>
    <w:pPr>
      <w:widowControl/>
      <w:topLinePunct/>
      <w:spacing w:before="0" w:after="0"/>
      <w:ind w:left="266" w:hanging="266"/>
    </w:pPr>
    <w:rPr>
      <w:rFonts w:cs="Arial"/>
      <w:snapToGrid w:val="0"/>
      <w:sz w:val="18"/>
      <w:lang w:eastAsia="zh-TW"/>
    </w:rPr>
  </w:style>
  <w:style w:type="character" w:customStyle="1" w:styleId="ad">
    <w:name w:val="表格註解 字元"/>
    <w:link w:val="ac"/>
    <w:rsid w:val="008F73B5"/>
    <w:rPr>
      <w:rFonts w:ascii="Arial" w:eastAsia="新細明體" w:hAnsi="Arial" w:cs="Arial"/>
      <w:snapToGrid w:val="0"/>
      <w:sz w:val="18"/>
      <w:lang w:val="en-US" w:eastAsia="zh-TW" w:bidi="ar-SA"/>
    </w:rPr>
  </w:style>
  <w:style w:type="paragraph" w:customStyle="1" w:styleId="17">
    <w:name w:val="目錄標題1"/>
    <w:basedOn w:val="Heading1"/>
    <w:next w:val="Normal"/>
    <w:qFormat/>
    <w:rsid w:val="008F73B5"/>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SFR">
    <w:name w:val="SFR標題"/>
    <w:basedOn w:val="Normal"/>
    <w:next w:val="Normal"/>
    <w:rsid w:val="008F73B5"/>
    <w:pPr>
      <w:keepNext/>
      <w:widowControl/>
      <w:topLinePunct/>
      <w:spacing w:before="200" w:after="0"/>
    </w:pPr>
    <w:rPr>
      <w:b/>
      <w:snapToGrid w:val="0"/>
      <w:lang w:eastAsia="zh-TW"/>
    </w:rPr>
  </w:style>
  <w:style w:type="character" w:customStyle="1" w:styleId="msoins0">
    <w:name w:val="msoins"/>
    <w:basedOn w:val="DefaultParagraphFont"/>
    <w:rsid w:val="008F73B5"/>
  </w:style>
  <w:style w:type="paragraph" w:customStyle="1" w:styleId="18">
    <w:name w:val="清單段落1"/>
    <w:basedOn w:val="Normal"/>
    <w:qFormat/>
    <w:rsid w:val="008F73B5"/>
    <w:pPr>
      <w:ind w:leftChars="200" w:left="480"/>
    </w:pPr>
  </w:style>
  <w:style w:type="paragraph" w:customStyle="1" w:styleId="7">
    <w:name w:val="樣式7"/>
    <w:basedOn w:val="StyleHeading4Left"/>
    <w:link w:val="70"/>
    <w:qFormat/>
    <w:rsid w:val="008F73B5"/>
  </w:style>
  <w:style w:type="character" w:customStyle="1" w:styleId="StyleHeading4Left0">
    <w:name w:val="Style Heading 4 + Left 字元"/>
    <w:link w:val="StyleHeading4Left"/>
    <w:rsid w:val="008F73B5"/>
    <w:rPr>
      <w:rFonts w:ascii="Arial" w:hAnsi="Arial" w:cs="新細明體"/>
      <w:b/>
      <w:iCs/>
      <w:lang w:eastAsia="en-US"/>
    </w:rPr>
  </w:style>
  <w:style w:type="character" w:customStyle="1" w:styleId="70">
    <w:name w:val="樣式7 字元"/>
    <w:basedOn w:val="StyleHeading4Left0"/>
    <w:link w:val="7"/>
    <w:rsid w:val="008F73B5"/>
    <w:rPr>
      <w:rFonts w:ascii="Arial" w:hAnsi="Arial" w:cs="新細明體"/>
      <w:b/>
      <w:iCs/>
      <w:lang w:eastAsia="en-US"/>
    </w:rPr>
  </w:style>
  <w:style w:type="character" w:customStyle="1" w:styleId="H3Char4">
    <w:name w:val="H3 Char4"/>
    <w:aliases w:val="H31 Char4,h3 Char2,+Arial Char2,10.5 pt Char Char1"/>
    <w:rsid w:val="00FD3372"/>
    <w:rPr>
      <w:rFonts w:ascii="Arial" w:hAnsi="Arial"/>
      <w:b/>
      <w:bCs/>
      <w:sz w:val="21"/>
      <w:szCs w:val="21"/>
    </w:rPr>
  </w:style>
  <w:style w:type="paragraph" w:styleId="ListParagraph">
    <w:name w:val="List Paragraph"/>
    <w:basedOn w:val="Normal"/>
    <w:uiPriority w:val="34"/>
    <w:qFormat/>
    <w:rsid w:val="005710A9"/>
    <w:pPr>
      <w:ind w:leftChars="200" w:left="480"/>
    </w:pPr>
  </w:style>
  <w:style w:type="paragraph" w:customStyle="1" w:styleId="32">
    <w:name w:val="修訂3"/>
    <w:hidden/>
    <w:semiHidden/>
    <w:rsid w:val="00B704A9"/>
    <w:rPr>
      <w:rFonts w:ascii="Arial" w:hAnsi="Arial"/>
      <w:lang w:eastAsia="en-US"/>
    </w:rPr>
  </w:style>
  <w:style w:type="paragraph" w:customStyle="1" w:styleId="24">
    <w:name w:val="目錄標題2"/>
    <w:basedOn w:val="Heading1"/>
    <w:next w:val="Normal"/>
    <w:qFormat/>
    <w:rsid w:val="00B704A9"/>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25">
    <w:name w:val="清單段落2"/>
    <w:basedOn w:val="Normal"/>
    <w:qFormat/>
    <w:rsid w:val="00B704A9"/>
    <w:pPr>
      <w:ind w:leftChars="200" w:left="480"/>
    </w:pPr>
  </w:style>
  <w:style w:type="character" w:customStyle="1" w:styleId="CaptionChar1">
    <w:name w:val="Caption Char1"/>
    <w:link w:val="Caption"/>
    <w:rsid w:val="00A55974"/>
    <w:rPr>
      <w:rFonts w:ascii="Arial" w:hAnsi="Arial" w:cs="Arial"/>
    </w:rPr>
  </w:style>
  <w:style w:type="numbering" w:customStyle="1" w:styleId="StyleBulletedWingdingssymbolBefore0cmHanging48ch1">
    <w:name w:val="Style Bulleted Wingdings (symbol) Before:  0 cm Hanging:  4.8 ch1"/>
    <w:rsid w:val="00190C2C"/>
  </w:style>
  <w:style w:type="character" w:customStyle="1" w:styleId="Heading1Char2">
    <w:name w:val="Heading 1 Char2"/>
    <w:aliases w:val="head 1 Char,Heading U Char,H1 Char,H11 Char,Œ©o‚µ 1 Char,?co??E 1 Char,h1 Char,뙥 Char,?c Char,?co?ƒÊ 1 Char,? Char1,head 1 Char2"/>
    <w:locked/>
    <w:rsid w:val="00D31D91"/>
    <w:rPr>
      <w:rFonts w:ascii="Arial" w:hAnsi="Arial"/>
      <w:b/>
      <w:bCs/>
      <w:caps/>
      <w:kern w:val="28"/>
      <w:sz w:val="24"/>
      <w:szCs w:val="24"/>
      <w:lang w:eastAsia="en-US"/>
    </w:rPr>
  </w:style>
  <w:style w:type="paragraph" w:customStyle="1" w:styleId="26">
    <w:name w:val="內文2"/>
    <w:basedOn w:val="Normal"/>
    <w:rsid w:val="00D31D91"/>
    <w:pPr>
      <w:textAlignment w:val="auto"/>
    </w:pPr>
  </w:style>
  <w:style w:type="character" w:customStyle="1" w:styleId="Heading2Char">
    <w:name w:val="Heading 2 Char"/>
    <w:aliases w:val="H2 Char,H21 Char,Œ©o‚µ 2 Char,?co??E 2 Char,h2 Char,뙥2 Char,?c1 Char,?co?ƒÊ 2 Char,?2 Char,?2 ¦r¤¸ Char"/>
    <w:locked/>
    <w:rsid w:val="00D31D91"/>
    <w:rPr>
      <w:rFonts w:ascii="Arial" w:hAnsi="Arial"/>
      <w:b/>
      <w:sz w:val="23"/>
      <w:szCs w:val="23"/>
    </w:rPr>
  </w:style>
  <w:style w:type="character" w:customStyle="1" w:styleId="Heading3Char1">
    <w:name w:val="Heading 3 Char1"/>
    <w:aliases w:val="H3 Char,H31 Char,h3 Char,+Arial Char,10.5 pt Char,H3 Char3,H31 Char3,h3 Char Char,10.5 pt Char Char,h3 字元 Char Char1,h3 字元 Char"/>
    <w:locked/>
    <w:rsid w:val="00D31D91"/>
    <w:rPr>
      <w:rFonts w:ascii="Arial" w:hAnsi="Arial"/>
      <w:b/>
      <w:bCs/>
      <w:sz w:val="21"/>
      <w:szCs w:val="21"/>
    </w:rPr>
  </w:style>
  <w:style w:type="character" w:customStyle="1" w:styleId="Heading4Char">
    <w:name w:val="Heading 4 Char"/>
    <w:aliases w:val="Heading 14 Char,Heading 141 Char,Heading 142 Char,H4 Char,H41 Char,h4 Char,h4 字元 Char"/>
    <w:locked/>
    <w:rsid w:val="00D31D91"/>
    <w:rPr>
      <w:rFonts w:ascii="Arial" w:hAnsi="Arial"/>
      <w:bCs/>
      <w:i/>
      <w:lang w:eastAsia="en-US"/>
    </w:rPr>
  </w:style>
  <w:style w:type="character" w:customStyle="1" w:styleId="Heading5Char1">
    <w:name w:val="Heading 5 Char1"/>
    <w:aliases w:val="H5 Char,H51 Char,h5 Char"/>
    <w:locked/>
    <w:rsid w:val="00D31D91"/>
    <w:rPr>
      <w:rFonts w:ascii="Arial" w:hAnsi="Arial" w:cs="Arial"/>
      <w:b/>
      <w:bCs/>
      <w:iCs/>
      <w:u w:val="single" w:color="0000FF"/>
      <w:lang w:eastAsia="en-US"/>
    </w:rPr>
  </w:style>
  <w:style w:type="paragraph" w:customStyle="1" w:styleId="Index11">
    <w:name w:val="Index 11"/>
    <w:basedOn w:val="Normal"/>
    <w:rsid w:val="00D31D91"/>
    <w:pPr>
      <w:textAlignment w:val="auto"/>
    </w:pPr>
  </w:style>
  <w:style w:type="character" w:customStyle="1" w:styleId="EndnoteTextChar1">
    <w:name w:val="Endnote Text Char1"/>
    <w:basedOn w:val="DefaultParagraphFont"/>
    <w:link w:val="EndnoteText"/>
    <w:semiHidden/>
    <w:rsid w:val="00D31D91"/>
    <w:rPr>
      <w:rFonts w:ascii="Arial" w:eastAsia="Arial" w:hAnsi="Arial"/>
    </w:rPr>
  </w:style>
  <w:style w:type="character" w:customStyle="1" w:styleId="SalutationChar1">
    <w:name w:val="Salutation Char1"/>
    <w:basedOn w:val="DefaultParagraphFont"/>
    <w:link w:val="Salutation"/>
    <w:rsid w:val="00D31D91"/>
    <w:rPr>
      <w:rFonts w:eastAsia="Arial Unicode MS"/>
      <w:snapToGrid w:val="0"/>
      <w:color w:val="000000"/>
      <w:sz w:val="24"/>
      <w:lang w:eastAsia="nl-NL"/>
    </w:rPr>
  </w:style>
  <w:style w:type="character" w:customStyle="1" w:styleId="DateChar1">
    <w:name w:val="Date Char1"/>
    <w:basedOn w:val="DefaultParagraphFont"/>
    <w:link w:val="Date"/>
    <w:rsid w:val="00D31D91"/>
    <w:rPr>
      <w:rFonts w:ascii="Arial" w:hAnsi="Arial"/>
      <w:lang w:eastAsia="en-US"/>
    </w:rPr>
  </w:style>
  <w:style w:type="character" w:customStyle="1" w:styleId="DocumentMapChar1">
    <w:name w:val="Document Map Char1"/>
    <w:basedOn w:val="DefaultParagraphFont"/>
    <w:link w:val="DocumentMap"/>
    <w:semiHidden/>
    <w:rsid w:val="00D31D91"/>
    <w:rPr>
      <w:rFonts w:ascii="Arial" w:eastAsia="MS Gothic" w:hAnsi="Arial"/>
      <w:shd w:val="clear" w:color="auto" w:fill="000080"/>
      <w:lang w:eastAsia="en-US"/>
    </w:rPr>
  </w:style>
  <w:style w:type="paragraph" w:customStyle="1" w:styleId="Caption1">
    <w:name w:val="Caption1"/>
    <w:basedOn w:val="Normal"/>
    <w:rsid w:val="00D31D91"/>
    <w:pPr>
      <w:textAlignment w:val="auto"/>
    </w:pPr>
    <w:rPr>
      <w:rFonts w:cs="Arial"/>
    </w:rPr>
  </w:style>
  <w:style w:type="paragraph" w:customStyle="1" w:styleId="41">
    <w:name w:val="修訂4"/>
    <w:semiHidden/>
    <w:rsid w:val="00D31D91"/>
    <w:rPr>
      <w:rFonts w:ascii="Arial" w:hAnsi="Arial"/>
      <w:lang w:eastAsia="en-US"/>
    </w:rPr>
  </w:style>
  <w:style w:type="paragraph" w:customStyle="1" w:styleId="33">
    <w:name w:val="清單段落3"/>
    <w:basedOn w:val="Normal"/>
    <w:rsid w:val="00D31D91"/>
    <w:pPr>
      <w:ind w:leftChars="200" w:left="480"/>
      <w:textAlignment w:val="auto"/>
    </w:pPr>
  </w:style>
  <w:style w:type="paragraph" w:customStyle="1" w:styleId="Footer11">
    <w:name w:val="Footer11"/>
    <w:basedOn w:val="FOOTER1"/>
    <w:rsid w:val="00D31D91"/>
    <w:pPr>
      <w:spacing w:after="454"/>
    </w:pPr>
  </w:style>
  <w:style w:type="paragraph" w:customStyle="1" w:styleId="TableNormal11">
    <w:name w:val="Table Normal11"/>
    <w:basedOn w:val="Normal"/>
    <w:rsid w:val="00D31D91"/>
    <w:pPr>
      <w:widowControl/>
      <w:tabs>
        <w:tab w:val="left" w:pos="170"/>
      </w:tabs>
      <w:spacing w:before="20" w:after="20"/>
      <w:jc w:val="center"/>
      <w:textAlignment w:val="auto"/>
    </w:pPr>
    <w:rPr>
      <w:rFonts w:cs="Arial"/>
      <w:lang w:eastAsia="zh-TW"/>
    </w:rPr>
  </w:style>
  <w:style w:type="paragraph" w:customStyle="1" w:styleId="TableofFigures11">
    <w:name w:val="Table of Figures11"/>
    <w:basedOn w:val="tabletext1C"/>
    <w:next w:val="26"/>
    <w:rsid w:val="00D31D91"/>
    <w:pPr>
      <w:overflowPunct/>
      <w:autoSpaceDE/>
      <w:autoSpaceDN/>
      <w:spacing w:before="0" w:after="100" w:afterAutospacing="1"/>
      <w:jc w:val="center"/>
      <w:textAlignment w:val="auto"/>
    </w:pPr>
    <w:rPr>
      <w:rFonts w:cs="Arial"/>
      <w:b/>
      <w:sz w:val="20"/>
      <w:lang w:eastAsia="en-US"/>
    </w:rPr>
  </w:style>
  <w:style w:type="paragraph" w:styleId="TOCHeading">
    <w:name w:val="TOC Heading"/>
    <w:basedOn w:val="Heading1"/>
    <w:next w:val="Normal"/>
    <w:uiPriority w:val="39"/>
    <w:qFormat/>
    <w:rsid w:val="00A55974"/>
    <w:pPr>
      <w:keepLines/>
      <w:numPr>
        <w:numId w:val="0"/>
      </w:numPr>
      <w:spacing w:before="480" w:line="276" w:lineRule="auto"/>
      <w:outlineLvl w:val="9"/>
    </w:pPr>
    <w:rPr>
      <w:rFonts w:ascii="Cambria" w:hAnsi="Cambria" w:cs="Times New Roman"/>
      <w:color w:val="365F91"/>
      <w:lang w:eastAsia="en-US"/>
    </w:rPr>
  </w:style>
  <w:style w:type="paragraph" w:customStyle="1" w:styleId="Heading61">
    <w:name w:val="Heading 61"/>
    <w:basedOn w:val="Normal"/>
    <w:link w:val="Heading6Char"/>
    <w:rsid w:val="00D31D91"/>
    <w:pPr>
      <w:textAlignment w:val="auto"/>
    </w:pPr>
  </w:style>
  <w:style w:type="character" w:customStyle="1" w:styleId="Heading6Char">
    <w:name w:val="Heading 6 Char"/>
    <w:link w:val="Heading61"/>
    <w:locked/>
    <w:rsid w:val="00D31D91"/>
    <w:rPr>
      <w:rFonts w:ascii="Arial" w:hAnsi="Arial"/>
      <w:lang w:eastAsia="en-US"/>
    </w:rPr>
  </w:style>
  <w:style w:type="paragraph" w:customStyle="1" w:styleId="Heading71">
    <w:name w:val="Heading 71"/>
    <w:basedOn w:val="Normal"/>
    <w:link w:val="Heading7Char"/>
    <w:rsid w:val="00D31D91"/>
    <w:pPr>
      <w:textAlignment w:val="auto"/>
    </w:pPr>
  </w:style>
  <w:style w:type="character" w:customStyle="1" w:styleId="Heading7Char">
    <w:name w:val="Heading 7 Char"/>
    <w:link w:val="Heading71"/>
    <w:locked/>
    <w:rsid w:val="00D31D91"/>
    <w:rPr>
      <w:rFonts w:ascii="Arial" w:hAnsi="Arial"/>
      <w:lang w:eastAsia="en-US"/>
    </w:rPr>
  </w:style>
  <w:style w:type="paragraph" w:customStyle="1" w:styleId="Heading81">
    <w:name w:val="Heading 81"/>
    <w:basedOn w:val="Normal"/>
    <w:link w:val="Heading8Char"/>
    <w:rsid w:val="00D31D91"/>
    <w:pPr>
      <w:textAlignment w:val="auto"/>
    </w:pPr>
  </w:style>
  <w:style w:type="character" w:customStyle="1" w:styleId="Heading8Char">
    <w:name w:val="Heading 8 Char"/>
    <w:link w:val="Heading81"/>
    <w:locked/>
    <w:rsid w:val="00D31D91"/>
    <w:rPr>
      <w:rFonts w:ascii="Arial" w:hAnsi="Arial"/>
      <w:lang w:eastAsia="en-US"/>
    </w:rPr>
  </w:style>
  <w:style w:type="paragraph" w:customStyle="1" w:styleId="Heading91">
    <w:name w:val="Heading 91"/>
    <w:basedOn w:val="Normal"/>
    <w:link w:val="Heading9Char"/>
    <w:rsid w:val="00D31D91"/>
    <w:pPr>
      <w:textAlignment w:val="auto"/>
    </w:pPr>
  </w:style>
  <w:style w:type="character" w:customStyle="1" w:styleId="Heading9Char">
    <w:name w:val="Heading 9 Char"/>
    <w:link w:val="Heading91"/>
    <w:locked/>
    <w:rsid w:val="00D31D91"/>
    <w:rPr>
      <w:rFonts w:ascii="Arial" w:hAnsi="Arial"/>
      <w:lang w:eastAsia="en-US"/>
    </w:rPr>
  </w:style>
  <w:style w:type="paragraph" w:customStyle="1" w:styleId="19">
    <w:name w:val="副標題1"/>
    <w:basedOn w:val="Normal"/>
    <w:link w:val="SubtitleChar"/>
    <w:rsid w:val="00D31D91"/>
    <w:pPr>
      <w:textAlignment w:val="auto"/>
    </w:pPr>
  </w:style>
  <w:style w:type="character" w:customStyle="1" w:styleId="SubtitleChar">
    <w:name w:val="Subtitle Char"/>
    <w:link w:val="19"/>
    <w:locked/>
    <w:rsid w:val="00D31D91"/>
    <w:rPr>
      <w:rFonts w:ascii="Arial" w:hAnsi="Arial"/>
      <w:lang w:eastAsia="en-US"/>
    </w:rPr>
  </w:style>
  <w:style w:type="paragraph" w:customStyle="1" w:styleId="1a">
    <w:name w:val="標題1"/>
    <w:basedOn w:val="Normal"/>
    <w:link w:val="TitleChar"/>
    <w:rsid w:val="00D31D91"/>
    <w:pPr>
      <w:textAlignment w:val="auto"/>
    </w:pPr>
  </w:style>
  <w:style w:type="character" w:customStyle="1" w:styleId="TitleChar">
    <w:name w:val="Title Char"/>
    <w:link w:val="1a"/>
    <w:locked/>
    <w:rsid w:val="00D31D91"/>
    <w:rPr>
      <w:rFonts w:ascii="Arial" w:hAnsi="Arial"/>
      <w:lang w:eastAsia="en-US"/>
    </w:rPr>
  </w:style>
  <w:style w:type="paragraph" w:customStyle="1" w:styleId="Footer2">
    <w:name w:val="Footer2"/>
    <w:basedOn w:val="Normal"/>
    <w:link w:val="FooterChar"/>
    <w:rsid w:val="00D31D91"/>
    <w:pPr>
      <w:textAlignment w:val="auto"/>
    </w:pPr>
  </w:style>
  <w:style w:type="character" w:customStyle="1" w:styleId="FooterChar">
    <w:name w:val="Footer Char"/>
    <w:link w:val="Footer2"/>
    <w:locked/>
    <w:rsid w:val="00D31D91"/>
    <w:rPr>
      <w:rFonts w:ascii="Arial" w:hAnsi="Arial"/>
      <w:lang w:eastAsia="en-US"/>
    </w:rPr>
  </w:style>
  <w:style w:type="paragraph" w:customStyle="1" w:styleId="1b">
    <w:name w:val="註解方塊文字1"/>
    <w:basedOn w:val="Normal"/>
    <w:link w:val="BalloonTextChar"/>
    <w:rsid w:val="00D31D91"/>
    <w:pPr>
      <w:textAlignment w:val="auto"/>
    </w:pPr>
  </w:style>
  <w:style w:type="character" w:customStyle="1" w:styleId="BalloonTextChar">
    <w:name w:val="Balloon Text Char"/>
    <w:link w:val="1b"/>
    <w:locked/>
    <w:rsid w:val="00D31D91"/>
    <w:rPr>
      <w:rFonts w:ascii="Arial" w:hAnsi="Arial"/>
      <w:lang w:eastAsia="en-US"/>
    </w:rPr>
  </w:style>
  <w:style w:type="paragraph" w:customStyle="1" w:styleId="1c">
    <w:name w:val="本文1"/>
    <w:basedOn w:val="Normal"/>
    <w:link w:val="BodyTextChar1"/>
    <w:rsid w:val="00D31D91"/>
    <w:pPr>
      <w:textAlignment w:val="auto"/>
    </w:pPr>
  </w:style>
  <w:style w:type="character" w:customStyle="1" w:styleId="BodyTextChar1">
    <w:name w:val="Body Text Char1"/>
    <w:link w:val="1c"/>
    <w:locked/>
    <w:rsid w:val="00D31D91"/>
    <w:rPr>
      <w:rFonts w:ascii="Arial" w:hAnsi="Arial"/>
      <w:lang w:eastAsia="en-US"/>
    </w:rPr>
  </w:style>
  <w:style w:type="paragraph" w:customStyle="1" w:styleId="1d">
    <w:name w:val="本文縮排1"/>
    <w:basedOn w:val="Normal"/>
    <w:link w:val="BodyTextIndentChar"/>
    <w:rsid w:val="00D31D91"/>
    <w:pPr>
      <w:textAlignment w:val="auto"/>
    </w:pPr>
  </w:style>
  <w:style w:type="character" w:customStyle="1" w:styleId="BodyTextIndentChar">
    <w:name w:val="Body Text Indent Char"/>
    <w:link w:val="1d"/>
    <w:locked/>
    <w:rsid w:val="00D31D91"/>
    <w:rPr>
      <w:rFonts w:ascii="Arial" w:hAnsi="Arial"/>
      <w:lang w:eastAsia="en-US"/>
    </w:rPr>
  </w:style>
  <w:style w:type="paragraph" w:customStyle="1" w:styleId="CommentSubject2">
    <w:name w:val="Comment Subject2"/>
    <w:basedOn w:val="Normal"/>
    <w:link w:val="CommentSubjectChar"/>
    <w:rsid w:val="00D31D91"/>
    <w:pPr>
      <w:textAlignment w:val="auto"/>
    </w:pPr>
  </w:style>
  <w:style w:type="character" w:customStyle="1" w:styleId="CommentSubjectChar">
    <w:name w:val="Comment Subject Char"/>
    <w:link w:val="CommentSubject2"/>
    <w:locked/>
    <w:rsid w:val="00D31D91"/>
    <w:rPr>
      <w:rFonts w:ascii="Arial" w:hAnsi="Arial"/>
      <w:lang w:eastAsia="en-US"/>
    </w:rPr>
  </w:style>
  <w:style w:type="paragraph" w:customStyle="1" w:styleId="Header11">
    <w:name w:val="Header1"/>
    <w:basedOn w:val="Normal"/>
    <w:link w:val="HeaderChar1"/>
    <w:rsid w:val="00D31D91"/>
    <w:pPr>
      <w:textAlignment w:val="auto"/>
    </w:pPr>
  </w:style>
  <w:style w:type="character" w:customStyle="1" w:styleId="HeaderChar1">
    <w:name w:val="Header Char1"/>
    <w:link w:val="Header11"/>
    <w:locked/>
    <w:rsid w:val="00D31D91"/>
    <w:rPr>
      <w:rFonts w:ascii="Arial" w:hAnsi="Arial"/>
      <w:lang w:eastAsia="en-US"/>
    </w:rPr>
  </w:style>
  <w:style w:type="paragraph" w:customStyle="1" w:styleId="210">
    <w:name w:val="本文縮排 21"/>
    <w:basedOn w:val="Normal"/>
    <w:link w:val="BodyTextIndent2Char"/>
    <w:rsid w:val="00D31D91"/>
    <w:pPr>
      <w:textAlignment w:val="auto"/>
    </w:pPr>
  </w:style>
  <w:style w:type="character" w:customStyle="1" w:styleId="BodyTextIndent2Char">
    <w:name w:val="Body Text Indent 2 Char"/>
    <w:link w:val="210"/>
    <w:locked/>
    <w:rsid w:val="00D31D91"/>
    <w:rPr>
      <w:rFonts w:ascii="Arial" w:hAnsi="Arial"/>
      <w:lang w:eastAsia="en-US"/>
    </w:rPr>
  </w:style>
  <w:style w:type="paragraph" w:customStyle="1" w:styleId="310">
    <w:name w:val="本文縮排 31"/>
    <w:basedOn w:val="Normal"/>
    <w:link w:val="BodyTextIndent3Char"/>
    <w:rsid w:val="00D31D91"/>
    <w:pPr>
      <w:textAlignment w:val="auto"/>
    </w:pPr>
  </w:style>
  <w:style w:type="character" w:customStyle="1" w:styleId="BodyTextIndent3Char">
    <w:name w:val="Body Text Indent 3 Char"/>
    <w:link w:val="310"/>
    <w:locked/>
    <w:rsid w:val="00D31D91"/>
    <w:rPr>
      <w:rFonts w:ascii="Arial" w:hAnsi="Arial"/>
      <w:lang w:eastAsia="en-US"/>
    </w:rPr>
  </w:style>
  <w:style w:type="paragraph" w:customStyle="1" w:styleId="CommentText1">
    <w:name w:val="Comment Text1"/>
    <w:basedOn w:val="Normal"/>
    <w:link w:val="CommentTextChar"/>
    <w:rsid w:val="00D31D91"/>
    <w:pPr>
      <w:textAlignment w:val="auto"/>
    </w:pPr>
  </w:style>
  <w:style w:type="character" w:customStyle="1" w:styleId="CommentTextChar">
    <w:name w:val="Comment Text Char"/>
    <w:link w:val="CommentText1"/>
    <w:locked/>
    <w:rsid w:val="00D31D91"/>
    <w:rPr>
      <w:rFonts w:ascii="Arial" w:hAnsi="Arial"/>
      <w:lang w:eastAsia="en-US"/>
    </w:rPr>
  </w:style>
  <w:style w:type="paragraph" w:customStyle="1" w:styleId="FootnoteText1">
    <w:name w:val="Footnote Text1"/>
    <w:basedOn w:val="Normal"/>
    <w:link w:val="FootnoteTextChar"/>
    <w:rsid w:val="00D31D91"/>
    <w:pPr>
      <w:textAlignment w:val="auto"/>
    </w:pPr>
  </w:style>
  <w:style w:type="character" w:customStyle="1" w:styleId="FootnoteTextChar">
    <w:name w:val="Footnote Text Char"/>
    <w:link w:val="FootnoteText1"/>
    <w:locked/>
    <w:rsid w:val="00D31D91"/>
    <w:rPr>
      <w:rFonts w:ascii="Arial" w:hAnsi="Arial"/>
      <w:lang w:eastAsia="en-US"/>
    </w:rPr>
  </w:style>
  <w:style w:type="paragraph" w:customStyle="1" w:styleId="311">
    <w:name w:val="本文 31"/>
    <w:basedOn w:val="Normal"/>
    <w:link w:val="BodyText3Char1"/>
    <w:rsid w:val="00D31D91"/>
    <w:pPr>
      <w:textAlignment w:val="auto"/>
    </w:pPr>
  </w:style>
  <w:style w:type="character" w:customStyle="1" w:styleId="BodyText3Char1">
    <w:name w:val="Body Text 3 Char1"/>
    <w:link w:val="311"/>
    <w:locked/>
    <w:rsid w:val="00D31D91"/>
    <w:rPr>
      <w:rFonts w:ascii="Arial" w:hAnsi="Arial"/>
      <w:lang w:eastAsia="en-US"/>
    </w:rPr>
  </w:style>
  <w:style w:type="paragraph" w:customStyle="1" w:styleId="211">
    <w:name w:val="本文 21"/>
    <w:basedOn w:val="Normal"/>
    <w:link w:val="BodyText2Char"/>
    <w:rsid w:val="00D31D91"/>
    <w:pPr>
      <w:textAlignment w:val="auto"/>
    </w:pPr>
  </w:style>
  <w:style w:type="character" w:customStyle="1" w:styleId="BodyText2Char">
    <w:name w:val="Body Text 2 Char"/>
    <w:link w:val="211"/>
    <w:locked/>
    <w:rsid w:val="00D31D91"/>
    <w:rPr>
      <w:rFonts w:ascii="Arial" w:hAnsi="Arial"/>
      <w:lang w:eastAsia="en-US"/>
    </w:rPr>
  </w:style>
  <w:style w:type="character" w:customStyle="1" w:styleId="Heading2Char1">
    <w:name w:val="Heading 2 Char1"/>
    <w:aliases w:val="H2 Char1,H21 Char1,Œ©o‚µ 2 Char1,?co??E 2 Char1,h2 Char1,뙥2 Char1,?c1 Char1,?co?ƒÊ 2 Char1,?2 Char1,?2 ¦r¤¸ Char1"/>
    <w:basedOn w:val="DefaultParagraphFont"/>
    <w:rsid w:val="00D31D9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basedOn w:val="DefaultParagraphFont"/>
    <w:semiHidden/>
    <w:rsid w:val="00D31D91"/>
    <w:rPr>
      <w:rFonts w:ascii="Cambria" w:eastAsia="新細明體" w:hAnsi="Cambria" w:cs="Times New Roman" w:hint="default"/>
      <w:sz w:val="36"/>
      <w:szCs w:val="36"/>
      <w:lang w:eastAsia="en-US"/>
    </w:rPr>
  </w:style>
  <w:style w:type="paragraph" w:customStyle="1" w:styleId="EndnoteText1">
    <w:name w:val="Endnote Text1"/>
    <w:basedOn w:val="Normal"/>
    <w:link w:val="EndnoteTextChar"/>
    <w:rsid w:val="00D31D91"/>
    <w:pPr>
      <w:textAlignment w:val="auto"/>
    </w:pPr>
  </w:style>
  <w:style w:type="character" w:customStyle="1" w:styleId="EndnoteTextChar">
    <w:name w:val="Endnote Text Char"/>
    <w:basedOn w:val="DefaultParagraphFont"/>
    <w:link w:val="EndnoteText1"/>
    <w:locked/>
    <w:rsid w:val="00D31D91"/>
    <w:rPr>
      <w:rFonts w:ascii="Arial" w:hAnsi="Arial"/>
      <w:lang w:eastAsia="en-US"/>
    </w:rPr>
  </w:style>
  <w:style w:type="paragraph" w:customStyle="1" w:styleId="1e">
    <w:name w:val="問候1"/>
    <w:basedOn w:val="Normal"/>
    <w:link w:val="SalutationChar"/>
    <w:rsid w:val="00D31D91"/>
    <w:pPr>
      <w:textAlignment w:val="auto"/>
    </w:pPr>
  </w:style>
  <w:style w:type="character" w:customStyle="1" w:styleId="SalutationChar">
    <w:name w:val="Salutation Char"/>
    <w:basedOn w:val="DefaultParagraphFont"/>
    <w:link w:val="1e"/>
    <w:locked/>
    <w:rsid w:val="00D31D91"/>
    <w:rPr>
      <w:rFonts w:ascii="Arial" w:hAnsi="Arial"/>
      <w:lang w:eastAsia="en-US"/>
    </w:rPr>
  </w:style>
  <w:style w:type="paragraph" w:customStyle="1" w:styleId="1f">
    <w:name w:val="日期1"/>
    <w:basedOn w:val="Normal"/>
    <w:link w:val="DateChar"/>
    <w:rsid w:val="00D31D91"/>
    <w:pPr>
      <w:textAlignment w:val="auto"/>
    </w:pPr>
  </w:style>
  <w:style w:type="character" w:customStyle="1" w:styleId="DateChar">
    <w:name w:val="Date Char"/>
    <w:basedOn w:val="DefaultParagraphFont"/>
    <w:link w:val="1f"/>
    <w:locked/>
    <w:rsid w:val="00D31D91"/>
    <w:rPr>
      <w:rFonts w:ascii="Arial" w:hAnsi="Arial"/>
      <w:lang w:eastAsia="en-US"/>
    </w:rPr>
  </w:style>
  <w:style w:type="paragraph" w:customStyle="1" w:styleId="1f0">
    <w:name w:val="文件引導模式1"/>
    <w:basedOn w:val="Normal"/>
    <w:link w:val="DocumentMapChar"/>
    <w:rsid w:val="00D31D91"/>
    <w:pPr>
      <w:textAlignment w:val="auto"/>
    </w:pPr>
  </w:style>
  <w:style w:type="character" w:customStyle="1" w:styleId="DocumentMapChar">
    <w:name w:val="Document Map Char"/>
    <w:basedOn w:val="DefaultParagraphFont"/>
    <w:link w:val="1f0"/>
    <w:locked/>
    <w:rsid w:val="00D31D91"/>
    <w:rPr>
      <w:rFonts w:ascii="Arial" w:hAnsi="Arial"/>
      <w:lang w:eastAsia="en-US"/>
    </w:rPr>
  </w:style>
  <w:style w:type="character" w:customStyle="1" w:styleId="CharChar2">
    <w:name w:val="Char Char2"/>
    <w:rsid w:val="00D31D91"/>
    <w:rPr>
      <w:rFonts w:ascii="Verdana" w:eastAsia="新細明體" w:hAnsi="Verdana" w:hint="default"/>
      <w:b/>
      <w:bCs w:val="0"/>
      <w:color w:val="000000"/>
      <w:sz w:val="24"/>
      <w:lang w:val="en-US" w:eastAsia="en-US"/>
    </w:rPr>
  </w:style>
  <w:style w:type="character" w:customStyle="1" w:styleId="CharChar22">
    <w:name w:val="Char Char22"/>
    <w:rsid w:val="00D31D91"/>
    <w:rPr>
      <w:rFonts w:ascii="Arial" w:eastAsia="新細明體" w:hAnsi="Arial" w:cs="Arial" w:hint="default"/>
      <w:b/>
      <w:bCs w:val="0"/>
      <w:caps/>
      <w:kern w:val="28"/>
      <w:sz w:val="24"/>
      <w:lang w:val="en-US" w:eastAsia="en-US"/>
    </w:rPr>
  </w:style>
  <w:style w:type="character" w:customStyle="1" w:styleId="CharChar21">
    <w:name w:val="Char Char21"/>
    <w:rsid w:val="00D31D91"/>
    <w:rPr>
      <w:rFonts w:ascii="Arial" w:eastAsia="新細明體" w:hAnsi="Arial" w:cs="Arial" w:hint="default"/>
      <w:b/>
      <w:bCs w:val="0"/>
      <w:sz w:val="23"/>
      <w:lang w:val="en-US" w:eastAsia="zh-TW"/>
    </w:rPr>
  </w:style>
  <w:style w:type="character" w:customStyle="1" w:styleId="CharChar20">
    <w:name w:val="Char Char20"/>
    <w:rsid w:val="00D31D91"/>
    <w:rPr>
      <w:rFonts w:ascii="Arial" w:eastAsia="新細明體" w:hAnsi="Arial" w:cs="Arial" w:hint="default"/>
      <w:b/>
      <w:bCs w:val="0"/>
      <w:sz w:val="21"/>
      <w:lang w:val="en-US" w:eastAsia="zh-TW"/>
    </w:rPr>
  </w:style>
  <w:style w:type="character" w:customStyle="1" w:styleId="CharChar23">
    <w:name w:val="Char Char23"/>
    <w:rsid w:val="00D31D91"/>
    <w:rPr>
      <w:rFonts w:ascii="Arial" w:eastAsia="細明體" w:hAnsi="Arial" w:cs="Arial" w:hint="default"/>
      <w:lang w:val="en-US" w:eastAsia="en-US"/>
    </w:rPr>
  </w:style>
  <w:style w:type="character" w:customStyle="1" w:styleId="CharChar31">
    <w:name w:val="Char Char31"/>
    <w:rsid w:val="00D31D91"/>
    <w:rPr>
      <w:rFonts w:ascii="Arial" w:eastAsia="細明體" w:hAnsi="Arial" w:cs="Arial" w:hint="default"/>
      <w:b/>
      <w:bCs w:val="0"/>
      <w:caps/>
      <w:kern w:val="28"/>
      <w:sz w:val="24"/>
      <w:lang w:val="en-US" w:eastAsia="en-US"/>
    </w:rPr>
  </w:style>
  <w:style w:type="character" w:customStyle="1" w:styleId="CharChar61">
    <w:name w:val="Char Char61"/>
    <w:rsid w:val="00D31D91"/>
    <w:rPr>
      <w:rFonts w:ascii="Arial" w:eastAsia="新細明體" w:hAnsi="Arial" w:cs="Arial" w:hint="default"/>
      <w:b/>
      <w:bCs w:val="0"/>
      <w:caps/>
      <w:sz w:val="24"/>
      <w:lang w:val="en-US" w:eastAsia="zh-TW"/>
    </w:rPr>
  </w:style>
  <w:style w:type="character" w:customStyle="1" w:styleId="CharChar51">
    <w:name w:val="Char Char51"/>
    <w:rsid w:val="00D31D91"/>
    <w:rPr>
      <w:rFonts w:ascii="Arial" w:eastAsia="新細明體" w:hAnsi="Arial" w:cs="Arial" w:hint="default"/>
      <w:b/>
      <w:bCs w:val="0"/>
      <w:sz w:val="23"/>
      <w:lang w:val="en-US" w:eastAsia="en-US"/>
    </w:rPr>
  </w:style>
  <w:style w:type="character" w:customStyle="1" w:styleId="CharChar110">
    <w:name w:val="Char Char110"/>
    <w:rsid w:val="00D31D91"/>
    <w:rPr>
      <w:rFonts w:ascii="MS Mincho" w:eastAsia="MS Mincho" w:hAnsi="MS Mincho" w:hint="eastAsia"/>
      <w:b/>
      <w:bCs w:val="0"/>
      <w:caps/>
      <w:kern w:val="28"/>
      <w:sz w:val="24"/>
      <w:lang w:val="en-US" w:eastAsia="en-US"/>
    </w:rPr>
  </w:style>
  <w:style w:type="character" w:customStyle="1" w:styleId="CharChar45">
    <w:name w:val="Char Char45"/>
    <w:rsid w:val="00D31D91"/>
    <w:rPr>
      <w:rFonts w:ascii="Arial" w:eastAsia="細明體" w:hAnsi="Arial" w:cs="Arial" w:hint="default"/>
      <w:b/>
      <w:bCs w:val="0"/>
      <w:caps/>
      <w:kern w:val="28"/>
      <w:sz w:val="24"/>
      <w:lang w:val="en-US" w:eastAsia="en-US"/>
    </w:rPr>
  </w:style>
  <w:style w:type="character" w:customStyle="1" w:styleId="CharChar81">
    <w:name w:val="Char Char81"/>
    <w:rsid w:val="00D31D91"/>
    <w:rPr>
      <w:rFonts w:ascii="Arial" w:eastAsia="新細明體" w:hAnsi="Arial" w:cs="Arial" w:hint="default"/>
      <w:b/>
      <w:bCs w:val="0"/>
      <w:caps/>
      <w:kern w:val="28"/>
      <w:sz w:val="24"/>
      <w:lang w:val="en-US" w:eastAsia="en-US"/>
    </w:rPr>
  </w:style>
  <w:style w:type="character" w:customStyle="1" w:styleId="CharChar71">
    <w:name w:val="Char Char71"/>
    <w:rsid w:val="00D31D91"/>
    <w:rPr>
      <w:rFonts w:ascii="Arial" w:eastAsia="新細明體" w:hAnsi="Arial" w:cs="Arial" w:hint="default"/>
      <w:b/>
      <w:bCs w:val="0"/>
      <w:sz w:val="23"/>
      <w:lang w:val="en-US" w:eastAsia="zh-TW"/>
    </w:rPr>
  </w:style>
  <w:style w:type="character" w:customStyle="1" w:styleId="CharChar101">
    <w:name w:val="Char Char101"/>
    <w:rsid w:val="00D31D91"/>
    <w:rPr>
      <w:rFonts w:ascii="Arial" w:eastAsia="新細明體" w:hAnsi="Arial" w:cs="Arial" w:hint="default"/>
      <w:b/>
      <w:bCs w:val="0"/>
      <w:caps/>
      <w:kern w:val="28"/>
      <w:sz w:val="24"/>
      <w:lang w:val="en-US" w:eastAsia="en-US"/>
    </w:rPr>
  </w:style>
  <w:style w:type="character" w:customStyle="1" w:styleId="CharChar91">
    <w:name w:val="Char Char91"/>
    <w:rsid w:val="00D31D91"/>
    <w:rPr>
      <w:rFonts w:ascii="Arial" w:eastAsia="新細明體" w:hAnsi="Arial" w:cs="Arial" w:hint="default"/>
      <w:b/>
      <w:bCs w:val="0"/>
      <w:sz w:val="23"/>
      <w:lang w:val="en-US" w:eastAsia="zh-TW"/>
    </w:rPr>
  </w:style>
  <w:style w:type="character" w:customStyle="1" w:styleId="CharChar121">
    <w:name w:val="Char Char121"/>
    <w:rsid w:val="00D31D91"/>
    <w:rPr>
      <w:rFonts w:ascii="Arial" w:eastAsia="新細明體" w:hAnsi="Arial" w:cs="Arial" w:hint="default"/>
      <w:b/>
      <w:bCs w:val="0"/>
      <w:caps/>
      <w:kern w:val="28"/>
      <w:sz w:val="24"/>
      <w:lang w:val="en-US" w:eastAsia="en-US"/>
    </w:rPr>
  </w:style>
  <w:style w:type="character" w:customStyle="1" w:styleId="CharChar111">
    <w:name w:val="Char Char111"/>
    <w:rsid w:val="00D31D91"/>
    <w:rPr>
      <w:rFonts w:ascii="Arial" w:eastAsia="新細明體" w:hAnsi="Arial" w:cs="Arial" w:hint="default"/>
      <w:b/>
      <w:bCs w:val="0"/>
      <w:sz w:val="23"/>
      <w:lang w:val="en-US" w:eastAsia="zh-TW"/>
    </w:rPr>
  </w:style>
  <w:style w:type="character" w:customStyle="1" w:styleId="CharChar141">
    <w:name w:val="Char Char141"/>
    <w:rsid w:val="00D31D91"/>
    <w:rPr>
      <w:rFonts w:ascii="Arial" w:eastAsia="新細明體" w:hAnsi="Arial" w:cs="Arial" w:hint="default"/>
      <w:b/>
      <w:bCs w:val="0"/>
      <w:caps/>
      <w:kern w:val="28"/>
      <w:sz w:val="24"/>
      <w:lang w:val="en-US" w:eastAsia="en-US"/>
    </w:rPr>
  </w:style>
  <w:style w:type="character" w:customStyle="1" w:styleId="CharChar131">
    <w:name w:val="Char Char131"/>
    <w:rsid w:val="00D31D91"/>
    <w:rPr>
      <w:rFonts w:ascii="Arial" w:eastAsia="新細明體" w:hAnsi="Arial" w:cs="Arial" w:hint="default"/>
      <w:b/>
      <w:bCs w:val="0"/>
      <w:sz w:val="23"/>
      <w:lang w:val="en-US" w:eastAsia="zh-TW"/>
    </w:rPr>
  </w:style>
  <w:style w:type="character" w:customStyle="1" w:styleId="CharChar161">
    <w:name w:val="Char Char161"/>
    <w:rsid w:val="00D31D91"/>
    <w:rPr>
      <w:rFonts w:ascii="Arial" w:hAnsi="Arial" w:cs="Arial" w:hint="default"/>
      <w:b/>
      <w:bCs w:val="0"/>
      <w:caps/>
      <w:kern w:val="28"/>
      <w:sz w:val="24"/>
      <w:lang w:eastAsia="en-US"/>
    </w:rPr>
  </w:style>
  <w:style w:type="character" w:customStyle="1" w:styleId="CharChar151">
    <w:name w:val="Char Char151"/>
    <w:rsid w:val="00D31D91"/>
    <w:rPr>
      <w:rFonts w:ascii="Arial" w:hAnsi="Arial" w:cs="Arial" w:hint="default"/>
      <w:b/>
      <w:bCs w:val="0"/>
      <w:sz w:val="23"/>
    </w:rPr>
  </w:style>
  <w:style w:type="character" w:customStyle="1" w:styleId="CharChar191">
    <w:name w:val="Char Char191"/>
    <w:rsid w:val="00D31D91"/>
    <w:rPr>
      <w:rFonts w:ascii="Arial" w:eastAsia="新細明體" w:hAnsi="Arial" w:cs="Arial" w:hint="default"/>
      <w:b/>
      <w:bCs w:val="0"/>
      <w:caps/>
      <w:kern w:val="28"/>
      <w:sz w:val="24"/>
      <w:lang w:val="en-US" w:eastAsia="en-US"/>
    </w:rPr>
  </w:style>
  <w:style w:type="character" w:customStyle="1" w:styleId="CharChar181">
    <w:name w:val="Char Char181"/>
    <w:rsid w:val="00D31D91"/>
    <w:rPr>
      <w:rFonts w:ascii="Arial" w:eastAsia="新細明體" w:hAnsi="Arial" w:cs="Arial" w:hint="default"/>
      <w:b/>
      <w:bCs w:val="0"/>
      <w:sz w:val="23"/>
      <w:lang w:val="en-US" w:eastAsia="zh-TW"/>
    </w:rPr>
  </w:style>
  <w:style w:type="character" w:customStyle="1" w:styleId="CharChar171">
    <w:name w:val="Char Char171"/>
    <w:rsid w:val="00D31D91"/>
    <w:rPr>
      <w:rFonts w:ascii="Arial" w:eastAsia="新細明體" w:hAnsi="Arial" w:cs="Arial" w:hint="default"/>
      <w:b/>
      <w:bCs w:val="0"/>
      <w:sz w:val="21"/>
      <w:lang w:val="en-US" w:eastAsia="zh-TW"/>
    </w:rPr>
  </w:style>
  <w:style w:type="table" w:customStyle="1" w:styleId="TableNormal2">
    <w:name w:val="Table Normal2"/>
    <w:semiHidden/>
    <w:rsid w:val="00D31D91"/>
    <w:rPr>
      <w:rFonts w:eastAsia="Times New Roman"/>
    </w:rPr>
    <w:tblPr>
      <w:tblCellMar>
        <w:top w:w="0" w:type="dxa"/>
        <w:left w:w="108" w:type="dxa"/>
        <w:bottom w:w="0" w:type="dxa"/>
        <w:right w:w="108" w:type="dxa"/>
      </w:tblCellMar>
    </w:tblPr>
  </w:style>
  <w:style w:type="table" w:customStyle="1" w:styleId="410">
    <w:name w:val="表格 格線 41"/>
    <w:basedOn w:val="TableNormal"/>
    <w:rsid w:val="00D31D91"/>
    <w:pPr>
      <w:widowControl w:val="0"/>
      <w:overflowPunct w:val="0"/>
      <w:autoSpaceDE w:val="0"/>
      <w:autoSpaceDN w:val="0"/>
      <w:adjustRightInd w:val="0"/>
      <w:snapToGrid w:val="0"/>
      <w:spacing w:before="48" w:after="120"/>
      <w:jc w:val="both"/>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2">
    <w:name w:val="表格 清單 31"/>
    <w:basedOn w:val="TableNormal"/>
    <w:rsid w:val="00D31D91"/>
    <w:pPr>
      <w:widowControl w:val="0"/>
      <w:jc w:val="both"/>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f1">
    <w:name w:val="表格 典雅1"/>
    <w:basedOn w:val="TableNormal"/>
    <w:rsid w:val="00D31D91"/>
    <w:pPr>
      <w:widowControl w:val="0"/>
      <w:overflowPunct w:val="0"/>
      <w:autoSpaceDE w:val="0"/>
      <w:autoSpaceDN w:val="0"/>
      <w:adjustRightInd w:val="0"/>
      <w:snapToGrid w:val="0"/>
      <w:spacing w:before="48" w:after="48"/>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7">
    <w:name w:val="表格格線2"/>
    <w:basedOn w:val="TableNormal"/>
    <w:rsid w:val="00D31D91"/>
    <w:pPr>
      <w:overflowPunct w:val="0"/>
      <w:autoSpaceDE w:val="0"/>
      <w:autoSpaceDN w:val="0"/>
      <w:adjustRightInd w:val="0"/>
      <w:spacing w:before="48" w:after="48"/>
      <w:jc w:val="both"/>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1">
    <w:name w:val="TOC 1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TOC31">
    <w:name w:val="TOC 3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1f2">
    <w:name w:val="內文縮排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4Heading14Heading141Heading142H4H41h4h4">
    <w:name w:val="樣式 標題 4Heading 14Heading 141Heading 142H4H41h4h4 字元 + 左: ..."/>
    <w:basedOn w:val="Heading4"/>
    <w:rsid w:val="00A4144C"/>
    <w:rPr>
      <w:rFonts w:cs="Arial"/>
      <w:bCs w:val="0"/>
      <w:i w:val="0"/>
    </w:rPr>
  </w:style>
  <w:style w:type="paragraph" w:customStyle="1" w:styleId="4Heading14Heading141Heading142H4H41h4h40">
    <w:name w:val="樣式 標題 4Heading 14Heading 141Heading 142H4H41h4h4 字元 + 非斜體"/>
    <w:basedOn w:val="Heading4"/>
    <w:rsid w:val="00A4144C"/>
    <w:rPr>
      <w:bCs w:val="0"/>
    </w:rPr>
  </w:style>
  <w:style w:type="paragraph" w:customStyle="1" w:styleId="51">
    <w:name w:val="修訂5"/>
    <w:hidden/>
    <w:semiHidden/>
    <w:rsid w:val="00307D40"/>
    <w:rPr>
      <w:rFonts w:ascii="Arial" w:hAnsi="Arial"/>
      <w:lang w:eastAsia="en-US"/>
    </w:rPr>
  </w:style>
  <w:style w:type="paragraph" w:customStyle="1" w:styleId="34">
    <w:name w:val="目錄標題3"/>
    <w:basedOn w:val="Heading1"/>
    <w:next w:val="Normal"/>
    <w:qFormat/>
    <w:rsid w:val="00307D40"/>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42">
    <w:name w:val="清單段落4"/>
    <w:basedOn w:val="Normal"/>
    <w:qFormat/>
    <w:rsid w:val="00307D40"/>
    <w:pPr>
      <w:ind w:leftChars="200" w:left="480"/>
    </w:pPr>
  </w:style>
  <w:style w:type="numbering" w:customStyle="1" w:styleId="NoList2">
    <w:name w:val="No List2"/>
    <w:next w:val="NoList"/>
    <w:uiPriority w:val="99"/>
    <w:semiHidden/>
    <w:unhideWhenUsed/>
    <w:rsid w:val="00307D40"/>
  </w:style>
  <w:style w:type="numbering" w:customStyle="1" w:styleId="NoList12">
    <w:name w:val="No List12"/>
    <w:next w:val="NoList"/>
    <w:semiHidden/>
    <w:rsid w:val="00307D40"/>
  </w:style>
  <w:style w:type="numbering" w:customStyle="1" w:styleId="StyleBulleted2">
    <w:name w:val="Style Bulleted2"/>
    <w:basedOn w:val="NoList"/>
    <w:rsid w:val="00307D40"/>
  </w:style>
  <w:style w:type="numbering" w:customStyle="1" w:styleId="Header21">
    <w:name w:val="Header21"/>
    <w:rsid w:val="00307D40"/>
  </w:style>
  <w:style w:type="numbering" w:customStyle="1" w:styleId="Style31">
    <w:name w:val="Style31"/>
    <w:rsid w:val="00307D40"/>
  </w:style>
  <w:style w:type="numbering" w:customStyle="1" w:styleId="StyleBulletedGray-801">
    <w:name w:val="Style Bulleted Gray-80%1"/>
    <w:basedOn w:val="NoList"/>
    <w:rsid w:val="00307D40"/>
  </w:style>
  <w:style w:type="numbering" w:customStyle="1" w:styleId="StyleBulleted11">
    <w:name w:val="Style Bulleted11"/>
    <w:basedOn w:val="NoList"/>
    <w:rsid w:val="00307D40"/>
  </w:style>
  <w:style w:type="numbering" w:customStyle="1" w:styleId="StyleBulletedWingdingssymbolBefore063cmHanging481">
    <w:name w:val="Style Bulleted Wingdings (symbol) Before:  0.63 cm Hanging:  4.8...1"/>
    <w:basedOn w:val="NoList"/>
    <w:rsid w:val="00307D40"/>
  </w:style>
  <w:style w:type="numbering" w:customStyle="1" w:styleId="NoList111">
    <w:name w:val="No List111"/>
    <w:next w:val="NoList"/>
    <w:semiHidden/>
    <w:rsid w:val="00307D40"/>
  </w:style>
  <w:style w:type="numbering" w:customStyle="1" w:styleId="NormalNumbered1">
    <w:name w:val="Normal_Numbered1"/>
    <w:basedOn w:val="NoList"/>
    <w:rsid w:val="00307D40"/>
  </w:style>
  <w:style w:type="numbering" w:customStyle="1" w:styleId="1111111">
    <w:name w:val="1 / 1.1 / 1.1.11"/>
    <w:basedOn w:val="NoList"/>
    <w:next w:val="111111"/>
    <w:rsid w:val="00307D40"/>
  </w:style>
  <w:style w:type="numbering" w:customStyle="1" w:styleId="1ai1">
    <w:name w:val="1 / a / i1"/>
    <w:basedOn w:val="NoList"/>
    <w:next w:val="1ai"/>
    <w:rsid w:val="00307D40"/>
  </w:style>
  <w:style w:type="numbering" w:customStyle="1" w:styleId="StyleBulletedGray-802">
    <w:name w:val="Style Bulleted Gray-80%2"/>
    <w:basedOn w:val="NoList"/>
    <w:rsid w:val="00307D40"/>
  </w:style>
  <w:style w:type="paragraph" w:customStyle="1" w:styleId="diamond">
    <w:name w:val="diamond"/>
    <w:basedOn w:val="Normal"/>
    <w:rsid w:val="00356E3A"/>
    <w:pPr>
      <w:widowControl/>
      <w:numPr>
        <w:numId w:val="20"/>
      </w:numPr>
      <w:snapToGrid/>
      <w:spacing w:before="120" w:after="48"/>
    </w:pPr>
    <w:rPr>
      <w:rFonts w:cs="Arial"/>
      <w:b/>
      <w:lang w:eastAsia="zh-TW"/>
    </w:rPr>
  </w:style>
  <w:style w:type="character" w:customStyle="1" w:styleId="ae">
    <w:name w:val="註解文字 字元"/>
    <w:rsid w:val="00356E3A"/>
    <w:rPr>
      <w:kern w:val="2"/>
      <w:sz w:val="24"/>
      <w:szCs w:val="22"/>
    </w:rPr>
  </w:style>
  <w:style w:type="paragraph" w:customStyle="1" w:styleId="1f3">
    <w:name w:val="頁尾1"/>
    <w:basedOn w:val="FOOTER1"/>
    <w:rsid w:val="00356E3A"/>
    <w:pPr>
      <w:spacing w:after="454"/>
    </w:pPr>
  </w:style>
  <w:style w:type="paragraph" w:customStyle="1" w:styleId="1f4">
    <w:name w:val="表格內文1"/>
    <w:basedOn w:val="Normal"/>
    <w:rsid w:val="00356E3A"/>
    <w:pPr>
      <w:widowControl/>
      <w:tabs>
        <w:tab w:val="left" w:pos="170"/>
      </w:tabs>
      <w:spacing w:before="20" w:after="20"/>
      <w:jc w:val="center"/>
      <w:textAlignment w:val="auto"/>
    </w:pPr>
    <w:rPr>
      <w:rFonts w:cs="Arial"/>
      <w:lang w:eastAsia="zh-TW"/>
    </w:rPr>
  </w:style>
  <w:style w:type="paragraph" w:customStyle="1" w:styleId="square">
    <w:name w:val="square"/>
    <w:basedOn w:val="BulletText"/>
    <w:rsid w:val="00356E3A"/>
    <w:pPr>
      <w:numPr>
        <w:numId w:val="0"/>
      </w:numPr>
      <w:tabs>
        <w:tab w:val="left" w:pos="1200"/>
      </w:tabs>
      <w:ind w:left="1200" w:hanging="400"/>
    </w:pPr>
    <w:rPr>
      <w:rFonts w:eastAsia="新細明體" w:cs="Arial"/>
      <w:kern w:val="2"/>
      <w:lang w:eastAsia="zh-TW"/>
    </w:rPr>
  </w:style>
  <w:style w:type="paragraph" w:customStyle="1" w:styleId="circle">
    <w:name w:val="circle"/>
    <w:basedOn w:val="BulletText"/>
    <w:rsid w:val="00356E3A"/>
    <w:pPr>
      <w:numPr>
        <w:numId w:val="0"/>
      </w:numPr>
      <w:tabs>
        <w:tab w:val="num" w:pos="480"/>
        <w:tab w:val="left" w:pos="800"/>
      </w:tabs>
      <w:spacing w:before="120" w:after="48"/>
      <w:ind w:left="480" w:hanging="480"/>
    </w:pPr>
    <w:rPr>
      <w:rFonts w:eastAsia="新細明體" w:cs="Arial"/>
      <w:lang w:eastAsia="zh-TW"/>
    </w:rPr>
  </w:style>
  <w:style w:type="character" w:customStyle="1" w:styleId="kcwu1">
    <w:name w:val="kcwu1"/>
    <w:semiHidden/>
    <w:rsid w:val="00356E3A"/>
    <w:rPr>
      <w:rFonts w:ascii="Arial" w:eastAsia="新細明體" w:hAnsi="Arial" w:cs="Arial"/>
      <w:color w:val="auto"/>
      <w:sz w:val="18"/>
      <w:szCs w:val="20"/>
    </w:rPr>
  </w:style>
  <w:style w:type="paragraph" w:customStyle="1" w:styleId="tabletitleleft">
    <w:name w:val="table_title_left"/>
    <w:basedOn w:val="tabletitle"/>
    <w:qFormat/>
    <w:rsid w:val="00356E3A"/>
    <w:pPr>
      <w:spacing w:before="48"/>
      <w:jc w:val="left"/>
    </w:pPr>
  </w:style>
  <w:style w:type="character" w:customStyle="1" w:styleId="RegisterHeadingChar">
    <w:name w:val="Register Heading Char"/>
    <w:link w:val="RegisterHeading"/>
    <w:rsid w:val="00356E3A"/>
    <w:rPr>
      <w:rFonts w:ascii="Verdana" w:hAnsi="Verdana"/>
      <w:b/>
      <w:kern w:val="2"/>
      <w:sz w:val="24"/>
      <w:szCs w:val="24"/>
    </w:rPr>
  </w:style>
  <w:style w:type="numbering" w:customStyle="1" w:styleId="NoList3">
    <w:name w:val="No List3"/>
    <w:next w:val="NoList"/>
    <w:semiHidden/>
    <w:unhideWhenUsed/>
    <w:rsid w:val="00356E3A"/>
  </w:style>
  <w:style w:type="paragraph" w:customStyle="1" w:styleId="af">
    <w:name w:val="表格內文_置左"/>
    <w:basedOn w:val="YJSSFRcontentforM0"/>
    <w:rsid w:val="00356E3A"/>
    <w:pPr>
      <w:ind w:left="13" w:firstLine="0"/>
    </w:pPr>
    <w:rPr>
      <w:rFonts w:cs="新細明體"/>
      <w:color w:val="auto"/>
      <w:szCs w:val="20"/>
    </w:rPr>
  </w:style>
  <w:style w:type="character" w:customStyle="1" w:styleId="st1">
    <w:name w:val="st1"/>
    <w:rsid w:val="00356E3A"/>
  </w:style>
  <w:style w:type="numbering" w:customStyle="1" w:styleId="NoList4">
    <w:name w:val="No List4"/>
    <w:next w:val="NoList"/>
    <w:uiPriority w:val="99"/>
    <w:semiHidden/>
    <w:unhideWhenUsed/>
    <w:rsid w:val="00356E3A"/>
  </w:style>
  <w:style w:type="numbering" w:customStyle="1" w:styleId="StyleBulleted3">
    <w:name w:val="Style Bulleted3"/>
    <w:basedOn w:val="NoList"/>
    <w:rsid w:val="00356E3A"/>
  </w:style>
  <w:style w:type="numbering" w:customStyle="1" w:styleId="Header22">
    <w:name w:val="Header22"/>
    <w:rsid w:val="00356E3A"/>
  </w:style>
  <w:style w:type="numbering" w:customStyle="1" w:styleId="Style32">
    <w:name w:val="Style32"/>
    <w:rsid w:val="00356E3A"/>
  </w:style>
  <w:style w:type="numbering" w:customStyle="1" w:styleId="StyleBulleted12">
    <w:name w:val="Style Bulleted12"/>
    <w:basedOn w:val="NoList"/>
    <w:rsid w:val="00356E3A"/>
  </w:style>
  <w:style w:type="numbering" w:customStyle="1" w:styleId="NoList5">
    <w:name w:val="No List5"/>
    <w:next w:val="NoList"/>
    <w:semiHidden/>
    <w:rsid w:val="00356E3A"/>
  </w:style>
  <w:style w:type="paragraph" w:customStyle="1" w:styleId="Footer3">
    <w:name w:val="Footer3"/>
    <w:basedOn w:val="FOOTER1"/>
    <w:rsid w:val="00356E3A"/>
    <w:pPr>
      <w:spacing w:after="454"/>
    </w:pPr>
  </w:style>
  <w:style w:type="paragraph" w:customStyle="1" w:styleId="TableNormal3">
    <w:name w:val="Table Normal3"/>
    <w:basedOn w:val="Normal"/>
    <w:rsid w:val="00356E3A"/>
    <w:pPr>
      <w:widowControl/>
      <w:tabs>
        <w:tab w:val="left" w:pos="170"/>
      </w:tabs>
      <w:spacing w:before="20" w:after="20"/>
      <w:jc w:val="center"/>
      <w:textAlignment w:val="auto"/>
    </w:pPr>
    <w:rPr>
      <w:rFonts w:cs="Arial"/>
      <w:lang w:eastAsia="zh-TW"/>
    </w:rPr>
  </w:style>
  <w:style w:type="character" w:customStyle="1" w:styleId="CharChar112">
    <w:name w:val="Char Char112"/>
    <w:rsid w:val="00356E3A"/>
    <w:rPr>
      <w:rFonts w:eastAsia="MS Mincho"/>
      <w:b/>
      <w:bCs/>
      <w:caps/>
      <w:kern w:val="28"/>
      <w:sz w:val="24"/>
      <w:szCs w:val="24"/>
      <w:lang w:val="en-US" w:eastAsia="en-US" w:bidi="ar-SA"/>
    </w:rPr>
  </w:style>
  <w:style w:type="character" w:styleId="LineNumber">
    <w:name w:val="line number"/>
    <w:rsid w:val="00356E3A"/>
  </w:style>
  <w:style w:type="numbering" w:customStyle="1" w:styleId="1f5">
    <w:name w:val="無清單1"/>
    <w:next w:val="NoList"/>
    <w:uiPriority w:val="99"/>
    <w:semiHidden/>
    <w:unhideWhenUsed/>
    <w:rsid w:val="00356E3A"/>
  </w:style>
  <w:style w:type="numbering" w:customStyle="1" w:styleId="28">
    <w:name w:val="無清單2"/>
    <w:next w:val="NoList"/>
    <w:uiPriority w:val="99"/>
    <w:semiHidden/>
    <w:unhideWhenUsed/>
    <w:rsid w:val="00356E3A"/>
  </w:style>
  <w:style w:type="numbering" w:customStyle="1" w:styleId="StyleBulleted4">
    <w:name w:val="Style Bulleted4"/>
    <w:basedOn w:val="NoList"/>
    <w:rsid w:val="00356E3A"/>
  </w:style>
  <w:style w:type="numbering" w:customStyle="1" w:styleId="Header23">
    <w:name w:val="Header23"/>
    <w:rsid w:val="00356E3A"/>
  </w:style>
  <w:style w:type="numbering" w:customStyle="1" w:styleId="Style33">
    <w:name w:val="Style33"/>
    <w:rsid w:val="00356E3A"/>
  </w:style>
  <w:style w:type="numbering" w:customStyle="1" w:styleId="StyleBulletedGray-803">
    <w:name w:val="Style Bulleted Gray-80%3"/>
    <w:basedOn w:val="NoList"/>
    <w:rsid w:val="00356E3A"/>
  </w:style>
  <w:style w:type="numbering" w:customStyle="1" w:styleId="StyleBulleted13">
    <w:name w:val="Style Bulleted13"/>
    <w:basedOn w:val="NoList"/>
    <w:rsid w:val="00356E3A"/>
  </w:style>
  <w:style w:type="numbering" w:customStyle="1" w:styleId="NoList6">
    <w:name w:val="No List6"/>
    <w:next w:val="NoList"/>
    <w:uiPriority w:val="99"/>
    <w:semiHidden/>
    <w:unhideWhenUsed/>
    <w:rsid w:val="00356E3A"/>
  </w:style>
  <w:style w:type="character" w:styleId="Emphasis">
    <w:name w:val="Emphasis"/>
    <w:qFormat/>
    <w:rsid w:val="00356E3A"/>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356E3A"/>
    <w:rPr>
      <w:rFonts w:ascii="Cambria" w:eastAsia="新細明體" w:hAnsi="Cambria" w:cs="Times New Roman"/>
      <w:b/>
      <w:bCs/>
      <w:kern w:val="52"/>
      <w:sz w:val="52"/>
      <w:szCs w:val="52"/>
      <w:lang w:eastAsia="en-US"/>
    </w:rPr>
  </w:style>
  <w:style w:type="character" w:customStyle="1" w:styleId="Heading2Char2">
    <w:name w:val="Heading 2 Char2"/>
    <w:aliases w:val="H2 Char2,H21 Char2,Œ©o‚µ 2 Char2,?co??E 2 Char2,h2 Char2,뙥2 Char2,?c1 Char2,?co?ƒÊ 2 Char2,?2 Char2,?2 字元 Char,?2 ¦r¤¸ Char2"/>
    <w:link w:val="Heading2"/>
    <w:rsid w:val="002B38B4"/>
    <w:rPr>
      <w:rFonts w:ascii="Arial" w:hAnsi="Arial" w:cs="Arial"/>
      <w:b/>
      <w:sz w:val="23"/>
      <w:szCs w:val="23"/>
    </w:rPr>
  </w:style>
  <w:style w:type="character" w:customStyle="1" w:styleId="411">
    <w:name w:val="標題 4 字元1"/>
    <w:aliases w:val="Heading 14 字元1,Heading 141 字元1,Heading 142 字元1,H4 字元1,H41 字元1,h4 字元2,h4 字元 字元1"/>
    <w:semiHidden/>
    <w:rsid w:val="00356E3A"/>
    <w:rPr>
      <w:rFonts w:ascii="Cambria" w:eastAsia="新細明體" w:hAnsi="Cambria" w:cs="Times New Roman"/>
      <w:sz w:val="36"/>
      <w:szCs w:val="36"/>
      <w:lang w:eastAsia="en-US"/>
    </w:rPr>
  </w:style>
  <w:style w:type="character" w:customStyle="1" w:styleId="510">
    <w:name w:val="標題 5 字元1"/>
    <w:aliases w:val="H5 字元1,H51 字元1,h5 字元1"/>
    <w:semiHidden/>
    <w:rsid w:val="00356E3A"/>
    <w:rPr>
      <w:rFonts w:ascii="Cambria" w:eastAsia="新細明體" w:hAnsi="Cambria" w:cs="Times New Roman"/>
      <w:b/>
      <w:bCs/>
      <w:sz w:val="36"/>
      <w:szCs w:val="36"/>
      <w:lang w:eastAsia="en-US"/>
    </w:rPr>
  </w:style>
  <w:style w:type="character" w:customStyle="1" w:styleId="61">
    <w:name w:val="標題 6 字元1"/>
    <w:aliases w:val="標題 bb 字元1"/>
    <w:semiHidden/>
    <w:rsid w:val="00356E3A"/>
    <w:rPr>
      <w:rFonts w:ascii="Cambria" w:eastAsia="新細明體" w:hAnsi="Cambria" w:cs="Times New Roman"/>
      <w:sz w:val="36"/>
      <w:szCs w:val="36"/>
      <w:lang w:eastAsia="en-US"/>
    </w:rPr>
  </w:style>
  <w:style w:type="paragraph" w:styleId="ListBullet2">
    <w:name w:val="List Bullet 2"/>
    <w:basedOn w:val="Normal"/>
    <w:unhideWhenUsed/>
    <w:rsid w:val="00356E3A"/>
    <w:pPr>
      <w:tabs>
        <w:tab w:val="num" w:pos="841"/>
      </w:tabs>
      <w:overflowPunct/>
      <w:snapToGrid/>
      <w:spacing w:before="0" w:after="0"/>
      <w:ind w:leftChars="400" w:left="480" w:hangingChars="200" w:hanging="480"/>
      <w:textAlignment w:val="auto"/>
    </w:pPr>
    <w:rPr>
      <w:rFonts w:ascii="Arial Unicode MS" w:eastAsia="Arial Unicode MS" w:hAnsi="Arial Unicode MS"/>
      <w:b/>
      <w:sz w:val="24"/>
      <w:szCs w:val="24"/>
      <w:lang w:eastAsia="zh-TW"/>
    </w:rPr>
  </w:style>
  <w:style w:type="paragraph" w:styleId="ListBullet3">
    <w:name w:val="List Bullet 3"/>
    <w:basedOn w:val="Normal"/>
    <w:unhideWhenUsed/>
    <w:rsid w:val="00356E3A"/>
    <w:pPr>
      <w:tabs>
        <w:tab w:val="num" w:pos="1321"/>
      </w:tabs>
      <w:overflowPunct/>
      <w:snapToGrid/>
      <w:spacing w:before="0" w:after="0"/>
      <w:ind w:leftChars="600" w:left="1321" w:hangingChars="200" w:hanging="360"/>
      <w:textAlignment w:val="auto"/>
    </w:pPr>
    <w:rPr>
      <w:rFonts w:ascii="Arial Unicode MS" w:eastAsia="Arial Unicode MS" w:hAnsi="Arial Unicode MS"/>
    </w:rPr>
  </w:style>
  <w:style w:type="paragraph" w:styleId="ListNumber2">
    <w:name w:val="List Number 2"/>
    <w:basedOn w:val="Normal"/>
    <w:unhideWhenUsed/>
    <w:rsid w:val="00356E3A"/>
    <w:pPr>
      <w:tabs>
        <w:tab w:val="num" w:pos="841"/>
      </w:tabs>
      <w:overflowPunct/>
      <w:snapToGrid/>
      <w:spacing w:before="0" w:after="0"/>
      <w:ind w:leftChars="400" w:left="841" w:hangingChars="200" w:hanging="360"/>
      <w:textAlignment w:val="auto"/>
    </w:pPr>
    <w:rPr>
      <w:rFonts w:ascii="Arial Unicode MS" w:eastAsia="Arial Unicode MS" w:hAnsi="Arial Unicode MS"/>
    </w:rPr>
  </w:style>
  <w:style w:type="paragraph" w:styleId="PlainText">
    <w:name w:val="Plain Text"/>
    <w:basedOn w:val="Normal"/>
    <w:link w:val="PlainTextChar"/>
    <w:unhideWhenUsed/>
    <w:rsid w:val="00356E3A"/>
    <w:pPr>
      <w:overflowPunct/>
      <w:snapToGrid/>
      <w:spacing w:before="0" w:after="0"/>
      <w:textAlignment w:val="auto"/>
    </w:pPr>
    <w:rPr>
      <w:rFonts w:ascii="細明體" w:eastAsia="細明體" w:hAnsi="Courier New" w:cs="Courier New"/>
      <w:sz w:val="24"/>
      <w:szCs w:val="24"/>
    </w:rPr>
  </w:style>
  <w:style w:type="character" w:customStyle="1" w:styleId="PlainTextChar">
    <w:name w:val="Plain Text Char"/>
    <w:basedOn w:val="DefaultParagraphFont"/>
    <w:link w:val="PlainText"/>
    <w:rsid w:val="00356E3A"/>
    <w:rPr>
      <w:rFonts w:ascii="細明體" w:eastAsia="細明體" w:hAnsi="Courier New" w:cs="Courier New"/>
      <w:sz w:val="24"/>
      <w:szCs w:val="24"/>
      <w:lang w:eastAsia="en-US"/>
    </w:rPr>
  </w:style>
  <w:style w:type="character" w:customStyle="1" w:styleId="12">
    <w:name w:val="內文1 字元"/>
    <w:link w:val="11"/>
    <w:locked/>
    <w:rsid w:val="00356E3A"/>
    <w:rPr>
      <w:rFonts w:ascii="細明體" w:eastAsia="細明體"/>
      <w:snapToGrid w:val="0"/>
      <w:color w:val="000000"/>
      <w:szCs w:val="24"/>
      <w:lang w:eastAsia="en-US"/>
    </w:rPr>
  </w:style>
  <w:style w:type="paragraph" w:customStyle="1" w:styleId="1f6">
    <w:name w:val="圖表目錄1"/>
    <w:basedOn w:val="tabletext1C"/>
    <w:next w:val="Normal"/>
    <w:rsid w:val="00356E3A"/>
    <w:pPr>
      <w:snapToGrid/>
      <w:spacing w:before="0" w:after="120"/>
      <w:jc w:val="center"/>
      <w:textAlignment w:val="auto"/>
    </w:pPr>
    <w:rPr>
      <w:rFonts w:eastAsia="Times New Roman" w:cs="Arial"/>
      <w:b/>
      <w:color w:val="000000"/>
      <w:sz w:val="20"/>
      <w:lang w:eastAsia="en-US"/>
    </w:rPr>
  </w:style>
  <w:style w:type="paragraph" w:customStyle="1" w:styleId="StyleCenteredLeft04cmLinespacingMultiple125li">
    <w:name w:val="Style Centered Left:  0.4 cm Line spacing:  Multiple 1.25 li"/>
    <w:basedOn w:val="Normal"/>
    <w:next w:val="Normal"/>
    <w:rsid w:val="00356E3A"/>
    <w:pPr>
      <w:framePr w:wrap="notBeside" w:vAnchor="text" w:hAnchor="text" w:y="1"/>
      <w:snapToGrid/>
      <w:spacing w:before="60" w:after="0" w:line="300" w:lineRule="auto"/>
      <w:ind w:left="224"/>
      <w:jc w:val="center"/>
      <w:textAlignment w:val="auto"/>
    </w:pPr>
    <w:rPr>
      <w:rFonts w:eastAsia="標楷體" w:cs="新細明體"/>
    </w:rPr>
  </w:style>
  <w:style w:type="paragraph" w:customStyle="1" w:styleId="Arial0">
    <w:name w:val="Arial"/>
    <w:basedOn w:val="Normal"/>
    <w:rsid w:val="00356E3A"/>
    <w:pPr>
      <w:snapToGrid/>
      <w:spacing w:before="60" w:after="0" w:line="300" w:lineRule="auto"/>
      <w:jc w:val="center"/>
      <w:textAlignment w:val="auto"/>
    </w:pPr>
    <w:rPr>
      <w:rFonts w:eastAsia="標楷體"/>
      <w:bCs/>
      <w:lang w:eastAsia="zh-TW"/>
    </w:rPr>
  </w:style>
  <w:style w:type="paragraph" w:customStyle="1" w:styleId="StyleBodyText2ArialBottomSinglesolidlineAuto15p">
    <w:name w:val="Style Body Text 2 + Arial Bottom: (Single solid line Auto  1.5 p..."/>
    <w:basedOn w:val="BodyText2"/>
    <w:next w:val="BodyText3"/>
    <w:rsid w:val="00356E3A"/>
    <w:pPr>
      <w:pBdr>
        <w:bottom w:val="single" w:sz="12" w:space="4" w:color="auto"/>
      </w:pBdr>
      <w:overflowPunct/>
      <w:snapToGrid/>
      <w:spacing w:before="0" w:line="240" w:lineRule="auto"/>
      <w:textAlignment w:val="auto"/>
    </w:pPr>
    <w:rPr>
      <w:rFonts w:eastAsia="細明體"/>
    </w:rPr>
  </w:style>
  <w:style w:type="character" w:customStyle="1" w:styleId="StyleHeading2H2H21o2coE2h2Char">
    <w:name w:val="Style Heading 2H2H21Œ©o‚µ 2?co??E 2h2 Char"/>
    <w:link w:val="StyleHeading2H2H21o2coE2h2"/>
    <w:locked/>
    <w:rsid w:val="00356E3A"/>
    <w:rPr>
      <w:rFonts w:ascii="Arial" w:hAnsi="Arial"/>
      <w:b/>
      <w:bCs/>
      <w:sz w:val="28"/>
    </w:rPr>
  </w:style>
  <w:style w:type="paragraph" w:customStyle="1" w:styleId="StyleHeading2H2H21o2coE2h2">
    <w:name w:val="Style Heading 2H2H21Œ©o‚µ 2?co??E 2h2"/>
    <w:basedOn w:val="Heading2"/>
    <w:link w:val="StyleHeading2H2H21o2coE2h2Char"/>
    <w:rsid w:val="00356E3A"/>
    <w:pPr>
      <w:numPr>
        <w:ilvl w:val="0"/>
        <w:numId w:val="0"/>
      </w:numPr>
      <w:tabs>
        <w:tab w:val="clear" w:pos="567"/>
        <w:tab w:val="left" w:pos="120"/>
        <w:tab w:val="num" w:pos="576"/>
        <w:tab w:val="num" w:pos="840"/>
      </w:tabs>
      <w:overflowPunct/>
      <w:spacing w:before="0" w:after="100" w:afterAutospacing="1"/>
      <w:ind w:left="576" w:hanging="360"/>
      <w:textAlignment w:val="auto"/>
    </w:pPr>
    <w:rPr>
      <w:rFonts w:cs="Times New Roman"/>
      <w:bCs/>
      <w:sz w:val="28"/>
      <w:szCs w:val="20"/>
    </w:rPr>
  </w:style>
  <w:style w:type="paragraph" w:customStyle="1" w:styleId="StyleBeginText">
    <w:name w:val="Style Begin Text"/>
    <w:basedOn w:val="NormalIndent"/>
    <w:rsid w:val="00356E3A"/>
    <w:pPr>
      <w:snapToGrid/>
      <w:spacing w:before="60" w:after="0" w:line="288" w:lineRule="auto"/>
      <w:ind w:left="0" w:firstLineChars="200" w:firstLine="400"/>
      <w:textAlignment w:val="auto"/>
    </w:pPr>
    <w:rPr>
      <w:rFonts w:ascii="Arial" w:eastAsia="標楷體" w:hAnsi="Arial"/>
      <w:lang w:eastAsia="zh-TW"/>
    </w:rPr>
  </w:style>
  <w:style w:type="paragraph" w:customStyle="1" w:styleId="features">
    <w:name w:val="features"/>
    <w:basedOn w:val="Normal"/>
    <w:rsid w:val="00356E3A"/>
    <w:pPr>
      <w:tabs>
        <w:tab w:val="num" w:pos="480"/>
      </w:tabs>
      <w:spacing w:before="60" w:after="0" w:line="288" w:lineRule="auto"/>
      <w:ind w:left="480" w:hanging="338"/>
      <w:textAlignment w:val="auto"/>
    </w:pPr>
    <w:rPr>
      <w:rFonts w:eastAsia="標楷體"/>
      <w:lang w:eastAsia="zh-TW"/>
    </w:rPr>
  </w:style>
  <w:style w:type="paragraph" w:customStyle="1" w:styleId="2">
    <w:name w:val="第2項目"/>
    <w:basedOn w:val="ListBullet"/>
    <w:rsid w:val="00356E3A"/>
    <w:pPr>
      <w:numPr>
        <w:numId w:val="22"/>
      </w:numPr>
      <w:ind w:leftChars="0" w:left="0" w:firstLineChars="0" w:firstLine="0"/>
    </w:pPr>
  </w:style>
  <w:style w:type="paragraph" w:customStyle="1" w:styleId="a">
    <w:name w:val="第一項目"/>
    <w:rsid w:val="00356E3A"/>
    <w:pPr>
      <w:numPr>
        <w:numId w:val="23"/>
      </w:numPr>
    </w:pPr>
    <w:rPr>
      <w:rFonts w:ascii="Arial Unicode MS" w:eastAsia="Arial Unicode MS" w:hAnsi="Arial Unicode MS"/>
      <w:b/>
      <w:sz w:val="24"/>
      <w:szCs w:val="24"/>
    </w:rPr>
  </w:style>
  <w:style w:type="character" w:customStyle="1" w:styleId="43">
    <w:name w:val="標題4 字元"/>
    <w:link w:val="44"/>
    <w:locked/>
    <w:rsid w:val="00356E3A"/>
    <w:rPr>
      <w:rFonts w:ascii="Arial" w:eastAsia="Arial" w:hAnsi="Arial" w:cs="Arial"/>
      <w:bCs/>
      <w:kern w:val="2"/>
      <w:sz w:val="22"/>
      <w:szCs w:val="21"/>
    </w:rPr>
  </w:style>
  <w:style w:type="paragraph" w:customStyle="1" w:styleId="44">
    <w:name w:val="標題4"/>
    <w:basedOn w:val="Heading4"/>
    <w:link w:val="43"/>
    <w:qFormat/>
    <w:rsid w:val="00356E3A"/>
    <w:pPr>
      <w:keepNext w:val="0"/>
      <w:tabs>
        <w:tab w:val="num" w:pos="98"/>
        <w:tab w:val="num" w:pos="1920"/>
      </w:tabs>
      <w:spacing w:before="60"/>
      <w:ind w:left="1920" w:hanging="480"/>
    </w:pPr>
    <w:rPr>
      <w:rFonts w:eastAsia="Arial" w:cs="Arial"/>
      <w:i w:val="0"/>
      <w:kern w:val="2"/>
      <w:sz w:val="22"/>
      <w:szCs w:val="21"/>
      <w:lang w:eastAsia="zh-TW"/>
    </w:rPr>
  </w:style>
  <w:style w:type="paragraph" w:customStyle="1" w:styleId="font6">
    <w:name w:val="font6"/>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lang w:eastAsia="zh-TW"/>
    </w:rPr>
  </w:style>
  <w:style w:type="paragraph" w:customStyle="1" w:styleId="font7">
    <w:name w:val="font7"/>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font8">
    <w:name w:val="font8"/>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font9">
    <w:name w:val="font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font10">
    <w:name w:val="font10"/>
    <w:basedOn w:val="Normal"/>
    <w:rsid w:val="00356E3A"/>
    <w:pPr>
      <w:widowControl/>
      <w:overflowPunct/>
      <w:autoSpaceDE/>
      <w:autoSpaceDN/>
      <w:adjustRightInd/>
      <w:snapToGrid/>
      <w:spacing w:before="100" w:beforeAutospacing="1" w:after="100" w:afterAutospacing="1"/>
      <w:textAlignment w:val="auto"/>
    </w:pPr>
    <w:rPr>
      <w:rFonts w:cs="Arial"/>
      <w:color w:val="0000FF"/>
      <w:lang w:eastAsia="zh-TW"/>
    </w:rPr>
  </w:style>
  <w:style w:type="paragraph" w:customStyle="1" w:styleId="font11">
    <w:name w:val="font11"/>
    <w:basedOn w:val="Normal"/>
    <w:rsid w:val="00356E3A"/>
    <w:pPr>
      <w:widowControl/>
      <w:overflowPunct/>
      <w:autoSpaceDE/>
      <w:autoSpaceDN/>
      <w:adjustRightInd/>
      <w:snapToGrid/>
      <w:spacing w:before="100" w:beforeAutospacing="1" w:after="100" w:afterAutospacing="1"/>
      <w:textAlignment w:val="auto"/>
    </w:pPr>
    <w:rPr>
      <w:rFonts w:cs="Arial"/>
      <w:color w:val="FF0000"/>
      <w:lang w:eastAsia="zh-TW"/>
    </w:rPr>
  </w:style>
  <w:style w:type="paragraph" w:customStyle="1" w:styleId="font12">
    <w:name w:val="font12"/>
    <w:basedOn w:val="Normal"/>
    <w:rsid w:val="00356E3A"/>
    <w:pPr>
      <w:widowControl/>
      <w:overflowPunct/>
      <w:autoSpaceDE/>
      <w:autoSpaceDN/>
      <w:adjustRightInd/>
      <w:snapToGrid/>
      <w:spacing w:before="100" w:beforeAutospacing="1" w:after="100" w:afterAutospacing="1"/>
      <w:textAlignment w:val="auto"/>
    </w:pPr>
    <w:rPr>
      <w:rFonts w:ascii="細明體" w:eastAsia="細明體" w:hAnsi="細明體" w:cs="新細明體"/>
      <w:lang w:eastAsia="zh-TW"/>
    </w:rPr>
  </w:style>
  <w:style w:type="paragraph" w:customStyle="1" w:styleId="xl65">
    <w:name w:val="xl65"/>
    <w:basedOn w:val="Normal"/>
    <w:rsid w:val="00356E3A"/>
    <w:pPr>
      <w:widowControl/>
      <w:overflowPunct/>
      <w:autoSpaceDE/>
      <w:autoSpaceDN/>
      <w:adjustRightInd/>
      <w:snapToGrid/>
      <w:spacing w:before="100" w:beforeAutospacing="1" w:after="100" w:afterAutospacing="1"/>
      <w:jc w:val="right"/>
      <w:textAlignment w:val="auto"/>
    </w:pPr>
    <w:rPr>
      <w:rFonts w:ascii="新細明體" w:hAnsi="新細明體" w:cs="新細明體"/>
      <w:lang w:eastAsia="zh-TW"/>
    </w:rPr>
  </w:style>
  <w:style w:type="paragraph" w:customStyle="1" w:styleId="xl66">
    <w:name w:val="xl66"/>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67">
    <w:name w:val="xl67"/>
    <w:basedOn w:val="Normal"/>
    <w:rsid w:val="00356E3A"/>
    <w:pPr>
      <w:widowControl/>
      <w:overflowPunct/>
      <w:autoSpaceDE/>
      <w:autoSpaceDN/>
      <w:adjustRightInd/>
      <w:snapToGrid/>
      <w:spacing w:before="100" w:beforeAutospacing="1" w:after="100" w:afterAutospacing="1"/>
      <w:jc w:val="right"/>
      <w:textAlignment w:val="auto"/>
    </w:pPr>
    <w:rPr>
      <w:rFonts w:cs="Arial"/>
      <w:lang w:eastAsia="zh-TW"/>
    </w:rPr>
  </w:style>
  <w:style w:type="paragraph" w:customStyle="1" w:styleId="xl68">
    <w:name w:val="xl68"/>
    <w:basedOn w:val="Normal"/>
    <w:rsid w:val="00356E3A"/>
    <w:pPr>
      <w:widowControl/>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69">
    <w:name w:val="xl6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70">
    <w:name w:val="xl70"/>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1">
    <w:name w:val="xl71"/>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2">
    <w:name w:val="xl72"/>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3">
    <w:name w:val="xl73"/>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4">
    <w:name w:val="xl74"/>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5">
    <w:name w:val="xl75"/>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6">
    <w:name w:val="xl76"/>
    <w:basedOn w:val="Normal"/>
    <w:rsid w:val="00356E3A"/>
    <w:pPr>
      <w:widowControl/>
      <w:pBdr>
        <w:top w:val="single" w:sz="4"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7">
    <w:name w:val="xl77"/>
    <w:basedOn w:val="Normal"/>
    <w:rsid w:val="00356E3A"/>
    <w:pPr>
      <w:widowControl/>
      <w:pBdr>
        <w:top w:val="single" w:sz="4" w:space="0" w:color="auto"/>
        <w:left w:val="single" w:sz="4" w:space="0" w:color="auto"/>
        <w:bottom w:val="single" w:sz="8"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8">
    <w:name w:val="xl78"/>
    <w:basedOn w:val="Normal"/>
    <w:rsid w:val="00356E3A"/>
    <w:pPr>
      <w:widowControl/>
      <w:pBdr>
        <w:top w:val="single" w:sz="8"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9">
    <w:name w:val="xl79"/>
    <w:basedOn w:val="Normal"/>
    <w:rsid w:val="00356E3A"/>
    <w:pPr>
      <w:widowControl/>
      <w:pBdr>
        <w:top w:val="single" w:sz="4"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0">
    <w:name w:val="xl80"/>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1">
    <w:name w:val="xl8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2">
    <w:name w:val="xl82"/>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3">
    <w:name w:val="xl83"/>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4">
    <w:name w:val="xl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5">
    <w:name w:val="xl85"/>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6">
    <w:name w:val="xl86"/>
    <w:basedOn w:val="Normal"/>
    <w:rsid w:val="00356E3A"/>
    <w:pPr>
      <w:widowControl/>
      <w:pBdr>
        <w:top w:val="single" w:sz="8" w:space="0" w:color="auto"/>
        <w:left w:val="single" w:sz="8" w:space="0" w:color="auto"/>
        <w:bottom w:val="single" w:sz="8" w:space="0" w:color="auto"/>
        <w:right w:val="single" w:sz="8" w:space="0" w:color="auto"/>
      </w:pBdr>
      <w:shd w:val="clear" w:color="auto" w:fill="FFFF00"/>
      <w:overflowPunct/>
      <w:autoSpaceDE/>
      <w:autoSpaceDN/>
      <w:adjustRightInd/>
      <w:snapToGrid/>
      <w:spacing w:before="100" w:beforeAutospacing="1" w:after="100" w:afterAutospacing="1"/>
      <w:textAlignment w:val="auto"/>
    </w:pPr>
    <w:rPr>
      <w:rFonts w:cs="Arial"/>
      <w:lang w:eastAsia="zh-TW"/>
    </w:rPr>
  </w:style>
  <w:style w:type="paragraph" w:customStyle="1" w:styleId="xl87">
    <w:name w:val="xl87"/>
    <w:basedOn w:val="Normal"/>
    <w:rsid w:val="00356E3A"/>
    <w:pPr>
      <w:widowControl/>
      <w:pBdr>
        <w:top w:val="single" w:sz="8"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8">
    <w:name w:val="xl88"/>
    <w:basedOn w:val="Normal"/>
    <w:rsid w:val="00356E3A"/>
    <w:pPr>
      <w:widowControl/>
      <w:pBdr>
        <w:top w:val="single" w:sz="8" w:space="0" w:color="auto"/>
        <w:left w:val="single" w:sz="4"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9">
    <w:name w:val="xl89"/>
    <w:basedOn w:val="Normal"/>
    <w:rsid w:val="00356E3A"/>
    <w:pPr>
      <w:widowControl/>
      <w:pBdr>
        <w:top w:val="single" w:sz="8" w:space="0" w:color="auto"/>
        <w:left w:val="single" w:sz="4" w:space="0" w:color="auto"/>
        <w:right w:val="single" w:sz="8"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0">
    <w:name w:val="xl90"/>
    <w:basedOn w:val="Normal"/>
    <w:rsid w:val="00356E3A"/>
    <w:pPr>
      <w:widowControl/>
      <w:pBdr>
        <w:top w:val="single" w:sz="4" w:space="0" w:color="auto"/>
        <w:left w:val="single" w:sz="4" w:space="0" w:color="auto"/>
        <w:bottom w:val="single" w:sz="8"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1">
    <w:name w:val="xl91"/>
    <w:basedOn w:val="Normal"/>
    <w:rsid w:val="00356E3A"/>
    <w:pPr>
      <w:widowControl/>
      <w:pBdr>
        <w:top w:val="single" w:sz="8"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2">
    <w:name w:val="xl92"/>
    <w:basedOn w:val="Normal"/>
    <w:rsid w:val="00356E3A"/>
    <w:pPr>
      <w:widowControl/>
      <w:pBdr>
        <w:top w:val="single" w:sz="8"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3">
    <w:name w:val="xl93"/>
    <w:basedOn w:val="Normal"/>
    <w:rsid w:val="00356E3A"/>
    <w:pPr>
      <w:widowControl/>
      <w:pBdr>
        <w:top w:val="single" w:sz="4"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4">
    <w:name w:val="xl94"/>
    <w:basedOn w:val="Normal"/>
    <w:rsid w:val="00356E3A"/>
    <w:pPr>
      <w:widowControl/>
      <w:pBdr>
        <w:top w:val="single" w:sz="4" w:space="0" w:color="auto"/>
        <w:left w:val="single" w:sz="4" w:space="0" w:color="auto"/>
        <w:bottom w:val="single" w:sz="8"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5">
    <w:name w:val="xl95"/>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6">
    <w:name w:val="xl9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7">
    <w:name w:val="xl97"/>
    <w:basedOn w:val="Normal"/>
    <w:rsid w:val="00356E3A"/>
    <w:pPr>
      <w:widowControl/>
      <w:pBdr>
        <w:top w:val="single" w:sz="8"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8">
    <w:name w:val="xl98"/>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9">
    <w:name w:val="xl99"/>
    <w:basedOn w:val="Normal"/>
    <w:rsid w:val="00356E3A"/>
    <w:pPr>
      <w:widowControl/>
      <w:pBdr>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0">
    <w:name w:val="xl100"/>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1">
    <w:name w:val="xl101"/>
    <w:basedOn w:val="Normal"/>
    <w:rsid w:val="00356E3A"/>
    <w:pPr>
      <w:widowControl/>
      <w:pBdr>
        <w:top w:val="single" w:sz="4"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2">
    <w:name w:val="xl102"/>
    <w:basedOn w:val="Normal"/>
    <w:rsid w:val="00356E3A"/>
    <w:pPr>
      <w:widowControl/>
      <w:pBdr>
        <w:top w:val="single" w:sz="4" w:space="0" w:color="auto"/>
        <w:left w:val="single" w:sz="4" w:space="0" w:color="auto"/>
        <w:bottom w:val="single" w:sz="8"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3">
    <w:name w:val="xl103"/>
    <w:basedOn w:val="Normal"/>
    <w:rsid w:val="00356E3A"/>
    <w:pPr>
      <w:widowControl/>
      <w:pBdr>
        <w:top w:val="single" w:sz="4" w:space="0" w:color="auto"/>
        <w:left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104">
    <w:name w:val="xl104"/>
    <w:basedOn w:val="Normal"/>
    <w:rsid w:val="00356E3A"/>
    <w:pPr>
      <w:widowControl/>
      <w:pBdr>
        <w:top w:val="single" w:sz="4" w:space="0" w:color="auto"/>
        <w:left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5">
    <w:name w:val="xl105"/>
    <w:basedOn w:val="Normal"/>
    <w:rsid w:val="00356E3A"/>
    <w:pPr>
      <w:widowControl/>
      <w:pBdr>
        <w:top w:val="single" w:sz="4" w:space="0" w:color="auto"/>
        <w:left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6">
    <w:name w:val="xl106"/>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7">
    <w:name w:val="xl107"/>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8">
    <w:name w:val="xl108"/>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9">
    <w:name w:val="xl109"/>
    <w:basedOn w:val="Normal"/>
    <w:rsid w:val="00356E3A"/>
    <w:pPr>
      <w:widowControl/>
      <w:pBdr>
        <w:top w:val="single" w:sz="4" w:space="0" w:color="auto"/>
        <w:left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0">
    <w:name w:val="xl110"/>
    <w:basedOn w:val="Normal"/>
    <w:rsid w:val="00356E3A"/>
    <w:pPr>
      <w:widowControl/>
      <w:pBdr>
        <w:top w:val="single" w:sz="8"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1">
    <w:name w:val="xl111"/>
    <w:basedOn w:val="Normal"/>
    <w:rsid w:val="00356E3A"/>
    <w:pPr>
      <w:widowControl/>
      <w:pBdr>
        <w:top w:val="single" w:sz="4"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2">
    <w:name w:val="xl112"/>
    <w:basedOn w:val="Normal"/>
    <w:rsid w:val="00356E3A"/>
    <w:pPr>
      <w:widowControl/>
      <w:pBdr>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3">
    <w:name w:val="xl113"/>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xl114">
    <w:name w:val="xl114"/>
    <w:basedOn w:val="Normal"/>
    <w:rsid w:val="00356E3A"/>
    <w:pPr>
      <w:widowControl/>
      <w:pBdr>
        <w:bottom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5">
    <w:name w:val="xl115"/>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xl116">
    <w:name w:val="xl116"/>
    <w:basedOn w:val="Normal"/>
    <w:rsid w:val="00356E3A"/>
    <w:pPr>
      <w:widowControl/>
      <w:pBdr>
        <w:top w:val="single" w:sz="8" w:space="0" w:color="auto"/>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7">
    <w:name w:val="xl117"/>
    <w:basedOn w:val="Normal"/>
    <w:rsid w:val="00356E3A"/>
    <w:pPr>
      <w:widowControl/>
      <w:pBdr>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xl118">
    <w:name w:val="xl118"/>
    <w:basedOn w:val="Normal"/>
    <w:rsid w:val="00356E3A"/>
    <w:pPr>
      <w:widowControl/>
      <w:pBdr>
        <w:left w:val="single" w:sz="8"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SP208935">
    <w:name w:val="SP208935"/>
    <w:basedOn w:val="Default"/>
    <w:next w:val="Default"/>
    <w:uiPriority w:val="99"/>
    <w:rsid w:val="00356E3A"/>
    <w:rPr>
      <w:rFonts w:ascii="Book Antiqua" w:hAnsi="Book Antiqua" w:cs="Times New Roman"/>
      <w:color w:val="auto"/>
    </w:rPr>
  </w:style>
  <w:style w:type="paragraph" w:customStyle="1" w:styleId="SP209016">
    <w:name w:val="SP209016"/>
    <w:basedOn w:val="Default"/>
    <w:next w:val="Default"/>
    <w:uiPriority w:val="99"/>
    <w:rsid w:val="00356E3A"/>
    <w:rPr>
      <w:rFonts w:ascii="Book Antiqua" w:hAnsi="Book Antiqua" w:cs="Times New Roman"/>
      <w:color w:val="auto"/>
    </w:rPr>
  </w:style>
  <w:style w:type="paragraph" w:customStyle="1" w:styleId="29">
    <w:name w:val="頁尾2"/>
    <w:basedOn w:val="FOOTER1"/>
    <w:rsid w:val="00356E3A"/>
    <w:pPr>
      <w:spacing w:after="454"/>
    </w:pPr>
  </w:style>
  <w:style w:type="paragraph" w:customStyle="1" w:styleId="2a">
    <w:name w:val="表格內文2"/>
    <w:basedOn w:val="Normal"/>
    <w:rsid w:val="00356E3A"/>
    <w:pPr>
      <w:widowControl/>
      <w:tabs>
        <w:tab w:val="left" w:pos="170"/>
      </w:tabs>
      <w:spacing w:before="20" w:after="20"/>
      <w:jc w:val="center"/>
      <w:textAlignment w:val="auto"/>
    </w:pPr>
    <w:rPr>
      <w:rFonts w:cs="Arial"/>
      <w:lang w:eastAsia="zh-TW"/>
    </w:rPr>
  </w:style>
  <w:style w:type="character" w:customStyle="1" w:styleId="EmailStyle182">
    <w:name w:val="EmailStyle182"/>
    <w:semiHidden/>
    <w:rsid w:val="00356E3A"/>
    <w:rPr>
      <w:rFonts w:ascii="Arial" w:hAnsi="Arial" w:cs="Arial" w:hint="default"/>
      <w:b w:val="0"/>
      <w:bCs w:val="0"/>
      <w:i w:val="0"/>
      <w:iCs w:val="0"/>
      <w:strike w:val="0"/>
      <w:dstrike w:val="0"/>
      <w:color w:val="0000FF"/>
      <w:sz w:val="20"/>
      <w:szCs w:val="20"/>
      <w:u w:val="none"/>
      <w:effect w:val="none"/>
    </w:rPr>
  </w:style>
  <w:style w:type="character" w:customStyle="1" w:styleId="SC163902">
    <w:name w:val="SC163902"/>
    <w:uiPriority w:val="99"/>
    <w:rsid w:val="00356E3A"/>
    <w:rPr>
      <w:rFonts w:ascii="Book Antiqua" w:hAnsi="Book Antiqua" w:cs="Book Antiqua" w:hint="default"/>
      <w:color w:val="000000"/>
      <w:sz w:val="22"/>
      <w:szCs w:val="22"/>
    </w:rPr>
  </w:style>
  <w:style w:type="character" w:customStyle="1" w:styleId="SC163894">
    <w:name w:val="SC163894"/>
    <w:uiPriority w:val="99"/>
    <w:rsid w:val="00356E3A"/>
    <w:rPr>
      <w:rFonts w:ascii="EDJNI I+ Zapf Dingbats" w:eastAsia="EDJNI I+ Zapf Dingbats" w:cs="EDJNI I+ Zapf Dingbats" w:hint="eastAsia"/>
      <w:color w:val="000000"/>
      <w:sz w:val="20"/>
      <w:szCs w:val="20"/>
    </w:rPr>
  </w:style>
  <w:style w:type="character" w:customStyle="1" w:styleId="SC163849">
    <w:name w:val="SC163849"/>
    <w:uiPriority w:val="99"/>
    <w:rsid w:val="00356E3A"/>
    <w:rPr>
      <w:rFonts w:ascii="EDJNG G+ Helvetica" w:eastAsia="EDJNG G+ Helvetica" w:cs="EDJNG G+ Helvetica" w:hint="eastAsia"/>
      <w:b/>
      <w:bCs/>
      <w:color w:val="000000"/>
      <w:sz w:val="28"/>
      <w:szCs w:val="28"/>
    </w:rPr>
  </w:style>
  <w:style w:type="character" w:customStyle="1" w:styleId="SC163843">
    <w:name w:val="SC163843"/>
    <w:uiPriority w:val="99"/>
    <w:rsid w:val="00356E3A"/>
    <w:rPr>
      <w:rFonts w:ascii="Book Antiqua" w:hAnsi="Book Antiqua" w:cs="Book Antiqua" w:hint="default"/>
      <w:color w:val="000000"/>
      <w:sz w:val="22"/>
      <w:szCs w:val="22"/>
    </w:rPr>
  </w:style>
  <w:style w:type="table" w:styleId="TableClassic1">
    <w:name w:val="Table Classic 1"/>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S-registertable">
    <w:name w:val="TS-register table"/>
    <w:basedOn w:val="TableNormal"/>
    <w:rsid w:val="00356E3A"/>
    <w:rPr>
      <w:rFonts w:ascii="Arial" w:hAnsi="Arial"/>
    </w:rPr>
    <w:tblPr>
      <w:tblInd w:w="0" w:type="dxa"/>
      <w:tblCellMar>
        <w:top w:w="0" w:type="dxa"/>
        <w:left w:w="108" w:type="dxa"/>
        <w:bottom w:w="0" w:type="dxa"/>
        <w:right w:w="108" w:type="dxa"/>
      </w:tblCellMar>
    </w:tblPr>
  </w:style>
  <w:style w:type="paragraph" w:customStyle="1" w:styleId="TableofFigures2">
    <w:name w:val="Table of Figures2"/>
    <w:basedOn w:val="tabletext1C"/>
    <w:next w:val="Normal"/>
    <w:rsid w:val="00356E3A"/>
    <w:pPr>
      <w:snapToGrid/>
      <w:spacing w:before="0" w:after="120"/>
      <w:jc w:val="center"/>
    </w:pPr>
    <w:rPr>
      <w:rFonts w:eastAsia="Times New Roman"/>
      <w:b/>
      <w:color w:val="000000"/>
      <w:sz w:val="20"/>
      <w:lang w:eastAsia="en-US"/>
    </w:rPr>
  </w:style>
  <w:style w:type="character" w:customStyle="1" w:styleId="CaptionCharChar">
    <w:name w:val="Caption Char Char"/>
    <w:rsid w:val="00356E3A"/>
    <w:rPr>
      <w:rFonts w:ascii="Verdana" w:eastAsia="新細明體" w:hAnsi="Verdana"/>
      <w:b/>
      <w:kern w:val="2"/>
      <w:lang w:val="en-US" w:eastAsia="zh-TW" w:bidi="ar-SA"/>
    </w:rPr>
  </w:style>
  <w:style w:type="character" w:customStyle="1" w:styleId="shorttext">
    <w:name w:val="short_text"/>
    <w:rsid w:val="00356E3A"/>
  </w:style>
  <w:style w:type="paragraph" w:customStyle="1" w:styleId="TableofFigures3">
    <w:name w:val="Table of Figures3"/>
    <w:basedOn w:val="tabletext1C"/>
    <w:next w:val="Normal"/>
    <w:rsid w:val="00356E3A"/>
    <w:pPr>
      <w:snapToGrid/>
      <w:spacing w:before="0" w:after="120"/>
      <w:jc w:val="center"/>
    </w:pPr>
    <w:rPr>
      <w:rFonts w:eastAsia="Times New Roman"/>
      <w:b/>
      <w:color w:val="000000"/>
      <w:sz w:val="20"/>
      <w:lang w:eastAsia="en-US"/>
    </w:rPr>
  </w:style>
  <w:style w:type="table" w:customStyle="1" w:styleId="TableGrid3">
    <w:name w:val="Table Grid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
    <w:name w:val="Table Elegant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356E3A"/>
  </w:style>
  <w:style w:type="paragraph" w:customStyle="1" w:styleId="35">
    <w:name w:val="頁尾3"/>
    <w:basedOn w:val="FOOTER1"/>
    <w:rsid w:val="00356E3A"/>
    <w:pPr>
      <w:spacing w:after="454"/>
    </w:pPr>
  </w:style>
  <w:style w:type="paragraph" w:customStyle="1" w:styleId="36">
    <w:name w:val="表格內文3"/>
    <w:basedOn w:val="Normal"/>
    <w:rsid w:val="00356E3A"/>
    <w:pPr>
      <w:widowControl/>
      <w:tabs>
        <w:tab w:val="left" w:pos="170"/>
      </w:tabs>
      <w:spacing w:before="20" w:after="20"/>
      <w:jc w:val="center"/>
      <w:textAlignment w:val="auto"/>
    </w:pPr>
    <w:rPr>
      <w:rFonts w:cs="Arial"/>
      <w:lang w:eastAsia="zh-TW"/>
    </w:rPr>
  </w:style>
  <w:style w:type="paragraph" w:customStyle="1" w:styleId="xl159">
    <w:name w:val="xl159"/>
    <w:basedOn w:val="Normal"/>
    <w:rsid w:val="00356E3A"/>
    <w:pPr>
      <w:widowControl/>
      <w:pBdr>
        <w:top w:val="single" w:sz="4" w:space="0" w:color="auto"/>
        <w:left w:val="single" w:sz="8"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0">
    <w:name w:val="xl160"/>
    <w:basedOn w:val="Normal"/>
    <w:rsid w:val="00356E3A"/>
    <w:pPr>
      <w:widowControl/>
      <w:pBdr>
        <w:top w:val="single" w:sz="4" w:space="0" w:color="auto"/>
        <w:left w:val="single" w:sz="4"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1">
    <w:name w:val="xl161"/>
    <w:basedOn w:val="Normal"/>
    <w:rsid w:val="00356E3A"/>
    <w:pPr>
      <w:widowControl/>
      <w:pBdr>
        <w:top w:val="single" w:sz="4" w:space="0" w:color="auto"/>
        <w:left w:val="single" w:sz="4" w:space="0" w:color="auto"/>
        <w:bottom w:val="single" w:sz="4" w:space="0" w:color="auto"/>
        <w:right w:val="single" w:sz="8"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2">
    <w:name w:val="xl162"/>
    <w:basedOn w:val="Normal"/>
    <w:rsid w:val="00356E3A"/>
    <w:pPr>
      <w:widowControl/>
      <w:pBdr>
        <w:top w:val="single" w:sz="4" w:space="0" w:color="auto"/>
        <w:left w:val="single" w:sz="8"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3">
    <w:name w:val="xl163"/>
    <w:basedOn w:val="Normal"/>
    <w:rsid w:val="00356E3A"/>
    <w:pPr>
      <w:widowControl/>
      <w:pBdr>
        <w:top w:val="single" w:sz="4" w:space="0" w:color="auto"/>
        <w:left w:val="single" w:sz="4"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4">
    <w:name w:val="xl164"/>
    <w:basedOn w:val="Normal"/>
    <w:rsid w:val="00356E3A"/>
    <w:pPr>
      <w:widowControl/>
      <w:pBdr>
        <w:top w:val="single" w:sz="4" w:space="0" w:color="auto"/>
        <w:left w:val="single" w:sz="4" w:space="0" w:color="auto"/>
        <w:bottom w:val="single" w:sz="4" w:space="0" w:color="auto"/>
        <w:right w:val="single" w:sz="8"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5">
    <w:name w:val="xl165"/>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6">
    <w:name w:val="xl166"/>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7">
    <w:name w:val="xl167"/>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8">
    <w:name w:val="xl168"/>
    <w:basedOn w:val="Normal"/>
    <w:rsid w:val="00356E3A"/>
    <w:pPr>
      <w:widowControl/>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9">
    <w:name w:val="xl169"/>
    <w:basedOn w:val="Normal"/>
    <w:rsid w:val="00356E3A"/>
    <w:pPr>
      <w:widowControl/>
      <w:pBdr>
        <w:top w:val="single" w:sz="4" w:space="0" w:color="auto"/>
        <w:left w:val="single" w:sz="8"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0">
    <w:name w:val="xl170"/>
    <w:basedOn w:val="Normal"/>
    <w:rsid w:val="00356E3A"/>
    <w:pPr>
      <w:widowControl/>
      <w:pBdr>
        <w:top w:val="single" w:sz="4" w:space="0" w:color="auto"/>
        <w:left w:val="single" w:sz="4"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1">
    <w:name w:val="xl171"/>
    <w:basedOn w:val="Normal"/>
    <w:rsid w:val="00356E3A"/>
    <w:pPr>
      <w:widowControl/>
      <w:pBdr>
        <w:top w:val="single" w:sz="4" w:space="0" w:color="auto"/>
        <w:left w:val="single" w:sz="4" w:space="0" w:color="auto"/>
        <w:bottom w:val="single" w:sz="4" w:space="0" w:color="auto"/>
        <w:right w:val="single" w:sz="8"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2">
    <w:name w:val="xl172"/>
    <w:basedOn w:val="Normal"/>
    <w:rsid w:val="00356E3A"/>
    <w:pPr>
      <w:widowControl/>
      <w:pBdr>
        <w:top w:val="single" w:sz="8"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3">
    <w:name w:val="xl173"/>
    <w:basedOn w:val="Normal"/>
    <w:rsid w:val="00356E3A"/>
    <w:pPr>
      <w:widowControl/>
      <w:pBdr>
        <w:top w:val="single" w:sz="8"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4">
    <w:name w:val="xl174"/>
    <w:basedOn w:val="Normal"/>
    <w:rsid w:val="00356E3A"/>
    <w:pPr>
      <w:widowControl/>
      <w:pBdr>
        <w:top w:val="single" w:sz="8"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5">
    <w:name w:val="xl175"/>
    <w:basedOn w:val="Normal"/>
    <w:rsid w:val="00356E3A"/>
    <w:pPr>
      <w:widowControl/>
      <w:pBdr>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6">
    <w:name w:val="xl176"/>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7">
    <w:name w:val="xl177"/>
    <w:basedOn w:val="Normal"/>
    <w:rsid w:val="00356E3A"/>
    <w:pPr>
      <w:widowControl/>
      <w:pBdr>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8">
    <w:name w:val="xl178"/>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9">
    <w:name w:val="xl179"/>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0">
    <w:name w:val="xl180"/>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1">
    <w:name w:val="xl181"/>
    <w:basedOn w:val="Normal"/>
    <w:rsid w:val="00356E3A"/>
    <w:pPr>
      <w:widowControl/>
      <w:pBdr>
        <w:top w:val="single" w:sz="4" w:space="0" w:color="auto"/>
        <w:left w:val="single" w:sz="8"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2">
    <w:name w:val="xl182"/>
    <w:basedOn w:val="Normal"/>
    <w:rsid w:val="00356E3A"/>
    <w:pPr>
      <w:widowControl/>
      <w:pBdr>
        <w:top w:val="single" w:sz="4" w:space="0" w:color="auto"/>
        <w:left w:val="single" w:sz="4"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3">
    <w:name w:val="xl183"/>
    <w:basedOn w:val="Normal"/>
    <w:rsid w:val="00356E3A"/>
    <w:pPr>
      <w:widowControl/>
      <w:pBdr>
        <w:top w:val="single" w:sz="4" w:space="0" w:color="auto"/>
        <w:left w:val="single" w:sz="4" w:space="0" w:color="auto"/>
        <w:bottom w:val="single" w:sz="4" w:space="0" w:color="auto"/>
        <w:right w:val="single" w:sz="8"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numbering" w:customStyle="1" w:styleId="37">
    <w:name w:val="無清單3"/>
    <w:next w:val="NoList"/>
    <w:uiPriority w:val="99"/>
    <w:semiHidden/>
    <w:unhideWhenUsed/>
    <w:rsid w:val="00356E3A"/>
  </w:style>
  <w:style w:type="numbering" w:customStyle="1" w:styleId="45">
    <w:name w:val="無清單4"/>
    <w:next w:val="NoList"/>
    <w:uiPriority w:val="99"/>
    <w:semiHidden/>
    <w:unhideWhenUsed/>
    <w:rsid w:val="00356E3A"/>
  </w:style>
  <w:style w:type="table" w:customStyle="1" w:styleId="Pindescription">
    <w:name w:val="Pin_description"/>
    <w:basedOn w:val="TableNormal"/>
    <w:uiPriority w:val="99"/>
    <w:rsid w:val="00356E3A"/>
    <w:tblPr>
      <w:tblInd w:w="0" w:type="dxa"/>
      <w:tblCellMar>
        <w:top w:w="0" w:type="dxa"/>
        <w:left w:w="108" w:type="dxa"/>
        <w:bottom w:w="0" w:type="dxa"/>
        <w:right w:w="108" w:type="dxa"/>
      </w:tblCellMar>
    </w:tblPr>
  </w:style>
  <w:style w:type="numbering" w:customStyle="1" w:styleId="52">
    <w:name w:val="無清單5"/>
    <w:next w:val="NoList"/>
    <w:uiPriority w:val="99"/>
    <w:semiHidden/>
    <w:unhideWhenUsed/>
    <w:rsid w:val="00356E3A"/>
  </w:style>
  <w:style w:type="numbering" w:customStyle="1" w:styleId="60">
    <w:name w:val="無清單6"/>
    <w:next w:val="NoList"/>
    <w:uiPriority w:val="99"/>
    <w:semiHidden/>
    <w:unhideWhenUsed/>
    <w:rsid w:val="00356E3A"/>
  </w:style>
  <w:style w:type="numbering" w:customStyle="1" w:styleId="71">
    <w:name w:val="無清單7"/>
    <w:next w:val="NoList"/>
    <w:uiPriority w:val="99"/>
    <w:semiHidden/>
    <w:unhideWhenUsed/>
    <w:rsid w:val="00356E3A"/>
  </w:style>
  <w:style w:type="paragraph" w:customStyle="1" w:styleId="xl184">
    <w:name w:val="xl1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5">
    <w:name w:val="xl185"/>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6">
    <w:name w:val="xl18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7">
    <w:name w:val="xl187"/>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8">
    <w:name w:val="xl188"/>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89">
    <w:name w:val="xl189"/>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0">
    <w:name w:val="xl190"/>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1">
    <w:name w:val="xl19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ascii="新細明體" w:hAnsi="新細明體" w:cs="新細明體"/>
      <w:sz w:val="24"/>
      <w:szCs w:val="24"/>
      <w:lang w:eastAsia="zh-TW"/>
    </w:rPr>
  </w:style>
  <w:style w:type="paragraph" w:customStyle="1" w:styleId="53">
    <w:name w:val="標題 5_內縮"/>
    <w:basedOn w:val="Heading5"/>
    <w:qFormat/>
    <w:rsid w:val="00356E3A"/>
    <w:pPr>
      <w:pageBreakBefore w:val="0"/>
      <w:tabs>
        <w:tab w:val="left" w:pos="3686"/>
      </w:tabs>
      <w:ind w:left="574"/>
    </w:pPr>
    <w:rPr>
      <w:bCs w:val="0"/>
      <w:iCs w:val="0"/>
    </w:rPr>
  </w:style>
  <w:style w:type="character" w:customStyle="1" w:styleId="220">
    <w:name w:val="標題 2 字元2"/>
    <w:rsid w:val="00356E3A"/>
    <w:rPr>
      <w:rFonts w:ascii="Arial" w:hAnsi="Arial" w:cs="Arial"/>
      <w:b/>
      <w:bCs/>
      <w:sz w:val="23"/>
      <w:szCs w:val="23"/>
    </w:rPr>
  </w:style>
  <w:style w:type="character" w:customStyle="1" w:styleId="320">
    <w:name w:val="標題 3 字元2"/>
    <w:rsid w:val="00356E3A"/>
    <w:rPr>
      <w:rFonts w:ascii="Arial" w:eastAsia="Arial" w:hAnsi="Arial" w:cs="Arial"/>
      <w:b/>
      <w:bCs/>
      <w:sz w:val="22"/>
      <w:szCs w:val="21"/>
    </w:rPr>
  </w:style>
  <w:style w:type="paragraph" w:customStyle="1" w:styleId="StyleHeading2Left1">
    <w:name w:val="Style Heading 2 + Left1"/>
    <w:basedOn w:val="Normal"/>
    <w:locked/>
    <w:rsid w:val="00356E3A"/>
    <w:pPr>
      <w:ind w:left="2144" w:hanging="851"/>
      <w:textAlignment w:val="auto"/>
    </w:pPr>
    <w:rPr>
      <w:rFonts w:cs="新細明體"/>
      <w:bCs/>
    </w:rPr>
  </w:style>
  <w:style w:type="paragraph" w:customStyle="1" w:styleId="StyleHeading2Left2">
    <w:name w:val="Style Heading 2 + Left2"/>
    <w:basedOn w:val="Normal"/>
    <w:locked/>
    <w:rsid w:val="00356E3A"/>
    <w:pPr>
      <w:ind w:left="1871" w:right="100" w:hanging="578"/>
      <w:textAlignment w:val="auto"/>
    </w:pPr>
    <w:rPr>
      <w:rFonts w:cs="新細明體"/>
      <w:bCs/>
    </w:rPr>
  </w:style>
  <w:style w:type="paragraph" w:customStyle="1" w:styleId="bodyfornat">
    <w:name w:val="bodyfornat"/>
    <w:basedOn w:val="Normal"/>
    <w:locked/>
    <w:rsid w:val="00356E3A"/>
    <w:pPr>
      <w:ind w:leftChars="200" w:left="400"/>
      <w:textAlignment w:val="auto"/>
    </w:pPr>
    <w:rPr>
      <w:rFonts w:cs="Arial"/>
      <w:lang w:eastAsia="zh-TW"/>
    </w:rPr>
  </w:style>
  <w:style w:type="paragraph" w:customStyle="1" w:styleId="Registerheading1">
    <w:name w:val="Register heading"/>
    <w:basedOn w:val="Normal"/>
    <w:locked/>
    <w:rsid w:val="00356E3A"/>
    <w:pPr>
      <w:spacing w:before="120"/>
      <w:ind w:leftChars="20" w:left="40" w:rightChars="20" w:right="40"/>
      <w:textAlignment w:val="auto"/>
    </w:pPr>
    <w:rPr>
      <w:rFonts w:cs="Arial"/>
      <w:b/>
      <w:sz w:val="16"/>
      <w:szCs w:val="16"/>
      <w:lang w:eastAsia="zh-TW"/>
    </w:rPr>
  </w:style>
  <w:style w:type="character" w:customStyle="1" w:styleId="2b">
    <w:name w:val="字元 字元2"/>
    <w:locked/>
    <w:rsid w:val="00356E3A"/>
    <w:rPr>
      <w:rFonts w:ascii="Arial" w:eastAsia="新細明體" w:hAnsi="Arial" w:cs="Arial" w:hint="default"/>
      <w:b/>
      <w:bCs/>
      <w:caps/>
      <w:kern w:val="28"/>
      <w:sz w:val="24"/>
      <w:szCs w:val="24"/>
      <w:lang w:val="en-US" w:eastAsia="en-US" w:bidi="ar-SA"/>
    </w:rPr>
  </w:style>
  <w:style w:type="character" w:customStyle="1" w:styleId="CharChar62">
    <w:name w:val="Char Char62"/>
    <w:locked/>
    <w:rsid w:val="00356E3A"/>
    <w:rPr>
      <w:rFonts w:ascii="Arial" w:eastAsia="新細明體" w:hAnsi="Arial" w:cs="Arial" w:hint="default"/>
      <w:b/>
      <w:bCs w:val="0"/>
      <w:caps/>
      <w:sz w:val="24"/>
      <w:szCs w:val="24"/>
      <w:lang w:val="en-US" w:eastAsia="zh-TW" w:bidi="ar-SA"/>
    </w:rPr>
  </w:style>
  <w:style w:type="character" w:customStyle="1" w:styleId="CharChar52">
    <w:name w:val="Char Char52"/>
    <w:locked/>
    <w:rsid w:val="00356E3A"/>
    <w:rPr>
      <w:rFonts w:ascii="Arial" w:eastAsia="新細明體" w:hAnsi="Arial" w:cs="Arial" w:hint="default"/>
      <w:b/>
      <w:bCs w:val="0"/>
      <w:sz w:val="23"/>
      <w:szCs w:val="23"/>
      <w:lang w:val="en-US" w:eastAsia="en-US" w:bidi="ar-SA"/>
    </w:rPr>
  </w:style>
  <w:style w:type="character" w:customStyle="1" w:styleId="CharChar113">
    <w:name w:val="Char Char113"/>
    <w:locked/>
    <w:rsid w:val="00356E3A"/>
    <w:rPr>
      <w:rFonts w:ascii="MS Mincho" w:eastAsia="MS Mincho" w:hAnsi="MS Mincho" w:hint="eastAsia"/>
      <w:b/>
      <w:bCs/>
      <w:caps/>
      <w:kern w:val="28"/>
      <w:sz w:val="24"/>
      <w:szCs w:val="24"/>
      <w:lang w:val="en-US" w:eastAsia="en-US" w:bidi="ar-SA"/>
    </w:rPr>
  </w:style>
  <w:style w:type="character" w:customStyle="1" w:styleId="CharChar82">
    <w:name w:val="Char Char82"/>
    <w:locked/>
    <w:rsid w:val="00356E3A"/>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356E3A"/>
    <w:rPr>
      <w:rFonts w:ascii="Arial" w:eastAsia="新細明體" w:hAnsi="Arial" w:cs="Arial" w:hint="default"/>
      <w:b/>
      <w:bCs w:val="0"/>
      <w:sz w:val="23"/>
      <w:szCs w:val="23"/>
      <w:lang w:val="en-US" w:eastAsia="zh-TW" w:bidi="ar-SA"/>
    </w:rPr>
  </w:style>
  <w:style w:type="character" w:customStyle="1" w:styleId="CharChar102">
    <w:name w:val="Char Char102"/>
    <w:locked/>
    <w:rsid w:val="00356E3A"/>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356E3A"/>
    <w:rPr>
      <w:rFonts w:ascii="Arial" w:eastAsia="新細明體" w:hAnsi="Arial" w:cs="Arial" w:hint="default"/>
      <w:b/>
      <w:bCs w:val="0"/>
      <w:sz w:val="23"/>
      <w:szCs w:val="23"/>
      <w:lang w:val="en-US" w:eastAsia="zh-TW" w:bidi="ar-SA"/>
    </w:rPr>
  </w:style>
  <w:style w:type="character" w:customStyle="1" w:styleId="CharChar122">
    <w:name w:val="Char Char122"/>
    <w:locked/>
    <w:rsid w:val="00356E3A"/>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356E3A"/>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356E3A"/>
    <w:rPr>
      <w:rFonts w:ascii="Arial" w:eastAsia="新細明體" w:hAnsi="Arial" w:cs="Arial" w:hint="default"/>
      <w:b/>
      <w:bCs w:val="0"/>
      <w:sz w:val="23"/>
      <w:szCs w:val="23"/>
      <w:lang w:val="en-US" w:eastAsia="zh-TW" w:bidi="ar-SA"/>
    </w:rPr>
  </w:style>
  <w:style w:type="character" w:customStyle="1" w:styleId="CharChar162">
    <w:name w:val="Char Char162"/>
    <w:locked/>
    <w:rsid w:val="00356E3A"/>
    <w:rPr>
      <w:rFonts w:ascii="Arial" w:hAnsi="Arial" w:cs="Arial" w:hint="default"/>
      <w:b/>
      <w:bCs/>
      <w:caps/>
      <w:kern w:val="28"/>
      <w:sz w:val="24"/>
      <w:szCs w:val="24"/>
      <w:lang w:eastAsia="en-US"/>
    </w:rPr>
  </w:style>
  <w:style w:type="character" w:customStyle="1" w:styleId="CharChar152">
    <w:name w:val="Char Char152"/>
    <w:locked/>
    <w:rsid w:val="00356E3A"/>
    <w:rPr>
      <w:rFonts w:ascii="Arial" w:hAnsi="Arial" w:cs="Arial" w:hint="default"/>
      <w:b/>
      <w:bCs w:val="0"/>
      <w:sz w:val="23"/>
      <w:szCs w:val="23"/>
    </w:rPr>
  </w:style>
  <w:style w:type="character" w:customStyle="1" w:styleId="212">
    <w:name w:val="字元 字元21"/>
    <w:locked/>
    <w:rsid w:val="00356E3A"/>
    <w:rPr>
      <w:rFonts w:ascii="Arial" w:eastAsia="新細明體" w:hAnsi="Arial" w:cs="Arial" w:hint="default"/>
      <w:b/>
      <w:bCs/>
      <w:caps/>
      <w:kern w:val="28"/>
      <w:sz w:val="24"/>
      <w:szCs w:val="24"/>
      <w:lang w:val="en-US" w:eastAsia="en-US" w:bidi="ar-SA"/>
    </w:rPr>
  </w:style>
  <w:style w:type="paragraph" w:customStyle="1" w:styleId="46">
    <w:name w:val="頁尾4"/>
    <w:basedOn w:val="FOOTER1"/>
    <w:rsid w:val="00356E3A"/>
    <w:pPr>
      <w:spacing w:after="454"/>
    </w:pPr>
  </w:style>
  <w:style w:type="paragraph" w:customStyle="1" w:styleId="47">
    <w:name w:val="表格內文4"/>
    <w:basedOn w:val="Normal"/>
    <w:rsid w:val="00356E3A"/>
    <w:pPr>
      <w:widowControl/>
      <w:tabs>
        <w:tab w:val="left" w:pos="170"/>
      </w:tabs>
      <w:spacing w:before="20" w:after="20"/>
      <w:jc w:val="center"/>
      <w:textAlignment w:val="auto"/>
    </w:pPr>
    <w:rPr>
      <w:rFonts w:cs="Arial"/>
      <w:lang w:eastAsia="zh-TW"/>
    </w:rPr>
  </w:style>
  <w:style w:type="numbering" w:customStyle="1" w:styleId="StyleBulletedGray-804">
    <w:name w:val="Style Bulleted Gray-80%4"/>
    <w:basedOn w:val="NoList"/>
    <w:rsid w:val="00356E3A"/>
  </w:style>
  <w:style w:type="numbering" w:customStyle="1" w:styleId="StyleBulleted14">
    <w:name w:val="Style Bulleted14"/>
    <w:basedOn w:val="NoList"/>
    <w:rsid w:val="00356E3A"/>
    <w:pPr>
      <w:numPr>
        <w:numId w:val="21"/>
      </w:numPr>
    </w:pPr>
  </w:style>
  <w:style w:type="numbering" w:customStyle="1" w:styleId="8">
    <w:name w:val="無清單8"/>
    <w:next w:val="NoList"/>
    <w:uiPriority w:val="99"/>
    <w:semiHidden/>
    <w:unhideWhenUsed/>
    <w:rsid w:val="00356E3A"/>
  </w:style>
  <w:style w:type="table" w:customStyle="1" w:styleId="2c">
    <w:name w:val="表格 典雅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356E3A"/>
  </w:style>
  <w:style w:type="numbering" w:customStyle="1" w:styleId="StyleBulleted5">
    <w:name w:val="Style Bulleted5"/>
    <w:basedOn w:val="NoList"/>
    <w:rsid w:val="00356E3A"/>
  </w:style>
  <w:style w:type="numbering" w:customStyle="1" w:styleId="Header24">
    <w:name w:val="Header24"/>
    <w:rsid w:val="00356E3A"/>
  </w:style>
  <w:style w:type="numbering" w:customStyle="1" w:styleId="Style34">
    <w:name w:val="Style34"/>
    <w:rsid w:val="00356E3A"/>
  </w:style>
  <w:style w:type="numbering" w:customStyle="1" w:styleId="StyleBulletedGray-805">
    <w:name w:val="Style Bulleted Gray-80%5"/>
    <w:basedOn w:val="NoList"/>
    <w:rsid w:val="00356E3A"/>
  </w:style>
  <w:style w:type="numbering" w:customStyle="1" w:styleId="StyleBulleted15">
    <w:name w:val="Style Bulleted15"/>
    <w:basedOn w:val="NoList"/>
    <w:rsid w:val="00356E3A"/>
  </w:style>
  <w:style w:type="table" w:customStyle="1" w:styleId="TableGrid12">
    <w:name w:val="Table Grid1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356E3A"/>
  </w:style>
  <w:style w:type="table" w:customStyle="1" w:styleId="TableGrid21">
    <w:name w:val="Table Grid21"/>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2">
    <w:name w:val="No List112"/>
    <w:next w:val="NoList"/>
    <w:semiHidden/>
    <w:rsid w:val="00356E3A"/>
  </w:style>
  <w:style w:type="table" w:customStyle="1" w:styleId="TableGrid111">
    <w:name w:val="Table Grid111"/>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semiHidden/>
    <w:rsid w:val="00356E3A"/>
  </w:style>
  <w:style w:type="numbering" w:customStyle="1" w:styleId="StyleBulleted21">
    <w:name w:val="Style Bulleted21"/>
    <w:basedOn w:val="NoList"/>
    <w:rsid w:val="00356E3A"/>
  </w:style>
  <w:style w:type="numbering" w:customStyle="1" w:styleId="Header211">
    <w:name w:val="Header211"/>
    <w:rsid w:val="00356E3A"/>
  </w:style>
  <w:style w:type="numbering" w:customStyle="1" w:styleId="Style311">
    <w:name w:val="Style311"/>
    <w:rsid w:val="00356E3A"/>
  </w:style>
  <w:style w:type="numbering" w:customStyle="1" w:styleId="StyleBulletedGray-8011">
    <w:name w:val="Style Bulleted Gray-80%11"/>
    <w:basedOn w:val="NoList"/>
    <w:rsid w:val="00356E3A"/>
  </w:style>
  <w:style w:type="numbering" w:customStyle="1" w:styleId="StyleBulleted111">
    <w:name w:val="Style Bulleted111"/>
    <w:basedOn w:val="NoList"/>
    <w:rsid w:val="00356E3A"/>
  </w:style>
  <w:style w:type="numbering" w:customStyle="1" w:styleId="NoList31">
    <w:name w:val="No List31"/>
    <w:next w:val="NoList"/>
    <w:semiHidden/>
    <w:unhideWhenUsed/>
    <w:rsid w:val="00356E3A"/>
  </w:style>
  <w:style w:type="numbering" w:customStyle="1" w:styleId="NoList41">
    <w:name w:val="No List41"/>
    <w:next w:val="NoList"/>
    <w:uiPriority w:val="99"/>
    <w:semiHidden/>
    <w:unhideWhenUsed/>
    <w:rsid w:val="00356E3A"/>
  </w:style>
  <w:style w:type="numbering" w:customStyle="1" w:styleId="NoList121">
    <w:name w:val="No List121"/>
    <w:next w:val="NoList"/>
    <w:semiHidden/>
    <w:rsid w:val="00356E3A"/>
  </w:style>
  <w:style w:type="numbering" w:customStyle="1" w:styleId="StyleBulleted31">
    <w:name w:val="Style Bulleted31"/>
    <w:basedOn w:val="NoList"/>
    <w:rsid w:val="00356E3A"/>
  </w:style>
  <w:style w:type="numbering" w:customStyle="1" w:styleId="Header221">
    <w:name w:val="Header221"/>
    <w:rsid w:val="00356E3A"/>
  </w:style>
  <w:style w:type="numbering" w:customStyle="1" w:styleId="Style321">
    <w:name w:val="Style321"/>
    <w:rsid w:val="00356E3A"/>
  </w:style>
  <w:style w:type="numbering" w:customStyle="1" w:styleId="StyleBulletedGray-8021">
    <w:name w:val="Style Bulleted Gray-80%21"/>
    <w:basedOn w:val="NoList"/>
    <w:rsid w:val="00356E3A"/>
  </w:style>
  <w:style w:type="numbering" w:customStyle="1" w:styleId="StyleBulleted121">
    <w:name w:val="Style Bulleted121"/>
    <w:basedOn w:val="NoList"/>
    <w:rsid w:val="00356E3A"/>
  </w:style>
  <w:style w:type="numbering" w:customStyle="1" w:styleId="StyleBulletedWingdingssymbolBefore0cmHanging48ch11">
    <w:name w:val="Style Bulleted Wingdings (symbol) Before:  0 cm Hanging:  4.8 ch11"/>
    <w:rsid w:val="00356E3A"/>
  </w:style>
  <w:style w:type="numbering" w:customStyle="1" w:styleId="NoList51">
    <w:name w:val="No List51"/>
    <w:next w:val="NoList"/>
    <w:semiHidden/>
    <w:rsid w:val="00356E3A"/>
  </w:style>
  <w:style w:type="numbering" w:customStyle="1" w:styleId="111">
    <w:name w:val="無清單11"/>
    <w:next w:val="NoList"/>
    <w:uiPriority w:val="99"/>
    <w:semiHidden/>
    <w:unhideWhenUsed/>
    <w:rsid w:val="00356E3A"/>
  </w:style>
  <w:style w:type="numbering" w:customStyle="1" w:styleId="213">
    <w:name w:val="無清單21"/>
    <w:next w:val="NoList"/>
    <w:uiPriority w:val="99"/>
    <w:semiHidden/>
    <w:unhideWhenUsed/>
    <w:rsid w:val="00356E3A"/>
  </w:style>
  <w:style w:type="numbering" w:customStyle="1" w:styleId="StyleBulleted41">
    <w:name w:val="Style Bulleted41"/>
    <w:basedOn w:val="NoList"/>
    <w:rsid w:val="00356E3A"/>
  </w:style>
  <w:style w:type="numbering" w:customStyle="1" w:styleId="Header231">
    <w:name w:val="Header231"/>
    <w:rsid w:val="00356E3A"/>
  </w:style>
  <w:style w:type="numbering" w:customStyle="1" w:styleId="Style331">
    <w:name w:val="Style331"/>
    <w:rsid w:val="00356E3A"/>
  </w:style>
  <w:style w:type="numbering" w:customStyle="1" w:styleId="StyleBulletedGray-8031">
    <w:name w:val="Style Bulleted Gray-80%31"/>
    <w:basedOn w:val="NoList"/>
    <w:rsid w:val="00356E3A"/>
  </w:style>
  <w:style w:type="numbering" w:customStyle="1" w:styleId="StyleBulleted131">
    <w:name w:val="Style Bulleted131"/>
    <w:basedOn w:val="NoList"/>
    <w:rsid w:val="00356E3A"/>
  </w:style>
  <w:style w:type="numbering" w:customStyle="1" w:styleId="NoList61">
    <w:name w:val="No List61"/>
    <w:next w:val="NoList"/>
    <w:uiPriority w:val="99"/>
    <w:semiHidden/>
    <w:unhideWhenUsed/>
    <w:rsid w:val="00356E3A"/>
  </w:style>
  <w:style w:type="table" w:customStyle="1" w:styleId="112">
    <w:name w:val="表格 古典 11"/>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
    <w:name w:val="表格 古典 21"/>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表格 古典 31"/>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
    <w:name w:val="表格格線11"/>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1">
    <w:name w:val="TS-register table1"/>
    <w:basedOn w:val="TableNormal"/>
    <w:rsid w:val="00356E3A"/>
    <w:rPr>
      <w:rFonts w:ascii="Arial" w:hAnsi="Arial"/>
    </w:rPr>
    <w:tblPr>
      <w:tblInd w:w="0" w:type="dxa"/>
      <w:tblCellMar>
        <w:top w:w="0" w:type="dxa"/>
        <w:left w:w="108" w:type="dxa"/>
        <w:bottom w:w="0" w:type="dxa"/>
        <w:right w:w="108" w:type="dxa"/>
      </w:tblCellMar>
    </w:tblPr>
  </w:style>
  <w:style w:type="table" w:customStyle="1" w:styleId="TableGrid31">
    <w:name w:val="Table Grid31"/>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1">
    <w:name w:val="Table Elegant1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356E3A"/>
  </w:style>
  <w:style w:type="numbering" w:customStyle="1" w:styleId="314">
    <w:name w:val="無清單31"/>
    <w:next w:val="NoList"/>
    <w:uiPriority w:val="99"/>
    <w:semiHidden/>
    <w:unhideWhenUsed/>
    <w:rsid w:val="00356E3A"/>
  </w:style>
  <w:style w:type="numbering" w:customStyle="1" w:styleId="412">
    <w:name w:val="無清單41"/>
    <w:next w:val="NoList"/>
    <w:uiPriority w:val="99"/>
    <w:semiHidden/>
    <w:unhideWhenUsed/>
    <w:rsid w:val="00356E3A"/>
  </w:style>
  <w:style w:type="table" w:customStyle="1" w:styleId="Pindescription1">
    <w:name w:val="Pin_description1"/>
    <w:basedOn w:val="TableNormal"/>
    <w:uiPriority w:val="99"/>
    <w:rsid w:val="00356E3A"/>
    <w:tblPr>
      <w:tblInd w:w="0" w:type="dxa"/>
      <w:tblCellMar>
        <w:top w:w="0" w:type="dxa"/>
        <w:left w:w="108" w:type="dxa"/>
        <w:bottom w:w="0" w:type="dxa"/>
        <w:right w:w="108" w:type="dxa"/>
      </w:tblCellMar>
    </w:tblPr>
  </w:style>
  <w:style w:type="numbering" w:customStyle="1" w:styleId="511">
    <w:name w:val="無清單51"/>
    <w:next w:val="NoList"/>
    <w:uiPriority w:val="99"/>
    <w:semiHidden/>
    <w:unhideWhenUsed/>
    <w:rsid w:val="00356E3A"/>
  </w:style>
  <w:style w:type="numbering" w:customStyle="1" w:styleId="610">
    <w:name w:val="無清單61"/>
    <w:next w:val="NoList"/>
    <w:uiPriority w:val="99"/>
    <w:semiHidden/>
    <w:unhideWhenUsed/>
    <w:rsid w:val="00356E3A"/>
  </w:style>
  <w:style w:type="numbering" w:customStyle="1" w:styleId="710">
    <w:name w:val="無清單71"/>
    <w:next w:val="NoList"/>
    <w:uiPriority w:val="99"/>
    <w:semiHidden/>
    <w:unhideWhenUsed/>
    <w:rsid w:val="00356E3A"/>
  </w:style>
  <w:style w:type="numbering" w:customStyle="1" w:styleId="9">
    <w:name w:val="無清單9"/>
    <w:next w:val="NoList"/>
    <w:uiPriority w:val="99"/>
    <w:semiHidden/>
    <w:unhideWhenUsed/>
    <w:rsid w:val="00356E3A"/>
  </w:style>
  <w:style w:type="table" w:customStyle="1" w:styleId="38">
    <w:name w:val="表格格線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表格 典雅3"/>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356E3A"/>
  </w:style>
  <w:style w:type="numbering" w:customStyle="1" w:styleId="StyleBulleted6">
    <w:name w:val="Style Bulleted6"/>
    <w:basedOn w:val="NoList"/>
    <w:rsid w:val="00356E3A"/>
  </w:style>
  <w:style w:type="numbering" w:customStyle="1" w:styleId="Header25">
    <w:name w:val="Header25"/>
    <w:rsid w:val="00356E3A"/>
  </w:style>
  <w:style w:type="numbering" w:customStyle="1" w:styleId="Style35">
    <w:name w:val="Style35"/>
    <w:rsid w:val="00356E3A"/>
  </w:style>
  <w:style w:type="numbering" w:customStyle="1" w:styleId="StyleBulletedGray-806">
    <w:name w:val="Style Bulleted Gray-80%6"/>
    <w:basedOn w:val="NoList"/>
    <w:rsid w:val="00356E3A"/>
  </w:style>
  <w:style w:type="numbering" w:customStyle="1" w:styleId="StyleBulleted16">
    <w:name w:val="Style Bulleted16"/>
    <w:basedOn w:val="NoList"/>
    <w:rsid w:val="00356E3A"/>
  </w:style>
  <w:style w:type="table" w:customStyle="1" w:styleId="TableGrid13">
    <w:name w:val="Table Grid1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semiHidden/>
    <w:rsid w:val="00356E3A"/>
  </w:style>
  <w:style w:type="table" w:customStyle="1" w:styleId="TableGrid22">
    <w:name w:val="Table Grid22"/>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56E3A"/>
  </w:style>
  <w:style w:type="table" w:customStyle="1" w:styleId="TableGrid112">
    <w:name w:val="Table Grid112"/>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
    <w:name w:val="No List1112"/>
    <w:next w:val="NoList"/>
    <w:semiHidden/>
    <w:rsid w:val="00356E3A"/>
  </w:style>
  <w:style w:type="numbering" w:customStyle="1" w:styleId="StyleBulleted22">
    <w:name w:val="Style Bulleted22"/>
    <w:basedOn w:val="NoList"/>
    <w:rsid w:val="00356E3A"/>
  </w:style>
  <w:style w:type="numbering" w:customStyle="1" w:styleId="Header212">
    <w:name w:val="Header212"/>
    <w:rsid w:val="00356E3A"/>
  </w:style>
  <w:style w:type="numbering" w:customStyle="1" w:styleId="Style312">
    <w:name w:val="Style312"/>
    <w:rsid w:val="00356E3A"/>
  </w:style>
  <w:style w:type="numbering" w:customStyle="1" w:styleId="StyleBulletedGray-8012">
    <w:name w:val="Style Bulleted Gray-80%12"/>
    <w:basedOn w:val="NoList"/>
    <w:rsid w:val="00356E3A"/>
  </w:style>
  <w:style w:type="numbering" w:customStyle="1" w:styleId="StyleBulleted112">
    <w:name w:val="Style Bulleted112"/>
    <w:basedOn w:val="NoList"/>
    <w:rsid w:val="00356E3A"/>
  </w:style>
  <w:style w:type="numbering" w:customStyle="1" w:styleId="NoList32">
    <w:name w:val="No List32"/>
    <w:next w:val="NoList"/>
    <w:semiHidden/>
    <w:unhideWhenUsed/>
    <w:rsid w:val="00356E3A"/>
  </w:style>
  <w:style w:type="numbering" w:customStyle="1" w:styleId="NoList42">
    <w:name w:val="No List42"/>
    <w:next w:val="NoList"/>
    <w:uiPriority w:val="99"/>
    <w:semiHidden/>
    <w:unhideWhenUsed/>
    <w:rsid w:val="00356E3A"/>
  </w:style>
  <w:style w:type="numbering" w:customStyle="1" w:styleId="NoList122">
    <w:name w:val="No List122"/>
    <w:next w:val="NoList"/>
    <w:semiHidden/>
    <w:rsid w:val="00356E3A"/>
  </w:style>
  <w:style w:type="numbering" w:customStyle="1" w:styleId="StyleBulleted32">
    <w:name w:val="Style Bulleted32"/>
    <w:basedOn w:val="NoList"/>
    <w:rsid w:val="00356E3A"/>
  </w:style>
  <w:style w:type="numbering" w:customStyle="1" w:styleId="Header222">
    <w:name w:val="Header222"/>
    <w:rsid w:val="00356E3A"/>
  </w:style>
  <w:style w:type="numbering" w:customStyle="1" w:styleId="Style322">
    <w:name w:val="Style322"/>
    <w:rsid w:val="00356E3A"/>
  </w:style>
  <w:style w:type="numbering" w:customStyle="1" w:styleId="StyleBulletedGray-8022">
    <w:name w:val="Style Bulleted Gray-80%22"/>
    <w:basedOn w:val="NoList"/>
    <w:rsid w:val="00356E3A"/>
  </w:style>
  <w:style w:type="numbering" w:customStyle="1" w:styleId="StyleBulleted122">
    <w:name w:val="Style Bulleted122"/>
    <w:basedOn w:val="NoList"/>
    <w:rsid w:val="00356E3A"/>
  </w:style>
  <w:style w:type="numbering" w:customStyle="1" w:styleId="StyleBulletedWingdingssymbolBefore0cmHanging48ch12">
    <w:name w:val="Style Bulleted Wingdings (symbol) Before:  0 cm Hanging:  4.8 ch12"/>
    <w:rsid w:val="00356E3A"/>
  </w:style>
  <w:style w:type="numbering" w:customStyle="1" w:styleId="NoList52">
    <w:name w:val="No List52"/>
    <w:next w:val="NoList"/>
    <w:semiHidden/>
    <w:rsid w:val="00356E3A"/>
  </w:style>
  <w:style w:type="numbering" w:customStyle="1" w:styleId="120">
    <w:name w:val="無清單12"/>
    <w:next w:val="NoList"/>
    <w:uiPriority w:val="99"/>
    <w:semiHidden/>
    <w:unhideWhenUsed/>
    <w:rsid w:val="00356E3A"/>
  </w:style>
  <w:style w:type="numbering" w:customStyle="1" w:styleId="221">
    <w:name w:val="無清單22"/>
    <w:next w:val="NoList"/>
    <w:uiPriority w:val="99"/>
    <w:semiHidden/>
    <w:unhideWhenUsed/>
    <w:rsid w:val="00356E3A"/>
  </w:style>
  <w:style w:type="numbering" w:customStyle="1" w:styleId="StyleBulleted42">
    <w:name w:val="Style Bulleted42"/>
    <w:basedOn w:val="NoList"/>
    <w:rsid w:val="00356E3A"/>
  </w:style>
  <w:style w:type="numbering" w:customStyle="1" w:styleId="Header232">
    <w:name w:val="Header232"/>
    <w:rsid w:val="00356E3A"/>
  </w:style>
  <w:style w:type="numbering" w:customStyle="1" w:styleId="Style332">
    <w:name w:val="Style332"/>
    <w:rsid w:val="00356E3A"/>
  </w:style>
  <w:style w:type="numbering" w:customStyle="1" w:styleId="StyleBulletedGray-8032">
    <w:name w:val="Style Bulleted Gray-80%32"/>
    <w:basedOn w:val="NoList"/>
    <w:rsid w:val="00356E3A"/>
  </w:style>
  <w:style w:type="numbering" w:customStyle="1" w:styleId="StyleBulleted132">
    <w:name w:val="Style Bulleted132"/>
    <w:basedOn w:val="NoList"/>
    <w:rsid w:val="00356E3A"/>
  </w:style>
  <w:style w:type="numbering" w:customStyle="1" w:styleId="NoList62">
    <w:name w:val="No List62"/>
    <w:next w:val="NoList"/>
    <w:uiPriority w:val="99"/>
    <w:semiHidden/>
    <w:unhideWhenUsed/>
    <w:rsid w:val="00356E3A"/>
  </w:style>
  <w:style w:type="table" w:customStyle="1" w:styleId="121">
    <w:name w:val="表格 古典 12"/>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
    <w:name w:val="表格 古典 22"/>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356E3A"/>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2">
    <w:name w:val="TS-register table2"/>
    <w:basedOn w:val="TableNormal"/>
    <w:rsid w:val="00356E3A"/>
    <w:rPr>
      <w:rFonts w:ascii="Arial" w:hAnsi="Arial"/>
    </w:rPr>
    <w:tblPr>
      <w:tblInd w:w="0" w:type="dxa"/>
      <w:tblCellMar>
        <w:top w:w="0" w:type="dxa"/>
        <w:left w:w="108" w:type="dxa"/>
        <w:bottom w:w="0" w:type="dxa"/>
        <w:right w:w="108" w:type="dxa"/>
      </w:tblCellMar>
    </w:tblPr>
  </w:style>
  <w:style w:type="numbering" w:customStyle="1" w:styleId="NormalNumbered2">
    <w:name w:val="Normal_Numbered2"/>
    <w:rsid w:val="00356E3A"/>
  </w:style>
  <w:style w:type="numbering" w:customStyle="1" w:styleId="1ai2">
    <w:name w:val="1 / a / i2"/>
    <w:basedOn w:val="NoList"/>
    <w:next w:val="1ai"/>
    <w:unhideWhenUsed/>
    <w:rsid w:val="00356E3A"/>
  </w:style>
  <w:style w:type="numbering" w:customStyle="1" w:styleId="1111112">
    <w:name w:val="1 / 1.1 / 1.1.12"/>
    <w:basedOn w:val="NoList"/>
    <w:next w:val="111111"/>
    <w:unhideWhenUsed/>
    <w:rsid w:val="00356E3A"/>
  </w:style>
  <w:style w:type="table" w:customStyle="1" w:styleId="TableGrid32">
    <w:name w:val="Table Grid3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2">
    <w:name w:val="Table Elegant1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356E3A"/>
  </w:style>
  <w:style w:type="numbering" w:customStyle="1" w:styleId="323">
    <w:name w:val="無清單32"/>
    <w:next w:val="NoList"/>
    <w:uiPriority w:val="99"/>
    <w:semiHidden/>
    <w:unhideWhenUsed/>
    <w:rsid w:val="00356E3A"/>
  </w:style>
  <w:style w:type="numbering" w:customStyle="1" w:styleId="420">
    <w:name w:val="無清單42"/>
    <w:next w:val="NoList"/>
    <w:uiPriority w:val="99"/>
    <w:semiHidden/>
    <w:unhideWhenUsed/>
    <w:rsid w:val="00356E3A"/>
  </w:style>
  <w:style w:type="table" w:customStyle="1" w:styleId="Pindescription2">
    <w:name w:val="Pin_description2"/>
    <w:basedOn w:val="TableNormal"/>
    <w:uiPriority w:val="99"/>
    <w:rsid w:val="00356E3A"/>
    <w:tblPr>
      <w:tblInd w:w="0" w:type="dxa"/>
      <w:tblCellMar>
        <w:top w:w="0" w:type="dxa"/>
        <w:left w:w="108" w:type="dxa"/>
        <w:bottom w:w="0" w:type="dxa"/>
        <w:right w:w="108" w:type="dxa"/>
      </w:tblCellMar>
    </w:tblPr>
  </w:style>
  <w:style w:type="numbering" w:customStyle="1" w:styleId="520">
    <w:name w:val="無清單52"/>
    <w:next w:val="NoList"/>
    <w:uiPriority w:val="99"/>
    <w:semiHidden/>
    <w:unhideWhenUsed/>
    <w:rsid w:val="00356E3A"/>
  </w:style>
  <w:style w:type="numbering" w:customStyle="1" w:styleId="62">
    <w:name w:val="無清單62"/>
    <w:next w:val="NoList"/>
    <w:uiPriority w:val="99"/>
    <w:semiHidden/>
    <w:unhideWhenUsed/>
    <w:rsid w:val="00356E3A"/>
  </w:style>
  <w:style w:type="numbering" w:customStyle="1" w:styleId="72">
    <w:name w:val="無清單72"/>
    <w:next w:val="NoList"/>
    <w:uiPriority w:val="99"/>
    <w:semiHidden/>
    <w:unhideWhenUsed/>
    <w:rsid w:val="00356E3A"/>
  </w:style>
  <w:style w:type="paragraph" w:customStyle="1" w:styleId="2H2H21o2coE2h22c1co222">
    <w:name w:val="樣式 標題 2H2H21Œ©o‚µ 2?co??E 2h2뙥2?c1?co?ƒÊ 2?2?2 字元?..."/>
    <w:basedOn w:val="Heading2"/>
    <w:autoRedefine/>
    <w:rsid w:val="00935A74"/>
    <w:pPr>
      <w:ind w:left="771" w:hangingChars="334" w:hanging="771"/>
    </w:pPr>
    <w:rPr>
      <w:rFonts w:eastAsia="SimSun"/>
      <w:bCs/>
    </w:rPr>
  </w:style>
  <w:style w:type="character" w:styleId="PlaceholderText">
    <w:name w:val="Placeholder Text"/>
    <w:basedOn w:val="DefaultParagraphFont"/>
    <w:uiPriority w:val="99"/>
    <w:semiHidden/>
    <w:rsid w:val="0096407A"/>
    <w:rPr>
      <w:color w:val="808080"/>
    </w:rPr>
  </w:style>
  <w:style w:type="character" w:customStyle="1" w:styleId="NoSpacingChar">
    <w:name w:val="No Spacing Char"/>
    <w:basedOn w:val="DefaultParagraphFont"/>
    <w:link w:val="NoSpacing"/>
    <w:uiPriority w:val="1"/>
    <w:locked/>
    <w:rsid w:val="00935A74"/>
    <w:rPr>
      <w:lang w:eastAsia="ja-JP"/>
    </w:rPr>
  </w:style>
  <w:style w:type="paragraph" w:styleId="NoSpacing">
    <w:name w:val="No Spacing"/>
    <w:basedOn w:val="Normal"/>
    <w:link w:val="NoSpacingChar"/>
    <w:uiPriority w:val="1"/>
    <w:qFormat/>
    <w:rsid w:val="00935A74"/>
    <w:pPr>
      <w:widowControl/>
      <w:overflowPunct/>
      <w:autoSpaceDE/>
      <w:autoSpaceDN/>
      <w:adjustRightInd/>
      <w:snapToGrid/>
      <w:spacing w:before="0" w:after="0"/>
      <w:textAlignment w:val="auto"/>
    </w:pPr>
    <w:rPr>
      <w:rFonts w:ascii="Times New Roman" w:hAnsi="Times New Roman"/>
      <w:lang w:eastAsia="ja-JP"/>
    </w:rPr>
  </w:style>
  <w:style w:type="character" w:customStyle="1" w:styleId="Arial11pt">
    <w:name w:val="Arial 11 pt"/>
    <w:rsid w:val="00487702"/>
    <w:rPr>
      <w:rFonts w:ascii="Verdana" w:eastAsia="Arial" w:hAnsi="Verdana"/>
      <w:bCs/>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817">
      <w:bodyDiv w:val="1"/>
      <w:marLeft w:val="0"/>
      <w:marRight w:val="0"/>
      <w:marTop w:val="0"/>
      <w:marBottom w:val="0"/>
      <w:divBdr>
        <w:top w:val="none" w:sz="0" w:space="0" w:color="auto"/>
        <w:left w:val="none" w:sz="0" w:space="0" w:color="auto"/>
        <w:bottom w:val="none" w:sz="0" w:space="0" w:color="auto"/>
        <w:right w:val="none" w:sz="0" w:space="0" w:color="auto"/>
      </w:divBdr>
    </w:div>
    <w:div w:id="30037077">
      <w:bodyDiv w:val="1"/>
      <w:marLeft w:val="0"/>
      <w:marRight w:val="0"/>
      <w:marTop w:val="0"/>
      <w:marBottom w:val="0"/>
      <w:divBdr>
        <w:top w:val="none" w:sz="0" w:space="0" w:color="auto"/>
        <w:left w:val="none" w:sz="0" w:space="0" w:color="auto"/>
        <w:bottom w:val="none" w:sz="0" w:space="0" w:color="auto"/>
        <w:right w:val="none" w:sz="0" w:space="0" w:color="auto"/>
      </w:divBdr>
    </w:div>
    <w:div w:id="70860066">
      <w:bodyDiv w:val="1"/>
      <w:marLeft w:val="0"/>
      <w:marRight w:val="0"/>
      <w:marTop w:val="0"/>
      <w:marBottom w:val="0"/>
      <w:divBdr>
        <w:top w:val="none" w:sz="0" w:space="0" w:color="auto"/>
        <w:left w:val="none" w:sz="0" w:space="0" w:color="auto"/>
        <w:bottom w:val="none" w:sz="0" w:space="0" w:color="auto"/>
        <w:right w:val="none" w:sz="0" w:space="0" w:color="auto"/>
      </w:divBdr>
    </w:div>
    <w:div w:id="76171285">
      <w:bodyDiv w:val="1"/>
      <w:marLeft w:val="0"/>
      <w:marRight w:val="0"/>
      <w:marTop w:val="0"/>
      <w:marBottom w:val="0"/>
      <w:divBdr>
        <w:top w:val="none" w:sz="0" w:space="0" w:color="auto"/>
        <w:left w:val="none" w:sz="0" w:space="0" w:color="auto"/>
        <w:bottom w:val="none" w:sz="0" w:space="0" w:color="auto"/>
        <w:right w:val="none" w:sz="0" w:space="0" w:color="auto"/>
      </w:divBdr>
    </w:div>
    <w:div w:id="98139987">
      <w:bodyDiv w:val="1"/>
      <w:marLeft w:val="0"/>
      <w:marRight w:val="0"/>
      <w:marTop w:val="0"/>
      <w:marBottom w:val="0"/>
      <w:divBdr>
        <w:top w:val="none" w:sz="0" w:space="0" w:color="auto"/>
        <w:left w:val="none" w:sz="0" w:space="0" w:color="auto"/>
        <w:bottom w:val="none" w:sz="0" w:space="0" w:color="auto"/>
        <w:right w:val="none" w:sz="0" w:space="0" w:color="auto"/>
      </w:divBdr>
    </w:div>
    <w:div w:id="102505853">
      <w:bodyDiv w:val="1"/>
      <w:marLeft w:val="0"/>
      <w:marRight w:val="0"/>
      <w:marTop w:val="0"/>
      <w:marBottom w:val="0"/>
      <w:divBdr>
        <w:top w:val="none" w:sz="0" w:space="0" w:color="auto"/>
        <w:left w:val="none" w:sz="0" w:space="0" w:color="auto"/>
        <w:bottom w:val="none" w:sz="0" w:space="0" w:color="auto"/>
        <w:right w:val="none" w:sz="0" w:space="0" w:color="auto"/>
      </w:divBdr>
    </w:div>
    <w:div w:id="134177699">
      <w:bodyDiv w:val="1"/>
      <w:marLeft w:val="0"/>
      <w:marRight w:val="0"/>
      <w:marTop w:val="0"/>
      <w:marBottom w:val="0"/>
      <w:divBdr>
        <w:top w:val="none" w:sz="0" w:space="0" w:color="auto"/>
        <w:left w:val="none" w:sz="0" w:space="0" w:color="auto"/>
        <w:bottom w:val="none" w:sz="0" w:space="0" w:color="auto"/>
        <w:right w:val="none" w:sz="0" w:space="0" w:color="auto"/>
      </w:divBdr>
    </w:div>
    <w:div w:id="196547058">
      <w:bodyDiv w:val="1"/>
      <w:marLeft w:val="0"/>
      <w:marRight w:val="0"/>
      <w:marTop w:val="0"/>
      <w:marBottom w:val="0"/>
      <w:divBdr>
        <w:top w:val="none" w:sz="0" w:space="0" w:color="auto"/>
        <w:left w:val="none" w:sz="0" w:space="0" w:color="auto"/>
        <w:bottom w:val="none" w:sz="0" w:space="0" w:color="auto"/>
        <w:right w:val="none" w:sz="0" w:space="0" w:color="auto"/>
      </w:divBdr>
    </w:div>
    <w:div w:id="210730606">
      <w:bodyDiv w:val="1"/>
      <w:marLeft w:val="0"/>
      <w:marRight w:val="0"/>
      <w:marTop w:val="0"/>
      <w:marBottom w:val="0"/>
      <w:divBdr>
        <w:top w:val="none" w:sz="0" w:space="0" w:color="auto"/>
        <w:left w:val="none" w:sz="0" w:space="0" w:color="auto"/>
        <w:bottom w:val="none" w:sz="0" w:space="0" w:color="auto"/>
        <w:right w:val="none" w:sz="0" w:space="0" w:color="auto"/>
      </w:divBdr>
    </w:div>
    <w:div w:id="241451986">
      <w:bodyDiv w:val="1"/>
      <w:marLeft w:val="0"/>
      <w:marRight w:val="0"/>
      <w:marTop w:val="0"/>
      <w:marBottom w:val="0"/>
      <w:divBdr>
        <w:top w:val="none" w:sz="0" w:space="0" w:color="auto"/>
        <w:left w:val="none" w:sz="0" w:space="0" w:color="auto"/>
        <w:bottom w:val="none" w:sz="0" w:space="0" w:color="auto"/>
        <w:right w:val="none" w:sz="0" w:space="0" w:color="auto"/>
      </w:divBdr>
      <w:divsChild>
        <w:div w:id="198207259">
          <w:marLeft w:val="0"/>
          <w:marRight w:val="0"/>
          <w:marTop w:val="0"/>
          <w:marBottom w:val="0"/>
          <w:divBdr>
            <w:top w:val="none" w:sz="0" w:space="0" w:color="auto"/>
            <w:left w:val="none" w:sz="0" w:space="0" w:color="auto"/>
            <w:bottom w:val="none" w:sz="0" w:space="0" w:color="auto"/>
            <w:right w:val="none" w:sz="0" w:space="0" w:color="auto"/>
          </w:divBdr>
          <w:divsChild>
            <w:div w:id="625699888">
              <w:marLeft w:val="0"/>
              <w:marRight w:val="0"/>
              <w:marTop w:val="0"/>
              <w:marBottom w:val="0"/>
              <w:divBdr>
                <w:top w:val="none" w:sz="0" w:space="0" w:color="auto"/>
                <w:left w:val="none" w:sz="0" w:space="0" w:color="auto"/>
                <w:bottom w:val="none" w:sz="0" w:space="0" w:color="auto"/>
                <w:right w:val="none" w:sz="0" w:space="0" w:color="auto"/>
              </w:divBdr>
            </w:div>
            <w:div w:id="16816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8064">
      <w:bodyDiv w:val="1"/>
      <w:marLeft w:val="0"/>
      <w:marRight w:val="0"/>
      <w:marTop w:val="0"/>
      <w:marBottom w:val="0"/>
      <w:divBdr>
        <w:top w:val="none" w:sz="0" w:space="0" w:color="auto"/>
        <w:left w:val="none" w:sz="0" w:space="0" w:color="auto"/>
        <w:bottom w:val="none" w:sz="0" w:space="0" w:color="auto"/>
        <w:right w:val="none" w:sz="0" w:space="0" w:color="auto"/>
      </w:divBdr>
    </w:div>
    <w:div w:id="351733054">
      <w:bodyDiv w:val="1"/>
      <w:marLeft w:val="0"/>
      <w:marRight w:val="0"/>
      <w:marTop w:val="0"/>
      <w:marBottom w:val="0"/>
      <w:divBdr>
        <w:top w:val="none" w:sz="0" w:space="0" w:color="auto"/>
        <w:left w:val="none" w:sz="0" w:space="0" w:color="auto"/>
        <w:bottom w:val="none" w:sz="0" w:space="0" w:color="auto"/>
        <w:right w:val="none" w:sz="0" w:space="0" w:color="auto"/>
      </w:divBdr>
    </w:div>
    <w:div w:id="376438883">
      <w:bodyDiv w:val="1"/>
      <w:marLeft w:val="0"/>
      <w:marRight w:val="0"/>
      <w:marTop w:val="0"/>
      <w:marBottom w:val="0"/>
      <w:divBdr>
        <w:top w:val="none" w:sz="0" w:space="0" w:color="auto"/>
        <w:left w:val="none" w:sz="0" w:space="0" w:color="auto"/>
        <w:bottom w:val="none" w:sz="0" w:space="0" w:color="auto"/>
        <w:right w:val="none" w:sz="0" w:space="0" w:color="auto"/>
      </w:divBdr>
      <w:divsChild>
        <w:div w:id="1489634004">
          <w:marLeft w:val="0"/>
          <w:marRight w:val="0"/>
          <w:marTop w:val="0"/>
          <w:marBottom w:val="0"/>
          <w:divBdr>
            <w:top w:val="none" w:sz="0" w:space="0" w:color="auto"/>
            <w:left w:val="none" w:sz="0" w:space="0" w:color="auto"/>
            <w:bottom w:val="none" w:sz="0" w:space="0" w:color="auto"/>
            <w:right w:val="none" w:sz="0" w:space="0" w:color="auto"/>
          </w:divBdr>
          <w:divsChild>
            <w:div w:id="1089697726">
              <w:marLeft w:val="0"/>
              <w:marRight w:val="0"/>
              <w:marTop w:val="0"/>
              <w:marBottom w:val="0"/>
              <w:divBdr>
                <w:top w:val="none" w:sz="0" w:space="0" w:color="auto"/>
                <w:left w:val="none" w:sz="0" w:space="0" w:color="auto"/>
                <w:bottom w:val="none" w:sz="0" w:space="0" w:color="auto"/>
                <w:right w:val="none" w:sz="0" w:space="0" w:color="auto"/>
              </w:divBdr>
            </w:div>
            <w:div w:id="1905679997">
              <w:marLeft w:val="0"/>
              <w:marRight w:val="0"/>
              <w:marTop w:val="0"/>
              <w:marBottom w:val="0"/>
              <w:divBdr>
                <w:top w:val="none" w:sz="0" w:space="0" w:color="auto"/>
                <w:left w:val="none" w:sz="0" w:space="0" w:color="auto"/>
                <w:bottom w:val="none" w:sz="0" w:space="0" w:color="auto"/>
                <w:right w:val="none" w:sz="0" w:space="0" w:color="auto"/>
              </w:divBdr>
            </w:div>
            <w:div w:id="1967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48972">
      <w:bodyDiv w:val="1"/>
      <w:marLeft w:val="0"/>
      <w:marRight w:val="0"/>
      <w:marTop w:val="0"/>
      <w:marBottom w:val="0"/>
      <w:divBdr>
        <w:top w:val="none" w:sz="0" w:space="0" w:color="auto"/>
        <w:left w:val="none" w:sz="0" w:space="0" w:color="auto"/>
        <w:bottom w:val="none" w:sz="0" w:space="0" w:color="auto"/>
        <w:right w:val="none" w:sz="0" w:space="0" w:color="auto"/>
      </w:divBdr>
    </w:div>
    <w:div w:id="468208506">
      <w:bodyDiv w:val="1"/>
      <w:marLeft w:val="0"/>
      <w:marRight w:val="0"/>
      <w:marTop w:val="0"/>
      <w:marBottom w:val="0"/>
      <w:divBdr>
        <w:top w:val="none" w:sz="0" w:space="0" w:color="auto"/>
        <w:left w:val="none" w:sz="0" w:space="0" w:color="auto"/>
        <w:bottom w:val="none" w:sz="0" w:space="0" w:color="auto"/>
        <w:right w:val="none" w:sz="0" w:space="0" w:color="auto"/>
      </w:divBdr>
    </w:div>
    <w:div w:id="622928095">
      <w:bodyDiv w:val="1"/>
      <w:marLeft w:val="0"/>
      <w:marRight w:val="0"/>
      <w:marTop w:val="0"/>
      <w:marBottom w:val="0"/>
      <w:divBdr>
        <w:top w:val="none" w:sz="0" w:space="0" w:color="auto"/>
        <w:left w:val="none" w:sz="0" w:space="0" w:color="auto"/>
        <w:bottom w:val="none" w:sz="0" w:space="0" w:color="auto"/>
        <w:right w:val="none" w:sz="0" w:space="0" w:color="auto"/>
      </w:divBdr>
    </w:div>
    <w:div w:id="639648953">
      <w:bodyDiv w:val="1"/>
      <w:marLeft w:val="0"/>
      <w:marRight w:val="0"/>
      <w:marTop w:val="0"/>
      <w:marBottom w:val="0"/>
      <w:divBdr>
        <w:top w:val="none" w:sz="0" w:space="0" w:color="auto"/>
        <w:left w:val="none" w:sz="0" w:space="0" w:color="auto"/>
        <w:bottom w:val="none" w:sz="0" w:space="0" w:color="auto"/>
        <w:right w:val="none" w:sz="0" w:space="0" w:color="auto"/>
      </w:divBdr>
    </w:div>
    <w:div w:id="656762163">
      <w:bodyDiv w:val="1"/>
      <w:marLeft w:val="0"/>
      <w:marRight w:val="0"/>
      <w:marTop w:val="0"/>
      <w:marBottom w:val="0"/>
      <w:divBdr>
        <w:top w:val="none" w:sz="0" w:space="0" w:color="auto"/>
        <w:left w:val="none" w:sz="0" w:space="0" w:color="auto"/>
        <w:bottom w:val="none" w:sz="0" w:space="0" w:color="auto"/>
        <w:right w:val="none" w:sz="0" w:space="0" w:color="auto"/>
      </w:divBdr>
    </w:div>
    <w:div w:id="696279321">
      <w:bodyDiv w:val="1"/>
      <w:marLeft w:val="0"/>
      <w:marRight w:val="0"/>
      <w:marTop w:val="0"/>
      <w:marBottom w:val="0"/>
      <w:divBdr>
        <w:top w:val="none" w:sz="0" w:space="0" w:color="auto"/>
        <w:left w:val="none" w:sz="0" w:space="0" w:color="auto"/>
        <w:bottom w:val="none" w:sz="0" w:space="0" w:color="auto"/>
        <w:right w:val="none" w:sz="0" w:space="0" w:color="auto"/>
      </w:divBdr>
    </w:div>
    <w:div w:id="755249046">
      <w:bodyDiv w:val="1"/>
      <w:marLeft w:val="0"/>
      <w:marRight w:val="0"/>
      <w:marTop w:val="0"/>
      <w:marBottom w:val="0"/>
      <w:divBdr>
        <w:top w:val="none" w:sz="0" w:space="0" w:color="auto"/>
        <w:left w:val="none" w:sz="0" w:space="0" w:color="auto"/>
        <w:bottom w:val="none" w:sz="0" w:space="0" w:color="auto"/>
        <w:right w:val="none" w:sz="0" w:space="0" w:color="auto"/>
      </w:divBdr>
    </w:div>
    <w:div w:id="758450418">
      <w:bodyDiv w:val="1"/>
      <w:marLeft w:val="0"/>
      <w:marRight w:val="0"/>
      <w:marTop w:val="0"/>
      <w:marBottom w:val="0"/>
      <w:divBdr>
        <w:top w:val="none" w:sz="0" w:space="0" w:color="auto"/>
        <w:left w:val="none" w:sz="0" w:space="0" w:color="auto"/>
        <w:bottom w:val="none" w:sz="0" w:space="0" w:color="auto"/>
        <w:right w:val="none" w:sz="0" w:space="0" w:color="auto"/>
      </w:divBdr>
    </w:div>
    <w:div w:id="765880419">
      <w:bodyDiv w:val="1"/>
      <w:marLeft w:val="0"/>
      <w:marRight w:val="0"/>
      <w:marTop w:val="0"/>
      <w:marBottom w:val="0"/>
      <w:divBdr>
        <w:top w:val="none" w:sz="0" w:space="0" w:color="auto"/>
        <w:left w:val="none" w:sz="0" w:space="0" w:color="auto"/>
        <w:bottom w:val="none" w:sz="0" w:space="0" w:color="auto"/>
        <w:right w:val="none" w:sz="0" w:space="0" w:color="auto"/>
      </w:divBdr>
    </w:div>
    <w:div w:id="820387376">
      <w:bodyDiv w:val="1"/>
      <w:marLeft w:val="0"/>
      <w:marRight w:val="0"/>
      <w:marTop w:val="0"/>
      <w:marBottom w:val="0"/>
      <w:divBdr>
        <w:top w:val="none" w:sz="0" w:space="0" w:color="auto"/>
        <w:left w:val="none" w:sz="0" w:space="0" w:color="auto"/>
        <w:bottom w:val="none" w:sz="0" w:space="0" w:color="auto"/>
        <w:right w:val="none" w:sz="0" w:space="0" w:color="auto"/>
      </w:divBdr>
    </w:div>
    <w:div w:id="893469801">
      <w:bodyDiv w:val="1"/>
      <w:marLeft w:val="0"/>
      <w:marRight w:val="0"/>
      <w:marTop w:val="0"/>
      <w:marBottom w:val="0"/>
      <w:divBdr>
        <w:top w:val="none" w:sz="0" w:space="0" w:color="auto"/>
        <w:left w:val="none" w:sz="0" w:space="0" w:color="auto"/>
        <w:bottom w:val="none" w:sz="0" w:space="0" w:color="auto"/>
        <w:right w:val="none" w:sz="0" w:space="0" w:color="auto"/>
      </w:divBdr>
    </w:div>
    <w:div w:id="910389046">
      <w:bodyDiv w:val="1"/>
      <w:marLeft w:val="0"/>
      <w:marRight w:val="0"/>
      <w:marTop w:val="0"/>
      <w:marBottom w:val="0"/>
      <w:divBdr>
        <w:top w:val="none" w:sz="0" w:space="0" w:color="auto"/>
        <w:left w:val="none" w:sz="0" w:space="0" w:color="auto"/>
        <w:bottom w:val="none" w:sz="0" w:space="0" w:color="auto"/>
        <w:right w:val="none" w:sz="0" w:space="0" w:color="auto"/>
      </w:divBdr>
    </w:div>
    <w:div w:id="932280463">
      <w:bodyDiv w:val="1"/>
      <w:marLeft w:val="0"/>
      <w:marRight w:val="0"/>
      <w:marTop w:val="0"/>
      <w:marBottom w:val="0"/>
      <w:divBdr>
        <w:top w:val="none" w:sz="0" w:space="0" w:color="auto"/>
        <w:left w:val="none" w:sz="0" w:space="0" w:color="auto"/>
        <w:bottom w:val="none" w:sz="0" w:space="0" w:color="auto"/>
        <w:right w:val="none" w:sz="0" w:space="0" w:color="auto"/>
      </w:divBdr>
    </w:div>
    <w:div w:id="1024786743">
      <w:bodyDiv w:val="1"/>
      <w:marLeft w:val="0"/>
      <w:marRight w:val="0"/>
      <w:marTop w:val="0"/>
      <w:marBottom w:val="0"/>
      <w:divBdr>
        <w:top w:val="none" w:sz="0" w:space="0" w:color="auto"/>
        <w:left w:val="none" w:sz="0" w:space="0" w:color="auto"/>
        <w:bottom w:val="none" w:sz="0" w:space="0" w:color="auto"/>
        <w:right w:val="none" w:sz="0" w:space="0" w:color="auto"/>
      </w:divBdr>
    </w:div>
    <w:div w:id="1122722109">
      <w:bodyDiv w:val="1"/>
      <w:marLeft w:val="0"/>
      <w:marRight w:val="0"/>
      <w:marTop w:val="0"/>
      <w:marBottom w:val="0"/>
      <w:divBdr>
        <w:top w:val="none" w:sz="0" w:space="0" w:color="auto"/>
        <w:left w:val="none" w:sz="0" w:space="0" w:color="auto"/>
        <w:bottom w:val="none" w:sz="0" w:space="0" w:color="auto"/>
        <w:right w:val="none" w:sz="0" w:space="0" w:color="auto"/>
      </w:divBdr>
    </w:div>
    <w:div w:id="1136483917">
      <w:bodyDiv w:val="1"/>
      <w:marLeft w:val="0"/>
      <w:marRight w:val="0"/>
      <w:marTop w:val="0"/>
      <w:marBottom w:val="0"/>
      <w:divBdr>
        <w:top w:val="none" w:sz="0" w:space="0" w:color="auto"/>
        <w:left w:val="none" w:sz="0" w:space="0" w:color="auto"/>
        <w:bottom w:val="none" w:sz="0" w:space="0" w:color="auto"/>
        <w:right w:val="none" w:sz="0" w:space="0" w:color="auto"/>
      </w:divBdr>
    </w:div>
    <w:div w:id="1180587553">
      <w:bodyDiv w:val="1"/>
      <w:marLeft w:val="0"/>
      <w:marRight w:val="0"/>
      <w:marTop w:val="0"/>
      <w:marBottom w:val="0"/>
      <w:divBdr>
        <w:top w:val="none" w:sz="0" w:space="0" w:color="auto"/>
        <w:left w:val="none" w:sz="0" w:space="0" w:color="auto"/>
        <w:bottom w:val="none" w:sz="0" w:space="0" w:color="auto"/>
        <w:right w:val="none" w:sz="0" w:space="0" w:color="auto"/>
      </w:divBdr>
    </w:div>
    <w:div w:id="1196234156">
      <w:bodyDiv w:val="1"/>
      <w:marLeft w:val="0"/>
      <w:marRight w:val="0"/>
      <w:marTop w:val="0"/>
      <w:marBottom w:val="0"/>
      <w:divBdr>
        <w:top w:val="none" w:sz="0" w:space="0" w:color="auto"/>
        <w:left w:val="none" w:sz="0" w:space="0" w:color="auto"/>
        <w:bottom w:val="none" w:sz="0" w:space="0" w:color="auto"/>
        <w:right w:val="none" w:sz="0" w:space="0" w:color="auto"/>
      </w:divBdr>
      <w:divsChild>
        <w:div w:id="835346938">
          <w:marLeft w:val="0"/>
          <w:marRight w:val="0"/>
          <w:marTop w:val="0"/>
          <w:marBottom w:val="0"/>
          <w:divBdr>
            <w:top w:val="none" w:sz="0" w:space="0" w:color="auto"/>
            <w:left w:val="none" w:sz="0" w:space="0" w:color="auto"/>
            <w:bottom w:val="none" w:sz="0" w:space="0" w:color="auto"/>
            <w:right w:val="none" w:sz="0" w:space="0" w:color="auto"/>
          </w:divBdr>
        </w:div>
        <w:div w:id="835460393">
          <w:marLeft w:val="0"/>
          <w:marRight w:val="0"/>
          <w:marTop w:val="0"/>
          <w:marBottom w:val="0"/>
          <w:divBdr>
            <w:top w:val="none" w:sz="0" w:space="0" w:color="auto"/>
            <w:left w:val="none" w:sz="0" w:space="0" w:color="auto"/>
            <w:bottom w:val="none" w:sz="0" w:space="0" w:color="auto"/>
            <w:right w:val="none" w:sz="0" w:space="0" w:color="auto"/>
          </w:divBdr>
        </w:div>
        <w:div w:id="901326708">
          <w:marLeft w:val="0"/>
          <w:marRight w:val="0"/>
          <w:marTop w:val="0"/>
          <w:marBottom w:val="0"/>
          <w:divBdr>
            <w:top w:val="none" w:sz="0" w:space="0" w:color="auto"/>
            <w:left w:val="none" w:sz="0" w:space="0" w:color="auto"/>
            <w:bottom w:val="none" w:sz="0" w:space="0" w:color="auto"/>
            <w:right w:val="none" w:sz="0" w:space="0" w:color="auto"/>
          </w:divBdr>
        </w:div>
        <w:div w:id="970012556">
          <w:marLeft w:val="0"/>
          <w:marRight w:val="0"/>
          <w:marTop w:val="0"/>
          <w:marBottom w:val="0"/>
          <w:divBdr>
            <w:top w:val="none" w:sz="0" w:space="0" w:color="auto"/>
            <w:left w:val="none" w:sz="0" w:space="0" w:color="auto"/>
            <w:bottom w:val="none" w:sz="0" w:space="0" w:color="auto"/>
            <w:right w:val="none" w:sz="0" w:space="0" w:color="auto"/>
          </w:divBdr>
        </w:div>
        <w:div w:id="1042905822">
          <w:marLeft w:val="0"/>
          <w:marRight w:val="0"/>
          <w:marTop w:val="0"/>
          <w:marBottom w:val="0"/>
          <w:divBdr>
            <w:top w:val="none" w:sz="0" w:space="0" w:color="auto"/>
            <w:left w:val="none" w:sz="0" w:space="0" w:color="auto"/>
            <w:bottom w:val="none" w:sz="0" w:space="0" w:color="auto"/>
            <w:right w:val="none" w:sz="0" w:space="0" w:color="auto"/>
          </w:divBdr>
        </w:div>
        <w:div w:id="1120102816">
          <w:marLeft w:val="0"/>
          <w:marRight w:val="0"/>
          <w:marTop w:val="0"/>
          <w:marBottom w:val="0"/>
          <w:divBdr>
            <w:top w:val="none" w:sz="0" w:space="0" w:color="auto"/>
            <w:left w:val="none" w:sz="0" w:space="0" w:color="auto"/>
            <w:bottom w:val="none" w:sz="0" w:space="0" w:color="auto"/>
            <w:right w:val="none" w:sz="0" w:space="0" w:color="auto"/>
          </w:divBdr>
        </w:div>
        <w:div w:id="1631085733">
          <w:marLeft w:val="0"/>
          <w:marRight w:val="0"/>
          <w:marTop w:val="0"/>
          <w:marBottom w:val="0"/>
          <w:divBdr>
            <w:top w:val="none" w:sz="0" w:space="0" w:color="auto"/>
            <w:left w:val="none" w:sz="0" w:space="0" w:color="auto"/>
            <w:bottom w:val="none" w:sz="0" w:space="0" w:color="auto"/>
            <w:right w:val="none" w:sz="0" w:space="0" w:color="auto"/>
          </w:divBdr>
        </w:div>
        <w:div w:id="1784420895">
          <w:marLeft w:val="0"/>
          <w:marRight w:val="0"/>
          <w:marTop w:val="0"/>
          <w:marBottom w:val="0"/>
          <w:divBdr>
            <w:top w:val="none" w:sz="0" w:space="0" w:color="auto"/>
            <w:left w:val="none" w:sz="0" w:space="0" w:color="auto"/>
            <w:bottom w:val="none" w:sz="0" w:space="0" w:color="auto"/>
            <w:right w:val="none" w:sz="0" w:space="0" w:color="auto"/>
          </w:divBdr>
        </w:div>
        <w:div w:id="2147313747">
          <w:marLeft w:val="0"/>
          <w:marRight w:val="0"/>
          <w:marTop w:val="0"/>
          <w:marBottom w:val="0"/>
          <w:divBdr>
            <w:top w:val="none" w:sz="0" w:space="0" w:color="auto"/>
            <w:left w:val="none" w:sz="0" w:space="0" w:color="auto"/>
            <w:bottom w:val="none" w:sz="0" w:space="0" w:color="auto"/>
            <w:right w:val="none" w:sz="0" w:space="0" w:color="auto"/>
          </w:divBdr>
        </w:div>
      </w:divsChild>
    </w:div>
    <w:div w:id="1203637919">
      <w:bodyDiv w:val="1"/>
      <w:marLeft w:val="0"/>
      <w:marRight w:val="0"/>
      <w:marTop w:val="0"/>
      <w:marBottom w:val="0"/>
      <w:divBdr>
        <w:top w:val="none" w:sz="0" w:space="0" w:color="auto"/>
        <w:left w:val="none" w:sz="0" w:space="0" w:color="auto"/>
        <w:bottom w:val="none" w:sz="0" w:space="0" w:color="auto"/>
        <w:right w:val="none" w:sz="0" w:space="0" w:color="auto"/>
      </w:divBdr>
    </w:div>
    <w:div w:id="1212690809">
      <w:bodyDiv w:val="1"/>
      <w:marLeft w:val="0"/>
      <w:marRight w:val="0"/>
      <w:marTop w:val="0"/>
      <w:marBottom w:val="0"/>
      <w:divBdr>
        <w:top w:val="none" w:sz="0" w:space="0" w:color="auto"/>
        <w:left w:val="none" w:sz="0" w:space="0" w:color="auto"/>
        <w:bottom w:val="none" w:sz="0" w:space="0" w:color="auto"/>
        <w:right w:val="none" w:sz="0" w:space="0" w:color="auto"/>
      </w:divBdr>
    </w:div>
    <w:div w:id="1238859285">
      <w:bodyDiv w:val="1"/>
      <w:marLeft w:val="0"/>
      <w:marRight w:val="0"/>
      <w:marTop w:val="0"/>
      <w:marBottom w:val="0"/>
      <w:divBdr>
        <w:top w:val="none" w:sz="0" w:space="0" w:color="auto"/>
        <w:left w:val="none" w:sz="0" w:space="0" w:color="auto"/>
        <w:bottom w:val="none" w:sz="0" w:space="0" w:color="auto"/>
        <w:right w:val="none" w:sz="0" w:space="0" w:color="auto"/>
      </w:divBdr>
    </w:div>
    <w:div w:id="1267883049">
      <w:bodyDiv w:val="1"/>
      <w:marLeft w:val="0"/>
      <w:marRight w:val="0"/>
      <w:marTop w:val="0"/>
      <w:marBottom w:val="0"/>
      <w:divBdr>
        <w:top w:val="none" w:sz="0" w:space="0" w:color="auto"/>
        <w:left w:val="none" w:sz="0" w:space="0" w:color="auto"/>
        <w:bottom w:val="none" w:sz="0" w:space="0" w:color="auto"/>
        <w:right w:val="none" w:sz="0" w:space="0" w:color="auto"/>
      </w:divBdr>
    </w:div>
    <w:div w:id="1289822919">
      <w:bodyDiv w:val="1"/>
      <w:marLeft w:val="0"/>
      <w:marRight w:val="0"/>
      <w:marTop w:val="0"/>
      <w:marBottom w:val="0"/>
      <w:divBdr>
        <w:top w:val="none" w:sz="0" w:space="0" w:color="auto"/>
        <w:left w:val="none" w:sz="0" w:space="0" w:color="auto"/>
        <w:bottom w:val="none" w:sz="0" w:space="0" w:color="auto"/>
        <w:right w:val="none" w:sz="0" w:space="0" w:color="auto"/>
      </w:divBdr>
    </w:div>
    <w:div w:id="1291011866">
      <w:bodyDiv w:val="1"/>
      <w:marLeft w:val="0"/>
      <w:marRight w:val="0"/>
      <w:marTop w:val="0"/>
      <w:marBottom w:val="0"/>
      <w:divBdr>
        <w:top w:val="none" w:sz="0" w:space="0" w:color="auto"/>
        <w:left w:val="none" w:sz="0" w:space="0" w:color="auto"/>
        <w:bottom w:val="none" w:sz="0" w:space="0" w:color="auto"/>
        <w:right w:val="none" w:sz="0" w:space="0" w:color="auto"/>
      </w:divBdr>
    </w:div>
    <w:div w:id="1328441587">
      <w:bodyDiv w:val="1"/>
      <w:marLeft w:val="0"/>
      <w:marRight w:val="0"/>
      <w:marTop w:val="0"/>
      <w:marBottom w:val="0"/>
      <w:divBdr>
        <w:top w:val="none" w:sz="0" w:space="0" w:color="auto"/>
        <w:left w:val="none" w:sz="0" w:space="0" w:color="auto"/>
        <w:bottom w:val="none" w:sz="0" w:space="0" w:color="auto"/>
        <w:right w:val="none" w:sz="0" w:space="0" w:color="auto"/>
      </w:divBdr>
    </w:div>
    <w:div w:id="1442917649">
      <w:bodyDiv w:val="1"/>
      <w:marLeft w:val="0"/>
      <w:marRight w:val="0"/>
      <w:marTop w:val="0"/>
      <w:marBottom w:val="0"/>
      <w:divBdr>
        <w:top w:val="none" w:sz="0" w:space="0" w:color="auto"/>
        <w:left w:val="none" w:sz="0" w:space="0" w:color="auto"/>
        <w:bottom w:val="none" w:sz="0" w:space="0" w:color="auto"/>
        <w:right w:val="none" w:sz="0" w:space="0" w:color="auto"/>
      </w:divBdr>
    </w:div>
    <w:div w:id="1650016213">
      <w:bodyDiv w:val="1"/>
      <w:marLeft w:val="0"/>
      <w:marRight w:val="0"/>
      <w:marTop w:val="0"/>
      <w:marBottom w:val="0"/>
      <w:divBdr>
        <w:top w:val="none" w:sz="0" w:space="0" w:color="auto"/>
        <w:left w:val="none" w:sz="0" w:space="0" w:color="auto"/>
        <w:bottom w:val="none" w:sz="0" w:space="0" w:color="auto"/>
        <w:right w:val="none" w:sz="0" w:space="0" w:color="auto"/>
      </w:divBdr>
    </w:div>
    <w:div w:id="1655571658">
      <w:bodyDiv w:val="1"/>
      <w:marLeft w:val="0"/>
      <w:marRight w:val="0"/>
      <w:marTop w:val="0"/>
      <w:marBottom w:val="0"/>
      <w:divBdr>
        <w:top w:val="none" w:sz="0" w:space="0" w:color="auto"/>
        <w:left w:val="none" w:sz="0" w:space="0" w:color="auto"/>
        <w:bottom w:val="none" w:sz="0" w:space="0" w:color="auto"/>
        <w:right w:val="none" w:sz="0" w:space="0" w:color="auto"/>
      </w:divBdr>
    </w:div>
    <w:div w:id="1764376353">
      <w:bodyDiv w:val="1"/>
      <w:marLeft w:val="0"/>
      <w:marRight w:val="0"/>
      <w:marTop w:val="0"/>
      <w:marBottom w:val="0"/>
      <w:divBdr>
        <w:top w:val="none" w:sz="0" w:space="0" w:color="auto"/>
        <w:left w:val="none" w:sz="0" w:space="0" w:color="auto"/>
        <w:bottom w:val="none" w:sz="0" w:space="0" w:color="auto"/>
        <w:right w:val="none" w:sz="0" w:space="0" w:color="auto"/>
      </w:divBdr>
    </w:div>
    <w:div w:id="1807158619">
      <w:bodyDiv w:val="1"/>
      <w:marLeft w:val="0"/>
      <w:marRight w:val="0"/>
      <w:marTop w:val="0"/>
      <w:marBottom w:val="0"/>
      <w:divBdr>
        <w:top w:val="none" w:sz="0" w:space="0" w:color="auto"/>
        <w:left w:val="none" w:sz="0" w:space="0" w:color="auto"/>
        <w:bottom w:val="none" w:sz="0" w:space="0" w:color="auto"/>
        <w:right w:val="none" w:sz="0" w:space="0" w:color="auto"/>
      </w:divBdr>
      <w:divsChild>
        <w:div w:id="142700071">
          <w:marLeft w:val="0"/>
          <w:marRight w:val="0"/>
          <w:marTop w:val="0"/>
          <w:marBottom w:val="0"/>
          <w:divBdr>
            <w:top w:val="none" w:sz="0" w:space="0" w:color="auto"/>
            <w:left w:val="none" w:sz="0" w:space="0" w:color="auto"/>
            <w:bottom w:val="none" w:sz="0" w:space="0" w:color="auto"/>
            <w:right w:val="none" w:sz="0" w:space="0" w:color="auto"/>
          </w:divBdr>
        </w:div>
        <w:div w:id="457378186">
          <w:marLeft w:val="0"/>
          <w:marRight w:val="0"/>
          <w:marTop w:val="0"/>
          <w:marBottom w:val="0"/>
          <w:divBdr>
            <w:top w:val="none" w:sz="0" w:space="0" w:color="auto"/>
            <w:left w:val="none" w:sz="0" w:space="0" w:color="auto"/>
            <w:bottom w:val="none" w:sz="0" w:space="0" w:color="auto"/>
            <w:right w:val="none" w:sz="0" w:space="0" w:color="auto"/>
          </w:divBdr>
        </w:div>
        <w:div w:id="1819612244">
          <w:marLeft w:val="0"/>
          <w:marRight w:val="0"/>
          <w:marTop w:val="0"/>
          <w:marBottom w:val="0"/>
          <w:divBdr>
            <w:top w:val="none" w:sz="0" w:space="0" w:color="auto"/>
            <w:left w:val="none" w:sz="0" w:space="0" w:color="auto"/>
            <w:bottom w:val="none" w:sz="0" w:space="0" w:color="auto"/>
            <w:right w:val="none" w:sz="0" w:space="0" w:color="auto"/>
          </w:divBdr>
        </w:div>
        <w:div w:id="1981350074">
          <w:marLeft w:val="0"/>
          <w:marRight w:val="0"/>
          <w:marTop w:val="0"/>
          <w:marBottom w:val="0"/>
          <w:divBdr>
            <w:top w:val="none" w:sz="0" w:space="0" w:color="auto"/>
            <w:left w:val="none" w:sz="0" w:space="0" w:color="auto"/>
            <w:bottom w:val="none" w:sz="0" w:space="0" w:color="auto"/>
            <w:right w:val="none" w:sz="0" w:space="0" w:color="auto"/>
          </w:divBdr>
        </w:div>
      </w:divsChild>
    </w:div>
    <w:div w:id="1851944015">
      <w:bodyDiv w:val="1"/>
      <w:marLeft w:val="0"/>
      <w:marRight w:val="0"/>
      <w:marTop w:val="0"/>
      <w:marBottom w:val="0"/>
      <w:divBdr>
        <w:top w:val="none" w:sz="0" w:space="0" w:color="auto"/>
        <w:left w:val="none" w:sz="0" w:space="0" w:color="auto"/>
        <w:bottom w:val="none" w:sz="0" w:space="0" w:color="auto"/>
        <w:right w:val="none" w:sz="0" w:space="0" w:color="auto"/>
      </w:divBdr>
    </w:div>
    <w:div w:id="1883439378">
      <w:bodyDiv w:val="1"/>
      <w:marLeft w:val="0"/>
      <w:marRight w:val="0"/>
      <w:marTop w:val="0"/>
      <w:marBottom w:val="0"/>
      <w:divBdr>
        <w:top w:val="none" w:sz="0" w:space="0" w:color="auto"/>
        <w:left w:val="none" w:sz="0" w:space="0" w:color="auto"/>
        <w:bottom w:val="none" w:sz="0" w:space="0" w:color="auto"/>
        <w:right w:val="none" w:sz="0" w:space="0" w:color="auto"/>
      </w:divBdr>
    </w:div>
    <w:div w:id="1899436237">
      <w:bodyDiv w:val="1"/>
      <w:marLeft w:val="0"/>
      <w:marRight w:val="0"/>
      <w:marTop w:val="0"/>
      <w:marBottom w:val="0"/>
      <w:divBdr>
        <w:top w:val="none" w:sz="0" w:space="0" w:color="auto"/>
        <w:left w:val="none" w:sz="0" w:space="0" w:color="auto"/>
        <w:bottom w:val="none" w:sz="0" w:space="0" w:color="auto"/>
        <w:right w:val="none" w:sz="0" w:space="0" w:color="auto"/>
      </w:divBdr>
    </w:div>
    <w:div w:id="1913468338">
      <w:bodyDiv w:val="1"/>
      <w:marLeft w:val="0"/>
      <w:marRight w:val="0"/>
      <w:marTop w:val="0"/>
      <w:marBottom w:val="0"/>
      <w:divBdr>
        <w:top w:val="none" w:sz="0" w:space="0" w:color="auto"/>
        <w:left w:val="none" w:sz="0" w:space="0" w:color="auto"/>
        <w:bottom w:val="none" w:sz="0" w:space="0" w:color="auto"/>
        <w:right w:val="none" w:sz="0" w:space="0" w:color="auto"/>
      </w:divBdr>
    </w:div>
    <w:div w:id="1919628203">
      <w:bodyDiv w:val="1"/>
      <w:marLeft w:val="0"/>
      <w:marRight w:val="0"/>
      <w:marTop w:val="0"/>
      <w:marBottom w:val="0"/>
      <w:divBdr>
        <w:top w:val="none" w:sz="0" w:space="0" w:color="auto"/>
        <w:left w:val="none" w:sz="0" w:space="0" w:color="auto"/>
        <w:bottom w:val="none" w:sz="0" w:space="0" w:color="auto"/>
        <w:right w:val="none" w:sz="0" w:space="0" w:color="auto"/>
      </w:divBdr>
    </w:div>
    <w:div w:id="1923639403">
      <w:bodyDiv w:val="1"/>
      <w:marLeft w:val="0"/>
      <w:marRight w:val="0"/>
      <w:marTop w:val="0"/>
      <w:marBottom w:val="0"/>
      <w:divBdr>
        <w:top w:val="none" w:sz="0" w:space="0" w:color="auto"/>
        <w:left w:val="none" w:sz="0" w:space="0" w:color="auto"/>
        <w:bottom w:val="none" w:sz="0" w:space="0" w:color="auto"/>
        <w:right w:val="none" w:sz="0" w:space="0" w:color="auto"/>
      </w:divBdr>
    </w:div>
    <w:div w:id="1947233127">
      <w:bodyDiv w:val="1"/>
      <w:marLeft w:val="0"/>
      <w:marRight w:val="0"/>
      <w:marTop w:val="0"/>
      <w:marBottom w:val="0"/>
      <w:divBdr>
        <w:top w:val="none" w:sz="0" w:space="0" w:color="auto"/>
        <w:left w:val="none" w:sz="0" w:space="0" w:color="auto"/>
        <w:bottom w:val="none" w:sz="0" w:space="0" w:color="auto"/>
        <w:right w:val="none" w:sz="0" w:space="0" w:color="auto"/>
      </w:divBdr>
    </w:div>
    <w:div w:id="1999110994">
      <w:bodyDiv w:val="1"/>
      <w:marLeft w:val="0"/>
      <w:marRight w:val="0"/>
      <w:marTop w:val="0"/>
      <w:marBottom w:val="0"/>
      <w:divBdr>
        <w:top w:val="none" w:sz="0" w:space="0" w:color="auto"/>
        <w:left w:val="none" w:sz="0" w:space="0" w:color="auto"/>
        <w:bottom w:val="none" w:sz="0" w:space="0" w:color="auto"/>
        <w:right w:val="none" w:sz="0" w:space="0" w:color="auto"/>
      </w:divBdr>
    </w:div>
    <w:div w:id="2020152699">
      <w:bodyDiv w:val="1"/>
      <w:marLeft w:val="0"/>
      <w:marRight w:val="0"/>
      <w:marTop w:val="0"/>
      <w:marBottom w:val="0"/>
      <w:divBdr>
        <w:top w:val="none" w:sz="0" w:space="0" w:color="auto"/>
        <w:left w:val="none" w:sz="0" w:space="0" w:color="auto"/>
        <w:bottom w:val="none" w:sz="0" w:space="0" w:color="auto"/>
        <w:right w:val="none" w:sz="0" w:space="0" w:color="auto"/>
      </w:divBdr>
      <w:divsChild>
        <w:div w:id="1632403128">
          <w:marLeft w:val="0"/>
          <w:marRight w:val="0"/>
          <w:marTop w:val="0"/>
          <w:marBottom w:val="0"/>
          <w:divBdr>
            <w:top w:val="none" w:sz="0" w:space="0" w:color="auto"/>
            <w:left w:val="none" w:sz="0" w:space="0" w:color="auto"/>
            <w:bottom w:val="none" w:sz="0" w:space="0" w:color="auto"/>
            <w:right w:val="none" w:sz="0" w:space="0" w:color="auto"/>
          </w:divBdr>
          <w:divsChild>
            <w:div w:id="192157392">
              <w:marLeft w:val="0"/>
              <w:marRight w:val="0"/>
              <w:marTop w:val="0"/>
              <w:marBottom w:val="0"/>
              <w:divBdr>
                <w:top w:val="none" w:sz="0" w:space="0" w:color="auto"/>
                <w:left w:val="none" w:sz="0" w:space="0" w:color="auto"/>
                <w:bottom w:val="none" w:sz="0" w:space="0" w:color="auto"/>
                <w:right w:val="none" w:sz="0" w:space="0" w:color="auto"/>
              </w:divBdr>
            </w:div>
            <w:div w:id="226426907">
              <w:marLeft w:val="0"/>
              <w:marRight w:val="0"/>
              <w:marTop w:val="0"/>
              <w:marBottom w:val="0"/>
              <w:divBdr>
                <w:top w:val="none" w:sz="0" w:space="0" w:color="auto"/>
                <w:left w:val="none" w:sz="0" w:space="0" w:color="auto"/>
                <w:bottom w:val="none" w:sz="0" w:space="0" w:color="auto"/>
                <w:right w:val="none" w:sz="0" w:space="0" w:color="auto"/>
              </w:divBdr>
            </w:div>
            <w:div w:id="828253345">
              <w:marLeft w:val="0"/>
              <w:marRight w:val="0"/>
              <w:marTop w:val="0"/>
              <w:marBottom w:val="0"/>
              <w:divBdr>
                <w:top w:val="none" w:sz="0" w:space="0" w:color="auto"/>
                <w:left w:val="none" w:sz="0" w:space="0" w:color="auto"/>
                <w:bottom w:val="none" w:sz="0" w:space="0" w:color="auto"/>
                <w:right w:val="none" w:sz="0" w:space="0" w:color="auto"/>
              </w:divBdr>
            </w:div>
            <w:div w:id="1175732788">
              <w:marLeft w:val="0"/>
              <w:marRight w:val="0"/>
              <w:marTop w:val="0"/>
              <w:marBottom w:val="0"/>
              <w:divBdr>
                <w:top w:val="none" w:sz="0" w:space="0" w:color="auto"/>
                <w:left w:val="none" w:sz="0" w:space="0" w:color="auto"/>
                <w:bottom w:val="none" w:sz="0" w:space="0" w:color="auto"/>
                <w:right w:val="none" w:sz="0" w:space="0" w:color="auto"/>
              </w:divBdr>
            </w:div>
            <w:div w:id="13243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548">
      <w:bodyDiv w:val="1"/>
      <w:marLeft w:val="0"/>
      <w:marRight w:val="0"/>
      <w:marTop w:val="0"/>
      <w:marBottom w:val="0"/>
      <w:divBdr>
        <w:top w:val="none" w:sz="0" w:space="0" w:color="auto"/>
        <w:left w:val="none" w:sz="0" w:space="0" w:color="auto"/>
        <w:bottom w:val="none" w:sz="0" w:space="0" w:color="auto"/>
        <w:right w:val="none" w:sz="0" w:space="0" w:color="auto"/>
      </w:divBdr>
    </w:div>
    <w:div w:id="2046756446">
      <w:bodyDiv w:val="1"/>
      <w:marLeft w:val="0"/>
      <w:marRight w:val="0"/>
      <w:marTop w:val="0"/>
      <w:marBottom w:val="0"/>
      <w:divBdr>
        <w:top w:val="none" w:sz="0" w:space="0" w:color="auto"/>
        <w:left w:val="none" w:sz="0" w:space="0" w:color="auto"/>
        <w:bottom w:val="none" w:sz="0" w:space="0" w:color="auto"/>
        <w:right w:val="none" w:sz="0" w:space="0" w:color="auto"/>
      </w:divBdr>
    </w:div>
    <w:div w:id="2056587839">
      <w:bodyDiv w:val="1"/>
      <w:marLeft w:val="0"/>
      <w:marRight w:val="0"/>
      <w:marTop w:val="0"/>
      <w:marBottom w:val="0"/>
      <w:divBdr>
        <w:top w:val="none" w:sz="0" w:space="0" w:color="auto"/>
        <w:left w:val="none" w:sz="0" w:space="0" w:color="auto"/>
        <w:bottom w:val="none" w:sz="0" w:space="0" w:color="auto"/>
        <w:right w:val="none" w:sz="0" w:space="0" w:color="auto"/>
      </w:divBdr>
      <w:divsChild>
        <w:div w:id="9531733">
          <w:marLeft w:val="0"/>
          <w:marRight w:val="0"/>
          <w:marTop w:val="0"/>
          <w:marBottom w:val="0"/>
          <w:divBdr>
            <w:top w:val="none" w:sz="0" w:space="0" w:color="auto"/>
            <w:left w:val="none" w:sz="0" w:space="0" w:color="auto"/>
            <w:bottom w:val="none" w:sz="0" w:space="0" w:color="auto"/>
            <w:right w:val="none" w:sz="0" w:space="0" w:color="auto"/>
          </w:divBdr>
        </w:div>
        <w:div w:id="589242573">
          <w:marLeft w:val="0"/>
          <w:marRight w:val="0"/>
          <w:marTop w:val="0"/>
          <w:marBottom w:val="0"/>
          <w:divBdr>
            <w:top w:val="none" w:sz="0" w:space="0" w:color="auto"/>
            <w:left w:val="none" w:sz="0" w:space="0" w:color="auto"/>
            <w:bottom w:val="none" w:sz="0" w:space="0" w:color="auto"/>
            <w:right w:val="none" w:sz="0" w:space="0" w:color="auto"/>
          </w:divBdr>
        </w:div>
        <w:div w:id="608900319">
          <w:marLeft w:val="0"/>
          <w:marRight w:val="0"/>
          <w:marTop w:val="0"/>
          <w:marBottom w:val="0"/>
          <w:divBdr>
            <w:top w:val="none" w:sz="0" w:space="0" w:color="auto"/>
            <w:left w:val="none" w:sz="0" w:space="0" w:color="auto"/>
            <w:bottom w:val="none" w:sz="0" w:space="0" w:color="auto"/>
            <w:right w:val="none" w:sz="0" w:space="0" w:color="auto"/>
          </w:divBdr>
        </w:div>
        <w:div w:id="1033767369">
          <w:marLeft w:val="0"/>
          <w:marRight w:val="0"/>
          <w:marTop w:val="0"/>
          <w:marBottom w:val="0"/>
          <w:divBdr>
            <w:top w:val="none" w:sz="0" w:space="0" w:color="auto"/>
            <w:left w:val="none" w:sz="0" w:space="0" w:color="auto"/>
            <w:bottom w:val="none" w:sz="0" w:space="0" w:color="auto"/>
            <w:right w:val="none" w:sz="0" w:space="0" w:color="auto"/>
          </w:divBdr>
        </w:div>
        <w:div w:id="1362316290">
          <w:marLeft w:val="0"/>
          <w:marRight w:val="0"/>
          <w:marTop w:val="0"/>
          <w:marBottom w:val="0"/>
          <w:divBdr>
            <w:top w:val="none" w:sz="0" w:space="0" w:color="auto"/>
            <w:left w:val="none" w:sz="0" w:space="0" w:color="auto"/>
            <w:bottom w:val="none" w:sz="0" w:space="0" w:color="auto"/>
            <w:right w:val="none" w:sz="0" w:space="0" w:color="auto"/>
          </w:divBdr>
        </w:div>
        <w:div w:id="1600748264">
          <w:marLeft w:val="0"/>
          <w:marRight w:val="0"/>
          <w:marTop w:val="0"/>
          <w:marBottom w:val="0"/>
          <w:divBdr>
            <w:top w:val="none" w:sz="0" w:space="0" w:color="auto"/>
            <w:left w:val="none" w:sz="0" w:space="0" w:color="auto"/>
            <w:bottom w:val="none" w:sz="0" w:space="0" w:color="auto"/>
            <w:right w:val="none" w:sz="0" w:space="0" w:color="auto"/>
          </w:divBdr>
        </w:div>
        <w:div w:id="1652826872">
          <w:marLeft w:val="0"/>
          <w:marRight w:val="0"/>
          <w:marTop w:val="0"/>
          <w:marBottom w:val="0"/>
          <w:divBdr>
            <w:top w:val="none" w:sz="0" w:space="0" w:color="auto"/>
            <w:left w:val="none" w:sz="0" w:space="0" w:color="auto"/>
            <w:bottom w:val="none" w:sz="0" w:space="0" w:color="auto"/>
            <w:right w:val="none" w:sz="0" w:space="0" w:color="auto"/>
          </w:divBdr>
        </w:div>
        <w:div w:id="1972246382">
          <w:marLeft w:val="0"/>
          <w:marRight w:val="0"/>
          <w:marTop w:val="0"/>
          <w:marBottom w:val="0"/>
          <w:divBdr>
            <w:top w:val="none" w:sz="0" w:space="0" w:color="auto"/>
            <w:left w:val="none" w:sz="0" w:space="0" w:color="auto"/>
            <w:bottom w:val="none" w:sz="0" w:space="0" w:color="auto"/>
            <w:right w:val="none" w:sz="0" w:space="0" w:color="auto"/>
          </w:divBdr>
        </w:div>
        <w:div w:id="2068796901">
          <w:marLeft w:val="0"/>
          <w:marRight w:val="0"/>
          <w:marTop w:val="0"/>
          <w:marBottom w:val="0"/>
          <w:divBdr>
            <w:top w:val="none" w:sz="0" w:space="0" w:color="auto"/>
            <w:left w:val="none" w:sz="0" w:space="0" w:color="auto"/>
            <w:bottom w:val="none" w:sz="0" w:space="0" w:color="auto"/>
            <w:right w:val="none" w:sz="0" w:space="0" w:color="auto"/>
          </w:divBdr>
        </w:div>
      </w:divsChild>
    </w:div>
    <w:div w:id="2094354927">
      <w:bodyDiv w:val="1"/>
      <w:marLeft w:val="0"/>
      <w:marRight w:val="0"/>
      <w:marTop w:val="0"/>
      <w:marBottom w:val="0"/>
      <w:divBdr>
        <w:top w:val="none" w:sz="0" w:space="0" w:color="auto"/>
        <w:left w:val="none" w:sz="0" w:space="0" w:color="auto"/>
        <w:bottom w:val="none" w:sz="0" w:space="0" w:color="auto"/>
        <w:right w:val="none" w:sz="0" w:space="0" w:color="auto"/>
      </w:divBdr>
      <w:divsChild>
        <w:div w:id="1824395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nuvoton.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DU\AppData\Roaming\Microsoft\Templates\RegForma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D67FD-4C4A-4A80-B728-CA1876B54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292712F-0A8F-4132-AE94-D5875B3A4A18}">
  <ds:schemaRefs>
    <ds:schemaRef ds:uri="http://schemas.microsoft.com/sharepoint/v3/contenttype/forms"/>
  </ds:schemaRefs>
</ds:datastoreItem>
</file>

<file path=customXml/itemProps3.xml><?xml version="1.0" encoding="utf-8"?>
<ds:datastoreItem xmlns:ds="http://schemas.openxmlformats.org/officeDocument/2006/customXml" ds:itemID="{FDD02297-FD04-4CF9-B0A6-E51F4614FA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E5B4DA-6D0E-458C-B267-84B366D1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RegFormat.dotm</Template>
  <TotalTime>319</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設計目標規格書</vt:lpstr>
    </vt:vector>
  </TitlesOfParts>
  <Company>&lt;Default&gt;Winbond Electronics Corporation</Company>
  <LinksUpToDate>false</LinksUpToDate>
  <CharactersWithSpaces>1586</CharactersWithSpaces>
  <SharedDoc>false</SharedDoc>
  <HLinks>
    <vt:vector size="2400" baseType="variant">
      <vt:variant>
        <vt:i4>4718636</vt:i4>
      </vt:variant>
      <vt:variant>
        <vt:i4>2646</vt:i4>
      </vt:variant>
      <vt:variant>
        <vt:i4>0</vt:i4>
      </vt:variant>
      <vt:variant>
        <vt:i4>5</vt:i4>
      </vt:variant>
      <vt:variant>
        <vt:lpwstr/>
      </vt:variant>
      <vt:variant>
        <vt:lpwstr>_Config0_(Address_=_0x0030_0000)</vt:lpwstr>
      </vt:variant>
      <vt:variant>
        <vt:i4>1310781</vt:i4>
      </vt:variant>
      <vt:variant>
        <vt:i4>2393</vt:i4>
      </vt:variant>
      <vt:variant>
        <vt:i4>0</vt:i4>
      </vt:variant>
      <vt:variant>
        <vt:i4>5</vt:i4>
      </vt:variant>
      <vt:variant>
        <vt:lpwstr/>
      </vt:variant>
      <vt:variant>
        <vt:lpwstr>_Toc302554922</vt:lpwstr>
      </vt:variant>
      <vt:variant>
        <vt:i4>1310781</vt:i4>
      </vt:variant>
      <vt:variant>
        <vt:i4>2387</vt:i4>
      </vt:variant>
      <vt:variant>
        <vt:i4>0</vt:i4>
      </vt:variant>
      <vt:variant>
        <vt:i4>5</vt:i4>
      </vt:variant>
      <vt:variant>
        <vt:lpwstr/>
      </vt:variant>
      <vt:variant>
        <vt:lpwstr>_Toc302554921</vt:lpwstr>
      </vt:variant>
      <vt:variant>
        <vt:i4>1310781</vt:i4>
      </vt:variant>
      <vt:variant>
        <vt:i4>2381</vt:i4>
      </vt:variant>
      <vt:variant>
        <vt:i4>0</vt:i4>
      </vt:variant>
      <vt:variant>
        <vt:i4>5</vt:i4>
      </vt:variant>
      <vt:variant>
        <vt:lpwstr/>
      </vt:variant>
      <vt:variant>
        <vt:lpwstr>_Toc302554920</vt:lpwstr>
      </vt:variant>
      <vt:variant>
        <vt:i4>1507389</vt:i4>
      </vt:variant>
      <vt:variant>
        <vt:i4>2375</vt:i4>
      </vt:variant>
      <vt:variant>
        <vt:i4>0</vt:i4>
      </vt:variant>
      <vt:variant>
        <vt:i4>5</vt:i4>
      </vt:variant>
      <vt:variant>
        <vt:lpwstr/>
      </vt:variant>
      <vt:variant>
        <vt:lpwstr>_Toc302554919</vt:lpwstr>
      </vt:variant>
      <vt:variant>
        <vt:i4>1507389</vt:i4>
      </vt:variant>
      <vt:variant>
        <vt:i4>2369</vt:i4>
      </vt:variant>
      <vt:variant>
        <vt:i4>0</vt:i4>
      </vt:variant>
      <vt:variant>
        <vt:i4>5</vt:i4>
      </vt:variant>
      <vt:variant>
        <vt:lpwstr/>
      </vt:variant>
      <vt:variant>
        <vt:lpwstr>_Toc302554918</vt:lpwstr>
      </vt:variant>
      <vt:variant>
        <vt:i4>1507389</vt:i4>
      </vt:variant>
      <vt:variant>
        <vt:i4>2363</vt:i4>
      </vt:variant>
      <vt:variant>
        <vt:i4>0</vt:i4>
      </vt:variant>
      <vt:variant>
        <vt:i4>5</vt:i4>
      </vt:variant>
      <vt:variant>
        <vt:lpwstr/>
      </vt:variant>
      <vt:variant>
        <vt:lpwstr>_Toc302554917</vt:lpwstr>
      </vt:variant>
      <vt:variant>
        <vt:i4>1507389</vt:i4>
      </vt:variant>
      <vt:variant>
        <vt:i4>2357</vt:i4>
      </vt:variant>
      <vt:variant>
        <vt:i4>0</vt:i4>
      </vt:variant>
      <vt:variant>
        <vt:i4>5</vt:i4>
      </vt:variant>
      <vt:variant>
        <vt:lpwstr/>
      </vt:variant>
      <vt:variant>
        <vt:lpwstr>_Toc302554916</vt:lpwstr>
      </vt:variant>
      <vt:variant>
        <vt:i4>1507389</vt:i4>
      </vt:variant>
      <vt:variant>
        <vt:i4>2351</vt:i4>
      </vt:variant>
      <vt:variant>
        <vt:i4>0</vt:i4>
      </vt:variant>
      <vt:variant>
        <vt:i4>5</vt:i4>
      </vt:variant>
      <vt:variant>
        <vt:lpwstr/>
      </vt:variant>
      <vt:variant>
        <vt:lpwstr>_Toc302554915</vt:lpwstr>
      </vt:variant>
      <vt:variant>
        <vt:i4>1507389</vt:i4>
      </vt:variant>
      <vt:variant>
        <vt:i4>2345</vt:i4>
      </vt:variant>
      <vt:variant>
        <vt:i4>0</vt:i4>
      </vt:variant>
      <vt:variant>
        <vt:i4>5</vt:i4>
      </vt:variant>
      <vt:variant>
        <vt:lpwstr/>
      </vt:variant>
      <vt:variant>
        <vt:lpwstr>_Toc302554914</vt:lpwstr>
      </vt:variant>
      <vt:variant>
        <vt:i4>1507389</vt:i4>
      </vt:variant>
      <vt:variant>
        <vt:i4>2339</vt:i4>
      </vt:variant>
      <vt:variant>
        <vt:i4>0</vt:i4>
      </vt:variant>
      <vt:variant>
        <vt:i4>5</vt:i4>
      </vt:variant>
      <vt:variant>
        <vt:lpwstr/>
      </vt:variant>
      <vt:variant>
        <vt:lpwstr>_Toc302554913</vt:lpwstr>
      </vt:variant>
      <vt:variant>
        <vt:i4>1507389</vt:i4>
      </vt:variant>
      <vt:variant>
        <vt:i4>2333</vt:i4>
      </vt:variant>
      <vt:variant>
        <vt:i4>0</vt:i4>
      </vt:variant>
      <vt:variant>
        <vt:i4>5</vt:i4>
      </vt:variant>
      <vt:variant>
        <vt:lpwstr/>
      </vt:variant>
      <vt:variant>
        <vt:lpwstr>_Toc302554912</vt:lpwstr>
      </vt:variant>
      <vt:variant>
        <vt:i4>1507389</vt:i4>
      </vt:variant>
      <vt:variant>
        <vt:i4>2327</vt:i4>
      </vt:variant>
      <vt:variant>
        <vt:i4>0</vt:i4>
      </vt:variant>
      <vt:variant>
        <vt:i4>5</vt:i4>
      </vt:variant>
      <vt:variant>
        <vt:lpwstr/>
      </vt:variant>
      <vt:variant>
        <vt:lpwstr>_Toc302554911</vt:lpwstr>
      </vt:variant>
      <vt:variant>
        <vt:i4>1507389</vt:i4>
      </vt:variant>
      <vt:variant>
        <vt:i4>2321</vt:i4>
      </vt:variant>
      <vt:variant>
        <vt:i4>0</vt:i4>
      </vt:variant>
      <vt:variant>
        <vt:i4>5</vt:i4>
      </vt:variant>
      <vt:variant>
        <vt:lpwstr/>
      </vt:variant>
      <vt:variant>
        <vt:lpwstr>_Toc302554910</vt:lpwstr>
      </vt:variant>
      <vt:variant>
        <vt:i4>1441853</vt:i4>
      </vt:variant>
      <vt:variant>
        <vt:i4>2315</vt:i4>
      </vt:variant>
      <vt:variant>
        <vt:i4>0</vt:i4>
      </vt:variant>
      <vt:variant>
        <vt:i4>5</vt:i4>
      </vt:variant>
      <vt:variant>
        <vt:lpwstr/>
      </vt:variant>
      <vt:variant>
        <vt:lpwstr>_Toc302554909</vt:lpwstr>
      </vt:variant>
      <vt:variant>
        <vt:i4>1441853</vt:i4>
      </vt:variant>
      <vt:variant>
        <vt:i4>2309</vt:i4>
      </vt:variant>
      <vt:variant>
        <vt:i4>0</vt:i4>
      </vt:variant>
      <vt:variant>
        <vt:i4>5</vt:i4>
      </vt:variant>
      <vt:variant>
        <vt:lpwstr/>
      </vt:variant>
      <vt:variant>
        <vt:lpwstr>_Toc302554908</vt:lpwstr>
      </vt:variant>
      <vt:variant>
        <vt:i4>1441853</vt:i4>
      </vt:variant>
      <vt:variant>
        <vt:i4>2303</vt:i4>
      </vt:variant>
      <vt:variant>
        <vt:i4>0</vt:i4>
      </vt:variant>
      <vt:variant>
        <vt:i4>5</vt:i4>
      </vt:variant>
      <vt:variant>
        <vt:lpwstr/>
      </vt:variant>
      <vt:variant>
        <vt:lpwstr>_Toc302554907</vt:lpwstr>
      </vt:variant>
      <vt:variant>
        <vt:i4>1441853</vt:i4>
      </vt:variant>
      <vt:variant>
        <vt:i4>2297</vt:i4>
      </vt:variant>
      <vt:variant>
        <vt:i4>0</vt:i4>
      </vt:variant>
      <vt:variant>
        <vt:i4>5</vt:i4>
      </vt:variant>
      <vt:variant>
        <vt:lpwstr/>
      </vt:variant>
      <vt:variant>
        <vt:lpwstr>_Toc302554906</vt:lpwstr>
      </vt:variant>
      <vt:variant>
        <vt:i4>1441853</vt:i4>
      </vt:variant>
      <vt:variant>
        <vt:i4>2291</vt:i4>
      </vt:variant>
      <vt:variant>
        <vt:i4>0</vt:i4>
      </vt:variant>
      <vt:variant>
        <vt:i4>5</vt:i4>
      </vt:variant>
      <vt:variant>
        <vt:lpwstr/>
      </vt:variant>
      <vt:variant>
        <vt:lpwstr>_Toc302554905</vt:lpwstr>
      </vt:variant>
      <vt:variant>
        <vt:i4>1441853</vt:i4>
      </vt:variant>
      <vt:variant>
        <vt:i4>2285</vt:i4>
      </vt:variant>
      <vt:variant>
        <vt:i4>0</vt:i4>
      </vt:variant>
      <vt:variant>
        <vt:i4>5</vt:i4>
      </vt:variant>
      <vt:variant>
        <vt:lpwstr/>
      </vt:variant>
      <vt:variant>
        <vt:lpwstr>_Toc302554904</vt:lpwstr>
      </vt:variant>
      <vt:variant>
        <vt:i4>1441853</vt:i4>
      </vt:variant>
      <vt:variant>
        <vt:i4>2279</vt:i4>
      </vt:variant>
      <vt:variant>
        <vt:i4>0</vt:i4>
      </vt:variant>
      <vt:variant>
        <vt:i4>5</vt:i4>
      </vt:variant>
      <vt:variant>
        <vt:lpwstr/>
      </vt:variant>
      <vt:variant>
        <vt:lpwstr>_Toc302554903</vt:lpwstr>
      </vt:variant>
      <vt:variant>
        <vt:i4>1441853</vt:i4>
      </vt:variant>
      <vt:variant>
        <vt:i4>2273</vt:i4>
      </vt:variant>
      <vt:variant>
        <vt:i4>0</vt:i4>
      </vt:variant>
      <vt:variant>
        <vt:i4>5</vt:i4>
      </vt:variant>
      <vt:variant>
        <vt:lpwstr/>
      </vt:variant>
      <vt:variant>
        <vt:lpwstr>_Toc302554902</vt:lpwstr>
      </vt:variant>
      <vt:variant>
        <vt:i4>1441853</vt:i4>
      </vt:variant>
      <vt:variant>
        <vt:i4>2267</vt:i4>
      </vt:variant>
      <vt:variant>
        <vt:i4>0</vt:i4>
      </vt:variant>
      <vt:variant>
        <vt:i4>5</vt:i4>
      </vt:variant>
      <vt:variant>
        <vt:lpwstr/>
      </vt:variant>
      <vt:variant>
        <vt:lpwstr>_Toc302554901</vt:lpwstr>
      </vt:variant>
      <vt:variant>
        <vt:i4>1441853</vt:i4>
      </vt:variant>
      <vt:variant>
        <vt:i4>2261</vt:i4>
      </vt:variant>
      <vt:variant>
        <vt:i4>0</vt:i4>
      </vt:variant>
      <vt:variant>
        <vt:i4>5</vt:i4>
      </vt:variant>
      <vt:variant>
        <vt:lpwstr/>
      </vt:variant>
      <vt:variant>
        <vt:lpwstr>_Toc302554900</vt:lpwstr>
      </vt:variant>
      <vt:variant>
        <vt:i4>1114172</vt:i4>
      </vt:variant>
      <vt:variant>
        <vt:i4>2252</vt:i4>
      </vt:variant>
      <vt:variant>
        <vt:i4>0</vt:i4>
      </vt:variant>
      <vt:variant>
        <vt:i4>5</vt:i4>
      </vt:variant>
      <vt:variant>
        <vt:lpwstr/>
      </vt:variant>
      <vt:variant>
        <vt:lpwstr>_Toc302554876</vt:lpwstr>
      </vt:variant>
      <vt:variant>
        <vt:i4>1114172</vt:i4>
      </vt:variant>
      <vt:variant>
        <vt:i4>2246</vt:i4>
      </vt:variant>
      <vt:variant>
        <vt:i4>0</vt:i4>
      </vt:variant>
      <vt:variant>
        <vt:i4>5</vt:i4>
      </vt:variant>
      <vt:variant>
        <vt:lpwstr/>
      </vt:variant>
      <vt:variant>
        <vt:lpwstr>_Toc302554875</vt:lpwstr>
      </vt:variant>
      <vt:variant>
        <vt:i4>1114172</vt:i4>
      </vt:variant>
      <vt:variant>
        <vt:i4>2240</vt:i4>
      </vt:variant>
      <vt:variant>
        <vt:i4>0</vt:i4>
      </vt:variant>
      <vt:variant>
        <vt:i4>5</vt:i4>
      </vt:variant>
      <vt:variant>
        <vt:lpwstr/>
      </vt:variant>
      <vt:variant>
        <vt:lpwstr>_Toc302554874</vt:lpwstr>
      </vt:variant>
      <vt:variant>
        <vt:i4>1114172</vt:i4>
      </vt:variant>
      <vt:variant>
        <vt:i4>2234</vt:i4>
      </vt:variant>
      <vt:variant>
        <vt:i4>0</vt:i4>
      </vt:variant>
      <vt:variant>
        <vt:i4>5</vt:i4>
      </vt:variant>
      <vt:variant>
        <vt:lpwstr/>
      </vt:variant>
      <vt:variant>
        <vt:lpwstr>_Toc302554873</vt:lpwstr>
      </vt:variant>
      <vt:variant>
        <vt:i4>1114172</vt:i4>
      </vt:variant>
      <vt:variant>
        <vt:i4>2228</vt:i4>
      </vt:variant>
      <vt:variant>
        <vt:i4>0</vt:i4>
      </vt:variant>
      <vt:variant>
        <vt:i4>5</vt:i4>
      </vt:variant>
      <vt:variant>
        <vt:lpwstr/>
      </vt:variant>
      <vt:variant>
        <vt:lpwstr>_Toc302554872</vt:lpwstr>
      </vt:variant>
      <vt:variant>
        <vt:i4>1114172</vt:i4>
      </vt:variant>
      <vt:variant>
        <vt:i4>2222</vt:i4>
      </vt:variant>
      <vt:variant>
        <vt:i4>0</vt:i4>
      </vt:variant>
      <vt:variant>
        <vt:i4>5</vt:i4>
      </vt:variant>
      <vt:variant>
        <vt:lpwstr/>
      </vt:variant>
      <vt:variant>
        <vt:lpwstr>_Toc302554871</vt:lpwstr>
      </vt:variant>
      <vt:variant>
        <vt:i4>1114172</vt:i4>
      </vt:variant>
      <vt:variant>
        <vt:i4>2216</vt:i4>
      </vt:variant>
      <vt:variant>
        <vt:i4>0</vt:i4>
      </vt:variant>
      <vt:variant>
        <vt:i4>5</vt:i4>
      </vt:variant>
      <vt:variant>
        <vt:lpwstr/>
      </vt:variant>
      <vt:variant>
        <vt:lpwstr>_Toc302554870</vt:lpwstr>
      </vt:variant>
      <vt:variant>
        <vt:i4>1048636</vt:i4>
      </vt:variant>
      <vt:variant>
        <vt:i4>2210</vt:i4>
      </vt:variant>
      <vt:variant>
        <vt:i4>0</vt:i4>
      </vt:variant>
      <vt:variant>
        <vt:i4>5</vt:i4>
      </vt:variant>
      <vt:variant>
        <vt:lpwstr/>
      </vt:variant>
      <vt:variant>
        <vt:lpwstr>_Toc302554869</vt:lpwstr>
      </vt:variant>
      <vt:variant>
        <vt:i4>1048636</vt:i4>
      </vt:variant>
      <vt:variant>
        <vt:i4>2204</vt:i4>
      </vt:variant>
      <vt:variant>
        <vt:i4>0</vt:i4>
      </vt:variant>
      <vt:variant>
        <vt:i4>5</vt:i4>
      </vt:variant>
      <vt:variant>
        <vt:lpwstr/>
      </vt:variant>
      <vt:variant>
        <vt:lpwstr>_Toc302554868</vt:lpwstr>
      </vt:variant>
      <vt:variant>
        <vt:i4>1048636</vt:i4>
      </vt:variant>
      <vt:variant>
        <vt:i4>2198</vt:i4>
      </vt:variant>
      <vt:variant>
        <vt:i4>0</vt:i4>
      </vt:variant>
      <vt:variant>
        <vt:i4>5</vt:i4>
      </vt:variant>
      <vt:variant>
        <vt:lpwstr/>
      </vt:variant>
      <vt:variant>
        <vt:lpwstr>_Toc302554867</vt:lpwstr>
      </vt:variant>
      <vt:variant>
        <vt:i4>1048636</vt:i4>
      </vt:variant>
      <vt:variant>
        <vt:i4>2192</vt:i4>
      </vt:variant>
      <vt:variant>
        <vt:i4>0</vt:i4>
      </vt:variant>
      <vt:variant>
        <vt:i4>5</vt:i4>
      </vt:variant>
      <vt:variant>
        <vt:lpwstr/>
      </vt:variant>
      <vt:variant>
        <vt:lpwstr>_Toc302554866</vt:lpwstr>
      </vt:variant>
      <vt:variant>
        <vt:i4>1048636</vt:i4>
      </vt:variant>
      <vt:variant>
        <vt:i4>2186</vt:i4>
      </vt:variant>
      <vt:variant>
        <vt:i4>0</vt:i4>
      </vt:variant>
      <vt:variant>
        <vt:i4>5</vt:i4>
      </vt:variant>
      <vt:variant>
        <vt:lpwstr/>
      </vt:variant>
      <vt:variant>
        <vt:lpwstr>_Toc302554865</vt:lpwstr>
      </vt:variant>
      <vt:variant>
        <vt:i4>1048636</vt:i4>
      </vt:variant>
      <vt:variant>
        <vt:i4>2180</vt:i4>
      </vt:variant>
      <vt:variant>
        <vt:i4>0</vt:i4>
      </vt:variant>
      <vt:variant>
        <vt:i4>5</vt:i4>
      </vt:variant>
      <vt:variant>
        <vt:lpwstr/>
      </vt:variant>
      <vt:variant>
        <vt:lpwstr>_Toc302554864</vt:lpwstr>
      </vt:variant>
      <vt:variant>
        <vt:i4>1048636</vt:i4>
      </vt:variant>
      <vt:variant>
        <vt:i4>2174</vt:i4>
      </vt:variant>
      <vt:variant>
        <vt:i4>0</vt:i4>
      </vt:variant>
      <vt:variant>
        <vt:i4>5</vt:i4>
      </vt:variant>
      <vt:variant>
        <vt:lpwstr/>
      </vt:variant>
      <vt:variant>
        <vt:lpwstr>_Toc302554863</vt:lpwstr>
      </vt:variant>
      <vt:variant>
        <vt:i4>1048636</vt:i4>
      </vt:variant>
      <vt:variant>
        <vt:i4>2168</vt:i4>
      </vt:variant>
      <vt:variant>
        <vt:i4>0</vt:i4>
      </vt:variant>
      <vt:variant>
        <vt:i4>5</vt:i4>
      </vt:variant>
      <vt:variant>
        <vt:lpwstr/>
      </vt:variant>
      <vt:variant>
        <vt:lpwstr>_Toc302554862</vt:lpwstr>
      </vt:variant>
      <vt:variant>
        <vt:i4>1048636</vt:i4>
      </vt:variant>
      <vt:variant>
        <vt:i4>2162</vt:i4>
      </vt:variant>
      <vt:variant>
        <vt:i4>0</vt:i4>
      </vt:variant>
      <vt:variant>
        <vt:i4>5</vt:i4>
      </vt:variant>
      <vt:variant>
        <vt:lpwstr/>
      </vt:variant>
      <vt:variant>
        <vt:lpwstr>_Toc302554861</vt:lpwstr>
      </vt:variant>
      <vt:variant>
        <vt:i4>1048636</vt:i4>
      </vt:variant>
      <vt:variant>
        <vt:i4>2156</vt:i4>
      </vt:variant>
      <vt:variant>
        <vt:i4>0</vt:i4>
      </vt:variant>
      <vt:variant>
        <vt:i4>5</vt:i4>
      </vt:variant>
      <vt:variant>
        <vt:lpwstr/>
      </vt:variant>
      <vt:variant>
        <vt:lpwstr>_Toc302554860</vt:lpwstr>
      </vt:variant>
      <vt:variant>
        <vt:i4>1245244</vt:i4>
      </vt:variant>
      <vt:variant>
        <vt:i4>2150</vt:i4>
      </vt:variant>
      <vt:variant>
        <vt:i4>0</vt:i4>
      </vt:variant>
      <vt:variant>
        <vt:i4>5</vt:i4>
      </vt:variant>
      <vt:variant>
        <vt:lpwstr/>
      </vt:variant>
      <vt:variant>
        <vt:lpwstr>_Toc302554859</vt:lpwstr>
      </vt:variant>
      <vt:variant>
        <vt:i4>1245244</vt:i4>
      </vt:variant>
      <vt:variant>
        <vt:i4>2144</vt:i4>
      </vt:variant>
      <vt:variant>
        <vt:i4>0</vt:i4>
      </vt:variant>
      <vt:variant>
        <vt:i4>5</vt:i4>
      </vt:variant>
      <vt:variant>
        <vt:lpwstr/>
      </vt:variant>
      <vt:variant>
        <vt:lpwstr>_Toc302554858</vt:lpwstr>
      </vt:variant>
      <vt:variant>
        <vt:i4>1245244</vt:i4>
      </vt:variant>
      <vt:variant>
        <vt:i4>2138</vt:i4>
      </vt:variant>
      <vt:variant>
        <vt:i4>0</vt:i4>
      </vt:variant>
      <vt:variant>
        <vt:i4>5</vt:i4>
      </vt:variant>
      <vt:variant>
        <vt:lpwstr/>
      </vt:variant>
      <vt:variant>
        <vt:lpwstr>_Toc302554857</vt:lpwstr>
      </vt:variant>
      <vt:variant>
        <vt:i4>1245244</vt:i4>
      </vt:variant>
      <vt:variant>
        <vt:i4>2132</vt:i4>
      </vt:variant>
      <vt:variant>
        <vt:i4>0</vt:i4>
      </vt:variant>
      <vt:variant>
        <vt:i4>5</vt:i4>
      </vt:variant>
      <vt:variant>
        <vt:lpwstr/>
      </vt:variant>
      <vt:variant>
        <vt:lpwstr>_Toc302554856</vt:lpwstr>
      </vt:variant>
      <vt:variant>
        <vt:i4>1245244</vt:i4>
      </vt:variant>
      <vt:variant>
        <vt:i4>2126</vt:i4>
      </vt:variant>
      <vt:variant>
        <vt:i4>0</vt:i4>
      </vt:variant>
      <vt:variant>
        <vt:i4>5</vt:i4>
      </vt:variant>
      <vt:variant>
        <vt:lpwstr/>
      </vt:variant>
      <vt:variant>
        <vt:lpwstr>_Toc302554855</vt:lpwstr>
      </vt:variant>
      <vt:variant>
        <vt:i4>1245244</vt:i4>
      </vt:variant>
      <vt:variant>
        <vt:i4>2120</vt:i4>
      </vt:variant>
      <vt:variant>
        <vt:i4>0</vt:i4>
      </vt:variant>
      <vt:variant>
        <vt:i4>5</vt:i4>
      </vt:variant>
      <vt:variant>
        <vt:lpwstr/>
      </vt:variant>
      <vt:variant>
        <vt:lpwstr>_Toc302554854</vt:lpwstr>
      </vt:variant>
      <vt:variant>
        <vt:i4>1245244</vt:i4>
      </vt:variant>
      <vt:variant>
        <vt:i4>2114</vt:i4>
      </vt:variant>
      <vt:variant>
        <vt:i4>0</vt:i4>
      </vt:variant>
      <vt:variant>
        <vt:i4>5</vt:i4>
      </vt:variant>
      <vt:variant>
        <vt:lpwstr/>
      </vt:variant>
      <vt:variant>
        <vt:lpwstr>_Toc302554853</vt:lpwstr>
      </vt:variant>
      <vt:variant>
        <vt:i4>1245244</vt:i4>
      </vt:variant>
      <vt:variant>
        <vt:i4>2108</vt:i4>
      </vt:variant>
      <vt:variant>
        <vt:i4>0</vt:i4>
      </vt:variant>
      <vt:variant>
        <vt:i4>5</vt:i4>
      </vt:variant>
      <vt:variant>
        <vt:lpwstr/>
      </vt:variant>
      <vt:variant>
        <vt:lpwstr>_Toc302554852</vt:lpwstr>
      </vt:variant>
      <vt:variant>
        <vt:i4>1245244</vt:i4>
      </vt:variant>
      <vt:variant>
        <vt:i4>2102</vt:i4>
      </vt:variant>
      <vt:variant>
        <vt:i4>0</vt:i4>
      </vt:variant>
      <vt:variant>
        <vt:i4>5</vt:i4>
      </vt:variant>
      <vt:variant>
        <vt:lpwstr/>
      </vt:variant>
      <vt:variant>
        <vt:lpwstr>_Toc302554851</vt:lpwstr>
      </vt:variant>
      <vt:variant>
        <vt:i4>1245244</vt:i4>
      </vt:variant>
      <vt:variant>
        <vt:i4>2096</vt:i4>
      </vt:variant>
      <vt:variant>
        <vt:i4>0</vt:i4>
      </vt:variant>
      <vt:variant>
        <vt:i4>5</vt:i4>
      </vt:variant>
      <vt:variant>
        <vt:lpwstr/>
      </vt:variant>
      <vt:variant>
        <vt:lpwstr>_Toc302554850</vt:lpwstr>
      </vt:variant>
      <vt:variant>
        <vt:i4>1179708</vt:i4>
      </vt:variant>
      <vt:variant>
        <vt:i4>2090</vt:i4>
      </vt:variant>
      <vt:variant>
        <vt:i4>0</vt:i4>
      </vt:variant>
      <vt:variant>
        <vt:i4>5</vt:i4>
      </vt:variant>
      <vt:variant>
        <vt:lpwstr/>
      </vt:variant>
      <vt:variant>
        <vt:lpwstr>_Toc302554849</vt:lpwstr>
      </vt:variant>
      <vt:variant>
        <vt:i4>1179708</vt:i4>
      </vt:variant>
      <vt:variant>
        <vt:i4>2084</vt:i4>
      </vt:variant>
      <vt:variant>
        <vt:i4>0</vt:i4>
      </vt:variant>
      <vt:variant>
        <vt:i4>5</vt:i4>
      </vt:variant>
      <vt:variant>
        <vt:lpwstr/>
      </vt:variant>
      <vt:variant>
        <vt:lpwstr>_Toc302554848</vt:lpwstr>
      </vt:variant>
      <vt:variant>
        <vt:i4>1179708</vt:i4>
      </vt:variant>
      <vt:variant>
        <vt:i4>2078</vt:i4>
      </vt:variant>
      <vt:variant>
        <vt:i4>0</vt:i4>
      </vt:variant>
      <vt:variant>
        <vt:i4>5</vt:i4>
      </vt:variant>
      <vt:variant>
        <vt:lpwstr/>
      </vt:variant>
      <vt:variant>
        <vt:lpwstr>_Toc302554847</vt:lpwstr>
      </vt:variant>
      <vt:variant>
        <vt:i4>1179708</vt:i4>
      </vt:variant>
      <vt:variant>
        <vt:i4>2072</vt:i4>
      </vt:variant>
      <vt:variant>
        <vt:i4>0</vt:i4>
      </vt:variant>
      <vt:variant>
        <vt:i4>5</vt:i4>
      </vt:variant>
      <vt:variant>
        <vt:lpwstr/>
      </vt:variant>
      <vt:variant>
        <vt:lpwstr>_Toc302554846</vt:lpwstr>
      </vt:variant>
      <vt:variant>
        <vt:i4>1179708</vt:i4>
      </vt:variant>
      <vt:variant>
        <vt:i4>2066</vt:i4>
      </vt:variant>
      <vt:variant>
        <vt:i4>0</vt:i4>
      </vt:variant>
      <vt:variant>
        <vt:i4>5</vt:i4>
      </vt:variant>
      <vt:variant>
        <vt:lpwstr/>
      </vt:variant>
      <vt:variant>
        <vt:lpwstr>_Toc302554845</vt:lpwstr>
      </vt:variant>
      <vt:variant>
        <vt:i4>1179708</vt:i4>
      </vt:variant>
      <vt:variant>
        <vt:i4>2060</vt:i4>
      </vt:variant>
      <vt:variant>
        <vt:i4>0</vt:i4>
      </vt:variant>
      <vt:variant>
        <vt:i4>5</vt:i4>
      </vt:variant>
      <vt:variant>
        <vt:lpwstr/>
      </vt:variant>
      <vt:variant>
        <vt:lpwstr>_Toc302554844</vt:lpwstr>
      </vt:variant>
      <vt:variant>
        <vt:i4>1179708</vt:i4>
      </vt:variant>
      <vt:variant>
        <vt:i4>2054</vt:i4>
      </vt:variant>
      <vt:variant>
        <vt:i4>0</vt:i4>
      </vt:variant>
      <vt:variant>
        <vt:i4>5</vt:i4>
      </vt:variant>
      <vt:variant>
        <vt:lpwstr/>
      </vt:variant>
      <vt:variant>
        <vt:lpwstr>_Toc302554843</vt:lpwstr>
      </vt:variant>
      <vt:variant>
        <vt:i4>1179708</vt:i4>
      </vt:variant>
      <vt:variant>
        <vt:i4>2048</vt:i4>
      </vt:variant>
      <vt:variant>
        <vt:i4>0</vt:i4>
      </vt:variant>
      <vt:variant>
        <vt:i4>5</vt:i4>
      </vt:variant>
      <vt:variant>
        <vt:lpwstr/>
      </vt:variant>
      <vt:variant>
        <vt:lpwstr>_Toc302554842</vt:lpwstr>
      </vt:variant>
      <vt:variant>
        <vt:i4>1179708</vt:i4>
      </vt:variant>
      <vt:variant>
        <vt:i4>2042</vt:i4>
      </vt:variant>
      <vt:variant>
        <vt:i4>0</vt:i4>
      </vt:variant>
      <vt:variant>
        <vt:i4>5</vt:i4>
      </vt:variant>
      <vt:variant>
        <vt:lpwstr/>
      </vt:variant>
      <vt:variant>
        <vt:lpwstr>_Toc302554841</vt:lpwstr>
      </vt:variant>
      <vt:variant>
        <vt:i4>1179708</vt:i4>
      </vt:variant>
      <vt:variant>
        <vt:i4>2036</vt:i4>
      </vt:variant>
      <vt:variant>
        <vt:i4>0</vt:i4>
      </vt:variant>
      <vt:variant>
        <vt:i4>5</vt:i4>
      </vt:variant>
      <vt:variant>
        <vt:lpwstr/>
      </vt:variant>
      <vt:variant>
        <vt:lpwstr>_Toc302554840</vt:lpwstr>
      </vt:variant>
      <vt:variant>
        <vt:i4>1376316</vt:i4>
      </vt:variant>
      <vt:variant>
        <vt:i4>2030</vt:i4>
      </vt:variant>
      <vt:variant>
        <vt:i4>0</vt:i4>
      </vt:variant>
      <vt:variant>
        <vt:i4>5</vt:i4>
      </vt:variant>
      <vt:variant>
        <vt:lpwstr/>
      </vt:variant>
      <vt:variant>
        <vt:lpwstr>_Toc302554839</vt:lpwstr>
      </vt:variant>
      <vt:variant>
        <vt:i4>1376316</vt:i4>
      </vt:variant>
      <vt:variant>
        <vt:i4>2024</vt:i4>
      </vt:variant>
      <vt:variant>
        <vt:i4>0</vt:i4>
      </vt:variant>
      <vt:variant>
        <vt:i4>5</vt:i4>
      </vt:variant>
      <vt:variant>
        <vt:lpwstr/>
      </vt:variant>
      <vt:variant>
        <vt:lpwstr>_Toc302554838</vt:lpwstr>
      </vt:variant>
      <vt:variant>
        <vt:i4>1376316</vt:i4>
      </vt:variant>
      <vt:variant>
        <vt:i4>2018</vt:i4>
      </vt:variant>
      <vt:variant>
        <vt:i4>0</vt:i4>
      </vt:variant>
      <vt:variant>
        <vt:i4>5</vt:i4>
      </vt:variant>
      <vt:variant>
        <vt:lpwstr/>
      </vt:variant>
      <vt:variant>
        <vt:lpwstr>_Toc302554837</vt:lpwstr>
      </vt:variant>
      <vt:variant>
        <vt:i4>1376316</vt:i4>
      </vt:variant>
      <vt:variant>
        <vt:i4>2012</vt:i4>
      </vt:variant>
      <vt:variant>
        <vt:i4>0</vt:i4>
      </vt:variant>
      <vt:variant>
        <vt:i4>5</vt:i4>
      </vt:variant>
      <vt:variant>
        <vt:lpwstr/>
      </vt:variant>
      <vt:variant>
        <vt:lpwstr>_Toc302554836</vt:lpwstr>
      </vt:variant>
      <vt:variant>
        <vt:i4>1376316</vt:i4>
      </vt:variant>
      <vt:variant>
        <vt:i4>2006</vt:i4>
      </vt:variant>
      <vt:variant>
        <vt:i4>0</vt:i4>
      </vt:variant>
      <vt:variant>
        <vt:i4>5</vt:i4>
      </vt:variant>
      <vt:variant>
        <vt:lpwstr/>
      </vt:variant>
      <vt:variant>
        <vt:lpwstr>_Toc302554835</vt:lpwstr>
      </vt:variant>
      <vt:variant>
        <vt:i4>1376316</vt:i4>
      </vt:variant>
      <vt:variant>
        <vt:i4>2000</vt:i4>
      </vt:variant>
      <vt:variant>
        <vt:i4>0</vt:i4>
      </vt:variant>
      <vt:variant>
        <vt:i4>5</vt:i4>
      </vt:variant>
      <vt:variant>
        <vt:lpwstr/>
      </vt:variant>
      <vt:variant>
        <vt:lpwstr>_Toc302554834</vt:lpwstr>
      </vt:variant>
      <vt:variant>
        <vt:i4>1376316</vt:i4>
      </vt:variant>
      <vt:variant>
        <vt:i4>1994</vt:i4>
      </vt:variant>
      <vt:variant>
        <vt:i4>0</vt:i4>
      </vt:variant>
      <vt:variant>
        <vt:i4>5</vt:i4>
      </vt:variant>
      <vt:variant>
        <vt:lpwstr/>
      </vt:variant>
      <vt:variant>
        <vt:lpwstr>_Toc302554833</vt:lpwstr>
      </vt:variant>
      <vt:variant>
        <vt:i4>1376316</vt:i4>
      </vt:variant>
      <vt:variant>
        <vt:i4>1988</vt:i4>
      </vt:variant>
      <vt:variant>
        <vt:i4>0</vt:i4>
      </vt:variant>
      <vt:variant>
        <vt:i4>5</vt:i4>
      </vt:variant>
      <vt:variant>
        <vt:lpwstr/>
      </vt:variant>
      <vt:variant>
        <vt:lpwstr>_Toc302554832</vt:lpwstr>
      </vt:variant>
      <vt:variant>
        <vt:i4>1376316</vt:i4>
      </vt:variant>
      <vt:variant>
        <vt:i4>1982</vt:i4>
      </vt:variant>
      <vt:variant>
        <vt:i4>0</vt:i4>
      </vt:variant>
      <vt:variant>
        <vt:i4>5</vt:i4>
      </vt:variant>
      <vt:variant>
        <vt:lpwstr/>
      </vt:variant>
      <vt:variant>
        <vt:lpwstr>_Toc302554831</vt:lpwstr>
      </vt:variant>
      <vt:variant>
        <vt:i4>1376316</vt:i4>
      </vt:variant>
      <vt:variant>
        <vt:i4>1976</vt:i4>
      </vt:variant>
      <vt:variant>
        <vt:i4>0</vt:i4>
      </vt:variant>
      <vt:variant>
        <vt:i4>5</vt:i4>
      </vt:variant>
      <vt:variant>
        <vt:lpwstr/>
      </vt:variant>
      <vt:variant>
        <vt:lpwstr>_Toc302554830</vt:lpwstr>
      </vt:variant>
      <vt:variant>
        <vt:i4>1310780</vt:i4>
      </vt:variant>
      <vt:variant>
        <vt:i4>1970</vt:i4>
      </vt:variant>
      <vt:variant>
        <vt:i4>0</vt:i4>
      </vt:variant>
      <vt:variant>
        <vt:i4>5</vt:i4>
      </vt:variant>
      <vt:variant>
        <vt:lpwstr/>
      </vt:variant>
      <vt:variant>
        <vt:lpwstr>_Toc302554829</vt:lpwstr>
      </vt:variant>
      <vt:variant>
        <vt:i4>1310780</vt:i4>
      </vt:variant>
      <vt:variant>
        <vt:i4>1964</vt:i4>
      </vt:variant>
      <vt:variant>
        <vt:i4>0</vt:i4>
      </vt:variant>
      <vt:variant>
        <vt:i4>5</vt:i4>
      </vt:variant>
      <vt:variant>
        <vt:lpwstr/>
      </vt:variant>
      <vt:variant>
        <vt:lpwstr>_Toc302554828</vt:lpwstr>
      </vt:variant>
      <vt:variant>
        <vt:i4>1310780</vt:i4>
      </vt:variant>
      <vt:variant>
        <vt:i4>1958</vt:i4>
      </vt:variant>
      <vt:variant>
        <vt:i4>0</vt:i4>
      </vt:variant>
      <vt:variant>
        <vt:i4>5</vt:i4>
      </vt:variant>
      <vt:variant>
        <vt:lpwstr/>
      </vt:variant>
      <vt:variant>
        <vt:lpwstr>_Toc302554827</vt:lpwstr>
      </vt:variant>
      <vt:variant>
        <vt:i4>1310780</vt:i4>
      </vt:variant>
      <vt:variant>
        <vt:i4>1952</vt:i4>
      </vt:variant>
      <vt:variant>
        <vt:i4>0</vt:i4>
      </vt:variant>
      <vt:variant>
        <vt:i4>5</vt:i4>
      </vt:variant>
      <vt:variant>
        <vt:lpwstr/>
      </vt:variant>
      <vt:variant>
        <vt:lpwstr>_Toc302554826</vt:lpwstr>
      </vt:variant>
      <vt:variant>
        <vt:i4>1310780</vt:i4>
      </vt:variant>
      <vt:variant>
        <vt:i4>1946</vt:i4>
      </vt:variant>
      <vt:variant>
        <vt:i4>0</vt:i4>
      </vt:variant>
      <vt:variant>
        <vt:i4>5</vt:i4>
      </vt:variant>
      <vt:variant>
        <vt:lpwstr/>
      </vt:variant>
      <vt:variant>
        <vt:lpwstr>_Toc302554825</vt:lpwstr>
      </vt:variant>
      <vt:variant>
        <vt:i4>1310780</vt:i4>
      </vt:variant>
      <vt:variant>
        <vt:i4>1940</vt:i4>
      </vt:variant>
      <vt:variant>
        <vt:i4>0</vt:i4>
      </vt:variant>
      <vt:variant>
        <vt:i4>5</vt:i4>
      </vt:variant>
      <vt:variant>
        <vt:lpwstr/>
      </vt:variant>
      <vt:variant>
        <vt:lpwstr>_Toc302554824</vt:lpwstr>
      </vt:variant>
      <vt:variant>
        <vt:i4>1310780</vt:i4>
      </vt:variant>
      <vt:variant>
        <vt:i4>1934</vt:i4>
      </vt:variant>
      <vt:variant>
        <vt:i4>0</vt:i4>
      </vt:variant>
      <vt:variant>
        <vt:i4>5</vt:i4>
      </vt:variant>
      <vt:variant>
        <vt:lpwstr/>
      </vt:variant>
      <vt:variant>
        <vt:lpwstr>_Toc302554823</vt:lpwstr>
      </vt:variant>
      <vt:variant>
        <vt:i4>1310780</vt:i4>
      </vt:variant>
      <vt:variant>
        <vt:i4>1928</vt:i4>
      </vt:variant>
      <vt:variant>
        <vt:i4>0</vt:i4>
      </vt:variant>
      <vt:variant>
        <vt:i4>5</vt:i4>
      </vt:variant>
      <vt:variant>
        <vt:lpwstr/>
      </vt:variant>
      <vt:variant>
        <vt:lpwstr>_Toc302554822</vt:lpwstr>
      </vt:variant>
      <vt:variant>
        <vt:i4>1310780</vt:i4>
      </vt:variant>
      <vt:variant>
        <vt:i4>1922</vt:i4>
      </vt:variant>
      <vt:variant>
        <vt:i4>0</vt:i4>
      </vt:variant>
      <vt:variant>
        <vt:i4>5</vt:i4>
      </vt:variant>
      <vt:variant>
        <vt:lpwstr/>
      </vt:variant>
      <vt:variant>
        <vt:lpwstr>_Toc302554821</vt:lpwstr>
      </vt:variant>
      <vt:variant>
        <vt:i4>1310780</vt:i4>
      </vt:variant>
      <vt:variant>
        <vt:i4>1916</vt:i4>
      </vt:variant>
      <vt:variant>
        <vt:i4>0</vt:i4>
      </vt:variant>
      <vt:variant>
        <vt:i4>5</vt:i4>
      </vt:variant>
      <vt:variant>
        <vt:lpwstr/>
      </vt:variant>
      <vt:variant>
        <vt:lpwstr>_Toc302554820</vt:lpwstr>
      </vt:variant>
      <vt:variant>
        <vt:i4>1507388</vt:i4>
      </vt:variant>
      <vt:variant>
        <vt:i4>1910</vt:i4>
      </vt:variant>
      <vt:variant>
        <vt:i4>0</vt:i4>
      </vt:variant>
      <vt:variant>
        <vt:i4>5</vt:i4>
      </vt:variant>
      <vt:variant>
        <vt:lpwstr/>
      </vt:variant>
      <vt:variant>
        <vt:lpwstr>_Toc302554819</vt:lpwstr>
      </vt:variant>
      <vt:variant>
        <vt:i4>1507388</vt:i4>
      </vt:variant>
      <vt:variant>
        <vt:i4>1904</vt:i4>
      </vt:variant>
      <vt:variant>
        <vt:i4>0</vt:i4>
      </vt:variant>
      <vt:variant>
        <vt:i4>5</vt:i4>
      </vt:variant>
      <vt:variant>
        <vt:lpwstr/>
      </vt:variant>
      <vt:variant>
        <vt:lpwstr>_Toc302554818</vt:lpwstr>
      </vt:variant>
      <vt:variant>
        <vt:i4>1507388</vt:i4>
      </vt:variant>
      <vt:variant>
        <vt:i4>1898</vt:i4>
      </vt:variant>
      <vt:variant>
        <vt:i4>0</vt:i4>
      </vt:variant>
      <vt:variant>
        <vt:i4>5</vt:i4>
      </vt:variant>
      <vt:variant>
        <vt:lpwstr/>
      </vt:variant>
      <vt:variant>
        <vt:lpwstr>_Toc302554817</vt:lpwstr>
      </vt:variant>
      <vt:variant>
        <vt:i4>1507388</vt:i4>
      </vt:variant>
      <vt:variant>
        <vt:i4>1892</vt:i4>
      </vt:variant>
      <vt:variant>
        <vt:i4>0</vt:i4>
      </vt:variant>
      <vt:variant>
        <vt:i4>5</vt:i4>
      </vt:variant>
      <vt:variant>
        <vt:lpwstr/>
      </vt:variant>
      <vt:variant>
        <vt:lpwstr>_Toc302554816</vt:lpwstr>
      </vt:variant>
      <vt:variant>
        <vt:i4>1507388</vt:i4>
      </vt:variant>
      <vt:variant>
        <vt:i4>1886</vt:i4>
      </vt:variant>
      <vt:variant>
        <vt:i4>0</vt:i4>
      </vt:variant>
      <vt:variant>
        <vt:i4>5</vt:i4>
      </vt:variant>
      <vt:variant>
        <vt:lpwstr/>
      </vt:variant>
      <vt:variant>
        <vt:lpwstr>_Toc302554815</vt:lpwstr>
      </vt:variant>
      <vt:variant>
        <vt:i4>1507388</vt:i4>
      </vt:variant>
      <vt:variant>
        <vt:i4>1880</vt:i4>
      </vt:variant>
      <vt:variant>
        <vt:i4>0</vt:i4>
      </vt:variant>
      <vt:variant>
        <vt:i4>5</vt:i4>
      </vt:variant>
      <vt:variant>
        <vt:lpwstr/>
      </vt:variant>
      <vt:variant>
        <vt:lpwstr>_Toc302554814</vt:lpwstr>
      </vt:variant>
      <vt:variant>
        <vt:i4>1507388</vt:i4>
      </vt:variant>
      <vt:variant>
        <vt:i4>1874</vt:i4>
      </vt:variant>
      <vt:variant>
        <vt:i4>0</vt:i4>
      </vt:variant>
      <vt:variant>
        <vt:i4>5</vt:i4>
      </vt:variant>
      <vt:variant>
        <vt:lpwstr/>
      </vt:variant>
      <vt:variant>
        <vt:lpwstr>_Toc302554813</vt:lpwstr>
      </vt:variant>
      <vt:variant>
        <vt:i4>1507388</vt:i4>
      </vt:variant>
      <vt:variant>
        <vt:i4>1868</vt:i4>
      </vt:variant>
      <vt:variant>
        <vt:i4>0</vt:i4>
      </vt:variant>
      <vt:variant>
        <vt:i4>5</vt:i4>
      </vt:variant>
      <vt:variant>
        <vt:lpwstr/>
      </vt:variant>
      <vt:variant>
        <vt:lpwstr>_Toc302554812</vt:lpwstr>
      </vt:variant>
      <vt:variant>
        <vt:i4>1507388</vt:i4>
      </vt:variant>
      <vt:variant>
        <vt:i4>1862</vt:i4>
      </vt:variant>
      <vt:variant>
        <vt:i4>0</vt:i4>
      </vt:variant>
      <vt:variant>
        <vt:i4>5</vt:i4>
      </vt:variant>
      <vt:variant>
        <vt:lpwstr/>
      </vt:variant>
      <vt:variant>
        <vt:lpwstr>_Toc302554811</vt:lpwstr>
      </vt:variant>
      <vt:variant>
        <vt:i4>1507388</vt:i4>
      </vt:variant>
      <vt:variant>
        <vt:i4>1856</vt:i4>
      </vt:variant>
      <vt:variant>
        <vt:i4>0</vt:i4>
      </vt:variant>
      <vt:variant>
        <vt:i4>5</vt:i4>
      </vt:variant>
      <vt:variant>
        <vt:lpwstr/>
      </vt:variant>
      <vt:variant>
        <vt:lpwstr>_Toc302554810</vt:lpwstr>
      </vt:variant>
      <vt:variant>
        <vt:i4>1441852</vt:i4>
      </vt:variant>
      <vt:variant>
        <vt:i4>1850</vt:i4>
      </vt:variant>
      <vt:variant>
        <vt:i4>0</vt:i4>
      </vt:variant>
      <vt:variant>
        <vt:i4>5</vt:i4>
      </vt:variant>
      <vt:variant>
        <vt:lpwstr/>
      </vt:variant>
      <vt:variant>
        <vt:lpwstr>_Toc302554809</vt:lpwstr>
      </vt:variant>
      <vt:variant>
        <vt:i4>1441852</vt:i4>
      </vt:variant>
      <vt:variant>
        <vt:i4>1844</vt:i4>
      </vt:variant>
      <vt:variant>
        <vt:i4>0</vt:i4>
      </vt:variant>
      <vt:variant>
        <vt:i4>5</vt:i4>
      </vt:variant>
      <vt:variant>
        <vt:lpwstr/>
      </vt:variant>
      <vt:variant>
        <vt:lpwstr>_Toc302554808</vt:lpwstr>
      </vt:variant>
      <vt:variant>
        <vt:i4>1441852</vt:i4>
      </vt:variant>
      <vt:variant>
        <vt:i4>1838</vt:i4>
      </vt:variant>
      <vt:variant>
        <vt:i4>0</vt:i4>
      </vt:variant>
      <vt:variant>
        <vt:i4>5</vt:i4>
      </vt:variant>
      <vt:variant>
        <vt:lpwstr/>
      </vt:variant>
      <vt:variant>
        <vt:lpwstr>_Toc302554807</vt:lpwstr>
      </vt:variant>
      <vt:variant>
        <vt:i4>1441852</vt:i4>
      </vt:variant>
      <vt:variant>
        <vt:i4>1832</vt:i4>
      </vt:variant>
      <vt:variant>
        <vt:i4>0</vt:i4>
      </vt:variant>
      <vt:variant>
        <vt:i4>5</vt:i4>
      </vt:variant>
      <vt:variant>
        <vt:lpwstr/>
      </vt:variant>
      <vt:variant>
        <vt:lpwstr>_Toc302554806</vt:lpwstr>
      </vt:variant>
      <vt:variant>
        <vt:i4>1441852</vt:i4>
      </vt:variant>
      <vt:variant>
        <vt:i4>1826</vt:i4>
      </vt:variant>
      <vt:variant>
        <vt:i4>0</vt:i4>
      </vt:variant>
      <vt:variant>
        <vt:i4>5</vt:i4>
      </vt:variant>
      <vt:variant>
        <vt:lpwstr/>
      </vt:variant>
      <vt:variant>
        <vt:lpwstr>_Toc302554805</vt:lpwstr>
      </vt:variant>
      <vt:variant>
        <vt:i4>1441852</vt:i4>
      </vt:variant>
      <vt:variant>
        <vt:i4>1820</vt:i4>
      </vt:variant>
      <vt:variant>
        <vt:i4>0</vt:i4>
      </vt:variant>
      <vt:variant>
        <vt:i4>5</vt:i4>
      </vt:variant>
      <vt:variant>
        <vt:lpwstr/>
      </vt:variant>
      <vt:variant>
        <vt:lpwstr>_Toc302554804</vt:lpwstr>
      </vt:variant>
      <vt:variant>
        <vt:i4>1441852</vt:i4>
      </vt:variant>
      <vt:variant>
        <vt:i4>1814</vt:i4>
      </vt:variant>
      <vt:variant>
        <vt:i4>0</vt:i4>
      </vt:variant>
      <vt:variant>
        <vt:i4>5</vt:i4>
      </vt:variant>
      <vt:variant>
        <vt:lpwstr/>
      </vt:variant>
      <vt:variant>
        <vt:lpwstr>_Toc302554803</vt:lpwstr>
      </vt:variant>
      <vt:variant>
        <vt:i4>1441852</vt:i4>
      </vt:variant>
      <vt:variant>
        <vt:i4>1808</vt:i4>
      </vt:variant>
      <vt:variant>
        <vt:i4>0</vt:i4>
      </vt:variant>
      <vt:variant>
        <vt:i4>5</vt:i4>
      </vt:variant>
      <vt:variant>
        <vt:lpwstr/>
      </vt:variant>
      <vt:variant>
        <vt:lpwstr>_Toc302554802</vt:lpwstr>
      </vt:variant>
      <vt:variant>
        <vt:i4>1441852</vt:i4>
      </vt:variant>
      <vt:variant>
        <vt:i4>1802</vt:i4>
      </vt:variant>
      <vt:variant>
        <vt:i4>0</vt:i4>
      </vt:variant>
      <vt:variant>
        <vt:i4>5</vt:i4>
      </vt:variant>
      <vt:variant>
        <vt:lpwstr/>
      </vt:variant>
      <vt:variant>
        <vt:lpwstr>_Toc302554801</vt:lpwstr>
      </vt:variant>
      <vt:variant>
        <vt:i4>1441852</vt:i4>
      </vt:variant>
      <vt:variant>
        <vt:i4>1796</vt:i4>
      </vt:variant>
      <vt:variant>
        <vt:i4>0</vt:i4>
      </vt:variant>
      <vt:variant>
        <vt:i4>5</vt:i4>
      </vt:variant>
      <vt:variant>
        <vt:lpwstr/>
      </vt:variant>
      <vt:variant>
        <vt:lpwstr>_Toc302554800</vt:lpwstr>
      </vt:variant>
      <vt:variant>
        <vt:i4>2031667</vt:i4>
      </vt:variant>
      <vt:variant>
        <vt:i4>1790</vt:i4>
      </vt:variant>
      <vt:variant>
        <vt:i4>0</vt:i4>
      </vt:variant>
      <vt:variant>
        <vt:i4>5</vt:i4>
      </vt:variant>
      <vt:variant>
        <vt:lpwstr/>
      </vt:variant>
      <vt:variant>
        <vt:lpwstr>_Toc302554799</vt:lpwstr>
      </vt:variant>
      <vt:variant>
        <vt:i4>2031667</vt:i4>
      </vt:variant>
      <vt:variant>
        <vt:i4>1784</vt:i4>
      </vt:variant>
      <vt:variant>
        <vt:i4>0</vt:i4>
      </vt:variant>
      <vt:variant>
        <vt:i4>5</vt:i4>
      </vt:variant>
      <vt:variant>
        <vt:lpwstr/>
      </vt:variant>
      <vt:variant>
        <vt:lpwstr>_Toc302554798</vt:lpwstr>
      </vt:variant>
      <vt:variant>
        <vt:i4>2031667</vt:i4>
      </vt:variant>
      <vt:variant>
        <vt:i4>1778</vt:i4>
      </vt:variant>
      <vt:variant>
        <vt:i4>0</vt:i4>
      </vt:variant>
      <vt:variant>
        <vt:i4>5</vt:i4>
      </vt:variant>
      <vt:variant>
        <vt:lpwstr/>
      </vt:variant>
      <vt:variant>
        <vt:lpwstr>_Toc302554797</vt:lpwstr>
      </vt:variant>
      <vt:variant>
        <vt:i4>2031667</vt:i4>
      </vt:variant>
      <vt:variant>
        <vt:i4>1772</vt:i4>
      </vt:variant>
      <vt:variant>
        <vt:i4>0</vt:i4>
      </vt:variant>
      <vt:variant>
        <vt:i4>5</vt:i4>
      </vt:variant>
      <vt:variant>
        <vt:lpwstr/>
      </vt:variant>
      <vt:variant>
        <vt:lpwstr>_Toc302554796</vt:lpwstr>
      </vt:variant>
      <vt:variant>
        <vt:i4>2031667</vt:i4>
      </vt:variant>
      <vt:variant>
        <vt:i4>1766</vt:i4>
      </vt:variant>
      <vt:variant>
        <vt:i4>0</vt:i4>
      </vt:variant>
      <vt:variant>
        <vt:i4>5</vt:i4>
      </vt:variant>
      <vt:variant>
        <vt:lpwstr/>
      </vt:variant>
      <vt:variant>
        <vt:lpwstr>_Toc302554795</vt:lpwstr>
      </vt:variant>
      <vt:variant>
        <vt:i4>2031667</vt:i4>
      </vt:variant>
      <vt:variant>
        <vt:i4>1760</vt:i4>
      </vt:variant>
      <vt:variant>
        <vt:i4>0</vt:i4>
      </vt:variant>
      <vt:variant>
        <vt:i4>5</vt:i4>
      </vt:variant>
      <vt:variant>
        <vt:lpwstr/>
      </vt:variant>
      <vt:variant>
        <vt:lpwstr>_Toc302554794</vt:lpwstr>
      </vt:variant>
      <vt:variant>
        <vt:i4>2031667</vt:i4>
      </vt:variant>
      <vt:variant>
        <vt:i4>1754</vt:i4>
      </vt:variant>
      <vt:variant>
        <vt:i4>0</vt:i4>
      </vt:variant>
      <vt:variant>
        <vt:i4>5</vt:i4>
      </vt:variant>
      <vt:variant>
        <vt:lpwstr/>
      </vt:variant>
      <vt:variant>
        <vt:lpwstr>_Toc302554793</vt:lpwstr>
      </vt:variant>
      <vt:variant>
        <vt:i4>2031667</vt:i4>
      </vt:variant>
      <vt:variant>
        <vt:i4>1748</vt:i4>
      </vt:variant>
      <vt:variant>
        <vt:i4>0</vt:i4>
      </vt:variant>
      <vt:variant>
        <vt:i4>5</vt:i4>
      </vt:variant>
      <vt:variant>
        <vt:lpwstr/>
      </vt:variant>
      <vt:variant>
        <vt:lpwstr>_Toc302554792</vt:lpwstr>
      </vt:variant>
      <vt:variant>
        <vt:i4>2031667</vt:i4>
      </vt:variant>
      <vt:variant>
        <vt:i4>1742</vt:i4>
      </vt:variant>
      <vt:variant>
        <vt:i4>0</vt:i4>
      </vt:variant>
      <vt:variant>
        <vt:i4>5</vt:i4>
      </vt:variant>
      <vt:variant>
        <vt:lpwstr/>
      </vt:variant>
      <vt:variant>
        <vt:lpwstr>_Toc302554791</vt:lpwstr>
      </vt:variant>
      <vt:variant>
        <vt:i4>2031667</vt:i4>
      </vt:variant>
      <vt:variant>
        <vt:i4>1736</vt:i4>
      </vt:variant>
      <vt:variant>
        <vt:i4>0</vt:i4>
      </vt:variant>
      <vt:variant>
        <vt:i4>5</vt:i4>
      </vt:variant>
      <vt:variant>
        <vt:lpwstr/>
      </vt:variant>
      <vt:variant>
        <vt:lpwstr>_Toc302554790</vt:lpwstr>
      </vt:variant>
      <vt:variant>
        <vt:i4>1966131</vt:i4>
      </vt:variant>
      <vt:variant>
        <vt:i4>1730</vt:i4>
      </vt:variant>
      <vt:variant>
        <vt:i4>0</vt:i4>
      </vt:variant>
      <vt:variant>
        <vt:i4>5</vt:i4>
      </vt:variant>
      <vt:variant>
        <vt:lpwstr/>
      </vt:variant>
      <vt:variant>
        <vt:lpwstr>_Toc302554789</vt:lpwstr>
      </vt:variant>
      <vt:variant>
        <vt:i4>1966131</vt:i4>
      </vt:variant>
      <vt:variant>
        <vt:i4>1724</vt:i4>
      </vt:variant>
      <vt:variant>
        <vt:i4>0</vt:i4>
      </vt:variant>
      <vt:variant>
        <vt:i4>5</vt:i4>
      </vt:variant>
      <vt:variant>
        <vt:lpwstr/>
      </vt:variant>
      <vt:variant>
        <vt:lpwstr>_Toc302554788</vt:lpwstr>
      </vt:variant>
      <vt:variant>
        <vt:i4>1966131</vt:i4>
      </vt:variant>
      <vt:variant>
        <vt:i4>1718</vt:i4>
      </vt:variant>
      <vt:variant>
        <vt:i4>0</vt:i4>
      </vt:variant>
      <vt:variant>
        <vt:i4>5</vt:i4>
      </vt:variant>
      <vt:variant>
        <vt:lpwstr/>
      </vt:variant>
      <vt:variant>
        <vt:lpwstr>_Toc302554787</vt:lpwstr>
      </vt:variant>
      <vt:variant>
        <vt:i4>1966131</vt:i4>
      </vt:variant>
      <vt:variant>
        <vt:i4>1712</vt:i4>
      </vt:variant>
      <vt:variant>
        <vt:i4>0</vt:i4>
      </vt:variant>
      <vt:variant>
        <vt:i4>5</vt:i4>
      </vt:variant>
      <vt:variant>
        <vt:lpwstr/>
      </vt:variant>
      <vt:variant>
        <vt:lpwstr>_Toc302554786</vt:lpwstr>
      </vt:variant>
      <vt:variant>
        <vt:i4>1966131</vt:i4>
      </vt:variant>
      <vt:variant>
        <vt:i4>1706</vt:i4>
      </vt:variant>
      <vt:variant>
        <vt:i4>0</vt:i4>
      </vt:variant>
      <vt:variant>
        <vt:i4>5</vt:i4>
      </vt:variant>
      <vt:variant>
        <vt:lpwstr/>
      </vt:variant>
      <vt:variant>
        <vt:lpwstr>_Toc302554785</vt:lpwstr>
      </vt:variant>
      <vt:variant>
        <vt:i4>1966131</vt:i4>
      </vt:variant>
      <vt:variant>
        <vt:i4>1700</vt:i4>
      </vt:variant>
      <vt:variant>
        <vt:i4>0</vt:i4>
      </vt:variant>
      <vt:variant>
        <vt:i4>5</vt:i4>
      </vt:variant>
      <vt:variant>
        <vt:lpwstr/>
      </vt:variant>
      <vt:variant>
        <vt:lpwstr>_Toc302554784</vt:lpwstr>
      </vt:variant>
      <vt:variant>
        <vt:i4>1966131</vt:i4>
      </vt:variant>
      <vt:variant>
        <vt:i4>1694</vt:i4>
      </vt:variant>
      <vt:variant>
        <vt:i4>0</vt:i4>
      </vt:variant>
      <vt:variant>
        <vt:i4>5</vt:i4>
      </vt:variant>
      <vt:variant>
        <vt:lpwstr/>
      </vt:variant>
      <vt:variant>
        <vt:lpwstr>_Toc302554783</vt:lpwstr>
      </vt:variant>
      <vt:variant>
        <vt:i4>1966131</vt:i4>
      </vt:variant>
      <vt:variant>
        <vt:i4>1688</vt:i4>
      </vt:variant>
      <vt:variant>
        <vt:i4>0</vt:i4>
      </vt:variant>
      <vt:variant>
        <vt:i4>5</vt:i4>
      </vt:variant>
      <vt:variant>
        <vt:lpwstr/>
      </vt:variant>
      <vt:variant>
        <vt:lpwstr>_Toc302554782</vt:lpwstr>
      </vt:variant>
      <vt:variant>
        <vt:i4>1966131</vt:i4>
      </vt:variant>
      <vt:variant>
        <vt:i4>1682</vt:i4>
      </vt:variant>
      <vt:variant>
        <vt:i4>0</vt:i4>
      </vt:variant>
      <vt:variant>
        <vt:i4>5</vt:i4>
      </vt:variant>
      <vt:variant>
        <vt:lpwstr/>
      </vt:variant>
      <vt:variant>
        <vt:lpwstr>_Toc302554781</vt:lpwstr>
      </vt:variant>
      <vt:variant>
        <vt:i4>1966131</vt:i4>
      </vt:variant>
      <vt:variant>
        <vt:i4>1676</vt:i4>
      </vt:variant>
      <vt:variant>
        <vt:i4>0</vt:i4>
      </vt:variant>
      <vt:variant>
        <vt:i4>5</vt:i4>
      </vt:variant>
      <vt:variant>
        <vt:lpwstr/>
      </vt:variant>
      <vt:variant>
        <vt:lpwstr>_Toc302554780</vt:lpwstr>
      </vt:variant>
      <vt:variant>
        <vt:i4>1114163</vt:i4>
      </vt:variant>
      <vt:variant>
        <vt:i4>1670</vt:i4>
      </vt:variant>
      <vt:variant>
        <vt:i4>0</vt:i4>
      </vt:variant>
      <vt:variant>
        <vt:i4>5</vt:i4>
      </vt:variant>
      <vt:variant>
        <vt:lpwstr/>
      </vt:variant>
      <vt:variant>
        <vt:lpwstr>_Toc302554779</vt:lpwstr>
      </vt:variant>
      <vt:variant>
        <vt:i4>1114163</vt:i4>
      </vt:variant>
      <vt:variant>
        <vt:i4>1664</vt:i4>
      </vt:variant>
      <vt:variant>
        <vt:i4>0</vt:i4>
      </vt:variant>
      <vt:variant>
        <vt:i4>5</vt:i4>
      </vt:variant>
      <vt:variant>
        <vt:lpwstr/>
      </vt:variant>
      <vt:variant>
        <vt:lpwstr>_Toc302554778</vt:lpwstr>
      </vt:variant>
      <vt:variant>
        <vt:i4>1114163</vt:i4>
      </vt:variant>
      <vt:variant>
        <vt:i4>1658</vt:i4>
      </vt:variant>
      <vt:variant>
        <vt:i4>0</vt:i4>
      </vt:variant>
      <vt:variant>
        <vt:i4>5</vt:i4>
      </vt:variant>
      <vt:variant>
        <vt:lpwstr/>
      </vt:variant>
      <vt:variant>
        <vt:lpwstr>_Toc302554777</vt:lpwstr>
      </vt:variant>
      <vt:variant>
        <vt:i4>1114163</vt:i4>
      </vt:variant>
      <vt:variant>
        <vt:i4>1652</vt:i4>
      </vt:variant>
      <vt:variant>
        <vt:i4>0</vt:i4>
      </vt:variant>
      <vt:variant>
        <vt:i4>5</vt:i4>
      </vt:variant>
      <vt:variant>
        <vt:lpwstr/>
      </vt:variant>
      <vt:variant>
        <vt:lpwstr>_Toc302554776</vt:lpwstr>
      </vt:variant>
      <vt:variant>
        <vt:i4>1114163</vt:i4>
      </vt:variant>
      <vt:variant>
        <vt:i4>1646</vt:i4>
      </vt:variant>
      <vt:variant>
        <vt:i4>0</vt:i4>
      </vt:variant>
      <vt:variant>
        <vt:i4>5</vt:i4>
      </vt:variant>
      <vt:variant>
        <vt:lpwstr/>
      </vt:variant>
      <vt:variant>
        <vt:lpwstr>_Toc302554775</vt:lpwstr>
      </vt:variant>
      <vt:variant>
        <vt:i4>1114163</vt:i4>
      </vt:variant>
      <vt:variant>
        <vt:i4>1640</vt:i4>
      </vt:variant>
      <vt:variant>
        <vt:i4>0</vt:i4>
      </vt:variant>
      <vt:variant>
        <vt:i4>5</vt:i4>
      </vt:variant>
      <vt:variant>
        <vt:lpwstr/>
      </vt:variant>
      <vt:variant>
        <vt:lpwstr>_Toc302554774</vt:lpwstr>
      </vt:variant>
      <vt:variant>
        <vt:i4>1114163</vt:i4>
      </vt:variant>
      <vt:variant>
        <vt:i4>1634</vt:i4>
      </vt:variant>
      <vt:variant>
        <vt:i4>0</vt:i4>
      </vt:variant>
      <vt:variant>
        <vt:i4>5</vt:i4>
      </vt:variant>
      <vt:variant>
        <vt:lpwstr/>
      </vt:variant>
      <vt:variant>
        <vt:lpwstr>_Toc302554773</vt:lpwstr>
      </vt:variant>
      <vt:variant>
        <vt:i4>1114163</vt:i4>
      </vt:variant>
      <vt:variant>
        <vt:i4>1628</vt:i4>
      </vt:variant>
      <vt:variant>
        <vt:i4>0</vt:i4>
      </vt:variant>
      <vt:variant>
        <vt:i4>5</vt:i4>
      </vt:variant>
      <vt:variant>
        <vt:lpwstr/>
      </vt:variant>
      <vt:variant>
        <vt:lpwstr>_Toc302554772</vt:lpwstr>
      </vt:variant>
      <vt:variant>
        <vt:i4>1114163</vt:i4>
      </vt:variant>
      <vt:variant>
        <vt:i4>1622</vt:i4>
      </vt:variant>
      <vt:variant>
        <vt:i4>0</vt:i4>
      </vt:variant>
      <vt:variant>
        <vt:i4>5</vt:i4>
      </vt:variant>
      <vt:variant>
        <vt:lpwstr/>
      </vt:variant>
      <vt:variant>
        <vt:lpwstr>_Toc302554771</vt:lpwstr>
      </vt:variant>
      <vt:variant>
        <vt:i4>1114163</vt:i4>
      </vt:variant>
      <vt:variant>
        <vt:i4>1616</vt:i4>
      </vt:variant>
      <vt:variant>
        <vt:i4>0</vt:i4>
      </vt:variant>
      <vt:variant>
        <vt:i4>5</vt:i4>
      </vt:variant>
      <vt:variant>
        <vt:lpwstr/>
      </vt:variant>
      <vt:variant>
        <vt:lpwstr>_Toc302554770</vt:lpwstr>
      </vt:variant>
      <vt:variant>
        <vt:i4>1048627</vt:i4>
      </vt:variant>
      <vt:variant>
        <vt:i4>1610</vt:i4>
      </vt:variant>
      <vt:variant>
        <vt:i4>0</vt:i4>
      </vt:variant>
      <vt:variant>
        <vt:i4>5</vt:i4>
      </vt:variant>
      <vt:variant>
        <vt:lpwstr/>
      </vt:variant>
      <vt:variant>
        <vt:lpwstr>_Toc302554769</vt:lpwstr>
      </vt:variant>
      <vt:variant>
        <vt:i4>1048627</vt:i4>
      </vt:variant>
      <vt:variant>
        <vt:i4>1604</vt:i4>
      </vt:variant>
      <vt:variant>
        <vt:i4>0</vt:i4>
      </vt:variant>
      <vt:variant>
        <vt:i4>5</vt:i4>
      </vt:variant>
      <vt:variant>
        <vt:lpwstr/>
      </vt:variant>
      <vt:variant>
        <vt:lpwstr>_Toc302554768</vt:lpwstr>
      </vt:variant>
      <vt:variant>
        <vt:i4>1048627</vt:i4>
      </vt:variant>
      <vt:variant>
        <vt:i4>1598</vt:i4>
      </vt:variant>
      <vt:variant>
        <vt:i4>0</vt:i4>
      </vt:variant>
      <vt:variant>
        <vt:i4>5</vt:i4>
      </vt:variant>
      <vt:variant>
        <vt:lpwstr/>
      </vt:variant>
      <vt:variant>
        <vt:lpwstr>_Toc302554767</vt:lpwstr>
      </vt:variant>
      <vt:variant>
        <vt:i4>1048627</vt:i4>
      </vt:variant>
      <vt:variant>
        <vt:i4>1592</vt:i4>
      </vt:variant>
      <vt:variant>
        <vt:i4>0</vt:i4>
      </vt:variant>
      <vt:variant>
        <vt:i4>5</vt:i4>
      </vt:variant>
      <vt:variant>
        <vt:lpwstr/>
      </vt:variant>
      <vt:variant>
        <vt:lpwstr>_Toc302554766</vt:lpwstr>
      </vt:variant>
      <vt:variant>
        <vt:i4>1048627</vt:i4>
      </vt:variant>
      <vt:variant>
        <vt:i4>1586</vt:i4>
      </vt:variant>
      <vt:variant>
        <vt:i4>0</vt:i4>
      </vt:variant>
      <vt:variant>
        <vt:i4>5</vt:i4>
      </vt:variant>
      <vt:variant>
        <vt:lpwstr/>
      </vt:variant>
      <vt:variant>
        <vt:lpwstr>_Toc302554765</vt:lpwstr>
      </vt:variant>
      <vt:variant>
        <vt:i4>1048627</vt:i4>
      </vt:variant>
      <vt:variant>
        <vt:i4>1580</vt:i4>
      </vt:variant>
      <vt:variant>
        <vt:i4>0</vt:i4>
      </vt:variant>
      <vt:variant>
        <vt:i4>5</vt:i4>
      </vt:variant>
      <vt:variant>
        <vt:lpwstr/>
      </vt:variant>
      <vt:variant>
        <vt:lpwstr>_Toc302554764</vt:lpwstr>
      </vt:variant>
      <vt:variant>
        <vt:i4>1048627</vt:i4>
      </vt:variant>
      <vt:variant>
        <vt:i4>1574</vt:i4>
      </vt:variant>
      <vt:variant>
        <vt:i4>0</vt:i4>
      </vt:variant>
      <vt:variant>
        <vt:i4>5</vt:i4>
      </vt:variant>
      <vt:variant>
        <vt:lpwstr/>
      </vt:variant>
      <vt:variant>
        <vt:lpwstr>_Toc302554763</vt:lpwstr>
      </vt:variant>
      <vt:variant>
        <vt:i4>1048627</vt:i4>
      </vt:variant>
      <vt:variant>
        <vt:i4>1568</vt:i4>
      </vt:variant>
      <vt:variant>
        <vt:i4>0</vt:i4>
      </vt:variant>
      <vt:variant>
        <vt:i4>5</vt:i4>
      </vt:variant>
      <vt:variant>
        <vt:lpwstr/>
      </vt:variant>
      <vt:variant>
        <vt:lpwstr>_Toc302554762</vt:lpwstr>
      </vt:variant>
      <vt:variant>
        <vt:i4>1048627</vt:i4>
      </vt:variant>
      <vt:variant>
        <vt:i4>1562</vt:i4>
      </vt:variant>
      <vt:variant>
        <vt:i4>0</vt:i4>
      </vt:variant>
      <vt:variant>
        <vt:i4>5</vt:i4>
      </vt:variant>
      <vt:variant>
        <vt:lpwstr/>
      </vt:variant>
      <vt:variant>
        <vt:lpwstr>_Toc302554761</vt:lpwstr>
      </vt:variant>
      <vt:variant>
        <vt:i4>1048627</vt:i4>
      </vt:variant>
      <vt:variant>
        <vt:i4>1556</vt:i4>
      </vt:variant>
      <vt:variant>
        <vt:i4>0</vt:i4>
      </vt:variant>
      <vt:variant>
        <vt:i4>5</vt:i4>
      </vt:variant>
      <vt:variant>
        <vt:lpwstr/>
      </vt:variant>
      <vt:variant>
        <vt:lpwstr>_Toc302554760</vt:lpwstr>
      </vt:variant>
      <vt:variant>
        <vt:i4>1245235</vt:i4>
      </vt:variant>
      <vt:variant>
        <vt:i4>1550</vt:i4>
      </vt:variant>
      <vt:variant>
        <vt:i4>0</vt:i4>
      </vt:variant>
      <vt:variant>
        <vt:i4>5</vt:i4>
      </vt:variant>
      <vt:variant>
        <vt:lpwstr/>
      </vt:variant>
      <vt:variant>
        <vt:lpwstr>_Toc302554759</vt:lpwstr>
      </vt:variant>
      <vt:variant>
        <vt:i4>1245235</vt:i4>
      </vt:variant>
      <vt:variant>
        <vt:i4>1544</vt:i4>
      </vt:variant>
      <vt:variant>
        <vt:i4>0</vt:i4>
      </vt:variant>
      <vt:variant>
        <vt:i4>5</vt:i4>
      </vt:variant>
      <vt:variant>
        <vt:lpwstr/>
      </vt:variant>
      <vt:variant>
        <vt:lpwstr>_Toc302554758</vt:lpwstr>
      </vt:variant>
      <vt:variant>
        <vt:i4>1245235</vt:i4>
      </vt:variant>
      <vt:variant>
        <vt:i4>1538</vt:i4>
      </vt:variant>
      <vt:variant>
        <vt:i4>0</vt:i4>
      </vt:variant>
      <vt:variant>
        <vt:i4>5</vt:i4>
      </vt:variant>
      <vt:variant>
        <vt:lpwstr/>
      </vt:variant>
      <vt:variant>
        <vt:lpwstr>_Toc302554757</vt:lpwstr>
      </vt:variant>
      <vt:variant>
        <vt:i4>1245235</vt:i4>
      </vt:variant>
      <vt:variant>
        <vt:i4>1532</vt:i4>
      </vt:variant>
      <vt:variant>
        <vt:i4>0</vt:i4>
      </vt:variant>
      <vt:variant>
        <vt:i4>5</vt:i4>
      </vt:variant>
      <vt:variant>
        <vt:lpwstr/>
      </vt:variant>
      <vt:variant>
        <vt:lpwstr>_Toc302554756</vt:lpwstr>
      </vt:variant>
      <vt:variant>
        <vt:i4>1245235</vt:i4>
      </vt:variant>
      <vt:variant>
        <vt:i4>1526</vt:i4>
      </vt:variant>
      <vt:variant>
        <vt:i4>0</vt:i4>
      </vt:variant>
      <vt:variant>
        <vt:i4>5</vt:i4>
      </vt:variant>
      <vt:variant>
        <vt:lpwstr/>
      </vt:variant>
      <vt:variant>
        <vt:lpwstr>_Toc302554755</vt:lpwstr>
      </vt:variant>
      <vt:variant>
        <vt:i4>1245235</vt:i4>
      </vt:variant>
      <vt:variant>
        <vt:i4>1520</vt:i4>
      </vt:variant>
      <vt:variant>
        <vt:i4>0</vt:i4>
      </vt:variant>
      <vt:variant>
        <vt:i4>5</vt:i4>
      </vt:variant>
      <vt:variant>
        <vt:lpwstr/>
      </vt:variant>
      <vt:variant>
        <vt:lpwstr>_Toc302554754</vt:lpwstr>
      </vt:variant>
      <vt:variant>
        <vt:i4>1245235</vt:i4>
      </vt:variant>
      <vt:variant>
        <vt:i4>1514</vt:i4>
      </vt:variant>
      <vt:variant>
        <vt:i4>0</vt:i4>
      </vt:variant>
      <vt:variant>
        <vt:i4>5</vt:i4>
      </vt:variant>
      <vt:variant>
        <vt:lpwstr/>
      </vt:variant>
      <vt:variant>
        <vt:lpwstr>_Toc302554753</vt:lpwstr>
      </vt:variant>
      <vt:variant>
        <vt:i4>1245235</vt:i4>
      </vt:variant>
      <vt:variant>
        <vt:i4>1508</vt:i4>
      </vt:variant>
      <vt:variant>
        <vt:i4>0</vt:i4>
      </vt:variant>
      <vt:variant>
        <vt:i4>5</vt:i4>
      </vt:variant>
      <vt:variant>
        <vt:lpwstr/>
      </vt:variant>
      <vt:variant>
        <vt:lpwstr>_Toc302554752</vt:lpwstr>
      </vt:variant>
      <vt:variant>
        <vt:i4>1245235</vt:i4>
      </vt:variant>
      <vt:variant>
        <vt:i4>1502</vt:i4>
      </vt:variant>
      <vt:variant>
        <vt:i4>0</vt:i4>
      </vt:variant>
      <vt:variant>
        <vt:i4>5</vt:i4>
      </vt:variant>
      <vt:variant>
        <vt:lpwstr/>
      </vt:variant>
      <vt:variant>
        <vt:lpwstr>_Toc302554751</vt:lpwstr>
      </vt:variant>
      <vt:variant>
        <vt:i4>1245235</vt:i4>
      </vt:variant>
      <vt:variant>
        <vt:i4>1496</vt:i4>
      </vt:variant>
      <vt:variant>
        <vt:i4>0</vt:i4>
      </vt:variant>
      <vt:variant>
        <vt:i4>5</vt:i4>
      </vt:variant>
      <vt:variant>
        <vt:lpwstr/>
      </vt:variant>
      <vt:variant>
        <vt:lpwstr>_Toc302554750</vt:lpwstr>
      </vt:variant>
      <vt:variant>
        <vt:i4>1179699</vt:i4>
      </vt:variant>
      <vt:variant>
        <vt:i4>1490</vt:i4>
      </vt:variant>
      <vt:variant>
        <vt:i4>0</vt:i4>
      </vt:variant>
      <vt:variant>
        <vt:i4>5</vt:i4>
      </vt:variant>
      <vt:variant>
        <vt:lpwstr/>
      </vt:variant>
      <vt:variant>
        <vt:lpwstr>_Toc302554749</vt:lpwstr>
      </vt:variant>
      <vt:variant>
        <vt:i4>1179699</vt:i4>
      </vt:variant>
      <vt:variant>
        <vt:i4>1484</vt:i4>
      </vt:variant>
      <vt:variant>
        <vt:i4>0</vt:i4>
      </vt:variant>
      <vt:variant>
        <vt:i4>5</vt:i4>
      </vt:variant>
      <vt:variant>
        <vt:lpwstr/>
      </vt:variant>
      <vt:variant>
        <vt:lpwstr>_Toc302554748</vt:lpwstr>
      </vt:variant>
      <vt:variant>
        <vt:i4>1179699</vt:i4>
      </vt:variant>
      <vt:variant>
        <vt:i4>1478</vt:i4>
      </vt:variant>
      <vt:variant>
        <vt:i4>0</vt:i4>
      </vt:variant>
      <vt:variant>
        <vt:i4>5</vt:i4>
      </vt:variant>
      <vt:variant>
        <vt:lpwstr/>
      </vt:variant>
      <vt:variant>
        <vt:lpwstr>_Toc302554747</vt:lpwstr>
      </vt:variant>
      <vt:variant>
        <vt:i4>1179699</vt:i4>
      </vt:variant>
      <vt:variant>
        <vt:i4>1472</vt:i4>
      </vt:variant>
      <vt:variant>
        <vt:i4>0</vt:i4>
      </vt:variant>
      <vt:variant>
        <vt:i4>5</vt:i4>
      </vt:variant>
      <vt:variant>
        <vt:lpwstr/>
      </vt:variant>
      <vt:variant>
        <vt:lpwstr>_Toc302554746</vt:lpwstr>
      </vt:variant>
      <vt:variant>
        <vt:i4>1179699</vt:i4>
      </vt:variant>
      <vt:variant>
        <vt:i4>1466</vt:i4>
      </vt:variant>
      <vt:variant>
        <vt:i4>0</vt:i4>
      </vt:variant>
      <vt:variant>
        <vt:i4>5</vt:i4>
      </vt:variant>
      <vt:variant>
        <vt:lpwstr/>
      </vt:variant>
      <vt:variant>
        <vt:lpwstr>_Toc302554745</vt:lpwstr>
      </vt:variant>
      <vt:variant>
        <vt:i4>1179699</vt:i4>
      </vt:variant>
      <vt:variant>
        <vt:i4>1460</vt:i4>
      </vt:variant>
      <vt:variant>
        <vt:i4>0</vt:i4>
      </vt:variant>
      <vt:variant>
        <vt:i4>5</vt:i4>
      </vt:variant>
      <vt:variant>
        <vt:lpwstr/>
      </vt:variant>
      <vt:variant>
        <vt:lpwstr>_Toc302554744</vt:lpwstr>
      </vt:variant>
      <vt:variant>
        <vt:i4>1179699</vt:i4>
      </vt:variant>
      <vt:variant>
        <vt:i4>1454</vt:i4>
      </vt:variant>
      <vt:variant>
        <vt:i4>0</vt:i4>
      </vt:variant>
      <vt:variant>
        <vt:i4>5</vt:i4>
      </vt:variant>
      <vt:variant>
        <vt:lpwstr/>
      </vt:variant>
      <vt:variant>
        <vt:lpwstr>_Toc302554743</vt:lpwstr>
      </vt:variant>
      <vt:variant>
        <vt:i4>1179699</vt:i4>
      </vt:variant>
      <vt:variant>
        <vt:i4>1448</vt:i4>
      </vt:variant>
      <vt:variant>
        <vt:i4>0</vt:i4>
      </vt:variant>
      <vt:variant>
        <vt:i4>5</vt:i4>
      </vt:variant>
      <vt:variant>
        <vt:lpwstr/>
      </vt:variant>
      <vt:variant>
        <vt:lpwstr>_Toc302554742</vt:lpwstr>
      </vt:variant>
      <vt:variant>
        <vt:i4>1179699</vt:i4>
      </vt:variant>
      <vt:variant>
        <vt:i4>1442</vt:i4>
      </vt:variant>
      <vt:variant>
        <vt:i4>0</vt:i4>
      </vt:variant>
      <vt:variant>
        <vt:i4>5</vt:i4>
      </vt:variant>
      <vt:variant>
        <vt:lpwstr/>
      </vt:variant>
      <vt:variant>
        <vt:lpwstr>_Toc302554741</vt:lpwstr>
      </vt:variant>
      <vt:variant>
        <vt:i4>1179699</vt:i4>
      </vt:variant>
      <vt:variant>
        <vt:i4>1436</vt:i4>
      </vt:variant>
      <vt:variant>
        <vt:i4>0</vt:i4>
      </vt:variant>
      <vt:variant>
        <vt:i4>5</vt:i4>
      </vt:variant>
      <vt:variant>
        <vt:lpwstr/>
      </vt:variant>
      <vt:variant>
        <vt:lpwstr>_Toc302554740</vt:lpwstr>
      </vt:variant>
      <vt:variant>
        <vt:i4>1376307</vt:i4>
      </vt:variant>
      <vt:variant>
        <vt:i4>1430</vt:i4>
      </vt:variant>
      <vt:variant>
        <vt:i4>0</vt:i4>
      </vt:variant>
      <vt:variant>
        <vt:i4>5</vt:i4>
      </vt:variant>
      <vt:variant>
        <vt:lpwstr/>
      </vt:variant>
      <vt:variant>
        <vt:lpwstr>_Toc302554739</vt:lpwstr>
      </vt:variant>
      <vt:variant>
        <vt:i4>1376307</vt:i4>
      </vt:variant>
      <vt:variant>
        <vt:i4>1424</vt:i4>
      </vt:variant>
      <vt:variant>
        <vt:i4>0</vt:i4>
      </vt:variant>
      <vt:variant>
        <vt:i4>5</vt:i4>
      </vt:variant>
      <vt:variant>
        <vt:lpwstr/>
      </vt:variant>
      <vt:variant>
        <vt:lpwstr>_Toc302554738</vt:lpwstr>
      </vt:variant>
      <vt:variant>
        <vt:i4>1376307</vt:i4>
      </vt:variant>
      <vt:variant>
        <vt:i4>1418</vt:i4>
      </vt:variant>
      <vt:variant>
        <vt:i4>0</vt:i4>
      </vt:variant>
      <vt:variant>
        <vt:i4>5</vt:i4>
      </vt:variant>
      <vt:variant>
        <vt:lpwstr/>
      </vt:variant>
      <vt:variant>
        <vt:lpwstr>_Toc302554737</vt:lpwstr>
      </vt:variant>
      <vt:variant>
        <vt:i4>1376307</vt:i4>
      </vt:variant>
      <vt:variant>
        <vt:i4>1412</vt:i4>
      </vt:variant>
      <vt:variant>
        <vt:i4>0</vt:i4>
      </vt:variant>
      <vt:variant>
        <vt:i4>5</vt:i4>
      </vt:variant>
      <vt:variant>
        <vt:lpwstr/>
      </vt:variant>
      <vt:variant>
        <vt:lpwstr>_Toc302554736</vt:lpwstr>
      </vt:variant>
      <vt:variant>
        <vt:i4>1376307</vt:i4>
      </vt:variant>
      <vt:variant>
        <vt:i4>1406</vt:i4>
      </vt:variant>
      <vt:variant>
        <vt:i4>0</vt:i4>
      </vt:variant>
      <vt:variant>
        <vt:i4>5</vt:i4>
      </vt:variant>
      <vt:variant>
        <vt:lpwstr/>
      </vt:variant>
      <vt:variant>
        <vt:lpwstr>_Toc302554735</vt:lpwstr>
      </vt:variant>
      <vt:variant>
        <vt:i4>1376307</vt:i4>
      </vt:variant>
      <vt:variant>
        <vt:i4>1400</vt:i4>
      </vt:variant>
      <vt:variant>
        <vt:i4>0</vt:i4>
      </vt:variant>
      <vt:variant>
        <vt:i4>5</vt:i4>
      </vt:variant>
      <vt:variant>
        <vt:lpwstr/>
      </vt:variant>
      <vt:variant>
        <vt:lpwstr>_Toc302554734</vt:lpwstr>
      </vt:variant>
      <vt:variant>
        <vt:i4>1376307</vt:i4>
      </vt:variant>
      <vt:variant>
        <vt:i4>1394</vt:i4>
      </vt:variant>
      <vt:variant>
        <vt:i4>0</vt:i4>
      </vt:variant>
      <vt:variant>
        <vt:i4>5</vt:i4>
      </vt:variant>
      <vt:variant>
        <vt:lpwstr/>
      </vt:variant>
      <vt:variant>
        <vt:lpwstr>_Toc302554733</vt:lpwstr>
      </vt:variant>
      <vt:variant>
        <vt:i4>1376307</vt:i4>
      </vt:variant>
      <vt:variant>
        <vt:i4>1388</vt:i4>
      </vt:variant>
      <vt:variant>
        <vt:i4>0</vt:i4>
      </vt:variant>
      <vt:variant>
        <vt:i4>5</vt:i4>
      </vt:variant>
      <vt:variant>
        <vt:lpwstr/>
      </vt:variant>
      <vt:variant>
        <vt:lpwstr>_Toc302554732</vt:lpwstr>
      </vt:variant>
      <vt:variant>
        <vt:i4>1376307</vt:i4>
      </vt:variant>
      <vt:variant>
        <vt:i4>1382</vt:i4>
      </vt:variant>
      <vt:variant>
        <vt:i4>0</vt:i4>
      </vt:variant>
      <vt:variant>
        <vt:i4>5</vt:i4>
      </vt:variant>
      <vt:variant>
        <vt:lpwstr/>
      </vt:variant>
      <vt:variant>
        <vt:lpwstr>_Toc302554731</vt:lpwstr>
      </vt:variant>
      <vt:variant>
        <vt:i4>1376307</vt:i4>
      </vt:variant>
      <vt:variant>
        <vt:i4>1376</vt:i4>
      </vt:variant>
      <vt:variant>
        <vt:i4>0</vt:i4>
      </vt:variant>
      <vt:variant>
        <vt:i4>5</vt:i4>
      </vt:variant>
      <vt:variant>
        <vt:lpwstr/>
      </vt:variant>
      <vt:variant>
        <vt:lpwstr>_Toc302554730</vt:lpwstr>
      </vt:variant>
      <vt:variant>
        <vt:i4>1310771</vt:i4>
      </vt:variant>
      <vt:variant>
        <vt:i4>1370</vt:i4>
      </vt:variant>
      <vt:variant>
        <vt:i4>0</vt:i4>
      </vt:variant>
      <vt:variant>
        <vt:i4>5</vt:i4>
      </vt:variant>
      <vt:variant>
        <vt:lpwstr/>
      </vt:variant>
      <vt:variant>
        <vt:lpwstr>_Toc302554729</vt:lpwstr>
      </vt:variant>
      <vt:variant>
        <vt:i4>1310771</vt:i4>
      </vt:variant>
      <vt:variant>
        <vt:i4>1364</vt:i4>
      </vt:variant>
      <vt:variant>
        <vt:i4>0</vt:i4>
      </vt:variant>
      <vt:variant>
        <vt:i4>5</vt:i4>
      </vt:variant>
      <vt:variant>
        <vt:lpwstr/>
      </vt:variant>
      <vt:variant>
        <vt:lpwstr>_Toc302554728</vt:lpwstr>
      </vt:variant>
      <vt:variant>
        <vt:i4>1310771</vt:i4>
      </vt:variant>
      <vt:variant>
        <vt:i4>1358</vt:i4>
      </vt:variant>
      <vt:variant>
        <vt:i4>0</vt:i4>
      </vt:variant>
      <vt:variant>
        <vt:i4>5</vt:i4>
      </vt:variant>
      <vt:variant>
        <vt:lpwstr/>
      </vt:variant>
      <vt:variant>
        <vt:lpwstr>_Toc302554727</vt:lpwstr>
      </vt:variant>
      <vt:variant>
        <vt:i4>1310771</vt:i4>
      </vt:variant>
      <vt:variant>
        <vt:i4>1352</vt:i4>
      </vt:variant>
      <vt:variant>
        <vt:i4>0</vt:i4>
      </vt:variant>
      <vt:variant>
        <vt:i4>5</vt:i4>
      </vt:variant>
      <vt:variant>
        <vt:lpwstr/>
      </vt:variant>
      <vt:variant>
        <vt:lpwstr>_Toc302554726</vt:lpwstr>
      </vt:variant>
      <vt:variant>
        <vt:i4>1310771</vt:i4>
      </vt:variant>
      <vt:variant>
        <vt:i4>1346</vt:i4>
      </vt:variant>
      <vt:variant>
        <vt:i4>0</vt:i4>
      </vt:variant>
      <vt:variant>
        <vt:i4>5</vt:i4>
      </vt:variant>
      <vt:variant>
        <vt:lpwstr/>
      </vt:variant>
      <vt:variant>
        <vt:lpwstr>_Toc302554725</vt:lpwstr>
      </vt:variant>
      <vt:variant>
        <vt:i4>1310771</vt:i4>
      </vt:variant>
      <vt:variant>
        <vt:i4>1340</vt:i4>
      </vt:variant>
      <vt:variant>
        <vt:i4>0</vt:i4>
      </vt:variant>
      <vt:variant>
        <vt:i4>5</vt:i4>
      </vt:variant>
      <vt:variant>
        <vt:lpwstr/>
      </vt:variant>
      <vt:variant>
        <vt:lpwstr>_Toc302554724</vt:lpwstr>
      </vt:variant>
      <vt:variant>
        <vt:i4>1310771</vt:i4>
      </vt:variant>
      <vt:variant>
        <vt:i4>1334</vt:i4>
      </vt:variant>
      <vt:variant>
        <vt:i4>0</vt:i4>
      </vt:variant>
      <vt:variant>
        <vt:i4>5</vt:i4>
      </vt:variant>
      <vt:variant>
        <vt:lpwstr/>
      </vt:variant>
      <vt:variant>
        <vt:lpwstr>_Toc302554723</vt:lpwstr>
      </vt:variant>
      <vt:variant>
        <vt:i4>1310771</vt:i4>
      </vt:variant>
      <vt:variant>
        <vt:i4>1328</vt:i4>
      </vt:variant>
      <vt:variant>
        <vt:i4>0</vt:i4>
      </vt:variant>
      <vt:variant>
        <vt:i4>5</vt:i4>
      </vt:variant>
      <vt:variant>
        <vt:lpwstr/>
      </vt:variant>
      <vt:variant>
        <vt:lpwstr>_Toc302554722</vt:lpwstr>
      </vt:variant>
      <vt:variant>
        <vt:i4>1310771</vt:i4>
      </vt:variant>
      <vt:variant>
        <vt:i4>1322</vt:i4>
      </vt:variant>
      <vt:variant>
        <vt:i4>0</vt:i4>
      </vt:variant>
      <vt:variant>
        <vt:i4>5</vt:i4>
      </vt:variant>
      <vt:variant>
        <vt:lpwstr/>
      </vt:variant>
      <vt:variant>
        <vt:lpwstr>_Toc302554721</vt:lpwstr>
      </vt:variant>
      <vt:variant>
        <vt:i4>1310771</vt:i4>
      </vt:variant>
      <vt:variant>
        <vt:i4>1316</vt:i4>
      </vt:variant>
      <vt:variant>
        <vt:i4>0</vt:i4>
      </vt:variant>
      <vt:variant>
        <vt:i4>5</vt:i4>
      </vt:variant>
      <vt:variant>
        <vt:lpwstr/>
      </vt:variant>
      <vt:variant>
        <vt:lpwstr>_Toc302554720</vt:lpwstr>
      </vt:variant>
      <vt:variant>
        <vt:i4>1507379</vt:i4>
      </vt:variant>
      <vt:variant>
        <vt:i4>1310</vt:i4>
      </vt:variant>
      <vt:variant>
        <vt:i4>0</vt:i4>
      </vt:variant>
      <vt:variant>
        <vt:i4>5</vt:i4>
      </vt:variant>
      <vt:variant>
        <vt:lpwstr/>
      </vt:variant>
      <vt:variant>
        <vt:lpwstr>_Toc302554719</vt:lpwstr>
      </vt:variant>
      <vt:variant>
        <vt:i4>1507379</vt:i4>
      </vt:variant>
      <vt:variant>
        <vt:i4>1304</vt:i4>
      </vt:variant>
      <vt:variant>
        <vt:i4>0</vt:i4>
      </vt:variant>
      <vt:variant>
        <vt:i4>5</vt:i4>
      </vt:variant>
      <vt:variant>
        <vt:lpwstr/>
      </vt:variant>
      <vt:variant>
        <vt:lpwstr>_Toc302554718</vt:lpwstr>
      </vt:variant>
      <vt:variant>
        <vt:i4>1245240</vt:i4>
      </vt:variant>
      <vt:variant>
        <vt:i4>1295</vt:i4>
      </vt:variant>
      <vt:variant>
        <vt:i4>0</vt:i4>
      </vt:variant>
      <vt:variant>
        <vt:i4>5</vt:i4>
      </vt:variant>
      <vt:variant>
        <vt:lpwstr/>
      </vt:variant>
      <vt:variant>
        <vt:lpwstr>_Toc304274824</vt:lpwstr>
      </vt:variant>
      <vt:variant>
        <vt:i4>1245240</vt:i4>
      </vt:variant>
      <vt:variant>
        <vt:i4>1289</vt:i4>
      </vt:variant>
      <vt:variant>
        <vt:i4>0</vt:i4>
      </vt:variant>
      <vt:variant>
        <vt:i4>5</vt:i4>
      </vt:variant>
      <vt:variant>
        <vt:lpwstr/>
      </vt:variant>
      <vt:variant>
        <vt:lpwstr>_Toc304274823</vt:lpwstr>
      </vt:variant>
      <vt:variant>
        <vt:i4>1245240</vt:i4>
      </vt:variant>
      <vt:variant>
        <vt:i4>1283</vt:i4>
      </vt:variant>
      <vt:variant>
        <vt:i4>0</vt:i4>
      </vt:variant>
      <vt:variant>
        <vt:i4>5</vt:i4>
      </vt:variant>
      <vt:variant>
        <vt:lpwstr/>
      </vt:variant>
      <vt:variant>
        <vt:lpwstr>_Toc304274822</vt:lpwstr>
      </vt:variant>
      <vt:variant>
        <vt:i4>1245240</vt:i4>
      </vt:variant>
      <vt:variant>
        <vt:i4>1277</vt:i4>
      </vt:variant>
      <vt:variant>
        <vt:i4>0</vt:i4>
      </vt:variant>
      <vt:variant>
        <vt:i4>5</vt:i4>
      </vt:variant>
      <vt:variant>
        <vt:lpwstr/>
      </vt:variant>
      <vt:variant>
        <vt:lpwstr>_Toc304274821</vt:lpwstr>
      </vt:variant>
      <vt:variant>
        <vt:i4>1245240</vt:i4>
      </vt:variant>
      <vt:variant>
        <vt:i4>1271</vt:i4>
      </vt:variant>
      <vt:variant>
        <vt:i4>0</vt:i4>
      </vt:variant>
      <vt:variant>
        <vt:i4>5</vt:i4>
      </vt:variant>
      <vt:variant>
        <vt:lpwstr/>
      </vt:variant>
      <vt:variant>
        <vt:lpwstr>_Toc304274820</vt:lpwstr>
      </vt:variant>
      <vt:variant>
        <vt:i4>1048632</vt:i4>
      </vt:variant>
      <vt:variant>
        <vt:i4>1265</vt:i4>
      </vt:variant>
      <vt:variant>
        <vt:i4>0</vt:i4>
      </vt:variant>
      <vt:variant>
        <vt:i4>5</vt:i4>
      </vt:variant>
      <vt:variant>
        <vt:lpwstr/>
      </vt:variant>
      <vt:variant>
        <vt:lpwstr>_Toc304274819</vt:lpwstr>
      </vt:variant>
      <vt:variant>
        <vt:i4>1048632</vt:i4>
      </vt:variant>
      <vt:variant>
        <vt:i4>1259</vt:i4>
      </vt:variant>
      <vt:variant>
        <vt:i4>0</vt:i4>
      </vt:variant>
      <vt:variant>
        <vt:i4>5</vt:i4>
      </vt:variant>
      <vt:variant>
        <vt:lpwstr/>
      </vt:variant>
      <vt:variant>
        <vt:lpwstr>_Toc304274818</vt:lpwstr>
      </vt:variant>
      <vt:variant>
        <vt:i4>1048632</vt:i4>
      </vt:variant>
      <vt:variant>
        <vt:i4>1253</vt:i4>
      </vt:variant>
      <vt:variant>
        <vt:i4>0</vt:i4>
      </vt:variant>
      <vt:variant>
        <vt:i4>5</vt:i4>
      </vt:variant>
      <vt:variant>
        <vt:lpwstr/>
      </vt:variant>
      <vt:variant>
        <vt:lpwstr>_Toc304274817</vt:lpwstr>
      </vt:variant>
      <vt:variant>
        <vt:i4>1048632</vt:i4>
      </vt:variant>
      <vt:variant>
        <vt:i4>1247</vt:i4>
      </vt:variant>
      <vt:variant>
        <vt:i4>0</vt:i4>
      </vt:variant>
      <vt:variant>
        <vt:i4>5</vt:i4>
      </vt:variant>
      <vt:variant>
        <vt:lpwstr/>
      </vt:variant>
      <vt:variant>
        <vt:lpwstr>_Toc304274816</vt:lpwstr>
      </vt:variant>
      <vt:variant>
        <vt:i4>1048632</vt:i4>
      </vt:variant>
      <vt:variant>
        <vt:i4>1241</vt:i4>
      </vt:variant>
      <vt:variant>
        <vt:i4>0</vt:i4>
      </vt:variant>
      <vt:variant>
        <vt:i4>5</vt:i4>
      </vt:variant>
      <vt:variant>
        <vt:lpwstr/>
      </vt:variant>
      <vt:variant>
        <vt:lpwstr>_Toc304274815</vt:lpwstr>
      </vt:variant>
      <vt:variant>
        <vt:i4>1048632</vt:i4>
      </vt:variant>
      <vt:variant>
        <vt:i4>1235</vt:i4>
      </vt:variant>
      <vt:variant>
        <vt:i4>0</vt:i4>
      </vt:variant>
      <vt:variant>
        <vt:i4>5</vt:i4>
      </vt:variant>
      <vt:variant>
        <vt:lpwstr/>
      </vt:variant>
      <vt:variant>
        <vt:lpwstr>_Toc304274814</vt:lpwstr>
      </vt:variant>
      <vt:variant>
        <vt:i4>1048632</vt:i4>
      </vt:variant>
      <vt:variant>
        <vt:i4>1229</vt:i4>
      </vt:variant>
      <vt:variant>
        <vt:i4>0</vt:i4>
      </vt:variant>
      <vt:variant>
        <vt:i4>5</vt:i4>
      </vt:variant>
      <vt:variant>
        <vt:lpwstr/>
      </vt:variant>
      <vt:variant>
        <vt:lpwstr>_Toc304274813</vt:lpwstr>
      </vt:variant>
      <vt:variant>
        <vt:i4>1048632</vt:i4>
      </vt:variant>
      <vt:variant>
        <vt:i4>1223</vt:i4>
      </vt:variant>
      <vt:variant>
        <vt:i4>0</vt:i4>
      </vt:variant>
      <vt:variant>
        <vt:i4>5</vt:i4>
      </vt:variant>
      <vt:variant>
        <vt:lpwstr/>
      </vt:variant>
      <vt:variant>
        <vt:lpwstr>_Toc304274812</vt:lpwstr>
      </vt:variant>
      <vt:variant>
        <vt:i4>1048632</vt:i4>
      </vt:variant>
      <vt:variant>
        <vt:i4>1217</vt:i4>
      </vt:variant>
      <vt:variant>
        <vt:i4>0</vt:i4>
      </vt:variant>
      <vt:variant>
        <vt:i4>5</vt:i4>
      </vt:variant>
      <vt:variant>
        <vt:lpwstr/>
      </vt:variant>
      <vt:variant>
        <vt:lpwstr>_Toc304274811</vt:lpwstr>
      </vt:variant>
      <vt:variant>
        <vt:i4>1048632</vt:i4>
      </vt:variant>
      <vt:variant>
        <vt:i4>1211</vt:i4>
      </vt:variant>
      <vt:variant>
        <vt:i4>0</vt:i4>
      </vt:variant>
      <vt:variant>
        <vt:i4>5</vt:i4>
      </vt:variant>
      <vt:variant>
        <vt:lpwstr/>
      </vt:variant>
      <vt:variant>
        <vt:lpwstr>_Toc304274810</vt:lpwstr>
      </vt:variant>
      <vt:variant>
        <vt:i4>1114168</vt:i4>
      </vt:variant>
      <vt:variant>
        <vt:i4>1205</vt:i4>
      </vt:variant>
      <vt:variant>
        <vt:i4>0</vt:i4>
      </vt:variant>
      <vt:variant>
        <vt:i4>5</vt:i4>
      </vt:variant>
      <vt:variant>
        <vt:lpwstr/>
      </vt:variant>
      <vt:variant>
        <vt:lpwstr>_Toc304274809</vt:lpwstr>
      </vt:variant>
      <vt:variant>
        <vt:i4>1114168</vt:i4>
      </vt:variant>
      <vt:variant>
        <vt:i4>1199</vt:i4>
      </vt:variant>
      <vt:variant>
        <vt:i4>0</vt:i4>
      </vt:variant>
      <vt:variant>
        <vt:i4>5</vt:i4>
      </vt:variant>
      <vt:variant>
        <vt:lpwstr/>
      </vt:variant>
      <vt:variant>
        <vt:lpwstr>_Toc304274808</vt:lpwstr>
      </vt:variant>
      <vt:variant>
        <vt:i4>1114168</vt:i4>
      </vt:variant>
      <vt:variant>
        <vt:i4>1193</vt:i4>
      </vt:variant>
      <vt:variant>
        <vt:i4>0</vt:i4>
      </vt:variant>
      <vt:variant>
        <vt:i4>5</vt:i4>
      </vt:variant>
      <vt:variant>
        <vt:lpwstr/>
      </vt:variant>
      <vt:variant>
        <vt:lpwstr>_Toc304274807</vt:lpwstr>
      </vt:variant>
      <vt:variant>
        <vt:i4>1114168</vt:i4>
      </vt:variant>
      <vt:variant>
        <vt:i4>1187</vt:i4>
      </vt:variant>
      <vt:variant>
        <vt:i4>0</vt:i4>
      </vt:variant>
      <vt:variant>
        <vt:i4>5</vt:i4>
      </vt:variant>
      <vt:variant>
        <vt:lpwstr/>
      </vt:variant>
      <vt:variant>
        <vt:lpwstr>_Toc304274806</vt:lpwstr>
      </vt:variant>
      <vt:variant>
        <vt:i4>1114168</vt:i4>
      </vt:variant>
      <vt:variant>
        <vt:i4>1181</vt:i4>
      </vt:variant>
      <vt:variant>
        <vt:i4>0</vt:i4>
      </vt:variant>
      <vt:variant>
        <vt:i4>5</vt:i4>
      </vt:variant>
      <vt:variant>
        <vt:lpwstr/>
      </vt:variant>
      <vt:variant>
        <vt:lpwstr>_Toc304274805</vt:lpwstr>
      </vt:variant>
      <vt:variant>
        <vt:i4>1114168</vt:i4>
      </vt:variant>
      <vt:variant>
        <vt:i4>1175</vt:i4>
      </vt:variant>
      <vt:variant>
        <vt:i4>0</vt:i4>
      </vt:variant>
      <vt:variant>
        <vt:i4>5</vt:i4>
      </vt:variant>
      <vt:variant>
        <vt:lpwstr/>
      </vt:variant>
      <vt:variant>
        <vt:lpwstr>_Toc304274804</vt:lpwstr>
      </vt:variant>
      <vt:variant>
        <vt:i4>1114168</vt:i4>
      </vt:variant>
      <vt:variant>
        <vt:i4>1169</vt:i4>
      </vt:variant>
      <vt:variant>
        <vt:i4>0</vt:i4>
      </vt:variant>
      <vt:variant>
        <vt:i4>5</vt:i4>
      </vt:variant>
      <vt:variant>
        <vt:lpwstr/>
      </vt:variant>
      <vt:variant>
        <vt:lpwstr>_Toc304274803</vt:lpwstr>
      </vt:variant>
      <vt:variant>
        <vt:i4>1114168</vt:i4>
      </vt:variant>
      <vt:variant>
        <vt:i4>1163</vt:i4>
      </vt:variant>
      <vt:variant>
        <vt:i4>0</vt:i4>
      </vt:variant>
      <vt:variant>
        <vt:i4>5</vt:i4>
      </vt:variant>
      <vt:variant>
        <vt:lpwstr/>
      </vt:variant>
      <vt:variant>
        <vt:lpwstr>_Toc304274802</vt:lpwstr>
      </vt:variant>
      <vt:variant>
        <vt:i4>1114168</vt:i4>
      </vt:variant>
      <vt:variant>
        <vt:i4>1157</vt:i4>
      </vt:variant>
      <vt:variant>
        <vt:i4>0</vt:i4>
      </vt:variant>
      <vt:variant>
        <vt:i4>5</vt:i4>
      </vt:variant>
      <vt:variant>
        <vt:lpwstr/>
      </vt:variant>
      <vt:variant>
        <vt:lpwstr>_Toc304274801</vt:lpwstr>
      </vt:variant>
      <vt:variant>
        <vt:i4>1114168</vt:i4>
      </vt:variant>
      <vt:variant>
        <vt:i4>1151</vt:i4>
      </vt:variant>
      <vt:variant>
        <vt:i4>0</vt:i4>
      </vt:variant>
      <vt:variant>
        <vt:i4>5</vt:i4>
      </vt:variant>
      <vt:variant>
        <vt:lpwstr/>
      </vt:variant>
      <vt:variant>
        <vt:lpwstr>_Toc304274800</vt:lpwstr>
      </vt:variant>
      <vt:variant>
        <vt:i4>1572919</vt:i4>
      </vt:variant>
      <vt:variant>
        <vt:i4>1145</vt:i4>
      </vt:variant>
      <vt:variant>
        <vt:i4>0</vt:i4>
      </vt:variant>
      <vt:variant>
        <vt:i4>5</vt:i4>
      </vt:variant>
      <vt:variant>
        <vt:lpwstr/>
      </vt:variant>
      <vt:variant>
        <vt:lpwstr>_Toc304274799</vt:lpwstr>
      </vt:variant>
      <vt:variant>
        <vt:i4>1572919</vt:i4>
      </vt:variant>
      <vt:variant>
        <vt:i4>1139</vt:i4>
      </vt:variant>
      <vt:variant>
        <vt:i4>0</vt:i4>
      </vt:variant>
      <vt:variant>
        <vt:i4>5</vt:i4>
      </vt:variant>
      <vt:variant>
        <vt:lpwstr/>
      </vt:variant>
      <vt:variant>
        <vt:lpwstr>_Toc304274798</vt:lpwstr>
      </vt:variant>
      <vt:variant>
        <vt:i4>1572919</vt:i4>
      </vt:variant>
      <vt:variant>
        <vt:i4>1133</vt:i4>
      </vt:variant>
      <vt:variant>
        <vt:i4>0</vt:i4>
      </vt:variant>
      <vt:variant>
        <vt:i4>5</vt:i4>
      </vt:variant>
      <vt:variant>
        <vt:lpwstr/>
      </vt:variant>
      <vt:variant>
        <vt:lpwstr>_Toc304274797</vt:lpwstr>
      </vt:variant>
      <vt:variant>
        <vt:i4>1572919</vt:i4>
      </vt:variant>
      <vt:variant>
        <vt:i4>1127</vt:i4>
      </vt:variant>
      <vt:variant>
        <vt:i4>0</vt:i4>
      </vt:variant>
      <vt:variant>
        <vt:i4>5</vt:i4>
      </vt:variant>
      <vt:variant>
        <vt:lpwstr/>
      </vt:variant>
      <vt:variant>
        <vt:lpwstr>_Toc304274796</vt:lpwstr>
      </vt:variant>
      <vt:variant>
        <vt:i4>1572919</vt:i4>
      </vt:variant>
      <vt:variant>
        <vt:i4>1121</vt:i4>
      </vt:variant>
      <vt:variant>
        <vt:i4>0</vt:i4>
      </vt:variant>
      <vt:variant>
        <vt:i4>5</vt:i4>
      </vt:variant>
      <vt:variant>
        <vt:lpwstr/>
      </vt:variant>
      <vt:variant>
        <vt:lpwstr>_Toc304274795</vt:lpwstr>
      </vt:variant>
      <vt:variant>
        <vt:i4>1572919</vt:i4>
      </vt:variant>
      <vt:variant>
        <vt:i4>1115</vt:i4>
      </vt:variant>
      <vt:variant>
        <vt:i4>0</vt:i4>
      </vt:variant>
      <vt:variant>
        <vt:i4>5</vt:i4>
      </vt:variant>
      <vt:variant>
        <vt:lpwstr/>
      </vt:variant>
      <vt:variant>
        <vt:lpwstr>_Toc304274794</vt:lpwstr>
      </vt:variant>
      <vt:variant>
        <vt:i4>1572919</vt:i4>
      </vt:variant>
      <vt:variant>
        <vt:i4>1109</vt:i4>
      </vt:variant>
      <vt:variant>
        <vt:i4>0</vt:i4>
      </vt:variant>
      <vt:variant>
        <vt:i4>5</vt:i4>
      </vt:variant>
      <vt:variant>
        <vt:lpwstr/>
      </vt:variant>
      <vt:variant>
        <vt:lpwstr>_Toc304274793</vt:lpwstr>
      </vt:variant>
      <vt:variant>
        <vt:i4>1572919</vt:i4>
      </vt:variant>
      <vt:variant>
        <vt:i4>1103</vt:i4>
      </vt:variant>
      <vt:variant>
        <vt:i4>0</vt:i4>
      </vt:variant>
      <vt:variant>
        <vt:i4>5</vt:i4>
      </vt:variant>
      <vt:variant>
        <vt:lpwstr/>
      </vt:variant>
      <vt:variant>
        <vt:lpwstr>_Toc304274792</vt:lpwstr>
      </vt:variant>
      <vt:variant>
        <vt:i4>1572919</vt:i4>
      </vt:variant>
      <vt:variant>
        <vt:i4>1097</vt:i4>
      </vt:variant>
      <vt:variant>
        <vt:i4>0</vt:i4>
      </vt:variant>
      <vt:variant>
        <vt:i4>5</vt:i4>
      </vt:variant>
      <vt:variant>
        <vt:lpwstr/>
      </vt:variant>
      <vt:variant>
        <vt:lpwstr>_Toc304274791</vt:lpwstr>
      </vt:variant>
      <vt:variant>
        <vt:i4>1572919</vt:i4>
      </vt:variant>
      <vt:variant>
        <vt:i4>1091</vt:i4>
      </vt:variant>
      <vt:variant>
        <vt:i4>0</vt:i4>
      </vt:variant>
      <vt:variant>
        <vt:i4>5</vt:i4>
      </vt:variant>
      <vt:variant>
        <vt:lpwstr/>
      </vt:variant>
      <vt:variant>
        <vt:lpwstr>_Toc304274790</vt:lpwstr>
      </vt:variant>
      <vt:variant>
        <vt:i4>1638455</vt:i4>
      </vt:variant>
      <vt:variant>
        <vt:i4>1085</vt:i4>
      </vt:variant>
      <vt:variant>
        <vt:i4>0</vt:i4>
      </vt:variant>
      <vt:variant>
        <vt:i4>5</vt:i4>
      </vt:variant>
      <vt:variant>
        <vt:lpwstr/>
      </vt:variant>
      <vt:variant>
        <vt:lpwstr>_Toc304274789</vt:lpwstr>
      </vt:variant>
      <vt:variant>
        <vt:i4>1638455</vt:i4>
      </vt:variant>
      <vt:variant>
        <vt:i4>1079</vt:i4>
      </vt:variant>
      <vt:variant>
        <vt:i4>0</vt:i4>
      </vt:variant>
      <vt:variant>
        <vt:i4>5</vt:i4>
      </vt:variant>
      <vt:variant>
        <vt:lpwstr/>
      </vt:variant>
      <vt:variant>
        <vt:lpwstr>_Toc304274788</vt:lpwstr>
      </vt:variant>
      <vt:variant>
        <vt:i4>1638455</vt:i4>
      </vt:variant>
      <vt:variant>
        <vt:i4>1073</vt:i4>
      </vt:variant>
      <vt:variant>
        <vt:i4>0</vt:i4>
      </vt:variant>
      <vt:variant>
        <vt:i4>5</vt:i4>
      </vt:variant>
      <vt:variant>
        <vt:lpwstr/>
      </vt:variant>
      <vt:variant>
        <vt:lpwstr>_Toc304274787</vt:lpwstr>
      </vt:variant>
      <vt:variant>
        <vt:i4>1638455</vt:i4>
      </vt:variant>
      <vt:variant>
        <vt:i4>1067</vt:i4>
      </vt:variant>
      <vt:variant>
        <vt:i4>0</vt:i4>
      </vt:variant>
      <vt:variant>
        <vt:i4>5</vt:i4>
      </vt:variant>
      <vt:variant>
        <vt:lpwstr/>
      </vt:variant>
      <vt:variant>
        <vt:lpwstr>_Toc304274786</vt:lpwstr>
      </vt:variant>
      <vt:variant>
        <vt:i4>1638455</vt:i4>
      </vt:variant>
      <vt:variant>
        <vt:i4>1061</vt:i4>
      </vt:variant>
      <vt:variant>
        <vt:i4>0</vt:i4>
      </vt:variant>
      <vt:variant>
        <vt:i4>5</vt:i4>
      </vt:variant>
      <vt:variant>
        <vt:lpwstr/>
      </vt:variant>
      <vt:variant>
        <vt:lpwstr>_Toc304274785</vt:lpwstr>
      </vt:variant>
      <vt:variant>
        <vt:i4>1638455</vt:i4>
      </vt:variant>
      <vt:variant>
        <vt:i4>1055</vt:i4>
      </vt:variant>
      <vt:variant>
        <vt:i4>0</vt:i4>
      </vt:variant>
      <vt:variant>
        <vt:i4>5</vt:i4>
      </vt:variant>
      <vt:variant>
        <vt:lpwstr/>
      </vt:variant>
      <vt:variant>
        <vt:lpwstr>_Toc304274784</vt:lpwstr>
      </vt:variant>
      <vt:variant>
        <vt:i4>1638455</vt:i4>
      </vt:variant>
      <vt:variant>
        <vt:i4>1049</vt:i4>
      </vt:variant>
      <vt:variant>
        <vt:i4>0</vt:i4>
      </vt:variant>
      <vt:variant>
        <vt:i4>5</vt:i4>
      </vt:variant>
      <vt:variant>
        <vt:lpwstr/>
      </vt:variant>
      <vt:variant>
        <vt:lpwstr>_Toc304274783</vt:lpwstr>
      </vt:variant>
      <vt:variant>
        <vt:i4>1638455</vt:i4>
      </vt:variant>
      <vt:variant>
        <vt:i4>1043</vt:i4>
      </vt:variant>
      <vt:variant>
        <vt:i4>0</vt:i4>
      </vt:variant>
      <vt:variant>
        <vt:i4>5</vt:i4>
      </vt:variant>
      <vt:variant>
        <vt:lpwstr/>
      </vt:variant>
      <vt:variant>
        <vt:lpwstr>_Toc304274782</vt:lpwstr>
      </vt:variant>
      <vt:variant>
        <vt:i4>1638455</vt:i4>
      </vt:variant>
      <vt:variant>
        <vt:i4>1037</vt:i4>
      </vt:variant>
      <vt:variant>
        <vt:i4>0</vt:i4>
      </vt:variant>
      <vt:variant>
        <vt:i4>5</vt:i4>
      </vt:variant>
      <vt:variant>
        <vt:lpwstr/>
      </vt:variant>
      <vt:variant>
        <vt:lpwstr>_Toc304274781</vt:lpwstr>
      </vt:variant>
      <vt:variant>
        <vt:i4>1638455</vt:i4>
      </vt:variant>
      <vt:variant>
        <vt:i4>1031</vt:i4>
      </vt:variant>
      <vt:variant>
        <vt:i4>0</vt:i4>
      </vt:variant>
      <vt:variant>
        <vt:i4>5</vt:i4>
      </vt:variant>
      <vt:variant>
        <vt:lpwstr/>
      </vt:variant>
      <vt:variant>
        <vt:lpwstr>_Toc304274780</vt:lpwstr>
      </vt:variant>
      <vt:variant>
        <vt:i4>1441847</vt:i4>
      </vt:variant>
      <vt:variant>
        <vt:i4>1025</vt:i4>
      </vt:variant>
      <vt:variant>
        <vt:i4>0</vt:i4>
      </vt:variant>
      <vt:variant>
        <vt:i4>5</vt:i4>
      </vt:variant>
      <vt:variant>
        <vt:lpwstr/>
      </vt:variant>
      <vt:variant>
        <vt:lpwstr>_Toc304274779</vt:lpwstr>
      </vt:variant>
      <vt:variant>
        <vt:i4>1441847</vt:i4>
      </vt:variant>
      <vt:variant>
        <vt:i4>1019</vt:i4>
      </vt:variant>
      <vt:variant>
        <vt:i4>0</vt:i4>
      </vt:variant>
      <vt:variant>
        <vt:i4>5</vt:i4>
      </vt:variant>
      <vt:variant>
        <vt:lpwstr/>
      </vt:variant>
      <vt:variant>
        <vt:lpwstr>_Toc304274778</vt:lpwstr>
      </vt:variant>
      <vt:variant>
        <vt:i4>1441847</vt:i4>
      </vt:variant>
      <vt:variant>
        <vt:i4>1013</vt:i4>
      </vt:variant>
      <vt:variant>
        <vt:i4>0</vt:i4>
      </vt:variant>
      <vt:variant>
        <vt:i4>5</vt:i4>
      </vt:variant>
      <vt:variant>
        <vt:lpwstr/>
      </vt:variant>
      <vt:variant>
        <vt:lpwstr>_Toc304274777</vt:lpwstr>
      </vt:variant>
      <vt:variant>
        <vt:i4>1441847</vt:i4>
      </vt:variant>
      <vt:variant>
        <vt:i4>1007</vt:i4>
      </vt:variant>
      <vt:variant>
        <vt:i4>0</vt:i4>
      </vt:variant>
      <vt:variant>
        <vt:i4>5</vt:i4>
      </vt:variant>
      <vt:variant>
        <vt:lpwstr/>
      </vt:variant>
      <vt:variant>
        <vt:lpwstr>_Toc304274776</vt:lpwstr>
      </vt:variant>
      <vt:variant>
        <vt:i4>1441847</vt:i4>
      </vt:variant>
      <vt:variant>
        <vt:i4>1001</vt:i4>
      </vt:variant>
      <vt:variant>
        <vt:i4>0</vt:i4>
      </vt:variant>
      <vt:variant>
        <vt:i4>5</vt:i4>
      </vt:variant>
      <vt:variant>
        <vt:lpwstr/>
      </vt:variant>
      <vt:variant>
        <vt:lpwstr>_Toc304274775</vt:lpwstr>
      </vt:variant>
      <vt:variant>
        <vt:i4>1441847</vt:i4>
      </vt:variant>
      <vt:variant>
        <vt:i4>995</vt:i4>
      </vt:variant>
      <vt:variant>
        <vt:i4>0</vt:i4>
      </vt:variant>
      <vt:variant>
        <vt:i4>5</vt:i4>
      </vt:variant>
      <vt:variant>
        <vt:lpwstr/>
      </vt:variant>
      <vt:variant>
        <vt:lpwstr>_Toc304274774</vt:lpwstr>
      </vt:variant>
      <vt:variant>
        <vt:i4>1441847</vt:i4>
      </vt:variant>
      <vt:variant>
        <vt:i4>989</vt:i4>
      </vt:variant>
      <vt:variant>
        <vt:i4>0</vt:i4>
      </vt:variant>
      <vt:variant>
        <vt:i4>5</vt:i4>
      </vt:variant>
      <vt:variant>
        <vt:lpwstr/>
      </vt:variant>
      <vt:variant>
        <vt:lpwstr>_Toc304274773</vt:lpwstr>
      </vt:variant>
      <vt:variant>
        <vt:i4>1441847</vt:i4>
      </vt:variant>
      <vt:variant>
        <vt:i4>983</vt:i4>
      </vt:variant>
      <vt:variant>
        <vt:i4>0</vt:i4>
      </vt:variant>
      <vt:variant>
        <vt:i4>5</vt:i4>
      </vt:variant>
      <vt:variant>
        <vt:lpwstr/>
      </vt:variant>
      <vt:variant>
        <vt:lpwstr>_Toc304274772</vt:lpwstr>
      </vt:variant>
      <vt:variant>
        <vt:i4>1441847</vt:i4>
      </vt:variant>
      <vt:variant>
        <vt:i4>977</vt:i4>
      </vt:variant>
      <vt:variant>
        <vt:i4>0</vt:i4>
      </vt:variant>
      <vt:variant>
        <vt:i4>5</vt:i4>
      </vt:variant>
      <vt:variant>
        <vt:lpwstr/>
      </vt:variant>
      <vt:variant>
        <vt:lpwstr>_Toc304274771</vt:lpwstr>
      </vt:variant>
      <vt:variant>
        <vt:i4>1441847</vt:i4>
      </vt:variant>
      <vt:variant>
        <vt:i4>971</vt:i4>
      </vt:variant>
      <vt:variant>
        <vt:i4>0</vt:i4>
      </vt:variant>
      <vt:variant>
        <vt:i4>5</vt:i4>
      </vt:variant>
      <vt:variant>
        <vt:lpwstr/>
      </vt:variant>
      <vt:variant>
        <vt:lpwstr>_Toc304274770</vt:lpwstr>
      </vt:variant>
      <vt:variant>
        <vt:i4>1507383</vt:i4>
      </vt:variant>
      <vt:variant>
        <vt:i4>965</vt:i4>
      </vt:variant>
      <vt:variant>
        <vt:i4>0</vt:i4>
      </vt:variant>
      <vt:variant>
        <vt:i4>5</vt:i4>
      </vt:variant>
      <vt:variant>
        <vt:lpwstr/>
      </vt:variant>
      <vt:variant>
        <vt:lpwstr>_Toc304274769</vt:lpwstr>
      </vt:variant>
      <vt:variant>
        <vt:i4>1507383</vt:i4>
      </vt:variant>
      <vt:variant>
        <vt:i4>959</vt:i4>
      </vt:variant>
      <vt:variant>
        <vt:i4>0</vt:i4>
      </vt:variant>
      <vt:variant>
        <vt:i4>5</vt:i4>
      </vt:variant>
      <vt:variant>
        <vt:lpwstr/>
      </vt:variant>
      <vt:variant>
        <vt:lpwstr>_Toc304274768</vt:lpwstr>
      </vt:variant>
      <vt:variant>
        <vt:i4>1507383</vt:i4>
      </vt:variant>
      <vt:variant>
        <vt:i4>953</vt:i4>
      </vt:variant>
      <vt:variant>
        <vt:i4>0</vt:i4>
      </vt:variant>
      <vt:variant>
        <vt:i4>5</vt:i4>
      </vt:variant>
      <vt:variant>
        <vt:lpwstr/>
      </vt:variant>
      <vt:variant>
        <vt:lpwstr>_Toc304274767</vt:lpwstr>
      </vt:variant>
      <vt:variant>
        <vt:i4>1507383</vt:i4>
      </vt:variant>
      <vt:variant>
        <vt:i4>947</vt:i4>
      </vt:variant>
      <vt:variant>
        <vt:i4>0</vt:i4>
      </vt:variant>
      <vt:variant>
        <vt:i4>5</vt:i4>
      </vt:variant>
      <vt:variant>
        <vt:lpwstr/>
      </vt:variant>
      <vt:variant>
        <vt:lpwstr>_Toc304274766</vt:lpwstr>
      </vt:variant>
      <vt:variant>
        <vt:i4>1507383</vt:i4>
      </vt:variant>
      <vt:variant>
        <vt:i4>941</vt:i4>
      </vt:variant>
      <vt:variant>
        <vt:i4>0</vt:i4>
      </vt:variant>
      <vt:variant>
        <vt:i4>5</vt:i4>
      </vt:variant>
      <vt:variant>
        <vt:lpwstr/>
      </vt:variant>
      <vt:variant>
        <vt:lpwstr>_Toc304274765</vt:lpwstr>
      </vt:variant>
      <vt:variant>
        <vt:i4>1507383</vt:i4>
      </vt:variant>
      <vt:variant>
        <vt:i4>935</vt:i4>
      </vt:variant>
      <vt:variant>
        <vt:i4>0</vt:i4>
      </vt:variant>
      <vt:variant>
        <vt:i4>5</vt:i4>
      </vt:variant>
      <vt:variant>
        <vt:lpwstr/>
      </vt:variant>
      <vt:variant>
        <vt:lpwstr>_Toc304274764</vt:lpwstr>
      </vt:variant>
      <vt:variant>
        <vt:i4>1507383</vt:i4>
      </vt:variant>
      <vt:variant>
        <vt:i4>929</vt:i4>
      </vt:variant>
      <vt:variant>
        <vt:i4>0</vt:i4>
      </vt:variant>
      <vt:variant>
        <vt:i4>5</vt:i4>
      </vt:variant>
      <vt:variant>
        <vt:lpwstr/>
      </vt:variant>
      <vt:variant>
        <vt:lpwstr>_Toc304274763</vt:lpwstr>
      </vt:variant>
      <vt:variant>
        <vt:i4>1507383</vt:i4>
      </vt:variant>
      <vt:variant>
        <vt:i4>923</vt:i4>
      </vt:variant>
      <vt:variant>
        <vt:i4>0</vt:i4>
      </vt:variant>
      <vt:variant>
        <vt:i4>5</vt:i4>
      </vt:variant>
      <vt:variant>
        <vt:lpwstr/>
      </vt:variant>
      <vt:variant>
        <vt:lpwstr>_Toc304274762</vt:lpwstr>
      </vt:variant>
      <vt:variant>
        <vt:i4>1507383</vt:i4>
      </vt:variant>
      <vt:variant>
        <vt:i4>917</vt:i4>
      </vt:variant>
      <vt:variant>
        <vt:i4>0</vt:i4>
      </vt:variant>
      <vt:variant>
        <vt:i4>5</vt:i4>
      </vt:variant>
      <vt:variant>
        <vt:lpwstr/>
      </vt:variant>
      <vt:variant>
        <vt:lpwstr>_Toc304274761</vt:lpwstr>
      </vt:variant>
      <vt:variant>
        <vt:i4>1507383</vt:i4>
      </vt:variant>
      <vt:variant>
        <vt:i4>911</vt:i4>
      </vt:variant>
      <vt:variant>
        <vt:i4>0</vt:i4>
      </vt:variant>
      <vt:variant>
        <vt:i4>5</vt:i4>
      </vt:variant>
      <vt:variant>
        <vt:lpwstr/>
      </vt:variant>
      <vt:variant>
        <vt:lpwstr>_Toc304274760</vt:lpwstr>
      </vt:variant>
      <vt:variant>
        <vt:i4>1310775</vt:i4>
      </vt:variant>
      <vt:variant>
        <vt:i4>905</vt:i4>
      </vt:variant>
      <vt:variant>
        <vt:i4>0</vt:i4>
      </vt:variant>
      <vt:variant>
        <vt:i4>5</vt:i4>
      </vt:variant>
      <vt:variant>
        <vt:lpwstr/>
      </vt:variant>
      <vt:variant>
        <vt:lpwstr>_Toc304274759</vt:lpwstr>
      </vt:variant>
      <vt:variant>
        <vt:i4>1310775</vt:i4>
      </vt:variant>
      <vt:variant>
        <vt:i4>899</vt:i4>
      </vt:variant>
      <vt:variant>
        <vt:i4>0</vt:i4>
      </vt:variant>
      <vt:variant>
        <vt:i4>5</vt:i4>
      </vt:variant>
      <vt:variant>
        <vt:lpwstr/>
      </vt:variant>
      <vt:variant>
        <vt:lpwstr>_Toc304274758</vt:lpwstr>
      </vt:variant>
      <vt:variant>
        <vt:i4>1310775</vt:i4>
      </vt:variant>
      <vt:variant>
        <vt:i4>893</vt:i4>
      </vt:variant>
      <vt:variant>
        <vt:i4>0</vt:i4>
      </vt:variant>
      <vt:variant>
        <vt:i4>5</vt:i4>
      </vt:variant>
      <vt:variant>
        <vt:lpwstr/>
      </vt:variant>
      <vt:variant>
        <vt:lpwstr>_Toc304274757</vt:lpwstr>
      </vt:variant>
      <vt:variant>
        <vt:i4>1310775</vt:i4>
      </vt:variant>
      <vt:variant>
        <vt:i4>887</vt:i4>
      </vt:variant>
      <vt:variant>
        <vt:i4>0</vt:i4>
      </vt:variant>
      <vt:variant>
        <vt:i4>5</vt:i4>
      </vt:variant>
      <vt:variant>
        <vt:lpwstr/>
      </vt:variant>
      <vt:variant>
        <vt:lpwstr>_Toc304274756</vt:lpwstr>
      </vt:variant>
      <vt:variant>
        <vt:i4>1310775</vt:i4>
      </vt:variant>
      <vt:variant>
        <vt:i4>881</vt:i4>
      </vt:variant>
      <vt:variant>
        <vt:i4>0</vt:i4>
      </vt:variant>
      <vt:variant>
        <vt:i4>5</vt:i4>
      </vt:variant>
      <vt:variant>
        <vt:lpwstr/>
      </vt:variant>
      <vt:variant>
        <vt:lpwstr>_Toc304274755</vt:lpwstr>
      </vt:variant>
      <vt:variant>
        <vt:i4>1310775</vt:i4>
      </vt:variant>
      <vt:variant>
        <vt:i4>875</vt:i4>
      </vt:variant>
      <vt:variant>
        <vt:i4>0</vt:i4>
      </vt:variant>
      <vt:variant>
        <vt:i4>5</vt:i4>
      </vt:variant>
      <vt:variant>
        <vt:lpwstr/>
      </vt:variant>
      <vt:variant>
        <vt:lpwstr>_Toc304274754</vt:lpwstr>
      </vt:variant>
      <vt:variant>
        <vt:i4>1310775</vt:i4>
      </vt:variant>
      <vt:variant>
        <vt:i4>869</vt:i4>
      </vt:variant>
      <vt:variant>
        <vt:i4>0</vt:i4>
      </vt:variant>
      <vt:variant>
        <vt:i4>5</vt:i4>
      </vt:variant>
      <vt:variant>
        <vt:lpwstr/>
      </vt:variant>
      <vt:variant>
        <vt:lpwstr>_Toc304274753</vt:lpwstr>
      </vt:variant>
      <vt:variant>
        <vt:i4>1310775</vt:i4>
      </vt:variant>
      <vt:variant>
        <vt:i4>863</vt:i4>
      </vt:variant>
      <vt:variant>
        <vt:i4>0</vt:i4>
      </vt:variant>
      <vt:variant>
        <vt:i4>5</vt:i4>
      </vt:variant>
      <vt:variant>
        <vt:lpwstr/>
      </vt:variant>
      <vt:variant>
        <vt:lpwstr>_Toc304274752</vt:lpwstr>
      </vt:variant>
      <vt:variant>
        <vt:i4>1310775</vt:i4>
      </vt:variant>
      <vt:variant>
        <vt:i4>857</vt:i4>
      </vt:variant>
      <vt:variant>
        <vt:i4>0</vt:i4>
      </vt:variant>
      <vt:variant>
        <vt:i4>5</vt:i4>
      </vt:variant>
      <vt:variant>
        <vt:lpwstr/>
      </vt:variant>
      <vt:variant>
        <vt:lpwstr>_Toc304274751</vt:lpwstr>
      </vt:variant>
      <vt:variant>
        <vt:i4>1310775</vt:i4>
      </vt:variant>
      <vt:variant>
        <vt:i4>851</vt:i4>
      </vt:variant>
      <vt:variant>
        <vt:i4>0</vt:i4>
      </vt:variant>
      <vt:variant>
        <vt:i4>5</vt:i4>
      </vt:variant>
      <vt:variant>
        <vt:lpwstr/>
      </vt:variant>
      <vt:variant>
        <vt:lpwstr>_Toc304274750</vt:lpwstr>
      </vt:variant>
      <vt:variant>
        <vt:i4>1376311</vt:i4>
      </vt:variant>
      <vt:variant>
        <vt:i4>845</vt:i4>
      </vt:variant>
      <vt:variant>
        <vt:i4>0</vt:i4>
      </vt:variant>
      <vt:variant>
        <vt:i4>5</vt:i4>
      </vt:variant>
      <vt:variant>
        <vt:lpwstr/>
      </vt:variant>
      <vt:variant>
        <vt:lpwstr>_Toc304274749</vt:lpwstr>
      </vt:variant>
      <vt:variant>
        <vt:i4>1376311</vt:i4>
      </vt:variant>
      <vt:variant>
        <vt:i4>839</vt:i4>
      </vt:variant>
      <vt:variant>
        <vt:i4>0</vt:i4>
      </vt:variant>
      <vt:variant>
        <vt:i4>5</vt:i4>
      </vt:variant>
      <vt:variant>
        <vt:lpwstr/>
      </vt:variant>
      <vt:variant>
        <vt:lpwstr>_Toc304274748</vt:lpwstr>
      </vt:variant>
      <vt:variant>
        <vt:i4>1376311</vt:i4>
      </vt:variant>
      <vt:variant>
        <vt:i4>833</vt:i4>
      </vt:variant>
      <vt:variant>
        <vt:i4>0</vt:i4>
      </vt:variant>
      <vt:variant>
        <vt:i4>5</vt:i4>
      </vt:variant>
      <vt:variant>
        <vt:lpwstr/>
      </vt:variant>
      <vt:variant>
        <vt:lpwstr>_Toc304274747</vt:lpwstr>
      </vt:variant>
      <vt:variant>
        <vt:i4>1376311</vt:i4>
      </vt:variant>
      <vt:variant>
        <vt:i4>827</vt:i4>
      </vt:variant>
      <vt:variant>
        <vt:i4>0</vt:i4>
      </vt:variant>
      <vt:variant>
        <vt:i4>5</vt:i4>
      </vt:variant>
      <vt:variant>
        <vt:lpwstr/>
      </vt:variant>
      <vt:variant>
        <vt:lpwstr>_Toc304274746</vt:lpwstr>
      </vt:variant>
      <vt:variant>
        <vt:i4>1376311</vt:i4>
      </vt:variant>
      <vt:variant>
        <vt:i4>821</vt:i4>
      </vt:variant>
      <vt:variant>
        <vt:i4>0</vt:i4>
      </vt:variant>
      <vt:variant>
        <vt:i4>5</vt:i4>
      </vt:variant>
      <vt:variant>
        <vt:lpwstr/>
      </vt:variant>
      <vt:variant>
        <vt:lpwstr>_Toc304274745</vt:lpwstr>
      </vt:variant>
      <vt:variant>
        <vt:i4>1376311</vt:i4>
      </vt:variant>
      <vt:variant>
        <vt:i4>815</vt:i4>
      </vt:variant>
      <vt:variant>
        <vt:i4>0</vt:i4>
      </vt:variant>
      <vt:variant>
        <vt:i4>5</vt:i4>
      </vt:variant>
      <vt:variant>
        <vt:lpwstr/>
      </vt:variant>
      <vt:variant>
        <vt:lpwstr>_Toc304274744</vt:lpwstr>
      </vt:variant>
      <vt:variant>
        <vt:i4>1376311</vt:i4>
      </vt:variant>
      <vt:variant>
        <vt:i4>809</vt:i4>
      </vt:variant>
      <vt:variant>
        <vt:i4>0</vt:i4>
      </vt:variant>
      <vt:variant>
        <vt:i4>5</vt:i4>
      </vt:variant>
      <vt:variant>
        <vt:lpwstr/>
      </vt:variant>
      <vt:variant>
        <vt:lpwstr>_Toc304274743</vt:lpwstr>
      </vt:variant>
      <vt:variant>
        <vt:i4>1376311</vt:i4>
      </vt:variant>
      <vt:variant>
        <vt:i4>803</vt:i4>
      </vt:variant>
      <vt:variant>
        <vt:i4>0</vt:i4>
      </vt:variant>
      <vt:variant>
        <vt:i4>5</vt:i4>
      </vt:variant>
      <vt:variant>
        <vt:lpwstr/>
      </vt:variant>
      <vt:variant>
        <vt:lpwstr>_Toc304274742</vt:lpwstr>
      </vt:variant>
      <vt:variant>
        <vt:i4>1376311</vt:i4>
      </vt:variant>
      <vt:variant>
        <vt:i4>797</vt:i4>
      </vt:variant>
      <vt:variant>
        <vt:i4>0</vt:i4>
      </vt:variant>
      <vt:variant>
        <vt:i4>5</vt:i4>
      </vt:variant>
      <vt:variant>
        <vt:lpwstr/>
      </vt:variant>
      <vt:variant>
        <vt:lpwstr>_Toc304274741</vt:lpwstr>
      </vt:variant>
      <vt:variant>
        <vt:i4>1376311</vt:i4>
      </vt:variant>
      <vt:variant>
        <vt:i4>791</vt:i4>
      </vt:variant>
      <vt:variant>
        <vt:i4>0</vt:i4>
      </vt:variant>
      <vt:variant>
        <vt:i4>5</vt:i4>
      </vt:variant>
      <vt:variant>
        <vt:lpwstr/>
      </vt:variant>
      <vt:variant>
        <vt:lpwstr>_Toc304274740</vt:lpwstr>
      </vt:variant>
      <vt:variant>
        <vt:i4>1179703</vt:i4>
      </vt:variant>
      <vt:variant>
        <vt:i4>785</vt:i4>
      </vt:variant>
      <vt:variant>
        <vt:i4>0</vt:i4>
      </vt:variant>
      <vt:variant>
        <vt:i4>5</vt:i4>
      </vt:variant>
      <vt:variant>
        <vt:lpwstr/>
      </vt:variant>
      <vt:variant>
        <vt:lpwstr>_Toc304274739</vt:lpwstr>
      </vt:variant>
      <vt:variant>
        <vt:i4>1179703</vt:i4>
      </vt:variant>
      <vt:variant>
        <vt:i4>779</vt:i4>
      </vt:variant>
      <vt:variant>
        <vt:i4>0</vt:i4>
      </vt:variant>
      <vt:variant>
        <vt:i4>5</vt:i4>
      </vt:variant>
      <vt:variant>
        <vt:lpwstr/>
      </vt:variant>
      <vt:variant>
        <vt:lpwstr>_Toc304274738</vt:lpwstr>
      </vt:variant>
      <vt:variant>
        <vt:i4>1179703</vt:i4>
      </vt:variant>
      <vt:variant>
        <vt:i4>773</vt:i4>
      </vt:variant>
      <vt:variant>
        <vt:i4>0</vt:i4>
      </vt:variant>
      <vt:variant>
        <vt:i4>5</vt:i4>
      </vt:variant>
      <vt:variant>
        <vt:lpwstr/>
      </vt:variant>
      <vt:variant>
        <vt:lpwstr>_Toc304274737</vt:lpwstr>
      </vt:variant>
      <vt:variant>
        <vt:i4>1179703</vt:i4>
      </vt:variant>
      <vt:variant>
        <vt:i4>767</vt:i4>
      </vt:variant>
      <vt:variant>
        <vt:i4>0</vt:i4>
      </vt:variant>
      <vt:variant>
        <vt:i4>5</vt:i4>
      </vt:variant>
      <vt:variant>
        <vt:lpwstr/>
      </vt:variant>
      <vt:variant>
        <vt:lpwstr>_Toc304274736</vt:lpwstr>
      </vt:variant>
      <vt:variant>
        <vt:i4>1179703</vt:i4>
      </vt:variant>
      <vt:variant>
        <vt:i4>761</vt:i4>
      </vt:variant>
      <vt:variant>
        <vt:i4>0</vt:i4>
      </vt:variant>
      <vt:variant>
        <vt:i4>5</vt:i4>
      </vt:variant>
      <vt:variant>
        <vt:lpwstr/>
      </vt:variant>
      <vt:variant>
        <vt:lpwstr>_Toc304274735</vt:lpwstr>
      </vt:variant>
      <vt:variant>
        <vt:i4>1179703</vt:i4>
      </vt:variant>
      <vt:variant>
        <vt:i4>755</vt:i4>
      </vt:variant>
      <vt:variant>
        <vt:i4>0</vt:i4>
      </vt:variant>
      <vt:variant>
        <vt:i4>5</vt:i4>
      </vt:variant>
      <vt:variant>
        <vt:lpwstr/>
      </vt:variant>
      <vt:variant>
        <vt:lpwstr>_Toc304274734</vt:lpwstr>
      </vt:variant>
      <vt:variant>
        <vt:i4>1179703</vt:i4>
      </vt:variant>
      <vt:variant>
        <vt:i4>749</vt:i4>
      </vt:variant>
      <vt:variant>
        <vt:i4>0</vt:i4>
      </vt:variant>
      <vt:variant>
        <vt:i4>5</vt:i4>
      </vt:variant>
      <vt:variant>
        <vt:lpwstr/>
      </vt:variant>
      <vt:variant>
        <vt:lpwstr>_Toc304274733</vt:lpwstr>
      </vt:variant>
      <vt:variant>
        <vt:i4>1179703</vt:i4>
      </vt:variant>
      <vt:variant>
        <vt:i4>743</vt:i4>
      </vt:variant>
      <vt:variant>
        <vt:i4>0</vt:i4>
      </vt:variant>
      <vt:variant>
        <vt:i4>5</vt:i4>
      </vt:variant>
      <vt:variant>
        <vt:lpwstr/>
      </vt:variant>
      <vt:variant>
        <vt:lpwstr>_Toc304274732</vt:lpwstr>
      </vt:variant>
      <vt:variant>
        <vt:i4>1179703</vt:i4>
      </vt:variant>
      <vt:variant>
        <vt:i4>737</vt:i4>
      </vt:variant>
      <vt:variant>
        <vt:i4>0</vt:i4>
      </vt:variant>
      <vt:variant>
        <vt:i4>5</vt:i4>
      </vt:variant>
      <vt:variant>
        <vt:lpwstr/>
      </vt:variant>
      <vt:variant>
        <vt:lpwstr>_Toc304274731</vt:lpwstr>
      </vt:variant>
      <vt:variant>
        <vt:i4>1179703</vt:i4>
      </vt:variant>
      <vt:variant>
        <vt:i4>731</vt:i4>
      </vt:variant>
      <vt:variant>
        <vt:i4>0</vt:i4>
      </vt:variant>
      <vt:variant>
        <vt:i4>5</vt:i4>
      </vt:variant>
      <vt:variant>
        <vt:lpwstr/>
      </vt:variant>
      <vt:variant>
        <vt:lpwstr>_Toc304274730</vt:lpwstr>
      </vt:variant>
      <vt:variant>
        <vt:i4>1245239</vt:i4>
      </vt:variant>
      <vt:variant>
        <vt:i4>725</vt:i4>
      </vt:variant>
      <vt:variant>
        <vt:i4>0</vt:i4>
      </vt:variant>
      <vt:variant>
        <vt:i4>5</vt:i4>
      </vt:variant>
      <vt:variant>
        <vt:lpwstr/>
      </vt:variant>
      <vt:variant>
        <vt:lpwstr>_Toc304274729</vt:lpwstr>
      </vt:variant>
      <vt:variant>
        <vt:i4>1245239</vt:i4>
      </vt:variant>
      <vt:variant>
        <vt:i4>719</vt:i4>
      </vt:variant>
      <vt:variant>
        <vt:i4>0</vt:i4>
      </vt:variant>
      <vt:variant>
        <vt:i4>5</vt:i4>
      </vt:variant>
      <vt:variant>
        <vt:lpwstr/>
      </vt:variant>
      <vt:variant>
        <vt:lpwstr>_Toc304274728</vt:lpwstr>
      </vt:variant>
      <vt:variant>
        <vt:i4>1245239</vt:i4>
      </vt:variant>
      <vt:variant>
        <vt:i4>713</vt:i4>
      </vt:variant>
      <vt:variant>
        <vt:i4>0</vt:i4>
      </vt:variant>
      <vt:variant>
        <vt:i4>5</vt:i4>
      </vt:variant>
      <vt:variant>
        <vt:lpwstr/>
      </vt:variant>
      <vt:variant>
        <vt:lpwstr>_Toc304274727</vt:lpwstr>
      </vt:variant>
      <vt:variant>
        <vt:i4>1245239</vt:i4>
      </vt:variant>
      <vt:variant>
        <vt:i4>707</vt:i4>
      </vt:variant>
      <vt:variant>
        <vt:i4>0</vt:i4>
      </vt:variant>
      <vt:variant>
        <vt:i4>5</vt:i4>
      </vt:variant>
      <vt:variant>
        <vt:lpwstr/>
      </vt:variant>
      <vt:variant>
        <vt:lpwstr>_Toc304274726</vt:lpwstr>
      </vt:variant>
      <vt:variant>
        <vt:i4>1245239</vt:i4>
      </vt:variant>
      <vt:variant>
        <vt:i4>701</vt:i4>
      </vt:variant>
      <vt:variant>
        <vt:i4>0</vt:i4>
      </vt:variant>
      <vt:variant>
        <vt:i4>5</vt:i4>
      </vt:variant>
      <vt:variant>
        <vt:lpwstr/>
      </vt:variant>
      <vt:variant>
        <vt:lpwstr>_Toc304274725</vt:lpwstr>
      </vt:variant>
      <vt:variant>
        <vt:i4>1245239</vt:i4>
      </vt:variant>
      <vt:variant>
        <vt:i4>695</vt:i4>
      </vt:variant>
      <vt:variant>
        <vt:i4>0</vt:i4>
      </vt:variant>
      <vt:variant>
        <vt:i4>5</vt:i4>
      </vt:variant>
      <vt:variant>
        <vt:lpwstr/>
      </vt:variant>
      <vt:variant>
        <vt:lpwstr>_Toc304274724</vt:lpwstr>
      </vt:variant>
      <vt:variant>
        <vt:i4>1245239</vt:i4>
      </vt:variant>
      <vt:variant>
        <vt:i4>689</vt:i4>
      </vt:variant>
      <vt:variant>
        <vt:i4>0</vt:i4>
      </vt:variant>
      <vt:variant>
        <vt:i4>5</vt:i4>
      </vt:variant>
      <vt:variant>
        <vt:lpwstr/>
      </vt:variant>
      <vt:variant>
        <vt:lpwstr>_Toc304274723</vt:lpwstr>
      </vt:variant>
      <vt:variant>
        <vt:i4>1245239</vt:i4>
      </vt:variant>
      <vt:variant>
        <vt:i4>683</vt:i4>
      </vt:variant>
      <vt:variant>
        <vt:i4>0</vt:i4>
      </vt:variant>
      <vt:variant>
        <vt:i4>5</vt:i4>
      </vt:variant>
      <vt:variant>
        <vt:lpwstr/>
      </vt:variant>
      <vt:variant>
        <vt:lpwstr>_Toc304274722</vt:lpwstr>
      </vt:variant>
      <vt:variant>
        <vt:i4>1245239</vt:i4>
      </vt:variant>
      <vt:variant>
        <vt:i4>677</vt:i4>
      </vt:variant>
      <vt:variant>
        <vt:i4>0</vt:i4>
      </vt:variant>
      <vt:variant>
        <vt:i4>5</vt:i4>
      </vt:variant>
      <vt:variant>
        <vt:lpwstr/>
      </vt:variant>
      <vt:variant>
        <vt:lpwstr>_Toc304274721</vt:lpwstr>
      </vt:variant>
      <vt:variant>
        <vt:i4>1245239</vt:i4>
      </vt:variant>
      <vt:variant>
        <vt:i4>671</vt:i4>
      </vt:variant>
      <vt:variant>
        <vt:i4>0</vt:i4>
      </vt:variant>
      <vt:variant>
        <vt:i4>5</vt:i4>
      </vt:variant>
      <vt:variant>
        <vt:lpwstr/>
      </vt:variant>
      <vt:variant>
        <vt:lpwstr>_Toc304274720</vt:lpwstr>
      </vt:variant>
      <vt:variant>
        <vt:i4>1048631</vt:i4>
      </vt:variant>
      <vt:variant>
        <vt:i4>665</vt:i4>
      </vt:variant>
      <vt:variant>
        <vt:i4>0</vt:i4>
      </vt:variant>
      <vt:variant>
        <vt:i4>5</vt:i4>
      </vt:variant>
      <vt:variant>
        <vt:lpwstr/>
      </vt:variant>
      <vt:variant>
        <vt:lpwstr>_Toc304274719</vt:lpwstr>
      </vt:variant>
      <vt:variant>
        <vt:i4>1048631</vt:i4>
      </vt:variant>
      <vt:variant>
        <vt:i4>659</vt:i4>
      </vt:variant>
      <vt:variant>
        <vt:i4>0</vt:i4>
      </vt:variant>
      <vt:variant>
        <vt:i4>5</vt:i4>
      </vt:variant>
      <vt:variant>
        <vt:lpwstr/>
      </vt:variant>
      <vt:variant>
        <vt:lpwstr>_Toc304274718</vt:lpwstr>
      </vt:variant>
      <vt:variant>
        <vt:i4>1048631</vt:i4>
      </vt:variant>
      <vt:variant>
        <vt:i4>653</vt:i4>
      </vt:variant>
      <vt:variant>
        <vt:i4>0</vt:i4>
      </vt:variant>
      <vt:variant>
        <vt:i4>5</vt:i4>
      </vt:variant>
      <vt:variant>
        <vt:lpwstr/>
      </vt:variant>
      <vt:variant>
        <vt:lpwstr>_Toc304274717</vt:lpwstr>
      </vt:variant>
      <vt:variant>
        <vt:i4>1048631</vt:i4>
      </vt:variant>
      <vt:variant>
        <vt:i4>647</vt:i4>
      </vt:variant>
      <vt:variant>
        <vt:i4>0</vt:i4>
      </vt:variant>
      <vt:variant>
        <vt:i4>5</vt:i4>
      </vt:variant>
      <vt:variant>
        <vt:lpwstr/>
      </vt:variant>
      <vt:variant>
        <vt:lpwstr>_Toc304274716</vt:lpwstr>
      </vt:variant>
      <vt:variant>
        <vt:i4>1048631</vt:i4>
      </vt:variant>
      <vt:variant>
        <vt:i4>641</vt:i4>
      </vt:variant>
      <vt:variant>
        <vt:i4>0</vt:i4>
      </vt:variant>
      <vt:variant>
        <vt:i4>5</vt:i4>
      </vt:variant>
      <vt:variant>
        <vt:lpwstr/>
      </vt:variant>
      <vt:variant>
        <vt:lpwstr>_Toc304274715</vt:lpwstr>
      </vt:variant>
      <vt:variant>
        <vt:i4>1048631</vt:i4>
      </vt:variant>
      <vt:variant>
        <vt:i4>635</vt:i4>
      </vt:variant>
      <vt:variant>
        <vt:i4>0</vt:i4>
      </vt:variant>
      <vt:variant>
        <vt:i4>5</vt:i4>
      </vt:variant>
      <vt:variant>
        <vt:lpwstr/>
      </vt:variant>
      <vt:variant>
        <vt:lpwstr>_Toc304274714</vt:lpwstr>
      </vt:variant>
      <vt:variant>
        <vt:i4>1048631</vt:i4>
      </vt:variant>
      <vt:variant>
        <vt:i4>629</vt:i4>
      </vt:variant>
      <vt:variant>
        <vt:i4>0</vt:i4>
      </vt:variant>
      <vt:variant>
        <vt:i4>5</vt:i4>
      </vt:variant>
      <vt:variant>
        <vt:lpwstr/>
      </vt:variant>
      <vt:variant>
        <vt:lpwstr>_Toc304274713</vt:lpwstr>
      </vt:variant>
      <vt:variant>
        <vt:i4>1048631</vt:i4>
      </vt:variant>
      <vt:variant>
        <vt:i4>623</vt:i4>
      </vt:variant>
      <vt:variant>
        <vt:i4>0</vt:i4>
      </vt:variant>
      <vt:variant>
        <vt:i4>5</vt:i4>
      </vt:variant>
      <vt:variant>
        <vt:lpwstr/>
      </vt:variant>
      <vt:variant>
        <vt:lpwstr>_Toc304274712</vt:lpwstr>
      </vt:variant>
      <vt:variant>
        <vt:i4>1048631</vt:i4>
      </vt:variant>
      <vt:variant>
        <vt:i4>617</vt:i4>
      </vt:variant>
      <vt:variant>
        <vt:i4>0</vt:i4>
      </vt:variant>
      <vt:variant>
        <vt:i4>5</vt:i4>
      </vt:variant>
      <vt:variant>
        <vt:lpwstr/>
      </vt:variant>
      <vt:variant>
        <vt:lpwstr>_Toc304274711</vt:lpwstr>
      </vt:variant>
      <vt:variant>
        <vt:i4>1048631</vt:i4>
      </vt:variant>
      <vt:variant>
        <vt:i4>611</vt:i4>
      </vt:variant>
      <vt:variant>
        <vt:i4>0</vt:i4>
      </vt:variant>
      <vt:variant>
        <vt:i4>5</vt:i4>
      </vt:variant>
      <vt:variant>
        <vt:lpwstr/>
      </vt:variant>
      <vt:variant>
        <vt:lpwstr>_Toc304274710</vt:lpwstr>
      </vt:variant>
      <vt:variant>
        <vt:i4>1114167</vt:i4>
      </vt:variant>
      <vt:variant>
        <vt:i4>605</vt:i4>
      </vt:variant>
      <vt:variant>
        <vt:i4>0</vt:i4>
      </vt:variant>
      <vt:variant>
        <vt:i4>5</vt:i4>
      </vt:variant>
      <vt:variant>
        <vt:lpwstr/>
      </vt:variant>
      <vt:variant>
        <vt:lpwstr>_Toc304274709</vt:lpwstr>
      </vt:variant>
      <vt:variant>
        <vt:i4>1114167</vt:i4>
      </vt:variant>
      <vt:variant>
        <vt:i4>599</vt:i4>
      </vt:variant>
      <vt:variant>
        <vt:i4>0</vt:i4>
      </vt:variant>
      <vt:variant>
        <vt:i4>5</vt:i4>
      </vt:variant>
      <vt:variant>
        <vt:lpwstr/>
      </vt:variant>
      <vt:variant>
        <vt:lpwstr>_Toc304274708</vt:lpwstr>
      </vt:variant>
      <vt:variant>
        <vt:i4>1114167</vt:i4>
      </vt:variant>
      <vt:variant>
        <vt:i4>593</vt:i4>
      </vt:variant>
      <vt:variant>
        <vt:i4>0</vt:i4>
      </vt:variant>
      <vt:variant>
        <vt:i4>5</vt:i4>
      </vt:variant>
      <vt:variant>
        <vt:lpwstr/>
      </vt:variant>
      <vt:variant>
        <vt:lpwstr>_Toc304274707</vt:lpwstr>
      </vt:variant>
      <vt:variant>
        <vt:i4>1114167</vt:i4>
      </vt:variant>
      <vt:variant>
        <vt:i4>587</vt:i4>
      </vt:variant>
      <vt:variant>
        <vt:i4>0</vt:i4>
      </vt:variant>
      <vt:variant>
        <vt:i4>5</vt:i4>
      </vt:variant>
      <vt:variant>
        <vt:lpwstr/>
      </vt:variant>
      <vt:variant>
        <vt:lpwstr>_Toc304274706</vt:lpwstr>
      </vt:variant>
      <vt:variant>
        <vt:i4>1114167</vt:i4>
      </vt:variant>
      <vt:variant>
        <vt:i4>581</vt:i4>
      </vt:variant>
      <vt:variant>
        <vt:i4>0</vt:i4>
      </vt:variant>
      <vt:variant>
        <vt:i4>5</vt:i4>
      </vt:variant>
      <vt:variant>
        <vt:lpwstr/>
      </vt:variant>
      <vt:variant>
        <vt:lpwstr>_Toc304274705</vt:lpwstr>
      </vt:variant>
      <vt:variant>
        <vt:i4>1114167</vt:i4>
      </vt:variant>
      <vt:variant>
        <vt:i4>575</vt:i4>
      </vt:variant>
      <vt:variant>
        <vt:i4>0</vt:i4>
      </vt:variant>
      <vt:variant>
        <vt:i4>5</vt:i4>
      </vt:variant>
      <vt:variant>
        <vt:lpwstr/>
      </vt:variant>
      <vt:variant>
        <vt:lpwstr>_Toc304274704</vt:lpwstr>
      </vt:variant>
      <vt:variant>
        <vt:i4>1114167</vt:i4>
      </vt:variant>
      <vt:variant>
        <vt:i4>569</vt:i4>
      </vt:variant>
      <vt:variant>
        <vt:i4>0</vt:i4>
      </vt:variant>
      <vt:variant>
        <vt:i4>5</vt:i4>
      </vt:variant>
      <vt:variant>
        <vt:lpwstr/>
      </vt:variant>
      <vt:variant>
        <vt:lpwstr>_Toc304274703</vt:lpwstr>
      </vt:variant>
      <vt:variant>
        <vt:i4>1114167</vt:i4>
      </vt:variant>
      <vt:variant>
        <vt:i4>563</vt:i4>
      </vt:variant>
      <vt:variant>
        <vt:i4>0</vt:i4>
      </vt:variant>
      <vt:variant>
        <vt:i4>5</vt:i4>
      </vt:variant>
      <vt:variant>
        <vt:lpwstr/>
      </vt:variant>
      <vt:variant>
        <vt:lpwstr>_Toc304274702</vt:lpwstr>
      </vt:variant>
      <vt:variant>
        <vt:i4>1114167</vt:i4>
      </vt:variant>
      <vt:variant>
        <vt:i4>557</vt:i4>
      </vt:variant>
      <vt:variant>
        <vt:i4>0</vt:i4>
      </vt:variant>
      <vt:variant>
        <vt:i4>5</vt:i4>
      </vt:variant>
      <vt:variant>
        <vt:lpwstr/>
      </vt:variant>
      <vt:variant>
        <vt:lpwstr>_Toc304274701</vt:lpwstr>
      </vt:variant>
      <vt:variant>
        <vt:i4>1114167</vt:i4>
      </vt:variant>
      <vt:variant>
        <vt:i4>551</vt:i4>
      </vt:variant>
      <vt:variant>
        <vt:i4>0</vt:i4>
      </vt:variant>
      <vt:variant>
        <vt:i4>5</vt:i4>
      </vt:variant>
      <vt:variant>
        <vt:lpwstr/>
      </vt:variant>
      <vt:variant>
        <vt:lpwstr>_Toc304274700</vt:lpwstr>
      </vt:variant>
      <vt:variant>
        <vt:i4>1572918</vt:i4>
      </vt:variant>
      <vt:variant>
        <vt:i4>545</vt:i4>
      </vt:variant>
      <vt:variant>
        <vt:i4>0</vt:i4>
      </vt:variant>
      <vt:variant>
        <vt:i4>5</vt:i4>
      </vt:variant>
      <vt:variant>
        <vt:lpwstr/>
      </vt:variant>
      <vt:variant>
        <vt:lpwstr>_Toc304274699</vt:lpwstr>
      </vt:variant>
      <vt:variant>
        <vt:i4>1572918</vt:i4>
      </vt:variant>
      <vt:variant>
        <vt:i4>539</vt:i4>
      </vt:variant>
      <vt:variant>
        <vt:i4>0</vt:i4>
      </vt:variant>
      <vt:variant>
        <vt:i4>5</vt:i4>
      </vt:variant>
      <vt:variant>
        <vt:lpwstr/>
      </vt:variant>
      <vt:variant>
        <vt:lpwstr>_Toc304274698</vt:lpwstr>
      </vt:variant>
      <vt:variant>
        <vt:i4>1572918</vt:i4>
      </vt:variant>
      <vt:variant>
        <vt:i4>533</vt:i4>
      </vt:variant>
      <vt:variant>
        <vt:i4>0</vt:i4>
      </vt:variant>
      <vt:variant>
        <vt:i4>5</vt:i4>
      </vt:variant>
      <vt:variant>
        <vt:lpwstr/>
      </vt:variant>
      <vt:variant>
        <vt:lpwstr>_Toc304274697</vt:lpwstr>
      </vt:variant>
      <vt:variant>
        <vt:i4>1572918</vt:i4>
      </vt:variant>
      <vt:variant>
        <vt:i4>527</vt:i4>
      </vt:variant>
      <vt:variant>
        <vt:i4>0</vt:i4>
      </vt:variant>
      <vt:variant>
        <vt:i4>5</vt:i4>
      </vt:variant>
      <vt:variant>
        <vt:lpwstr/>
      </vt:variant>
      <vt:variant>
        <vt:lpwstr>_Toc304274696</vt:lpwstr>
      </vt:variant>
      <vt:variant>
        <vt:i4>1572918</vt:i4>
      </vt:variant>
      <vt:variant>
        <vt:i4>521</vt:i4>
      </vt:variant>
      <vt:variant>
        <vt:i4>0</vt:i4>
      </vt:variant>
      <vt:variant>
        <vt:i4>5</vt:i4>
      </vt:variant>
      <vt:variant>
        <vt:lpwstr/>
      </vt:variant>
      <vt:variant>
        <vt:lpwstr>_Toc304274695</vt:lpwstr>
      </vt:variant>
      <vt:variant>
        <vt:i4>1572918</vt:i4>
      </vt:variant>
      <vt:variant>
        <vt:i4>515</vt:i4>
      </vt:variant>
      <vt:variant>
        <vt:i4>0</vt:i4>
      </vt:variant>
      <vt:variant>
        <vt:i4>5</vt:i4>
      </vt:variant>
      <vt:variant>
        <vt:lpwstr/>
      </vt:variant>
      <vt:variant>
        <vt:lpwstr>_Toc304274694</vt:lpwstr>
      </vt:variant>
      <vt:variant>
        <vt:i4>1572918</vt:i4>
      </vt:variant>
      <vt:variant>
        <vt:i4>509</vt:i4>
      </vt:variant>
      <vt:variant>
        <vt:i4>0</vt:i4>
      </vt:variant>
      <vt:variant>
        <vt:i4>5</vt:i4>
      </vt:variant>
      <vt:variant>
        <vt:lpwstr/>
      </vt:variant>
      <vt:variant>
        <vt:lpwstr>_Toc304274693</vt:lpwstr>
      </vt:variant>
      <vt:variant>
        <vt:i4>1572918</vt:i4>
      </vt:variant>
      <vt:variant>
        <vt:i4>503</vt:i4>
      </vt:variant>
      <vt:variant>
        <vt:i4>0</vt:i4>
      </vt:variant>
      <vt:variant>
        <vt:i4>5</vt:i4>
      </vt:variant>
      <vt:variant>
        <vt:lpwstr/>
      </vt:variant>
      <vt:variant>
        <vt:lpwstr>_Toc304274692</vt:lpwstr>
      </vt:variant>
      <vt:variant>
        <vt:i4>1572918</vt:i4>
      </vt:variant>
      <vt:variant>
        <vt:i4>497</vt:i4>
      </vt:variant>
      <vt:variant>
        <vt:i4>0</vt:i4>
      </vt:variant>
      <vt:variant>
        <vt:i4>5</vt:i4>
      </vt:variant>
      <vt:variant>
        <vt:lpwstr/>
      </vt:variant>
      <vt:variant>
        <vt:lpwstr>_Toc304274691</vt:lpwstr>
      </vt:variant>
      <vt:variant>
        <vt:i4>1572918</vt:i4>
      </vt:variant>
      <vt:variant>
        <vt:i4>491</vt:i4>
      </vt:variant>
      <vt:variant>
        <vt:i4>0</vt:i4>
      </vt:variant>
      <vt:variant>
        <vt:i4>5</vt:i4>
      </vt:variant>
      <vt:variant>
        <vt:lpwstr/>
      </vt:variant>
      <vt:variant>
        <vt:lpwstr>_Toc304274690</vt:lpwstr>
      </vt:variant>
      <vt:variant>
        <vt:i4>1638454</vt:i4>
      </vt:variant>
      <vt:variant>
        <vt:i4>485</vt:i4>
      </vt:variant>
      <vt:variant>
        <vt:i4>0</vt:i4>
      </vt:variant>
      <vt:variant>
        <vt:i4>5</vt:i4>
      </vt:variant>
      <vt:variant>
        <vt:lpwstr/>
      </vt:variant>
      <vt:variant>
        <vt:lpwstr>_Toc304274689</vt:lpwstr>
      </vt:variant>
      <vt:variant>
        <vt:i4>1638454</vt:i4>
      </vt:variant>
      <vt:variant>
        <vt:i4>479</vt:i4>
      </vt:variant>
      <vt:variant>
        <vt:i4>0</vt:i4>
      </vt:variant>
      <vt:variant>
        <vt:i4>5</vt:i4>
      </vt:variant>
      <vt:variant>
        <vt:lpwstr/>
      </vt:variant>
      <vt:variant>
        <vt:lpwstr>_Toc304274688</vt:lpwstr>
      </vt:variant>
      <vt:variant>
        <vt:i4>1638454</vt:i4>
      </vt:variant>
      <vt:variant>
        <vt:i4>473</vt:i4>
      </vt:variant>
      <vt:variant>
        <vt:i4>0</vt:i4>
      </vt:variant>
      <vt:variant>
        <vt:i4>5</vt:i4>
      </vt:variant>
      <vt:variant>
        <vt:lpwstr/>
      </vt:variant>
      <vt:variant>
        <vt:lpwstr>_Toc304274687</vt:lpwstr>
      </vt:variant>
      <vt:variant>
        <vt:i4>1638454</vt:i4>
      </vt:variant>
      <vt:variant>
        <vt:i4>467</vt:i4>
      </vt:variant>
      <vt:variant>
        <vt:i4>0</vt:i4>
      </vt:variant>
      <vt:variant>
        <vt:i4>5</vt:i4>
      </vt:variant>
      <vt:variant>
        <vt:lpwstr/>
      </vt:variant>
      <vt:variant>
        <vt:lpwstr>_Toc304274686</vt:lpwstr>
      </vt:variant>
      <vt:variant>
        <vt:i4>1638454</vt:i4>
      </vt:variant>
      <vt:variant>
        <vt:i4>461</vt:i4>
      </vt:variant>
      <vt:variant>
        <vt:i4>0</vt:i4>
      </vt:variant>
      <vt:variant>
        <vt:i4>5</vt:i4>
      </vt:variant>
      <vt:variant>
        <vt:lpwstr/>
      </vt:variant>
      <vt:variant>
        <vt:lpwstr>_Toc304274685</vt:lpwstr>
      </vt:variant>
      <vt:variant>
        <vt:i4>1638454</vt:i4>
      </vt:variant>
      <vt:variant>
        <vt:i4>455</vt:i4>
      </vt:variant>
      <vt:variant>
        <vt:i4>0</vt:i4>
      </vt:variant>
      <vt:variant>
        <vt:i4>5</vt:i4>
      </vt:variant>
      <vt:variant>
        <vt:lpwstr/>
      </vt:variant>
      <vt:variant>
        <vt:lpwstr>_Toc304274684</vt:lpwstr>
      </vt:variant>
      <vt:variant>
        <vt:i4>1638454</vt:i4>
      </vt:variant>
      <vt:variant>
        <vt:i4>449</vt:i4>
      </vt:variant>
      <vt:variant>
        <vt:i4>0</vt:i4>
      </vt:variant>
      <vt:variant>
        <vt:i4>5</vt:i4>
      </vt:variant>
      <vt:variant>
        <vt:lpwstr/>
      </vt:variant>
      <vt:variant>
        <vt:lpwstr>_Toc304274683</vt:lpwstr>
      </vt:variant>
      <vt:variant>
        <vt:i4>1638454</vt:i4>
      </vt:variant>
      <vt:variant>
        <vt:i4>443</vt:i4>
      </vt:variant>
      <vt:variant>
        <vt:i4>0</vt:i4>
      </vt:variant>
      <vt:variant>
        <vt:i4>5</vt:i4>
      </vt:variant>
      <vt:variant>
        <vt:lpwstr/>
      </vt:variant>
      <vt:variant>
        <vt:lpwstr>_Toc304274682</vt:lpwstr>
      </vt:variant>
      <vt:variant>
        <vt:i4>1638454</vt:i4>
      </vt:variant>
      <vt:variant>
        <vt:i4>437</vt:i4>
      </vt:variant>
      <vt:variant>
        <vt:i4>0</vt:i4>
      </vt:variant>
      <vt:variant>
        <vt:i4>5</vt:i4>
      </vt:variant>
      <vt:variant>
        <vt:lpwstr/>
      </vt:variant>
      <vt:variant>
        <vt:lpwstr>_Toc304274681</vt:lpwstr>
      </vt:variant>
      <vt:variant>
        <vt:i4>1638454</vt:i4>
      </vt:variant>
      <vt:variant>
        <vt:i4>431</vt:i4>
      </vt:variant>
      <vt:variant>
        <vt:i4>0</vt:i4>
      </vt:variant>
      <vt:variant>
        <vt:i4>5</vt:i4>
      </vt:variant>
      <vt:variant>
        <vt:lpwstr/>
      </vt:variant>
      <vt:variant>
        <vt:lpwstr>_Toc304274680</vt:lpwstr>
      </vt:variant>
      <vt:variant>
        <vt:i4>1441846</vt:i4>
      </vt:variant>
      <vt:variant>
        <vt:i4>425</vt:i4>
      </vt:variant>
      <vt:variant>
        <vt:i4>0</vt:i4>
      </vt:variant>
      <vt:variant>
        <vt:i4>5</vt:i4>
      </vt:variant>
      <vt:variant>
        <vt:lpwstr/>
      </vt:variant>
      <vt:variant>
        <vt:lpwstr>_Toc304274679</vt:lpwstr>
      </vt:variant>
      <vt:variant>
        <vt:i4>1441846</vt:i4>
      </vt:variant>
      <vt:variant>
        <vt:i4>419</vt:i4>
      </vt:variant>
      <vt:variant>
        <vt:i4>0</vt:i4>
      </vt:variant>
      <vt:variant>
        <vt:i4>5</vt:i4>
      </vt:variant>
      <vt:variant>
        <vt:lpwstr/>
      </vt:variant>
      <vt:variant>
        <vt:lpwstr>_Toc304274678</vt:lpwstr>
      </vt:variant>
      <vt:variant>
        <vt:i4>1441846</vt:i4>
      </vt:variant>
      <vt:variant>
        <vt:i4>413</vt:i4>
      </vt:variant>
      <vt:variant>
        <vt:i4>0</vt:i4>
      </vt:variant>
      <vt:variant>
        <vt:i4>5</vt:i4>
      </vt:variant>
      <vt:variant>
        <vt:lpwstr/>
      </vt:variant>
      <vt:variant>
        <vt:lpwstr>_Toc304274677</vt:lpwstr>
      </vt:variant>
      <vt:variant>
        <vt:i4>1441846</vt:i4>
      </vt:variant>
      <vt:variant>
        <vt:i4>407</vt:i4>
      </vt:variant>
      <vt:variant>
        <vt:i4>0</vt:i4>
      </vt:variant>
      <vt:variant>
        <vt:i4>5</vt:i4>
      </vt:variant>
      <vt:variant>
        <vt:lpwstr/>
      </vt:variant>
      <vt:variant>
        <vt:lpwstr>_Toc304274676</vt:lpwstr>
      </vt:variant>
      <vt:variant>
        <vt:i4>1441846</vt:i4>
      </vt:variant>
      <vt:variant>
        <vt:i4>401</vt:i4>
      </vt:variant>
      <vt:variant>
        <vt:i4>0</vt:i4>
      </vt:variant>
      <vt:variant>
        <vt:i4>5</vt:i4>
      </vt:variant>
      <vt:variant>
        <vt:lpwstr/>
      </vt:variant>
      <vt:variant>
        <vt:lpwstr>_Toc304274675</vt:lpwstr>
      </vt:variant>
      <vt:variant>
        <vt:i4>1441846</vt:i4>
      </vt:variant>
      <vt:variant>
        <vt:i4>395</vt:i4>
      </vt:variant>
      <vt:variant>
        <vt:i4>0</vt:i4>
      </vt:variant>
      <vt:variant>
        <vt:i4>5</vt:i4>
      </vt:variant>
      <vt:variant>
        <vt:lpwstr/>
      </vt:variant>
      <vt:variant>
        <vt:lpwstr>_Toc304274674</vt:lpwstr>
      </vt:variant>
      <vt:variant>
        <vt:i4>1441846</vt:i4>
      </vt:variant>
      <vt:variant>
        <vt:i4>389</vt:i4>
      </vt:variant>
      <vt:variant>
        <vt:i4>0</vt:i4>
      </vt:variant>
      <vt:variant>
        <vt:i4>5</vt:i4>
      </vt:variant>
      <vt:variant>
        <vt:lpwstr/>
      </vt:variant>
      <vt:variant>
        <vt:lpwstr>_Toc304274673</vt:lpwstr>
      </vt:variant>
      <vt:variant>
        <vt:i4>1441846</vt:i4>
      </vt:variant>
      <vt:variant>
        <vt:i4>383</vt:i4>
      </vt:variant>
      <vt:variant>
        <vt:i4>0</vt:i4>
      </vt:variant>
      <vt:variant>
        <vt:i4>5</vt:i4>
      </vt:variant>
      <vt:variant>
        <vt:lpwstr/>
      </vt:variant>
      <vt:variant>
        <vt:lpwstr>_Toc304274672</vt:lpwstr>
      </vt:variant>
      <vt:variant>
        <vt:i4>1441846</vt:i4>
      </vt:variant>
      <vt:variant>
        <vt:i4>377</vt:i4>
      </vt:variant>
      <vt:variant>
        <vt:i4>0</vt:i4>
      </vt:variant>
      <vt:variant>
        <vt:i4>5</vt:i4>
      </vt:variant>
      <vt:variant>
        <vt:lpwstr/>
      </vt:variant>
      <vt:variant>
        <vt:lpwstr>_Toc304274671</vt:lpwstr>
      </vt:variant>
      <vt:variant>
        <vt:i4>1441846</vt:i4>
      </vt:variant>
      <vt:variant>
        <vt:i4>371</vt:i4>
      </vt:variant>
      <vt:variant>
        <vt:i4>0</vt:i4>
      </vt:variant>
      <vt:variant>
        <vt:i4>5</vt:i4>
      </vt:variant>
      <vt:variant>
        <vt:lpwstr/>
      </vt:variant>
      <vt:variant>
        <vt:lpwstr>_Toc304274670</vt:lpwstr>
      </vt:variant>
      <vt:variant>
        <vt:i4>1507382</vt:i4>
      </vt:variant>
      <vt:variant>
        <vt:i4>365</vt:i4>
      </vt:variant>
      <vt:variant>
        <vt:i4>0</vt:i4>
      </vt:variant>
      <vt:variant>
        <vt:i4>5</vt:i4>
      </vt:variant>
      <vt:variant>
        <vt:lpwstr/>
      </vt:variant>
      <vt:variant>
        <vt:lpwstr>_Toc304274669</vt:lpwstr>
      </vt:variant>
      <vt:variant>
        <vt:i4>1507382</vt:i4>
      </vt:variant>
      <vt:variant>
        <vt:i4>359</vt:i4>
      </vt:variant>
      <vt:variant>
        <vt:i4>0</vt:i4>
      </vt:variant>
      <vt:variant>
        <vt:i4>5</vt:i4>
      </vt:variant>
      <vt:variant>
        <vt:lpwstr/>
      </vt:variant>
      <vt:variant>
        <vt:lpwstr>_Toc304274668</vt:lpwstr>
      </vt:variant>
      <vt:variant>
        <vt:i4>1507382</vt:i4>
      </vt:variant>
      <vt:variant>
        <vt:i4>353</vt:i4>
      </vt:variant>
      <vt:variant>
        <vt:i4>0</vt:i4>
      </vt:variant>
      <vt:variant>
        <vt:i4>5</vt:i4>
      </vt:variant>
      <vt:variant>
        <vt:lpwstr/>
      </vt:variant>
      <vt:variant>
        <vt:lpwstr>_Toc304274667</vt:lpwstr>
      </vt:variant>
      <vt:variant>
        <vt:i4>1507382</vt:i4>
      </vt:variant>
      <vt:variant>
        <vt:i4>347</vt:i4>
      </vt:variant>
      <vt:variant>
        <vt:i4>0</vt:i4>
      </vt:variant>
      <vt:variant>
        <vt:i4>5</vt:i4>
      </vt:variant>
      <vt:variant>
        <vt:lpwstr/>
      </vt:variant>
      <vt:variant>
        <vt:lpwstr>_Toc304274666</vt:lpwstr>
      </vt:variant>
      <vt:variant>
        <vt:i4>1507382</vt:i4>
      </vt:variant>
      <vt:variant>
        <vt:i4>341</vt:i4>
      </vt:variant>
      <vt:variant>
        <vt:i4>0</vt:i4>
      </vt:variant>
      <vt:variant>
        <vt:i4>5</vt:i4>
      </vt:variant>
      <vt:variant>
        <vt:lpwstr/>
      </vt:variant>
      <vt:variant>
        <vt:lpwstr>_Toc304274665</vt:lpwstr>
      </vt:variant>
      <vt:variant>
        <vt:i4>1507382</vt:i4>
      </vt:variant>
      <vt:variant>
        <vt:i4>335</vt:i4>
      </vt:variant>
      <vt:variant>
        <vt:i4>0</vt:i4>
      </vt:variant>
      <vt:variant>
        <vt:i4>5</vt:i4>
      </vt:variant>
      <vt:variant>
        <vt:lpwstr/>
      </vt:variant>
      <vt:variant>
        <vt:lpwstr>_Toc304274664</vt:lpwstr>
      </vt:variant>
      <vt:variant>
        <vt:i4>1507382</vt:i4>
      </vt:variant>
      <vt:variant>
        <vt:i4>329</vt:i4>
      </vt:variant>
      <vt:variant>
        <vt:i4>0</vt:i4>
      </vt:variant>
      <vt:variant>
        <vt:i4>5</vt:i4>
      </vt:variant>
      <vt:variant>
        <vt:lpwstr/>
      </vt:variant>
      <vt:variant>
        <vt:lpwstr>_Toc304274663</vt:lpwstr>
      </vt:variant>
      <vt:variant>
        <vt:i4>1507382</vt:i4>
      </vt:variant>
      <vt:variant>
        <vt:i4>323</vt:i4>
      </vt:variant>
      <vt:variant>
        <vt:i4>0</vt:i4>
      </vt:variant>
      <vt:variant>
        <vt:i4>5</vt:i4>
      </vt:variant>
      <vt:variant>
        <vt:lpwstr/>
      </vt:variant>
      <vt:variant>
        <vt:lpwstr>_Toc304274662</vt:lpwstr>
      </vt:variant>
      <vt:variant>
        <vt:i4>1507382</vt:i4>
      </vt:variant>
      <vt:variant>
        <vt:i4>317</vt:i4>
      </vt:variant>
      <vt:variant>
        <vt:i4>0</vt:i4>
      </vt:variant>
      <vt:variant>
        <vt:i4>5</vt:i4>
      </vt:variant>
      <vt:variant>
        <vt:lpwstr/>
      </vt:variant>
      <vt:variant>
        <vt:lpwstr>_Toc304274661</vt:lpwstr>
      </vt:variant>
      <vt:variant>
        <vt:i4>1507382</vt:i4>
      </vt:variant>
      <vt:variant>
        <vt:i4>311</vt:i4>
      </vt:variant>
      <vt:variant>
        <vt:i4>0</vt:i4>
      </vt:variant>
      <vt:variant>
        <vt:i4>5</vt:i4>
      </vt:variant>
      <vt:variant>
        <vt:lpwstr/>
      </vt:variant>
      <vt:variant>
        <vt:lpwstr>_Toc304274660</vt:lpwstr>
      </vt:variant>
      <vt:variant>
        <vt:i4>1310774</vt:i4>
      </vt:variant>
      <vt:variant>
        <vt:i4>305</vt:i4>
      </vt:variant>
      <vt:variant>
        <vt:i4>0</vt:i4>
      </vt:variant>
      <vt:variant>
        <vt:i4>5</vt:i4>
      </vt:variant>
      <vt:variant>
        <vt:lpwstr/>
      </vt:variant>
      <vt:variant>
        <vt:lpwstr>_Toc304274659</vt:lpwstr>
      </vt:variant>
      <vt:variant>
        <vt:i4>1310774</vt:i4>
      </vt:variant>
      <vt:variant>
        <vt:i4>299</vt:i4>
      </vt:variant>
      <vt:variant>
        <vt:i4>0</vt:i4>
      </vt:variant>
      <vt:variant>
        <vt:i4>5</vt:i4>
      </vt:variant>
      <vt:variant>
        <vt:lpwstr/>
      </vt:variant>
      <vt:variant>
        <vt:lpwstr>_Toc304274658</vt:lpwstr>
      </vt:variant>
      <vt:variant>
        <vt:i4>1310774</vt:i4>
      </vt:variant>
      <vt:variant>
        <vt:i4>293</vt:i4>
      </vt:variant>
      <vt:variant>
        <vt:i4>0</vt:i4>
      </vt:variant>
      <vt:variant>
        <vt:i4>5</vt:i4>
      </vt:variant>
      <vt:variant>
        <vt:lpwstr/>
      </vt:variant>
      <vt:variant>
        <vt:lpwstr>_Toc304274657</vt:lpwstr>
      </vt:variant>
      <vt:variant>
        <vt:i4>1310774</vt:i4>
      </vt:variant>
      <vt:variant>
        <vt:i4>287</vt:i4>
      </vt:variant>
      <vt:variant>
        <vt:i4>0</vt:i4>
      </vt:variant>
      <vt:variant>
        <vt:i4>5</vt:i4>
      </vt:variant>
      <vt:variant>
        <vt:lpwstr/>
      </vt:variant>
      <vt:variant>
        <vt:lpwstr>_Toc304274656</vt:lpwstr>
      </vt:variant>
      <vt:variant>
        <vt:i4>1310774</vt:i4>
      </vt:variant>
      <vt:variant>
        <vt:i4>281</vt:i4>
      </vt:variant>
      <vt:variant>
        <vt:i4>0</vt:i4>
      </vt:variant>
      <vt:variant>
        <vt:i4>5</vt:i4>
      </vt:variant>
      <vt:variant>
        <vt:lpwstr/>
      </vt:variant>
      <vt:variant>
        <vt:lpwstr>_Toc304274655</vt:lpwstr>
      </vt:variant>
      <vt:variant>
        <vt:i4>1310774</vt:i4>
      </vt:variant>
      <vt:variant>
        <vt:i4>275</vt:i4>
      </vt:variant>
      <vt:variant>
        <vt:i4>0</vt:i4>
      </vt:variant>
      <vt:variant>
        <vt:i4>5</vt:i4>
      </vt:variant>
      <vt:variant>
        <vt:lpwstr/>
      </vt:variant>
      <vt:variant>
        <vt:lpwstr>_Toc304274654</vt:lpwstr>
      </vt:variant>
      <vt:variant>
        <vt:i4>1310774</vt:i4>
      </vt:variant>
      <vt:variant>
        <vt:i4>269</vt:i4>
      </vt:variant>
      <vt:variant>
        <vt:i4>0</vt:i4>
      </vt:variant>
      <vt:variant>
        <vt:i4>5</vt:i4>
      </vt:variant>
      <vt:variant>
        <vt:lpwstr/>
      </vt:variant>
      <vt:variant>
        <vt:lpwstr>_Toc304274653</vt:lpwstr>
      </vt:variant>
      <vt:variant>
        <vt:i4>1310774</vt:i4>
      </vt:variant>
      <vt:variant>
        <vt:i4>263</vt:i4>
      </vt:variant>
      <vt:variant>
        <vt:i4>0</vt:i4>
      </vt:variant>
      <vt:variant>
        <vt:i4>5</vt:i4>
      </vt:variant>
      <vt:variant>
        <vt:lpwstr/>
      </vt:variant>
      <vt:variant>
        <vt:lpwstr>_Toc304274652</vt:lpwstr>
      </vt:variant>
      <vt:variant>
        <vt:i4>1310774</vt:i4>
      </vt:variant>
      <vt:variant>
        <vt:i4>257</vt:i4>
      </vt:variant>
      <vt:variant>
        <vt:i4>0</vt:i4>
      </vt:variant>
      <vt:variant>
        <vt:i4>5</vt:i4>
      </vt:variant>
      <vt:variant>
        <vt:lpwstr/>
      </vt:variant>
      <vt:variant>
        <vt:lpwstr>_Toc304274651</vt:lpwstr>
      </vt:variant>
      <vt:variant>
        <vt:i4>1310774</vt:i4>
      </vt:variant>
      <vt:variant>
        <vt:i4>251</vt:i4>
      </vt:variant>
      <vt:variant>
        <vt:i4>0</vt:i4>
      </vt:variant>
      <vt:variant>
        <vt:i4>5</vt:i4>
      </vt:variant>
      <vt:variant>
        <vt:lpwstr/>
      </vt:variant>
      <vt:variant>
        <vt:lpwstr>_Toc304274650</vt:lpwstr>
      </vt:variant>
      <vt:variant>
        <vt:i4>1376310</vt:i4>
      </vt:variant>
      <vt:variant>
        <vt:i4>245</vt:i4>
      </vt:variant>
      <vt:variant>
        <vt:i4>0</vt:i4>
      </vt:variant>
      <vt:variant>
        <vt:i4>5</vt:i4>
      </vt:variant>
      <vt:variant>
        <vt:lpwstr/>
      </vt:variant>
      <vt:variant>
        <vt:lpwstr>_Toc304274649</vt:lpwstr>
      </vt:variant>
      <vt:variant>
        <vt:i4>1376310</vt:i4>
      </vt:variant>
      <vt:variant>
        <vt:i4>239</vt:i4>
      </vt:variant>
      <vt:variant>
        <vt:i4>0</vt:i4>
      </vt:variant>
      <vt:variant>
        <vt:i4>5</vt:i4>
      </vt:variant>
      <vt:variant>
        <vt:lpwstr/>
      </vt:variant>
      <vt:variant>
        <vt:lpwstr>_Toc304274648</vt:lpwstr>
      </vt:variant>
      <vt:variant>
        <vt:i4>1376310</vt:i4>
      </vt:variant>
      <vt:variant>
        <vt:i4>233</vt:i4>
      </vt:variant>
      <vt:variant>
        <vt:i4>0</vt:i4>
      </vt:variant>
      <vt:variant>
        <vt:i4>5</vt:i4>
      </vt:variant>
      <vt:variant>
        <vt:lpwstr/>
      </vt:variant>
      <vt:variant>
        <vt:lpwstr>_Toc304274647</vt:lpwstr>
      </vt:variant>
      <vt:variant>
        <vt:i4>1376310</vt:i4>
      </vt:variant>
      <vt:variant>
        <vt:i4>227</vt:i4>
      </vt:variant>
      <vt:variant>
        <vt:i4>0</vt:i4>
      </vt:variant>
      <vt:variant>
        <vt:i4>5</vt:i4>
      </vt:variant>
      <vt:variant>
        <vt:lpwstr/>
      </vt:variant>
      <vt:variant>
        <vt:lpwstr>_Toc304274646</vt:lpwstr>
      </vt:variant>
      <vt:variant>
        <vt:i4>1376310</vt:i4>
      </vt:variant>
      <vt:variant>
        <vt:i4>221</vt:i4>
      </vt:variant>
      <vt:variant>
        <vt:i4>0</vt:i4>
      </vt:variant>
      <vt:variant>
        <vt:i4>5</vt:i4>
      </vt:variant>
      <vt:variant>
        <vt:lpwstr/>
      </vt:variant>
      <vt:variant>
        <vt:lpwstr>_Toc304274645</vt:lpwstr>
      </vt:variant>
      <vt:variant>
        <vt:i4>1376310</vt:i4>
      </vt:variant>
      <vt:variant>
        <vt:i4>215</vt:i4>
      </vt:variant>
      <vt:variant>
        <vt:i4>0</vt:i4>
      </vt:variant>
      <vt:variant>
        <vt:i4>5</vt:i4>
      </vt:variant>
      <vt:variant>
        <vt:lpwstr/>
      </vt:variant>
      <vt:variant>
        <vt:lpwstr>_Toc304274644</vt:lpwstr>
      </vt:variant>
      <vt:variant>
        <vt:i4>1376310</vt:i4>
      </vt:variant>
      <vt:variant>
        <vt:i4>209</vt:i4>
      </vt:variant>
      <vt:variant>
        <vt:i4>0</vt:i4>
      </vt:variant>
      <vt:variant>
        <vt:i4>5</vt:i4>
      </vt:variant>
      <vt:variant>
        <vt:lpwstr/>
      </vt:variant>
      <vt:variant>
        <vt:lpwstr>_Toc304274643</vt:lpwstr>
      </vt:variant>
      <vt:variant>
        <vt:i4>1376310</vt:i4>
      </vt:variant>
      <vt:variant>
        <vt:i4>203</vt:i4>
      </vt:variant>
      <vt:variant>
        <vt:i4>0</vt:i4>
      </vt:variant>
      <vt:variant>
        <vt:i4>5</vt:i4>
      </vt:variant>
      <vt:variant>
        <vt:lpwstr/>
      </vt:variant>
      <vt:variant>
        <vt:lpwstr>_Toc304274642</vt:lpwstr>
      </vt:variant>
      <vt:variant>
        <vt:i4>1376310</vt:i4>
      </vt:variant>
      <vt:variant>
        <vt:i4>197</vt:i4>
      </vt:variant>
      <vt:variant>
        <vt:i4>0</vt:i4>
      </vt:variant>
      <vt:variant>
        <vt:i4>5</vt:i4>
      </vt:variant>
      <vt:variant>
        <vt:lpwstr/>
      </vt:variant>
      <vt:variant>
        <vt:lpwstr>_Toc304274641</vt:lpwstr>
      </vt:variant>
      <vt:variant>
        <vt:i4>1376310</vt:i4>
      </vt:variant>
      <vt:variant>
        <vt:i4>191</vt:i4>
      </vt:variant>
      <vt:variant>
        <vt:i4>0</vt:i4>
      </vt:variant>
      <vt:variant>
        <vt:i4>5</vt:i4>
      </vt:variant>
      <vt:variant>
        <vt:lpwstr/>
      </vt:variant>
      <vt:variant>
        <vt:lpwstr>_Toc304274640</vt:lpwstr>
      </vt:variant>
      <vt:variant>
        <vt:i4>1179702</vt:i4>
      </vt:variant>
      <vt:variant>
        <vt:i4>185</vt:i4>
      </vt:variant>
      <vt:variant>
        <vt:i4>0</vt:i4>
      </vt:variant>
      <vt:variant>
        <vt:i4>5</vt:i4>
      </vt:variant>
      <vt:variant>
        <vt:lpwstr/>
      </vt:variant>
      <vt:variant>
        <vt:lpwstr>_Toc304274639</vt:lpwstr>
      </vt:variant>
      <vt:variant>
        <vt:i4>1179702</vt:i4>
      </vt:variant>
      <vt:variant>
        <vt:i4>179</vt:i4>
      </vt:variant>
      <vt:variant>
        <vt:i4>0</vt:i4>
      </vt:variant>
      <vt:variant>
        <vt:i4>5</vt:i4>
      </vt:variant>
      <vt:variant>
        <vt:lpwstr/>
      </vt:variant>
      <vt:variant>
        <vt:lpwstr>_Toc304274638</vt:lpwstr>
      </vt:variant>
      <vt:variant>
        <vt:i4>1179702</vt:i4>
      </vt:variant>
      <vt:variant>
        <vt:i4>173</vt:i4>
      </vt:variant>
      <vt:variant>
        <vt:i4>0</vt:i4>
      </vt:variant>
      <vt:variant>
        <vt:i4>5</vt:i4>
      </vt:variant>
      <vt:variant>
        <vt:lpwstr/>
      </vt:variant>
      <vt:variant>
        <vt:lpwstr>_Toc304274637</vt:lpwstr>
      </vt:variant>
      <vt:variant>
        <vt:i4>1179702</vt:i4>
      </vt:variant>
      <vt:variant>
        <vt:i4>167</vt:i4>
      </vt:variant>
      <vt:variant>
        <vt:i4>0</vt:i4>
      </vt:variant>
      <vt:variant>
        <vt:i4>5</vt:i4>
      </vt:variant>
      <vt:variant>
        <vt:lpwstr/>
      </vt:variant>
      <vt:variant>
        <vt:lpwstr>_Toc304274636</vt:lpwstr>
      </vt:variant>
      <vt:variant>
        <vt:i4>1179702</vt:i4>
      </vt:variant>
      <vt:variant>
        <vt:i4>161</vt:i4>
      </vt:variant>
      <vt:variant>
        <vt:i4>0</vt:i4>
      </vt:variant>
      <vt:variant>
        <vt:i4>5</vt:i4>
      </vt:variant>
      <vt:variant>
        <vt:lpwstr/>
      </vt:variant>
      <vt:variant>
        <vt:lpwstr>_Toc304274635</vt:lpwstr>
      </vt:variant>
      <vt:variant>
        <vt:i4>1179702</vt:i4>
      </vt:variant>
      <vt:variant>
        <vt:i4>155</vt:i4>
      </vt:variant>
      <vt:variant>
        <vt:i4>0</vt:i4>
      </vt:variant>
      <vt:variant>
        <vt:i4>5</vt:i4>
      </vt:variant>
      <vt:variant>
        <vt:lpwstr/>
      </vt:variant>
      <vt:variant>
        <vt:lpwstr>_Toc304274634</vt:lpwstr>
      </vt:variant>
      <vt:variant>
        <vt:i4>1179702</vt:i4>
      </vt:variant>
      <vt:variant>
        <vt:i4>149</vt:i4>
      </vt:variant>
      <vt:variant>
        <vt:i4>0</vt:i4>
      </vt:variant>
      <vt:variant>
        <vt:i4>5</vt:i4>
      </vt:variant>
      <vt:variant>
        <vt:lpwstr/>
      </vt:variant>
      <vt:variant>
        <vt:lpwstr>_Toc304274633</vt:lpwstr>
      </vt:variant>
      <vt:variant>
        <vt:i4>1179702</vt:i4>
      </vt:variant>
      <vt:variant>
        <vt:i4>143</vt:i4>
      </vt:variant>
      <vt:variant>
        <vt:i4>0</vt:i4>
      </vt:variant>
      <vt:variant>
        <vt:i4>5</vt:i4>
      </vt:variant>
      <vt:variant>
        <vt:lpwstr/>
      </vt:variant>
      <vt:variant>
        <vt:lpwstr>_Toc304274632</vt:lpwstr>
      </vt:variant>
      <vt:variant>
        <vt:i4>1179702</vt:i4>
      </vt:variant>
      <vt:variant>
        <vt:i4>137</vt:i4>
      </vt:variant>
      <vt:variant>
        <vt:i4>0</vt:i4>
      </vt:variant>
      <vt:variant>
        <vt:i4>5</vt:i4>
      </vt:variant>
      <vt:variant>
        <vt:lpwstr/>
      </vt:variant>
      <vt:variant>
        <vt:lpwstr>_Toc304274631</vt:lpwstr>
      </vt:variant>
      <vt:variant>
        <vt:i4>1179702</vt:i4>
      </vt:variant>
      <vt:variant>
        <vt:i4>131</vt:i4>
      </vt:variant>
      <vt:variant>
        <vt:i4>0</vt:i4>
      </vt:variant>
      <vt:variant>
        <vt:i4>5</vt:i4>
      </vt:variant>
      <vt:variant>
        <vt:lpwstr/>
      </vt:variant>
      <vt:variant>
        <vt:lpwstr>_Toc304274630</vt:lpwstr>
      </vt:variant>
      <vt:variant>
        <vt:i4>1245238</vt:i4>
      </vt:variant>
      <vt:variant>
        <vt:i4>125</vt:i4>
      </vt:variant>
      <vt:variant>
        <vt:i4>0</vt:i4>
      </vt:variant>
      <vt:variant>
        <vt:i4>5</vt:i4>
      </vt:variant>
      <vt:variant>
        <vt:lpwstr/>
      </vt:variant>
      <vt:variant>
        <vt:lpwstr>_Toc304274629</vt:lpwstr>
      </vt:variant>
      <vt:variant>
        <vt:i4>1245238</vt:i4>
      </vt:variant>
      <vt:variant>
        <vt:i4>119</vt:i4>
      </vt:variant>
      <vt:variant>
        <vt:i4>0</vt:i4>
      </vt:variant>
      <vt:variant>
        <vt:i4>5</vt:i4>
      </vt:variant>
      <vt:variant>
        <vt:lpwstr/>
      </vt:variant>
      <vt:variant>
        <vt:lpwstr>_Toc304274628</vt:lpwstr>
      </vt:variant>
      <vt:variant>
        <vt:i4>1245238</vt:i4>
      </vt:variant>
      <vt:variant>
        <vt:i4>113</vt:i4>
      </vt:variant>
      <vt:variant>
        <vt:i4>0</vt:i4>
      </vt:variant>
      <vt:variant>
        <vt:i4>5</vt:i4>
      </vt:variant>
      <vt:variant>
        <vt:lpwstr/>
      </vt:variant>
      <vt:variant>
        <vt:lpwstr>_Toc304274627</vt:lpwstr>
      </vt:variant>
      <vt:variant>
        <vt:i4>1245238</vt:i4>
      </vt:variant>
      <vt:variant>
        <vt:i4>107</vt:i4>
      </vt:variant>
      <vt:variant>
        <vt:i4>0</vt:i4>
      </vt:variant>
      <vt:variant>
        <vt:i4>5</vt:i4>
      </vt:variant>
      <vt:variant>
        <vt:lpwstr/>
      </vt:variant>
      <vt:variant>
        <vt:lpwstr>_Toc304274626</vt:lpwstr>
      </vt:variant>
      <vt:variant>
        <vt:i4>1245238</vt:i4>
      </vt:variant>
      <vt:variant>
        <vt:i4>101</vt:i4>
      </vt:variant>
      <vt:variant>
        <vt:i4>0</vt:i4>
      </vt:variant>
      <vt:variant>
        <vt:i4>5</vt:i4>
      </vt:variant>
      <vt:variant>
        <vt:lpwstr/>
      </vt:variant>
      <vt:variant>
        <vt:lpwstr>_Toc304274625</vt:lpwstr>
      </vt:variant>
      <vt:variant>
        <vt:i4>1245238</vt:i4>
      </vt:variant>
      <vt:variant>
        <vt:i4>95</vt:i4>
      </vt:variant>
      <vt:variant>
        <vt:i4>0</vt:i4>
      </vt:variant>
      <vt:variant>
        <vt:i4>5</vt:i4>
      </vt:variant>
      <vt:variant>
        <vt:lpwstr/>
      </vt:variant>
      <vt:variant>
        <vt:lpwstr>_Toc304274624</vt:lpwstr>
      </vt:variant>
      <vt:variant>
        <vt:i4>1245238</vt:i4>
      </vt:variant>
      <vt:variant>
        <vt:i4>89</vt:i4>
      </vt:variant>
      <vt:variant>
        <vt:i4>0</vt:i4>
      </vt:variant>
      <vt:variant>
        <vt:i4>5</vt:i4>
      </vt:variant>
      <vt:variant>
        <vt:lpwstr/>
      </vt:variant>
      <vt:variant>
        <vt:lpwstr>_Toc304274623</vt:lpwstr>
      </vt:variant>
      <vt:variant>
        <vt:i4>1245238</vt:i4>
      </vt:variant>
      <vt:variant>
        <vt:i4>83</vt:i4>
      </vt:variant>
      <vt:variant>
        <vt:i4>0</vt:i4>
      </vt:variant>
      <vt:variant>
        <vt:i4>5</vt:i4>
      </vt:variant>
      <vt:variant>
        <vt:lpwstr/>
      </vt:variant>
      <vt:variant>
        <vt:lpwstr>_Toc304274622</vt:lpwstr>
      </vt:variant>
      <vt:variant>
        <vt:i4>1245238</vt:i4>
      </vt:variant>
      <vt:variant>
        <vt:i4>77</vt:i4>
      </vt:variant>
      <vt:variant>
        <vt:i4>0</vt:i4>
      </vt:variant>
      <vt:variant>
        <vt:i4>5</vt:i4>
      </vt:variant>
      <vt:variant>
        <vt:lpwstr/>
      </vt:variant>
      <vt:variant>
        <vt:lpwstr>_Toc304274621</vt:lpwstr>
      </vt:variant>
      <vt:variant>
        <vt:i4>1245238</vt:i4>
      </vt:variant>
      <vt:variant>
        <vt:i4>71</vt:i4>
      </vt:variant>
      <vt:variant>
        <vt:i4>0</vt:i4>
      </vt:variant>
      <vt:variant>
        <vt:i4>5</vt:i4>
      </vt:variant>
      <vt:variant>
        <vt:lpwstr/>
      </vt:variant>
      <vt:variant>
        <vt:lpwstr>_Toc304274620</vt:lpwstr>
      </vt:variant>
      <vt:variant>
        <vt:i4>1048630</vt:i4>
      </vt:variant>
      <vt:variant>
        <vt:i4>65</vt:i4>
      </vt:variant>
      <vt:variant>
        <vt:i4>0</vt:i4>
      </vt:variant>
      <vt:variant>
        <vt:i4>5</vt:i4>
      </vt:variant>
      <vt:variant>
        <vt:lpwstr/>
      </vt:variant>
      <vt:variant>
        <vt:lpwstr>_Toc304274619</vt:lpwstr>
      </vt:variant>
      <vt:variant>
        <vt:i4>1048630</vt:i4>
      </vt:variant>
      <vt:variant>
        <vt:i4>59</vt:i4>
      </vt:variant>
      <vt:variant>
        <vt:i4>0</vt:i4>
      </vt:variant>
      <vt:variant>
        <vt:i4>5</vt:i4>
      </vt:variant>
      <vt:variant>
        <vt:lpwstr/>
      </vt:variant>
      <vt:variant>
        <vt:lpwstr>_Toc304274618</vt:lpwstr>
      </vt:variant>
      <vt:variant>
        <vt:i4>1048630</vt:i4>
      </vt:variant>
      <vt:variant>
        <vt:i4>53</vt:i4>
      </vt:variant>
      <vt:variant>
        <vt:i4>0</vt:i4>
      </vt:variant>
      <vt:variant>
        <vt:i4>5</vt:i4>
      </vt:variant>
      <vt:variant>
        <vt:lpwstr/>
      </vt:variant>
      <vt:variant>
        <vt:lpwstr>_Toc304274617</vt:lpwstr>
      </vt:variant>
      <vt:variant>
        <vt:i4>1048630</vt:i4>
      </vt:variant>
      <vt:variant>
        <vt:i4>47</vt:i4>
      </vt:variant>
      <vt:variant>
        <vt:i4>0</vt:i4>
      </vt:variant>
      <vt:variant>
        <vt:i4>5</vt:i4>
      </vt:variant>
      <vt:variant>
        <vt:lpwstr/>
      </vt:variant>
      <vt:variant>
        <vt:lpwstr>_Toc304274616</vt:lpwstr>
      </vt:variant>
      <vt:variant>
        <vt:i4>1048630</vt:i4>
      </vt:variant>
      <vt:variant>
        <vt:i4>41</vt:i4>
      </vt:variant>
      <vt:variant>
        <vt:i4>0</vt:i4>
      </vt:variant>
      <vt:variant>
        <vt:i4>5</vt:i4>
      </vt:variant>
      <vt:variant>
        <vt:lpwstr/>
      </vt:variant>
      <vt:variant>
        <vt:lpwstr>_Toc304274615</vt:lpwstr>
      </vt:variant>
      <vt:variant>
        <vt:i4>1048630</vt:i4>
      </vt:variant>
      <vt:variant>
        <vt:i4>35</vt:i4>
      </vt:variant>
      <vt:variant>
        <vt:i4>0</vt:i4>
      </vt:variant>
      <vt:variant>
        <vt:i4>5</vt:i4>
      </vt:variant>
      <vt:variant>
        <vt:lpwstr/>
      </vt:variant>
      <vt:variant>
        <vt:lpwstr>_Toc304274614</vt:lpwstr>
      </vt:variant>
      <vt:variant>
        <vt:i4>1048630</vt:i4>
      </vt:variant>
      <vt:variant>
        <vt:i4>29</vt:i4>
      </vt:variant>
      <vt:variant>
        <vt:i4>0</vt:i4>
      </vt:variant>
      <vt:variant>
        <vt:i4>5</vt:i4>
      </vt:variant>
      <vt:variant>
        <vt:lpwstr/>
      </vt:variant>
      <vt:variant>
        <vt:lpwstr>_Toc304274613</vt:lpwstr>
      </vt:variant>
      <vt:variant>
        <vt:i4>1048630</vt:i4>
      </vt:variant>
      <vt:variant>
        <vt:i4>23</vt:i4>
      </vt:variant>
      <vt:variant>
        <vt:i4>0</vt:i4>
      </vt:variant>
      <vt:variant>
        <vt:i4>5</vt:i4>
      </vt:variant>
      <vt:variant>
        <vt:lpwstr/>
      </vt:variant>
      <vt:variant>
        <vt:lpwstr>_Toc304274612</vt:lpwstr>
      </vt:variant>
      <vt:variant>
        <vt:i4>1048630</vt:i4>
      </vt:variant>
      <vt:variant>
        <vt:i4>17</vt:i4>
      </vt:variant>
      <vt:variant>
        <vt:i4>0</vt:i4>
      </vt:variant>
      <vt:variant>
        <vt:i4>5</vt:i4>
      </vt:variant>
      <vt:variant>
        <vt:lpwstr/>
      </vt:variant>
      <vt:variant>
        <vt:lpwstr>_Toc304274611</vt:lpwstr>
      </vt:variant>
      <vt:variant>
        <vt:i4>1048630</vt:i4>
      </vt:variant>
      <vt:variant>
        <vt:i4>11</vt:i4>
      </vt:variant>
      <vt:variant>
        <vt:i4>0</vt:i4>
      </vt:variant>
      <vt:variant>
        <vt:i4>5</vt:i4>
      </vt:variant>
      <vt:variant>
        <vt:lpwstr/>
      </vt:variant>
      <vt:variant>
        <vt:lpwstr>_Toc304274610</vt:lpwstr>
      </vt:variant>
      <vt:variant>
        <vt:i4>1114166</vt:i4>
      </vt:variant>
      <vt:variant>
        <vt:i4>5</vt:i4>
      </vt:variant>
      <vt:variant>
        <vt:i4>0</vt:i4>
      </vt:variant>
      <vt:variant>
        <vt:i4>5</vt:i4>
      </vt:variant>
      <vt:variant>
        <vt:lpwstr/>
      </vt:variant>
      <vt:variant>
        <vt:lpwstr>_Toc304274609</vt:lpwstr>
      </vt:variant>
      <vt:variant>
        <vt:i4>2556004</vt:i4>
      </vt:variant>
      <vt:variant>
        <vt:i4>0</vt:i4>
      </vt:variant>
      <vt:variant>
        <vt:i4>0</vt:i4>
      </vt:variant>
      <vt:variant>
        <vt:i4>5</vt:i4>
      </vt:variant>
      <vt:variant>
        <vt:lpwstr>http://www.nuvoton.com/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設計目標規格書</dc:title>
  <dc:creator>PE10 HKChang</dc:creator>
  <cp:lastModifiedBy>yachen</cp:lastModifiedBy>
  <cp:revision>121</cp:revision>
  <cp:lastPrinted>2016-04-01T01:28:00Z</cp:lastPrinted>
  <dcterms:created xsi:type="dcterms:W3CDTF">2015-02-03T10:20:00Z</dcterms:created>
  <dcterms:modified xsi:type="dcterms:W3CDTF">2016-04-01T01:28:00Z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